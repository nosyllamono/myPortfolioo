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75F05" w14:textId="1BC7B7D9" w:rsidR="0023168E" w:rsidRPr="00574A8F" w:rsidRDefault="007F5D16" w:rsidP="00574A8F">
      <w:pPr>
        <w:pStyle w:val="Title"/>
      </w:pPr>
      <w:bookmarkStart w:id="0" w:name="_Hlk88608618"/>
      <w:bookmarkEnd w:id="0"/>
      <w:r>
        <w:t>FoodPanion: Android Based Personal Cook Buddy</w:t>
      </w:r>
    </w:p>
    <w:p w14:paraId="5FF526D8" w14:textId="77777777" w:rsidR="0023168E" w:rsidRDefault="0023168E" w:rsidP="0023168E">
      <w:r>
        <w:t xml:space="preserve">A </w:t>
      </w:r>
      <w:r w:rsidR="0000332C">
        <w:t>Capstone Project</w:t>
      </w:r>
      <w:r>
        <w:t xml:space="preserve"> Proposal</w:t>
      </w:r>
    </w:p>
    <w:p w14:paraId="5AE01930" w14:textId="77777777" w:rsidR="0023168E" w:rsidRDefault="0023168E" w:rsidP="0023168E">
      <w:r>
        <w:t>Presented to the Faculty of the</w:t>
      </w:r>
    </w:p>
    <w:p w14:paraId="623335C7" w14:textId="77777777" w:rsidR="0023168E" w:rsidRDefault="00574A8F" w:rsidP="0023168E">
      <w:r>
        <w:t>Information and Communications Technology Program</w:t>
      </w:r>
    </w:p>
    <w:p w14:paraId="61A31059" w14:textId="5C3A06B0" w:rsidR="00574A8F" w:rsidRDefault="00574A8F" w:rsidP="00574A8F">
      <w:r>
        <w:t xml:space="preserve">STI College </w:t>
      </w:r>
      <w:r w:rsidR="007F5D16">
        <w:t>Global City</w:t>
      </w:r>
    </w:p>
    <w:p w14:paraId="47B7063D" w14:textId="77777777" w:rsidR="00574A8F" w:rsidRDefault="00574A8F" w:rsidP="00574A8F">
      <w:pPr>
        <w:spacing w:after="1560" w:line="1200" w:lineRule="auto"/>
      </w:pPr>
    </w:p>
    <w:p w14:paraId="53773F2E" w14:textId="77777777" w:rsidR="00574A8F" w:rsidRDefault="00574A8F" w:rsidP="00574A8F">
      <w:r>
        <w:t>In Partial Fulfilment</w:t>
      </w:r>
    </w:p>
    <w:p w14:paraId="20BFAC91" w14:textId="77777777" w:rsidR="00574A8F" w:rsidRDefault="00574A8F" w:rsidP="00574A8F">
      <w:r>
        <w:t>of the Requirements for the Degree</w:t>
      </w:r>
    </w:p>
    <w:p w14:paraId="744BFCE1" w14:textId="7B2ED3F6" w:rsidR="00574A8F" w:rsidRDefault="00574A8F" w:rsidP="00574A8F">
      <w:pPr>
        <w:spacing w:after="1560" w:line="1200" w:lineRule="auto"/>
      </w:pPr>
      <w:r>
        <w:t xml:space="preserve">Bachelor of Science in </w:t>
      </w:r>
      <w:r w:rsidR="007F5D16">
        <w:t>Information Technology</w:t>
      </w:r>
    </w:p>
    <w:p w14:paraId="22314B83" w14:textId="75819395" w:rsidR="00574A8F" w:rsidRDefault="007F5D16" w:rsidP="00BA40ED">
      <w:r>
        <w:t>Cherry L. Andrade</w:t>
      </w:r>
    </w:p>
    <w:p w14:paraId="582A9929" w14:textId="6E3AFAFE" w:rsidR="00BA40ED" w:rsidRDefault="007F5D16" w:rsidP="00BA40ED">
      <w:r>
        <w:t>Raven P. Atienza</w:t>
      </w:r>
    </w:p>
    <w:p w14:paraId="7542990D" w14:textId="0E6C9E69" w:rsidR="00BA40ED" w:rsidRDefault="007F5D16" w:rsidP="00BA40ED">
      <w:r>
        <w:t>Allyson Anne C. Sambajon</w:t>
      </w:r>
    </w:p>
    <w:p w14:paraId="16F67BCA" w14:textId="05F8338E" w:rsidR="00BA40ED" w:rsidRDefault="007F5D16" w:rsidP="00BA40ED">
      <w:r>
        <w:t>Kyle Joshua L. Toda</w:t>
      </w:r>
    </w:p>
    <w:p w14:paraId="08F7B5CD" w14:textId="77777777" w:rsidR="00BA40ED" w:rsidRDefault="00BA40ED" w:rsidP="00BA40ED"/>
    <w:p w14:paraId="22061C8B" w14:textId="7B6B2AA9" w:rsidR="00BA40ED" w:rsidRDefault="00BA40ED" w:rsidP="00BA40ED"/>
    <w:p w14:paraId="59509A8A" w14:textId="77777777" w:rsidR="001E241B" w:rsidRDefault="001E241B" w:rsidP="00BA40ED"/>
    <w:p w14:paraId="365828AD" w14:textId="044597CC" w:rsidR="008713D9" w:rsidRDefault="007F5D16" w:rsidP="001E241B">
      <w:r>
        <w:t>May 22, 2021</w:t>
      </w:r>
      <w:r w:rsidR="00BA40ED">
        <w:br w:type="page"/>
      </w:r>
    </w:p>
    <w:p w14:paraId="4A333151" w14:textId="77777777" w:rsidR="009564CE" w:rsidRPr="00AF0173" w:rsidRDefault="009564CE" w:rsidP="009564CE">
      <w:pPr>
        <w:rPr>
          <w:b w:val="0"/>
          <w:szCs w:val="24"/>
        </w:rPr>
      </w:pPr>
      <w:bookmarkStart w:id="1" w:name="_Toc455145984"/>
      <w:r w:rsidRPr="00AF0173">
        <w:rPr>
          <w:szCs w:val="24"/>
        </w:rPr>
        <w:lastRenderedPageBreak/>
        <w:t>ENDORSEMENT FORM FOR ORAL DEFENSE</w:t>
      </w:r>
    </w:p>
    <w:p w14:paraId="28F7BDD4" w14:textId="77777777" w:rsidR="009564CE" w:rsidRPr="00AF0173" w:rsidRDefault="009564CE" w:rsidP="009564CE">
      <w:pPr>
        <w:rPr>
          <w:b w:val="0"/>
          <w:szCs w:val="24"/>
        </w:rPr>
      </w:pPr>
    </w:p>
    <w:p w14:paraId="433A39D8" w14:textId="77777777" w:rsidR="009564CE" w:rsidRPr="00AF0173" w:rsidRDefault="009564CE" w:rsidP="009564CE">
      <w:pPr>
        <w:rPr>
          <w:b w:val="0"/>
          <w:szCs w:val="24"/>
        </w:rPr>
      </w:pPr>
    </w:p>
    <w:p w14:paraId="2BC9E66A" w14:textId="77777777" w:rsidR="009564CE" w:rsidRPr="00AF0173" w:rsidRDefault="009564CE" w:rsidP="009564CE">
      <w:pPr>
        <w:ind w:left="3600" w:hanging="3600"/>
        <w:jc w:val="left"/>
        <w:rPr>
          <w:b w:val="0"/>
          <w:szCs w:val="24"/>
        </w:rPr>
      </w:pPr>
      <w:r w:rsidRPr="00AF0173">
        <w:rPr>
          <w:szCs w:val="24"/>
        </w:rPr>
        <w:t xml:space="preserve">TITLE OF RESEARCH: </w:t>
      </w:r>
      <w:r w:rsidRPr="00AF0173">
        <w:rPr>
          <w:szCs w:val="24"/>
        </w:rPr>
        <w:tab/>
      </w:r>
      <w:r>
        <w:rPr>
          <w:szCs w:val="24"/>
        </w:rPr>
        <w:t>FoodPanion: Android Based Personal Cook Buddy</w:t>
      </w:r>
    </w:p>
    <w:p w14:paraId="7B994D44" w14:textId="77777777" w:rsidR="009564CE" w:rsidRPr="00AF0173" w:rsidRDefault="009564CE" w:rsidP="009564CE">
      <w:pPr>
        <w:jc w:val="left"/>
        <w:rPr>
          <w:b w:val="0"/>
          <w:szCs w:val="24"/>
        </w:rPr>
      </w:pPr>
    </w:p>
    <w:p w14:paraId="433624F6" w14:textId="77777777" w:rsidR="009564CE" w:rsidRPr="00AF0173" w:rsidRDefault="009564CE" w:rsidP="009564CE">
      <w:pPr>
        <w:jc w:val="left"/>
        <w:rPr>
          <w:b w:val="0"/>
          <w:szCs w:val="24"/>
        </w:rPr>
      </w:pPr>
      <w:r>
        <w:rPr>
          <w:b w:val="0"/>
          <w:szCs w:val="24"/>
        </w:rPr>
        <w:tab/>
      </w:r>
    </w:p>
    <w:p w14:paraId="0F34C391" w14:textId="77777777" w:rsidR="009564CE" w:rsidRPr="00AF0173" w:rsidRDefault="009564CE" w:rsidP="009564CE">
      <w:pPr>
        <w:jc w:val="left"/>
        <w:rPr>
          <w:b w:val="0"/>
          <w:szCs w:val="24"/>
        </w:rPr>
      </w:pPr>
      <w:r w:rsidRPr="00AF0173">
        <w:rPr>
          <w:szCs w:val="24"/>
        </w:rPr>
        <w:t>NAME OF PROPONENTS:</w:t>
      </w:r>
      <w:r w:rsidRPr="00AF0173">
        <w:rPr>
          <w:szCs w:val="24"/>
        </w:rPr>
        <w:tab/>
      </w:r>
      <w:r>
        <w:rPr>
          <w:b w:val="0"/>
        </w:rPr>
        <w:t>Cherry L. Andrade</w:t>
      </w:r>
    </w:p>
    <w:p w14:paraId="763F4F1D" w14:textId="77777777" w:rsidR="009564CE" w:rsidRPr="00AF0173" w:rsidRDefault="009564CE" w:rsidP="009564CE">
      <w:pPr>
        <w:ind w:left="3600"/>
        <w:jc w:val="left"/>
        <w:rPr>
          <w:b w:val="0"/>
          <w:szCs w:val="24"/>
        </w:rPr>
      </w:pPr>
      <w:r>
        <w:rPr>
          <w:b w:val="0"/>
        </w:rPr>
        <w:t>Raven P. Atienza</w:t>
      </w:r>
    </w:p>
    <w:p w14:paraId="75CB09A3" w14:textId="77777777" w:rsidR="009564CE" w:rsidRPr="00AF0173" w:rsidRDefault="009564CE" w:rsidP="009564CE">
      <w:pPr>
        <w:ind w:left="3600"/>
        <w:jc w:val="left"/>
        <w:rPr>
          <w:b w:val="0"/>
          <w:szCs w:val="24"/>
        </w:rPr>
      </w:pPr>
      <w:r>
        <w:rPr>
          <w:b w:val="0"/>
        </w:rPr>
        <w:t>Allyson Ann C. Sambajon</w:t>
      </w:r>
    </w:p>
    <w:p w14:paraId="093DA708" w14:textId="77777777" w:rsidR="009564CE" w:rsidRPr="00AF0173" w:rsidRDefault="009564CE" w:rsidP="009564CE">
      <w:pPr>
        <w:ind w:left="3600"/>
        <w:jc w:val="left"/>
        <w:rPr>
          <w:b w:val="0"/>
          <w:szCs w:val="24"/>
        </w:rPr>
      </w:pPr>
      <w:r>
        <w:rPr>
          <w:b w:val="0"/>
        </w:rPr>
        <w:t>Kyle Joshua L. Toda</w:t>
      </w:r>
    </w:p>
    <w:p w14:paraId="1D3D9847" w14:textId="77777777" w:rsidR="009564CE" w:rsidRPr="00AF0173" w:rsidRDefault="009564CE" w:rsidP="009564CE">
      <w:pPr>
        <w:pStyle w:val="Proposal1"/>
        <w:numPr>
          <w:ilvl w:val="0"/>
          <w:numId w:val="0"/>
        </w:numPr>
        <w:spacing w:before="0" w:after="0" w:line="240" w:lineRule="auto"/>
        <w:ind w:left="2880" w:firstLine="720"/>
        <w:rPr>
          <w:b/>
          <w:szCs w:val="24"/>
        </w:rPr>
      </w:pPr>
      <w:r w:rsidRPr="00AF0173">
        <w:rPr>
          <w:b/>
          <w:szCs w:val="24"/>
        </w:rPr>
        <w:tab/>
      </w:r>
      <w:r w:rsidRPr="00AF0173">
        <w:rPr>
          <w:b/>
          <w:szCs w:val="24"/>
        </w:rPr>
        <w:tab/>
      </w:r>
      <w:r w:rsidRPr="00AF0173">
        <w:rPr>
          <w:b/>
          <w:szCs w:val="24"/>
        </w:rPr>
        <w:tab/>
      </w:r>
    </w:p>
    <w:p w14:paraId="5F07A260" w14:textId="77777777" w:rsidR="009564CE" w:rsidRPr="00AF0173" w:rsidRDefault="009564CE" w:rsidP="009564CE">
      <w:pPr>
        <w:pStyle w:val="Proposal1"/>
        <w:numPr>
          <w:ilvl w:val="0"/>
          <w:numId w:val="0"/>
        </w:numPr>
        <w:spacing w:before="0" w:after="0" w:line="240" w:lineRule="auto"/>
        <w:ind w:left="3240" w:firstLine="360"/>
        <w:rPr>
          <w:b/>
          <w:szCs w:val="24"/>
        </w:rPr>
      </w:pPr>
    </w:p>
    <w:p w14:paraId="42ED1AC3" w14:textId="77777777" w:rsidR="009564CE" w:rsidRPr="00AF0173" w:rsidRDefault="009564CE" w:rsidP="009564CE">
      <w:pPr>
        <w:jc w:val="both"/>
        <w:rPr>
          <w:b w:val="0"/>
          <w:szCs w:val="24"/>
        </w:rPr>
      </w:pPr>
    </w:p>
    <w:p w14:paraId="1D28752C" w14:textId="77777777" w:rsidR="009564CE" w:rsidRPr="00AF0173" w:rsidRDefault="009564CE" w:rsidP="009564CE">
      <w:pPr>
        <w:jc w:val="both"/>
        <w:rPr>
          <w:b w:val="0"/>
          <w:szCs w:val="24"/>
        </w:rPr>
      </w:pPr>
    </w:p>
    <w:p w14:paraId="3423D3A7" w14:textId="77777777" w:rsidR="009564CE" w:rsidRPr="00AF0173" w:rsidRDefault="009564CE" w:rsidP="009564CE">
      <w:pPr>
        <w:rPr>
          <w:b w:val="0"/>
        </w:rPr>
      </w:pPr>
      <w:r w:rsidRPr="00AF0173">
        <w:rPr>
          <w:b w:val="0"/>
        </w:rPr>
        <w:t xml:space="preserve">In Partial Fulfilment of the Requirements </w:t>
      </w:r>
    </w:p>
    <w:p w14:paraId="5D7B901F" w14:textId="77777777" w:rsidR="009564CE" w:rsidRPr="00AF0173" w:rsidRDefault="009564CE" w:rsidP="009564CE">
      <w:pPr>
        <w:rPr>
          <w:b w:val="0"/>
        </w:rPr>
      </w:pPr>
      <w:r w:rsidRPr="00AF0173">
        <w:rPr>
          <w:b w:val="0"/>
        </w:rPr>
        <w:t xml:space="preserve">for the degree Bachelor of Science in </w:t>
      </w:r>
      <w:r>
        <w:rPr>
          <w:b w:val="0"/>
        </w:rPr>
        <w:t>Information Technology</w:t>
      </w:r>
    </w:p>
    <w:p w14:paraId="6854E906" w14:textId="77777777" w:rsidR="009564CE" w:rsidRPr="00AF0173" w:rsidRDefault="009564CE" w:rsidP="009564CE">
      <w:pPr>
        <w:rPr>
          <w:b w:val="0"/>
          <w:szCs w:val="24"/>
        </w:rPr>
      </w:pPr>
      <w:r w:rsidRPr="00AF0173">
        <w:rPr>
          <w:b w:val="0"/>
          <w:szCs w:val="24"/>
        </w:rPr>
        <w:t>has been examined and is recommended for Oral Defense.</w:t>
      </w:r>
    </w:p>
    <w:p w14:paraId="1C7C7D5F" w14:textId="77777777" w:rsidR="009564CE" w:rsidRPr="00AF0173" w:rsidRDefault="009564CE" w:rsidP="009564CE">
      <w:pPr>
        <w:widowControl w:val="0"/>
        <w:overflowPunct w:val="0"/>
        <w:autoSpaceDE w:val="0"/>
        <w:autoSpaceDN w:val="0"/>
        <w:adjustRightInd w:val="0"/>
        <w:spacing w:line="241" w:lineRule="auto"/>
        <w:ind w:right="60"/>
        <w:rPr>
          <w:b w:val="0"/>
          <w:szCs w:val="24"/>
        </w:rPr>
      </w:pPr>
    </w:p>
    <w:p w14:paraId="6EE27874" w14:textId="77777777" w:rsidR="009564CE" w:rsidRPr="00AF0173" w:rsidRDefault="009564CE" w:rsidP="009564CE">
      <w:pPr>
        <w:widowControl w:val="0"/>
        <w:overflowPunct w:val="0"/>
        <w:autoSpaceDE w:val="0"/>
        <w:autoSpaceDN w:val="0"/>
        <w:adjustRightInd w:val="0"/>
        <w:spacing w:line="241" w:lineRule="auto"/>
        <w:ind w:right="60"/>
        <w:rPr>
          <w:b w:val="0"/>
          <w:szCs w:val="24"/>
        </w:rPr>
      </w:pPr>
    </w:p>
    <w:p w14:paraId="0133FD45" w14:textId="77777777" w:rsidR="009564CE" w:rsidRPr="00AF0173" w:rsidRDefault="009564CE" w:rsidP="009564CE">
      <w:pPr>
        <w:widowControl w:val="0"/>
        <w:autoSpaceDE w:val="0"/>
        <w:autoSpaceDN w:val="0"/>
        <w:adjustRightInd w:val="0"/>
        <w:ind w:right="60"/>
        <w:rPr>
          <w:b w:val="0"/>
          <w:szCs w:val="24"/>
        </w:rPr>
      </w:pPr>
    </w:p>
    <w:p w14:paraId="4287EEBF" w14:textId="77777777" w:rsidR="009564CE" w:rsidRPr="00AF0173" w:rsidRDefault="009564CE" w:rsidP="009564CE">
      <w:pPr>
        <w:widowControl w:val="0"/>
        <w:autoSpaceDE w:val="0"/>
        <w:autoSpaceDN w:val="0"/>
        <w:adjustRightInd w:val="0"/>
        <w:ind w:right="60"/>
        <w:rPr>
          <w:b w:val="0"/>
          <w:szCs w:val="24"/>
        </w:rPr>
      </w:pPr>
      <w:r w:rsidRPr="00AF0173">
        <w:rPr>
          <w:szCs w:val="24"/>
        </w:rPr>
        <w:t>ENDORSED BY:</w:t>
      </w:r>
    </w:p>
    <w:p w14:paraId="73DEF571" w14:textId="77777777" w:rsidR="009564CE" w:rsidRPr="00AF0173" w:rsidRDefault="009564CE" w:rsidP="009564CE">
      <w:pPr>
        <w:widowControl w:val="0"/>
        <w:overflowPunct w:val="0"/>
        <w:autoSpaceDE w:val="0"/>
        <w:autoSpaceDN w:val="0"/>
        <w:adjustRightInd w:val="0"/>
        <w:spacing w:line="241" w:lineRule="auto"/>
        <w:ind w:right="60"/>
        <w:rPr>
          <w:szCs w:val="24"/>
        </w:rPr>
      </w:pPr>
      <w:r>
        <w:rPr>
          <w:noProof/>
        </w:rPr>
        <w:drawing>
          <wp:anchor distT="0" distB="0" distL="114300" distR="114300" simplePos="0" relativeHeight="251628544" behindDoc="1" locked="0" layoutInCell="1" allowOverlap="0" wp14:anchorId="06C06AD6" wp14:editId="6E6DD916">
            <wp:simplePos x="0" y="0"/>
            <wp:positionH relativeFrom="column">
              <wp:posOffset>2082800</wp:posOffset>
            </wp:positionH>
            <wp:positionV relativeFrom="paragraph">
              <wp:posOffset>62653</wp:posOffset>
            </wp:positionV>
            <wp:extent cx="1337069" cy="508000"/>
            <wp:effectExtent l="0" t="0" r="0" b="0"/>
            <wp:wrapNone/>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stretch>
                      <a:fillRect/>
                    </a:stretch>
                  </pic:blipFill>
                  <pic:spPr>
                    <a:xfrm>
                      <a:off x="0" y="0"/>
                      <a:ext cx="1337069" cy="508000"/>
                    </a:xfrm>
                    <a:prstGeom prst="rect">
                      <a:avLst/>
                    </a:prstGeom>
                  </pic:spPr>
                </pic:pic>
              </a:graphicData>
            </a:graphic>
            <wp14:sizeRelH relativeFrom="margin">
              <wp14:pctWidth>0</wp14:pctWidth>
            </wp14:sizeRelH>
            <wp14:sizeRelV relativeFrom="margin">
              <wp14:pctHeight>0</wp14:pctHeight>
            </wp14:sizeRelV>
          </wp:anchor>
        </w:drawing>
      </w:r>
    </w:p>
    <w:p w14:paraId="4B7AF679" w14:textId="77777777" w:rsidR="009564CE" w:rsidRPr="00AF0173" w:rsidRDefault="009564CE" w:rsidP="009564CE">
      <w:pPr>
        <w:widowControl w:val="0"/>
        <w:overflowPunct w:val="0"/>
        <w:autoSpaceDE w:val="0"/>
        <w:autoSpaceDN w:val="0"/>
        <w:adjustRightInd w:val="0"/>
        <w:spacing w:line="241" w:lineRule="auto"/>
        <w:ind w:right="60"/>
        <w:rPr>
          <w:szCs w:val="24"/>
        </w:rPr>
      </w:pPr>
    </w:p>
    <w:p w14:paraId="474E54B3" w14:textId="77777777" w:rsidR="009564CE" w:rsidRPr="00AF0173" w:rsidRDefault="009564CE" w:rsidP="009564CE">
      <w:pPr>
        <w:rPr>
          <w:b w:val="0"/>
          <w:kern w:val="2"/>
          <w:szCs w:val="24"/>
        </w:rPr>
      </w:pPr>
      <w:r>
        <w:rPr>
          <w:b w:val="0"/>
          <w:szCs w:val="24"/>
        </w:rPr>
        <w:t>Nicole F. Belar</w:t>
      </w:r>
    </w:p>
    <w:p w14:paraId="23144194" w14:textId="77777777" w:rsidR="009564CE" w:rsidRPr="00AF0173" w:rsidRDefault="009564CE" w:rsidP="009564CE">
      <w:pPr>
        <w:widowControl w:val="0"/>
        <w:overflowPunct w:val="0"/>
        <w:autoSpaceDE w:val="0"/>
        <w:autoSpaceDN w:val="0"/>
        <w:adjustRightInd w:val="0"/>
        <w:spacing w:line="241" w:lineRule="auto"/>
        <w:ind w:right="60"/>
        <w:rPr>
          <w:szCs w:val="24"/>
        </w:rPr>
      </w:pPr>
      <w:r w:rsidRPr="00AF0173">
        <w:rPr>
          <w:szCs w:val="24"/>
        </w:rPr>
        <w:t>Thesis Adviser</w:t>
      </w:r>
    </w:p>
    <w:p w14:paraId="23BB0ECC" w14:textId="5D267CBF" w:rsidR="009564CE" w:rsidRPr="00640A9D" w:rsidRDefault="009564CE" w:rsidP="00640A9D">
      <w:pPr>
        <w:pStyle w:val="Proposal1"/>
        <w:numPr>
          <w:ilvl w:val="0"/>
          <w:numId w:val="0"/>
        </w:numPr>
        <w:spacing w:before="0"/>
        <w:ind w:left="360" w:hanging="360"/>
        <w:jc w:val="center"/>
        <w:rPr>
          <w:szCs w:val="24"/>
        </w:rPr>
      </w:pPr>
      <w:r>
        <w:rPr>
          <w:szCs w:val="24"/>
        </w:rPr>
        <w:tab/>
      </w:r>
    </w:p>
    <w:p w14:paraId="5A337D27" w14:textId="77777777" w:rsidR="009564CE" w:rsidRPr="00AF0173" w:rsidRDefault="009564CE" w:rsidP="009564CE">
      <w:pPr>
        <w:widowControl w:val="0"/>
        <w:autoSpaceDE w:val="0"/>
        <w:autoSpaceDN w:val="0"/>
        <w:adjustRightInd w:val="0"/>
        <w:ind w:right="60"/>
        <w:rPr>
          <w:b w:val="0"/>
          <w:szCs w:val="24"/>
        </w:rPr>
      </w:pPr>
      <w:r w:rsidRPr="00AF0173">
        <w:rPr>
          <w:szCs w:val="24"/>
        </w:rPr>
        <w:t xml:space="preserve">APPROVED FOR </w:t>
      </w:r>
      <w:r>
        <w:rPr>
          <w:szCs w:val="24"/>
        </w:rPr>
        <w:t>ORAL</w:t>
      </w:r>
      <w:r w:rsidRPr="00AF0173">
        <w:rPr>
          <w:szCs w:val="24"/>
        </w:rPr>
        <w:t xml:space="preserve"> DEFENSE:</w:t>
      </w:r>
    </w:p>
    <w:p w14:paraId="0455213B" w14:textId="77777777" w:rsidR="009564CE" w:rsidRPr="00AF0173" w:rsidRDefault="009564CE" w:rsidP="009564CE">
      <w:pPr>
        <w:widowControl w:val="0"/>
        <w:autoSpaceDE w:val="0"/>
        <w:autoSpaceDN w:val="0"/>
        <w:adjustRightInd w:val="0"/>
        <w:ind w:right="60"/>
        <w:rPr>
          <w:b w:val="0"/>
          <w:szCs w:val="24"/>
        </w:rPr>
      </w:pPr>
    </w:p>
    <w:p w14:paraId="50E882AA" w14:textId="77777777" w:rsidR="009564CE" w:rsidRPr="00AF0173" w:rsidRDefault="009564CE" w:rsidP="009564CE">
      <w:pPr>
        <w:widowControl w:val="0"/>
        <w:autoSpaceDE w:val="0"/>
        <w:autoSpaceDN w:val="0"/>
        <w:adjustRightInd w:val="0"/>
        <w:ind w:right="60"/>
        <w:rPr>
          <w:b w:val="0"/>
          <w:szCs w:val="24"/>
        </w:rPr>
      </w:pPr>
    </w:p>
    <w:p w14:paraId="02E99060" w14:textId="77777777" w:rsidR="009564CE" w:rsidRPr="00AF0173" w:rsidRDefault="009564CE" w:rsidP="009564CE">
      <w:pPr>
        <w:widowControl w:val="0"/>
        <w:autoSpaceDE w:val="0"/>
        <w:autoSpaceDN w:val="0"/>
        <w:adjustRightInd w:val="0"/>
        <w:ind w:right="60"/>
        <w:rPr>
          <w:b w:val="0"/>
          <w:szCs w:val="24"/>
        </w:rPr>
      </w:pPr>
    </w:p>
    <w:p w14:paraId="55545378" w14:textId="77777777" w:rsidR="009564CE" w:rsidRPr="00AF0173" w:rsidRDefault="009564CE" w:rsidP="009564CE">
      <w:pPr>
        <w:widowControl w:val="0"/>
        <w:autoSpaceDE w:val="0"/>
        <w:autoSpaceDN w:val="0"/>
        <w:adjustRightInd w:val="0"/>
        <w:ind w:right="60"/>
        <w:rPr>
          <w:b w:val="0"/>
          <w:szCs w:val="24"/>
        </w:rPr>
      </w:pPr>
      <w:r>
        <w:rPr>
          <w:b w:val="0"/>
          <w:szCs w:val="24"/>
        </w:rPr>
        <w:t>Mark Frederick V. Salonga</w:t>
      </w:r>
    </w:p>
    <w:p w14:paraId="1F12FCF6" w14:textId="77777777" w:rsidR="009564CE" w:rsidRPr="00AF0173" w:rsidRDefault="009564CE" w:rsidP="009564CE">
      <w:pPr>
        <w:widowControl w:val="0"/>
        <w:autoSpaceDE w:val="0"/>
        <w:autoSpaceDN w:val="0"/>
        <w:adjustRightInd w:val="0"/>
        <w:ind w:right="60"/>
        <w:rPr>
          <w:b w:val="0"/>
          <w:szCs w:val="24"/>
        </w:rPr>
      </w:pPr>
      <w:r w:rsidRPr="00AF0173">
        <w:rPr>
          <w:szCs w:val="24"/>
        </w:rPr>
        <w:t>Thesis Coordinator</w:t>
      </w:r>
    </w:p>
    <w:p w14:paraId="367F3618" w14:textId="77777777" w:rsidR="009564CE" w:rsidRPr="00AF0173" w:rsidRDefault="009564CE" w:rsidP="009564CE">
      <w:pPr>
        <w:widowControl w:val="0"/>
        <w:autoSpaceDE w:val="0"/>
        <w:autoSpaceDN w:val="0"/>
        <w:adjustRightInd w:val="0"/>
        <w:ind w:right="60"/>
        <w:rPr>
          <w:szCs w:val="24"/>
        </w:rPr>
      </w:pPr>
    </w:p>
    <w:p w14:paraId="494B108F" w14:textId="77777777" w:rsidR="009564CE" w:rsidRPr="00AF0173" w:rsidRDefault="009564CE" w:rsidP="009564CE">
      <w:pPr>
        <w:widowControl w:val="0"/>
        <w:autoSpaceDE w:val="0"/>
        <w:autoSpaceDN w:val="0"/>
        <w:adjustRightInd w:val="0"/>
        <w:ind w:right="60"/>
        <w:rPr>
          <w:szCs w:val="24"/>
        </w:rPr>
      </w:pPr>
    </w:p>
    <w:p w14:paraId="5FC70F9F" w14:textId="77777777" w:rsidR="009564CE" w:rsidRPr="00AF0173" w:rsidRDefault="009564CE" w:rsidP="009564CE">
      <w:pPr>
        <w:widowControl w:val="0"/>
        <w:autoSpaceDE w:val="0"/>
        <w:autoSpaceDN w:val="0"/>
        <w:adjustRightInd w:val="0"/>
        <w:ind w:right="60"/>
        <w:rPr>
          <w:szCs w:val="24"/>
        </w:rPr>
      </w:pPr>
    </w:p>
    <w:p w14:paraId="72AF2026" w14:textId="77777777" w:rsidR="009564CE" w:rsidRPr="00AF0173" w:rsidRDefault="009564CE" w:rsidP="009564CE">
      <w:pPr>
        <w:widowControl w:val="0"/>
        <w:autoSpaceDE w:val="0"/>
        <w:autoSpaceDN w:val="0"/>
        <w:adjustRightInd w:val="0"/>
        <w:ind w:right="60"/>
        <w:rPr>
          <w:b w:val="0"/>
          <w:szCs w:val="24"/>
        </w:rPr>
      </w:pPr>
      <w:r w:rsidRPr="00AF0173">
        <w:rPr>
          <w:szCs w:val="24"/>
        </w:rPr>
        <w:t>NOTED BY:</w:t>
      </w:r>
    </w:p>
    <w:p w14:paraId="43714665" w14:textId="77777777" w:rsidR="009564CE" w:rsidRPr="00AF0173" w:rsidRDefault="009564CE" w:rsidP="009564CE">
      <w:pPr>
        <w:widowControl w:val="0"/>
        <w:autoSpaceDE w:val="0"/>
        <w:autoSpaceDN w:val="0"/>
        <w:adjustRightInd w:val="0"/>
        <w:ind w:right="60"/>
        <w:rPr>
          <w:szCs w:val="24"/>
        </w:rPr>
      </w:pPr>
    </w:p>
    <w:p w14:paraId="6BA65C71" w14:textId="77777777" w:rsidR="009564CE" w:rsidRPr="00AF0173" w:rsidRDefault="009564CE" w:rsidP="009564CE">
      <w:pPr>
        <w:widowControl w:val="0"/>
        <w:autoSpaceDE w:val="0"/>
        <w:autoSpaceDN w:val="0"/>
        <w:adjustRightInd w:val="0"/>
        <w:ind w:right="60"/>
        <w:rPr>
          <w:szCs w:val="24"/>
        </w:rPr>
      </w:pPr>
    </w:p>
    <w:p w14:paraId="68354D64" w14:textId="77777777" w:rsidR="009564CE" w:rsidRPr="00AF0173" w:rsidRDefault="009564CE" w:rsidP="009564CE">
      <w:pPr>
        <w:widowControl w:val="0"/>
        <w:autoSpaceDE w:val="0"/>
        <w:autoSpaceDN w:val="0"/>
        <w:adjustRightInd w:val="0"/>
        <w:ind w:right="60"/>
        <w:rPr>
          <w:szCs w:val="24"/>
        </w:rPr>
      </w:pPr>
    </w:p>
    <w:p w14:paraId="5FE6D65C" w14:textId="77777777" w:rsidR="009564CE" w:rsidRPr="00AF0173" w:rsidRDefault="009564CE" w:rsidP="009564CE">
      <w:pPr>
        <w:widowControl w:val="0"/>
        <w:autoSpaceDE w:val="0"/>
        <w:autoSpaceDN w:val="0"/>
        <w:adjustRightInd w:val="0"/>
        <w:ind w:right="60"/>
        <w:rPr>
          <w:b w:val="0"/>
          <w:szCs w:val="24"/>
        </w:rPr>
      </w:pPr>
      <w:r>
        <w:rPr>
          <w:b w:val="0"/>
          <w:szCs w:val="24"/>
        </w:rPr>
        <w:t>Maria Antonia G. Mariano</w:t>
      </w:r>
    </w:p>
    <w:p w14:paraId="35BA69E1" w14:textId="77777777" w:rsidR="009564CE" w:rsidRPr="00AF0173" w:rsidRDefault="009564CE" w:rsidP="009564CE">
      <w:pPr>
        <w:widowControl w:val="0"/>
        <w:autoSpaceDE w:val="0"/>
        <w:autoSpaceDN w:val="0"/>
        <w:adjustRightInd w:val="0"/>
        <w:ind w:right="60"/>
        <w:rPr>
          <w:szCs w:val="24"/>
        </w:rPr>
      </w:pPr>
      <w:r w:rsidRPr="00AF0173">
        <w:rPr>
          <w:szCs w:val="24"/>
        </w:rPr>
        <w:t>Program Head</w:t>
      </w:r>
    </w:p>
    <w:p w14:paraId="4B7CAA24" w14:textId="77777777" w:rsidR="009564CE" w:rsidRPr="00AF0173" w:rsidRDefault="009564CE" w:rsidP="009564CE">
      <w:pPr>
        <w:widowControl w:val="0"/>
        <w:autoSpaceDE w:val="0"/>
        <w:autoSpaceDN w:val="0"/>
        <w:adjustRightInd w:val="0"/>
        <w:ind w:right="58"/>
        <w:rPr>
          <w:b w:val="0"/>
          <w:szCs w:val="24"/>
        </w:rPr>
      </w:pPr>
    </w:p>
    <w:p w14:paraId="0897F2E9" w14:textId="77777777" w:rsidR="009564CE" w:rsidRPr="00AF0173" w:rsidRDefault="009564CE" w:rsidP="009564CE">
      <w:pPr>
        <w:widowControl w:val="0"/>
        <w:tabs>
          <w:tab w:val="left" w:pos="5160"/>
        </w:tabs>
        <w:autoSpaceDE w:val="0"/>
        <w:autoSpaceDN w:val="0"/>
        <w:adjustRightInd w:val="0"/>
        <w:ind w:right="58"/>
        <w:rPr>
          <w:szCs w:val="24"/>
        </w:rPr>
      </w:pPr>
    </w:p>
    <w:p w14:paraId="312B12FA" w14:textId="11B40E6A" w:rsidR="009564CE" w:rsidRDefault="00A56B6C" w:rsidP="00640A9D">
      <w:pPr>
        <w:pStyle w:val="Heading1"/>
      </w:pPr>
      <w:r>
        <w:t xml:space="preserve">December </w:t>
      </w:r>
      <w:r w:rsidR="007554E8">
        <w:t>3</w:t>
      </w:r>
      <w:r>
        <w:t>, 2021</w:t>
      </w:r>
    </w:p>
    <w:p w14:paraId="716A57F0" w14:textId="49287C08" w:rsidR="00485B59" w:rsidRDefault="00485B59" w:rsidP="009564CE">
      <w:pPr>
        <w:pStyle w:val="Heading1"/>
      </w:pPr>
      <w:r>
        <w:lastRenderedPageBreak/>
        <w:t>APPROVAL SHEET</w:t>
      </w:r>
      <w:bookmarkEnd w:id="1"/>
    </w:p>
    <w:p w14:paraId="17BC8847" w14:textId="7299525B" w:rsidR="00485B59" w:rsidRDefault="00E02ED1" w:rsidP="00485B59">
      <w:pPr>
        <w:spacing w:after="240"/>
        <w:jc w:val="both"/>
        <w:rPr>
          <w:b w:val="0"/>
        </w:rPr>
      </w:pPr>
      <w:r>
        <w:rPr>
          <w:noProof/>
        </w:rPr>
        <w:drawing>
          <wp:anchor distT="0" distB="0" distL="114300" distR="114300" simplePos="0" relativeHeight="251898880" behindDoc="1" locked="0" layoutInCell="1" allowOverlap="0" wp14:anchorId="66DC4BE7" wp14:editId="67F23125">
            <wp:simplePos x="0" y="0"/>
            <wp:positionH relativeFrom="column">
              <wp:posOffset>4425461</wp:posOffset>
            </wp:positionH>
            <wp:positionV relativeFrom="paragraph">
              <wp:posOffset>751987</wp:posOffset>
            </wp:positionV>
            <wp:extent cx="1337069" cy="508000"/>
            <wp:effectExtent l="0" t="0" r="0" b="0"/>
            <wp:wrapNone/>
            <wp:docPr id="13" name="Picture 1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stretch>
                      <a:fillRect/>
                    </a:stretch>
                  </pic:blipFill>
                  <pic:spPr>
                    <a:xfrm>
                      <a:off x="0" y="0"/>
                      <a:ext cx="1337069" cy="508000"/>
                    </a:xfrm>
                    <a:prstGeom prst="rect">
                      <a:avLst/>
                    </a:prstGeom>
                  </pic:spPr>
                </pic:pic>
              </a:graphicData>
            </a:graphic>
            <wp14:sizeRelH relativeFrom="margin">
              <wp14:pctWidth>0</wp14:pctWidth>
            </wp14:sizeRelH>
            <wp14:sizeRelV relativeFrom="margin">
              <wp14:pctHeight>0</wp14:pctHeight>
            </wp14:sizeRelV>
          </wp:anchor>
        </w:drawing>
      </w:r>
      <w:r w:rsidR="00485B59">
        <w:rPr>
          <w:b w:val="0"/>
          <w:lang w:eastAsia="en-PH"/>
        </w:rPr>
        <w:t xml:space="preserve">This </w:t>
      </w:r>
      <w:r w:rsidR="000058CF">
        <w:rPr>
          <w:b w:val="0"/>
          <w:lang w:eastAsia="en-PH"/>
        </w:rPr>
        <w:t>capstone project</w:t>
      </w:r>
      <w:r w:rsidR="00485B59">
        <w:rPr>
          <w:b w:val="0"/>
          <w:lang w:eastAsia="en-PH"/>
        </w:rPr>
        <w:t xml:space="preserve"> proposal titled: </w:t>
      </w:r>
      <w:r w:rsidR="009C7A5F">
        <w:rPr>
          <w:szCs w:val="24"/>
        </w:rPr>
        <w:t>FoodPanion: Android based personal co</w:t>
      </w:r>
      <w:r w:rsidR="009564CE">
        <w:rPr>
          <w:szCs w:val="24"/>
        </w:rPr>
        <w:t>o</w:t>
      </w:r>
      <w:r w:rsidR="009C7A5F">
        <w:rPr>
          <w:szCs w:val="24"/>
        </w:rPr>
        <w:t xml:space="preserve">k </w:t>
      </w:r>
      <w:r w:rsidR="00FB397F">
        <w:rPr>
          <w:szCs w:val="24"/>
        </w:rPr>
        <w:t>buddy prepared</w:t>
      </w:r>
      <w:r w:rsidR="00485B59">
        <w:rPr>
          <w:b w:val="0"/>
          <w:szCs w:val="24"/>
        </w:rPr>
        <w:t xml:space="preserve"> and submitted by </w:t>
      </w:r>
      <w:r w:rsidR="009C7A5F">
        <w:t>Cherry L. Andrade</w:t>
      </w:r>
      <w:r w:rsidR="00D35F12">
        <w:rPr>
          <w:szCs w:val="24"/>
        </w:rPr>
        <w:t>,</w:t>
      </w:r>
      <w:r w:rsidR="00485B59" w:rsidRPr="00955DFA">
        <w:rPr>
          <w:szCs w:val="24"/>
        </w:rPr>
        <w:t xml:space="preserve"> </w:t>
      </w:r>
      <w:r w:rsidR="009C7A5F">
        <w:t>Raven P. Atienza</w:t>
      </w:r>
      <w:r w:rsidR="00D35F12">
        <w:rPr>
          <w:szCs w:val="24"/>
        </w:rPr>
        <w:t>,</w:t>
      </w:r>
      <w:r w:rsidR="00485B59" w:rsidRPr="00955DFA">
        <w:rPr>
          <w:szCs w:val="24"/>
        </w:rPr>
        <w:t xml:space="preserve"> </w:t>
      </w:r>
      <w:r w:rsidR="009C7A5F">
        <w:t>Allyson Anne C. Sambajon</w:t>
      </w:r>
      <w:r w:rsidR="00D35F12">
        <w:rPr>
          <w:b w:val="0"/>
          <w:szCs w:val="24"/>
        </w:rPr>
        <w:t>,</w:t>
      </w:r>
      <w:r w:rsidR="00485B59">
        <w:rPr>
          <w:b w:val="0"/>
          <w:szCs w:val="24"/>
        </w:rPr>
        <w:t xml:space="preserve"> and </w:t>
      </w:r>
      <w:r w:rsidR="009C7A5F">
        <w:t>Kyle Joshua L. Toda</w:t>
      </w:r>
      <w:r w:rsidR="00485B59">
        <w:rPr>
          <w:b w:val="0"/>
          <w:szCs w:val="24"/>
        </w:rPr>
        <w:t>, in partial fulfi</w:t>
      </w:r>
      <w:r w:rsidR="00D35F12">
        <w:rPr>
          <w:b w:val="0"/>
          <w:szCs w:val="24"/>
        </w:rPr>
        <w:t>l</w:t>
      </w:r>
      <w:r w:rsidR="00485B59">
        <w:rPr>
          <w:b w:val="0"/>
          <w:szCs w:val="24"/>
        </w:rPr>
        <w:t xml:space="preserve">lment of the requirements for the degree of Bachelor of Science in </w:t>
      </w:r>
      <w:r w:rsidR="009C7A5F">
        <w:rPr>
          <w:b w:val="0"/>
        </w:rPr>
        <w:t>Information Technology</w:t>
      </w:r>
      <w:r w:rsidR="00485B59">
        <w:rPr>
          <w:b w:val="0"/>
        </w:rPr>
        <w:t>, has been examined and is recommended for acceptance an</w:t>
      </w:r>
      <w:r w:rsidR="00D35F12">
        <w:rPr>
          <w:b w:val="0"/>
        </w:rPr>
        <w:t>d</w:t>
      </w:r>
      <w:r w:rsidR="00485B59">
        <w:rPr>
          <w:b w:val="0"/>
        </w:rPr>
        <w:t xml:space="preserve"> approval.</w:t>
      </w:r>
    </w:p>
    <w:p w14:paraId="36C4C976" w14:textId="344B9C50" w:rsidR="00485B59" w:rsidRPr="00955DFA" w:rsidRDefault="009C7A5F" w:rsidP="00485B59">
      <w:pPr>
        <w:jc w:val="right"/>
        <w:rPr>
          <w:szCs w:val="24"/>
        </w:rPr>
      </w:pPr>
      <w:r>
        <w:rPr>
          <w:szCs w:val="24"/>
        </w:rPr>
        <w:t>Nicole F. Belar</w:t>
      </w:r>
    </w:p>
    <w:p w14:paraId="36717A27" w14:textId="491981E7" w:rsidR="00485B59" w:rsidRDefault="000058CF" w:rsidP="00485B59">
      <w:pPr>
        <w:spacing w:line="960" w:lineRule="auto"/>
        <w:jc w:val="right"/>
        <w:rPr>
          <w:b w:val="0"/>
          <w:szCs w:val="24"/>
        </w:rPr>
      </w:pPr>
      <w:r>
        <w:rPr>
          <w:b w:val="0"/>
          <w:szCs w:val="24"/>
        </w:rPr>
        <w:t>Capstone Project</w:t>
      </w:r>
      <w:r w:rsidR="00485B59">
        <w:rPr>
          <w:b w:val="0"/>
          <w:szCs w:val="24"/>
        </w:rPr>
        <w:t xml:space="preserve"> Adviser</w:t>
      </w:r>
    </w:p>
    <w:p w14:paraId="3A67EC2E" w14:textId="77777777" w:rsidR="00485B59" w:rsidRDefault="00485B59" w:rsidP="008632BA">
      <w:pPr>
        <w:rPr>
          <w:b w:val="0"/>
        </w:rPr>
      </w:pPr>
      <w:r>
        <w:rPr>
          <w:b w:val="0"/>
        </w:rPr>
        <w:t>A</w:t>
      </w:r>
      <w:r w:rsidR="008632BA">
        <w:rPr>
          <w:b w:val="0"/>
        </w:rPr>
        <w:t>ccepted and a</w:t>
      </w:r>
      <w:r>
        <w:rPr>
          <w:b w:val="0"/>
        </w:rPr>
        <w:t xml:space="preserve">pproved by the </w:t>
      </w:r>
      <w:r w:rsidR="0000332C">
        <w:rPr>
          <w:b w:val="0"/>
        </w:rPr>
        <w:t>Capstone Project</w:t>
      </w:r>
      <w:r>
        <w:rPr>
          <w:b w:val="0"/>
        </w:rPr>
        <w:t xml:space="preserve"> Review Panel</w:t>
      </w:r>
    </w:p>
    <w:p w14:paraId="3FDC7B86" w14:textId="77777777" w:rsidR="008632BA" w:rsidRDefault="008632BA" w:rsidP="008632BA">
      <w:pPr>
        <w:rPr>
          <w:b w:val="0"/>
          <w:szCs w:val="24"/>
        </w:rPr>
      </w:pPr>
      <w:r>
        <w:rPr>
          <w:b w:val="0"/>
          <w:szCs w:val="24"/>
        </w:rPr>
        <w:t>in partial fulfi</w:t>
      </w:r>
      <w:r w:rsidR="00D35F12">
        <w:rPr>
          <w:b w:val="0"/>
          <w:szCs w:val="24"/>
        </w:rPr>
        <w:t>l</w:t>
      </w:r>
      <w:r>
        <w:rPr>
          <w:b w:val="0"/>
          <w:szCs w:val="24"/>
        </w:rPr>
        <w:t xml:space="preserve">lment of the requirements for the degree of </w:t>
      </w:r>
    </w:p>
    <w:p w14:paraId="087BA338" w14:textId="4C7434FB" w:rsidR="008632BA" w:rsidRDefault="008632BA" w:rsidP="008632BA">
      <w:pPr>
        <w:rPr>
          <w:b w:val="0"/>
        </w:rPr>
      </w:pPr>
      <w:r>
        <w:rPr>
          <w:b w:val="0"/>
          <w:szCs w:val="24"/>
        </w:rPr>
        <w:t xml:space="preserve">Bachelor of Science in </w:t>
      </w:r>
      <w:r w:rsidR="009C7A5F">
        <w:rPr>
          <w:b w:val="0"/>
        </w:rPr>
        <w:t>Information Technology</w:t>
      </w:r>
    </w:p>
    <w:p w14:paraId="0A313F2A" w14:textId="77777777" w:rsidR="008632BA" w:rsidRPr="008632BA" w:rsidRDefault="008632BA" w:rsidP="008632BA">
      <w:pPr>
        <w:spacing w:line="960" w:lineRule="auto"/>
        <w:rPr>
          <w:b w:val="0"/>
          <w:szCs w:val="24"/>
        </w:rPr>
      </w:pPr>
    </w:p>
    <w:tbl>
      <w:tblPr>
        <w:tblW w:w="8910" w:type="dxa"/>
        <w:jc w:val="center"/>
        <w:tblLayout w:type="fixed"/>
        <w:tblCellMar>
          <w:left w:w="0" w:type="dxa"/>
          <w:right w:w="0" w:type="dxa"/>
        </w:tblCellMar>
        <w:tblLook w:val="0000" w:firstRow="0" w:lastRow="0" w:firstColumn="0" w:lastColumn="0" w:noHBand="0" w:noVBand="0"/>
      </w:tblPr>
      <w:tblGrid>
        <w:gridCol w:w="4410"/>
        <w:gridCol w:w="4500"/>
      </w:tblGrid>
      <w:tr w:rsidR="009C7A5F" w:rsidRPr="00EC558E" w14:paraId="2C805B53" w14:textId="77777777" w:rsidTr="008632BA">
        <w:trPr>
          <w:trHeight w:val="198"/>
          <w:jc w:val="center"/>
        </w:trPr>
        <w:tc>
          <w:tcPr>
            <w:tcW w:w="4410" w:type="dxa"/>
            <w:tcBorders>
              <w:top w:val="nil"/>
              <w:left w:val="nil"/>
              <w:bottom w:val="nil"/>
              <w:right w:val="nil"/>
            </w:tcBorders>
            <w:vAlign w:val="bottom"/>
          </w:tcPr>
          <w:p w14:paraId="1E50DAFE" w14:textId="0FCD1B21" w:rsidR="009C7A5F" w:rsidRPr="00EC558E" w:rsidRDefault="009C7A5F" w:rsidP="009C7A5F">
            <w:pPr>
              <w:widowControl w:val="0"/>
              <w:autoSpaceDE w:val="0"/>
              <w:autoSpaceDN w:val="0"/>
              <w:adjustRightInd w:val="0"/>
              <w:ind w:right="60"/>
              <w:rPr>
                <w:b w:val="0"/>
                <w:szCs w:val="24"/>
              </w:rPr>
            </w:pPr>
            <w:r>
              <w:rPr>
                <w:b w:val="0"/>
                <w:szCs w:val="24"/>
              </w:rPr>
              <w:t>Mark Frederick V. Salonga</w:t>
            </w:r>
          </w:p>
        </w:tc>
        <w:tc>
          <w:tcPr>
            <w:tcW w:w="4500" w:type="dxa"/>
            <w:tcBorders>
              <w:top w:val="nil"/>
              <w:left w:val="nil"/>
              <w:bottom w:val="nil"/>
              <w:right w:val="nil"/>
            </w:tcBorders>
            <w:vAlign w:val="bottom"/>
          </w:tcPr>
          <w:p w14:paraId="1EEE069C" w14:textId="5B3EA45E" w:rsidR="009C7A5F" w:rsidRPr="00EC558E" w:rsidRDefault="009C7A5F" w:rsidP="009C7A5F">
            <w:pPr>
              <w:widowControl w:val="0"/>
              <w:autoSpaceDE w:val="0"/>
              <w:autoSpaceDN w:val="0"/>
              <w:adjustRightInd w:val="0"/>
              <w:ind w:right="60"/>
              <w:rPr>
                <w:b w:val="0"/>
                <w:szCs w:val="24"/>
              </w:rPr>
            </w:pPr>
            <w:r>
              <w:rPr>
                <w:b w:val="0"/>
                <w:szCs w:val="24"/>
              </w:rPr>
              <w:t>Joselito Oyao</w:t>
            </w:r>
          </w:p>
        </w:tc>
      </w:tr>
      <w:tr w:rsidR="009C7A5F" w:rsidRPr="00EC558E" w14:paraId="09D77A7A" w14:textId="77777777" w:rsidTr="008632BA">
        <w:trPr>
          <w:trHeight w:val="196"/>
          <w:jc w:val="center"/>
        </w:trPr>
        <w:tc>
          <w:tcPr>
            <w:tcW w:w="4410" w:type="dxa"/>
            <w:tcBorders>
              <w:top w:val="nil"/>
              <w:left w:val="nil"/>
              <w:bottom w:val="nil"/>
              <w:right w:val="nil"/>
            </w:tcBorders>
            <w:vAlign w:val="bottom"/>
          </w:tcPr>
          <w:p w14:paraId="533C5206" w14:textId="77777777" w:rsidR="009C7A5F" w:rsidRPr="00EC558E" w:rsidRDefault="009C7A5F" w:rsidP="009C7A5F">
            <w:pPr>
              <w:widowControl w:val="0"/>
              <w:autoSpaceDE w:val="0"/>
              <w:autoSpaceDN w:val="0"/>
              <w:adjustRightInd w:val="0"/>
              <w:ind w:right="60"/>
              <w:rPr>
                <w:szCs w:val="24"/>
              </w:rPr>
            </w:pPr>
            <w:r w:rsidRPr="00EC558E">
              <w:rPr>
                <w:szCs w:val="24"/>
              </w:rPr>
              <w:t>Panel Member</w:t>
            </w:r>
          </w:p>
        </w:tc>
        <w:tc>
          <w:tcPr>
            <w:tcW w:w="4500" w:type="dxa"/>
            <w:tcBorders>
              <w:top w:val="nil"/>
              <w:left w:val="nil"/>
              <w:bottom w:val="nil"/>
              <w:right w:val="nil"/>
            </w:tcBorders>
            <w:vAlign w:val="bottom"/>
          </w:tcPr>
          <w:p w14:paraId="4C2385F9" w14:textId="77777777" w:rsidR="009C7A5F" w:rsidRPr="00EC558E" w:rsidRDefault="009C7A5F" w:rsidP="009C7A5F">
            <w:pPr>
              <w:widowControl w:val="0"/>
              <w:autoSpaceDE w:val="0"/>
              <w:autoSpaceDN w:val="0"/>
              <w:adjustRightInd w:val="0"/>
              <w:ind w:left="20" w:right="60"/>
              <w:rPr>
                <w:szCs w:val="24"/>
              </w:rPr>
            </w:pPr>
            <w:r w:rsidRPr="00EC558E">
              <w:rPr>
                <w:w w:val="99"/>
                <w:szCs w:val="24"/>
              </w:rPr>
              <w:t>Panel Member</w:t>
            </w:r>
          </w:p>
        </w:tc>
      </w:tr>
    </w:tbl>
    <w:p w14:paraId="2A8245B5" w14:textId="77777777" w:rsidR="00485B59" w:rsidRDefault="00485B59" w:rsidP="00485B59">
      <w:pPr>
        <w:spacing w:line="960" w:lineRule="auto"/>
      </w:pPr>
      <w:r w:rsidRPr="00485B59">
        <w:t xml:space="preserve"> </w:t>
      </w:r>
    </w:p>
    <w:p w14:paraId="41993667" w14:textId="77777777" w:rsidR="009C7A5F" w:rsidRPr="00EC558E" w:rsidRDefault="009C7A5F" w:rsidP="009C7A5F">
      <w:pPr>
        <w:widowControl w:val="0"/>
        <w:autoSpaceDE w:val="0"/>
        <w:autoSpaceDN w:val="0"/>
        <w:adjustRightInd w:val="0"/>
        <w:ind w:right="60"/>
        <w:rPr>
          <w:b w:val="0"/>
          <w:szCs w:val="24"/>
        </w:rPr>
      </w:pPr>
      <w:r>
        <w:rPr>
          <w:b w:val="0"/>
          <w:szCs w:val="24"/>
        </w:rPr>
        <w:t>Maria Antonia G. Mariano</w:t>
      </w:r>
    </w:p>
    <w:p w14:paraId="6B1291DA" w14:textId="77777777" w:rsidR="008632BA" w:rsidRDefault="008632BA" w:rsidP="008632BA">
      <w:r>
        <w:t>Lead Panelist</w:t>
      </w:r>
    </w:p>
    <w:p w14:paraId="42724AB0" w14:textId="77777777" w:rsidR="008632BA" w:rsidRDefault="008632BA" w:rsidP="00485B59">
      <w:pPr>
        <w:spacing w:line="960" w:lineRule="auto"/>
      </w:pPr>
    </w:p>
    <w:p w14:paraId="35A80A65" w14:textId="77777777" w:rsidR="008632BA" w:rsidRDefault="008632BA" w:rsidP="00485B59">
      <w:pPr>
        <w:spacing w:line="960" w:lineRule="auto"/>
      </w:pPr>
      <w:r>
        <w:t>Noted:</w:t>
      </w:r>
    </w:p>
    <w:tbl>
      <w:tblPr>
        <w:tblW w:w="8910" w:type="dxa"/>
        <w:jc w:val="center"/>
        <w:tblLayout w:type="fixed"/>
        <w:tblCellMar>
          <w:left w:w="0" w:type="dxa"/>
          <w:right w:w="0" w:type="dxa"/>
        </w:tblCellMar>
        <w:tblLook w:val="0000" w:firstRow="0" w:lastRow="0" w:firstColumn="0" w:lastColumn="0" w:noHBand="0" w:noVBand="0"/>
      </w:tblPr>
      <w:tblGrid>
        <w:gridCol w:w="4410"/>
        <w:gridCol w:w="4500"/>
      </w:tblGrid>
      <w:tr w:rsidR="008632BA" w:rsidRPr="00EC558E" w14:paraId="74058F71" w14:textId="77777777" w:rsidTr="005B2930">
        <w:trPr>
          <w:trHeight w:val="198"/>
          <w:jc w:val="center"/>
        </w:trPr>
        <w:tc>
          <w:tcPr>
            <w:tcW w:w="4410" w:type="dxa"/>
            <w:tcBorders>
              <w:top w:val="nil"/>
              <w:left w:val="nil"/>
              <w:bottom w:val="nil"/>
              <w:right w:val="nil"/>
            </w:tcBorders>
            <w:vAlign w:val="bottom"/>
          </w:tcPr>
          <w:p w14:paraId="0AA390F9" w14:textId="6B59800D" w:rsidR="008632BA" w:rsidRPr="00EC558E" w:rsidRDefault="009C7A5F" w:rsidP="005B2930">
            <w:pPr>
              <w:widowControl w:val="0"/>
              <w:autoSpaceDE w:val="0"/>
              <w:autoSpaceDN w:val="0"/>
              <w:adjustRightInd w:val="0"/>
              <w:ind w:right="60"/>
              <w:rPr>
                <w:b w:val="0"/>
                <w:szCs w:val="24"/>
              </w:rPr>
            </w:pPr>
            <w:r>
              <w:rPr>
                <w:b w:val="0"/>
                <w:szCs w:val="24"/>
              </w:rPr>
              <w:t>Mark Frederick V. Salonga</w:t>
            </w:r>
          </w:p>
        </w:tc>
        <w:tc>
          <w:tcPr>
            <w:tcW w:w="4500" w:type="dxa"/>
            <w:tcBorders>
              <w:top w:val="nil"/>
              <w:left w:val="nil"/>
              <w:bottom w:val="nil"/>
              <w:right w:val="nil"/>
            </w:tcBorders>
            <w:vAlign w:val="bottom"/>
          </w:tcPr>
          <w:p w14:paraId="3FFD507D" w14:textId="5CA96EB0" w:rsidR="008632BA" w:rsidRPr="00EC558E" w:rsidRDefault="009C7A5F" w:rsidP="005B2930">
            <w:pPr>
              <w:widowControl w:val="0"/>
              <w:autoSpaceDE w:val="0"/>
              <w:autoSpaceDN w:val="0"/>
              <w:adjustRightInd w:val="0"/>
              <w:ind w:right="60"/>
              <w:rPr>
                <w:b w:val="0"/>
                <w:szCs w:val="24"/>
              </w:rPr>
            </w:pPr>
            <w:r>
              <w:rPr>
                <w:b w:val="0"/>
                <w:szCs w:val="24"/>
              </w:rPr>
              <w:t>Maria Antonia G. Mariano</w:t>
            </w:r>
          </w:p>
        </w:tc>
      </w:tr>
      <w:tr w:rsidR="008632BA" w:rsidRPr="00EC558E" w14:paraId="77672AB6" w14:textId="77777777" w:rsidTr="005B2930">
        <w:trPr>
          <w:trHeight w:val="196"/>
          <w:jc w:val="center"/>
        </w:trPr>
        <w:tc>
          <w:tcPr>
            <w:tcW w:w="4410" w:type="dxa"/>
            <w:tcBorders>
              <w:top w:val="nil"/>
              <w:left w:val="nil"/>
              <w:bottom w:val="nil"/>
              <w:right w:val="nil"/>
            </w:tcBorders>
            <w:vAlign w:val="bottom"/>
          </w:tcPr>
          <w:p w14:paraId="145CDF8F" w14:textId="77777777" w:rsidR="008632BA" w:rsidRPr="00EC558E" w:rsidRDefault="0000332C" w:rsidP="005B2930">
            <w:pPr>
              <w:widowControl w:val="0"/>
              <w:autoSpaceDE w:val="0"/>
              <w:autoSpaceDN w:val="0"/>
              <w:adjustRightInd w:val="0"/>
              <w:ind w:right="60"/>
              <w:rPr>
                <w:szCs w:val="24"/>
              </w:rPr>
            </w:pPr>
            <w:r>
              <w:rPr>
                <w:szCs w:val="24"/>
              </w:rPr>
              <w:t>Capstone Project</w:t>
            </w:r>
            <w:r w:rsidR="008632BA">
              <w:rPr>
                <w:szCs w:val="24"/>
              </w:rPr>
              <w:t xml:space="preserve"> Coordinator</w:t>
            </w:r>
          </w:p>
        </w:tc>
        <w:tc>
          <w:tcPr>
            <w:tcW w:w="4500" w:type="dxa"/>
            <w:tcBorders>
              <w:top w:val="nil"/>
              <w:left w:val="nil"/>
              <w:bottom w:val="nil"/>
              <w:right w:val="nil"/>
            </w:tcBorders>
            <w:vAlign w:val="bottom"/>
          </w:tcPr>
          <w:p w14:paraId="49F92E04" w14:textId="77777777" w:rsidR="008632BA" w:rsidRPr="00EC558E" w:rsidRDefault="008632BA" w:rsidP="005B2930">
            <w:pPr>
              <w:widowControl w:val="0"/>
              <w:autoSpaceDE w:val="0"/>
              <w:autoSpaceDN w:val="0"/>
              <w:adjustRightInd w:val="0"/>
              <w:ind w:left="20" w:right="60"/>
              <w:rPr>
                <w:szCs w:val="24"/>
              </w:rPr>
            </w:pPr>
            <w:r>
              <w:rPr>
                <w:w w:val="99"/>
                <w:szCs w:val="24"/>
              </w:rPr>
              <w:t>Program Head</w:t>
            </w:r>
          </w:p>
        </w:tc>
      </w:tr>
    </w:tbl>
    <w:p w14:paraId="4BDE9176" w14:textId="77777777" w:rsidR="008632BA" w:rsidRDefault="008632BA" w:rsidP="00485B59">
      <w:pPr>
        <w:spacing w:line="960" w:lineRule="auto"/>
      </w:pPr>
    </w:p>
    <w:p w14:paraId="50C76725" w14:textId="1316DDF2" w:rsidR="00584806" w:rsidRDefault="003E0F44" w:rsidP="003E0F44">
      <w:pPr>
        <w:tabs>
          <w:tab w:val="left" w:pos="240"/>
          <w:tab w:val="center" w:pos="4320"/>
        </w:tabs>
        <w:spacing w:line="960" w:lineRule="auto"/>
        <w:jc w:val="left"/>
      </w:pPr>
      <w:r>
        <w:tab/>
      </w:r>
      <w:r>
        <w:tab/>
      </w:r>
      <w:r w:rsidR="009C7A5F">
        <w:t>May 22, 2021</w:t>
      </w:r>
    </w:p>
    <w:p w14:paraId="00FC6C18" w14:textId="20E300E0" w:rsidR="00217760" w:rsidRPr="00217760" w:rsidRDefault="009564CE" w:rsidP="00217760">
      <w:pPr>
        <w:pStyle w:val="Heading1"/>
      </w:pPr>
      <w:r w:rsidRPr="00AF0173">
        <w:lastRenderedPageBreak/>
        <w:t>Acknowledgement</w:t>
      </w:r>
    </w:p>
    <w:p w14:paraId="35A434FA" w14:textId="29CD9B50" w:rsidR="00AE3246" w:rsidRPr="00AE3246" w:rsidRDefault="00AE3246" w:rsidP="00AE3246">
      <w:pPr>
        <w:spacing w:before="240" w:after="240" w:line="360" w:lineRule="auto"/>
        <w:ind w:left="720"/>
        <w:jc w:val="both"/>
        <w:rPr>
          <w:rFonts w:cs="Times New Roman"/>
          <w:b w:val="0"/>
          <w:szCs w:val="24"/>
        </w:rPr>
      </w:pPr>
      <w:r w:rsidRPr="00AE3246">
        <w:rPr>
          <w:rFonts w:cs="Times New Roman"/>
          <w:b w:val="0"/>
          <w:szCs w:val="24"/>
        </w:rPr>
        <w:t>Upon completion of this</w:t>
      </w:r>
      <w:r>
        <w:rPr>
          <w:rFonts w:cs="Times New Roman"/>
          <w:b w:val="0"/>
          <w:szCs w:val="24"/>
        </w:rPr>
        <w:t xml:space="preserve"> Capstone</w:t>
      </w:r>
      <w:r w:rsidRPr="00AE3246">
        <w:rPr>
          <w:rFonts w:cs="Times New Roman"/>
          <w:b w:val="0"/>
          <w:szCs w:val="24"/>
        </w:rPr>
        <w:t>, there are a number of people to whom we would like to express our profound gratitude. We would not have been able to reach this academic milestone had it not been for them.</w:t>
      </w:r>
    </w:p>
    <w:p w14:paraId="6ECEAD4F" w14:textId="45DF99FA" w:rsidR="009564CE" w:rsidRPr="00AF0173" w:rsidRDefault="003F0CB5" w:rsidP="00AE3246">
      <w:pPr>
        <w:pStyle w:val="BodyofResearch"/>
      </w:pPr>
      <w:r>
        <w:t xml:space="preserve">First and foremost, to our </w:t>
      </w:r>
      <w:r w:rsidR="009564CE" w:rsidRPr="00AF0173">
        <w:t xml:space="preserve">Thesis Coordinator, </w:t>
      </w:r>
      <w:r w:rsidR="008E57EA">
        <w:t xml:space="preserve">Sir. </w:t>
      </w:r>
      <w:r w:rsidR="009564CE">
        <w:t>Mark Frederick V. Salonga</w:t>
      </w:r>
      <w:r w:rsidR="00B04FDC">
        <w:t xml:space="preserve">, thank you for guiding us all through the Capstone period, for giving suggestions that we needed, and </w:t>
      </w:r>
      <w:r w:rsidR="00157084">
        <w:t>for</w:t>
      </w:r>
      <w:r w:rsidR="00F83775">
        <w:t xml:space="preserve"> </w:t>
      </w:r>
      <w:r w:rsidR="0009135A">
        <w:t>your</w:t>
      </w:r>
      <w:r w:rsidR="00B04FDC">
        <w:t xml:space="preserve"> kind supervision</w:t>
      </w:r>
      <w:r w:rsidR="00F83775">
        <w:t>.</w:t>
      </w:r>
      <w:r w:rsidR="00F94151">
        <w:t xml:space="preserve"> </w:t>
      </w:r>
      <w:r w:rsidR="00F83775">
        <w:t xml:space="preserve">It is an </w:t>
      </w:r>
      <w:r w:rsidR="00FB397F">
        <w:t>honor</w:t>
      </w:r>
      <w:r w:rsidR="00F83775">
        <w:t xml:space="preserve"> to become </w:t>
      </w:r>
      <w:r w:rsidR="0009135A">
        <w:t>your</w:t>
      </w:r>
      <w:r w:rsidR="00F83775">
        <w:t xml:space="preserve"> student</w:t>
      </w:r>
      <w:r w:rsidR="009564CE" w:rsidRPr="00AF0173">
        <w:t xml:space="preserve">; </w:t>
      </w:r>
    </w:p>
    <w:p w14:paraId="09DB9A7A" w14:textId="42948E7E" w:rsidR="009564CE" w:rsidRPr="00AF0173" w:rsidRDefault="00AE3246" w:rsidP="009564CE">
      <w:pPr>
        <w:pStyle w:val="BodyofResearch"/>
      </w:pPr>
      <w:r>
        <w:t>Another person we could not thank enough is our t</w:t>
      </w:r>
      <w:r w:rsidR="009564CE" w:rsidRPr="00AF0173">
        <w:t xml:space="preserve">hesis adviser, </w:t>
      </w:r>
      <w:r>
        <w:t xml:space="preserve">Ms. </w:t>
      </w:r>
      <w:r w:rsidR="009564CE">
        <w:t>Nicole F. Belar</w:t>
      </w:r>
      <w:r w:rsidR="00F83775">
        <w:t xml:space="preserve">, thank you for </w:t>
      </w:r>
      <w:r w:rsidR="00F94151">
        <w:t>the generous</w:t>
      </w:r>
      <w:r w:rsidR="00F83775">
        <w:t xml:space="preserve"> </w:t>
      </w:r>
      <w:r w:rsidR="00BF4C57">
        <w:t>advice,</w:t>
      </w:r>
      <w:r w:rsidR="00F94151">
        <w:t xml:space="preserve"> support</w:t>
      </w:r>
      <w:r w:rsidR="00F83775">
        <w:t>, guidance</w:t>
      </w:r>
      <w:r w:rsidR="00BF4C57">
        <w:t xml:space="preserve">, and </w:t>
      </w:r>
      <w:r w:rsidR="00F83775">
        <w:t xml:space="preserve">encouragement </w:t>
      </w:r>
      <w:r w:rsidR="00F94151">
        <w:t>that you have been providing</w:t>
      </w:r>
      <w:r w:rsidR="00901955">
        <w:t xml:space="preserve"> until this work came </w:t>
      </w:r>
      <w:r w:rsidR="00157084">
        <w:t>in</w:t>
      </w:r>
      <w:r w:rsidR="00901955">
        <w:t>to existence</w:t>
      </w:r>
      <w:r w:rsidR="009564CE" w:rsidRPr="00AF0173">
        <w:t xml:space="preserve">;  </w:t>
      </w:r>
    </w:p>
    <w:p w14:paraId="48C1E7A7" w14:textId="58B1C760" w:rsidR="009564CE" w:rsidRPr="00AF0173" w:rsidRDefault="00BF4C57" w:rsidP="00E6654C">
      <w:pPr>
        <w:pStyle w:val="BodyofResearch"/>
      </w:pPr>
      <w:r>
        <w:t xml:space="preserve">We would also want to extend our sincere gratitude to the </w:t>
      </w:r>
      <w:r w:rsidR="009564CE" w:rsidRPr="00AF0173">
        <w:t xml:space="preserve">Thesis Review Panel, </w:t>
      </w:r>
      <w:r w:rsidR="00217760">
        <w:t>M</w:t>
      </w:r>
      <w:r w:rsidR="00E6654C">
        <w:t xml:space="preserve">s. </w:t>
      </w:r>
      <w:r w:rsidR="00217760">
        <w:t xml:space="preserve"> Maria Antonia G. Mariano,</w:t>
      </w:r>
      <w:r w:rsidR="00E6654C">
        <w:t xml:space="preserve"> Mr</w:t>
      </w:r>
      <w:r w:rsidR="00217760">
        <w:t xml:space="preserve">. Mark Frederick V. Salonga, </w:t>
      </w:r>
      <w:r w:rsidR="00E6654C">
        <w:t>Mr</w:t>
      </w:r>
      <w:r w:rsidR="00217760">
        <w:t>. Joselito Oyao, and M</w:t>
      </w:r>
      <w:r w:rsidR="00E6654C">
        <w:t>s.</w:t>
      </w:r>
      <w:r w:rsidR="00217760">
        <w:t xml:space="preserve"> </w:t>
      </w:r>
      <w:r w:rsidR="00734B4D">
        <w:t xml:space="preserve">Nicole F. Belar, </w:t>
      </w:r>
      <w:r w:rsidR="00FB397F">
        <w:t>thank</w:t>
      </w:r>
      <w:r w:rsidR="00734B4D">
        <w:t xml:space="preserve"> you for all the comments, suggestions, and ideas</w:t>
      </w:r>
      <w:r w:rsidR="00E6654C">
        <w:t xml:space="preserve"> that</w:t>
      </w:r>
      <w:r w:rsidR="00734B4D">
        <w:t xml:space="preserve"> you have given</w:t>
      </w:r>
      <w:r w:rsidR="00E6654C">
        <w:t>,</w:t>
      </w:r>
      <w:r w:rsidR="00734B4D">
        <w:t xml:space="preserve"> </w:t>
      </w:r>
      <w:r w:rsidR="00E6654C">
        <w:t>in order for us</w:t>
      </w:r>
      <w:r w:rsidR="00734B4D">
        <w:t xml:space="preserve"> to improve </w:t>
      </w:r>
      <w:r w:rsidR="00E6654C">
        <w:t xml:space="preserve">on </w:t>
      </w:r>
      <w:r w:rsidR="001074A3">
        <w:t xml:space="preserve">the things that </w:t>
      </w:r>
      <w:r w:rsidR="00734B4D">
        <w:t xml:space="preserve">what we </w:t>
      </w:r>
      <w:r w:rsidR="00E6654C">
        <w:t xml:space="preserve">are </w:t>
      </w:r>
      <w:r w:rsidR="00734B4D">
        <w:t>lack</w:t>
      </w:r>
      <w:r w:rsidR="00E6654C">
        <w:t>ing</w:t>
      </w:r>
      <w:r w:rsidR="00734B4D">
        <w:t>.</w:t>
      </w:r>
    </w:p>
    <w:p w14:paraId="51E0C763" w14:textId="7EF4C168" w:rsidR="009564CE" w:rsidRPr="00AF0173" w:rsidRDefault="001074A3" w:rsidP="009564CE">
      <w:pPr>
        <w:pStyle w:val="BodyofResearch"/>
      </w:pPr>
      <w:r>
        <w:t xml:space="preserve">Also, to our </w:t>
      </w:r>
      <w:r w:rsidR="009564CE" w:rsidRPr="00AF0173">
        <w:t xml:space="preserve">Parents and/ or Guardian, </w:t>
      </w:r>
      <w:r w:rsidR="00B04FDC">
        <w:t>thank</w:t>
      </w:r>
      <w:r>
        <w:t xml:space="preserve"> you</w:t>
      </w:r>
      <w:r w:rsidR="00B04FDC">
        <w:t xml:space="preserve"> for </w:t>
      </w:r>
      <w:r w:rsidR="007C0258">
        <w:t xml:space="preserve">the </w:t>
      </w:r>
      <w:r w:rsidR="00B04FDC">
        <w:t>love</w:t>
      </w:r>
      <w:r w:rsidR="00734B4D">
        <w:t xml:space="preserve">, </w:t>
      </w:r>
      <w:r w:rsidR="00B04FDC">
        <w:t>support</w:t>
      </w:r>
      <w:r w:rsidR="00734B4D">
        <w:t xml:space="preserve">, and </w:t>
      </w:r>
      <w:r>
        <w:t xml:space="preserve">for </w:t>
      </w:r>
      <w:r w:rsidR="00734B4D">
        <w:t>reminding us to take a rest when we are tired</w:t>
      </w:r>
      <w:r w:rsidR="009564CE" w:rsidRPr="00AF0173">
        <w:t xml:space="preserve">;  </w:t>
      </w:r>
    </w:p>
    <w:p w14:paraId="374DF303" w14:textId="53111FB3" w:rsidR="009564CE" w:rsidRPr="00AF0173" w:rsidRDefault="001074A3" w:rsidP="009564CE">
      <w:pPr>
        <w:pStyle w:val="BodyofResearch"/>
      </w:pPr>
      <w:r>
        <w:t>To our fr</w:t>
      </w:r>
      <w:r w:rsidR="009564CE" w:rsidRPr="00AF0173">
        <w:t xml:space="preserve">iends and inspirations, </w:t>
      </w:r>
      <w:r w:rsidR="00901955">
        <w:t>thank you for the endless help, for answering our questions even</w:t>
      </w:r>
      <w:r w:rsidR="007C0258">
        <w:t xml:space="preserve"> if you have lots of things to do</w:t>
      </w:r>
      <w:r w:rsidR="00901955">
        <w:t xml:space="preserve">, and </w:t>
      </w:r>
      <w:r w:rsidR="007C0258">
        <w:t xml:space="preserve">also for the </w:t>
      </w:r>
      <w:r w:rsidR="00901955">
        <w:t xml:space="preserve">countless times </w:t>
      </w:r>
      <w:r w:rsidR="00F449E6">
        <w:t>of</w:t>
      </w:r>
      <w:r w:rsidR="00901955">
        <w:t xml:space="preserve"> understanding </w:t>
      </w:r>
      <w:r w:rsidR="00597589">
        <w:t>us</w:t>
      </w:r>
      <w:r w:rsidR="007C0258">
        <w:t xml:space="preserve"> as well</w:t>
      </w:r>
      <w:r w:rsidR="00597589">
        <w:t>;</w:t>
      </w:r>
      <w:r w:rsidR="009564CE" w:rsidRPr="00AF0173">
        <w:t xml:space="preserve"> and</w:t>
      </w:r>
      <w:r w:rsidR="007C0258">
        <w:t>,</w:t>
      </w:r>
    </w:p>
    <w:p w14:paraId="44708FF5" w14:textId="149AD2DE" w:rsidR="009564CE" w:rsidRPr="00AF0173" w:rsidRDefault="001074A3" w:rsidP="005F3540">
      <w:pPr>
        <w:pStyle w:val="BodyofResearch"/>
      </w:pPr>
      <w:r>
        <w:t>Finally,</w:t>
      </w:r>
      <w:r w:rsidR="0009135A">
        <w:t xml:space="preserve"> </w:t>
      </w:r>
      <w:r w:rsidR="007C0258">
        <w:t>to</w:t>
      </w:r>
      <w:r w:rsidR="0009135A">
        <w:t xml:space="preserve"> </w:t>
      </w:r>
      <w:r w:rsidR="00157084">
        <w:t>future researchers like us</w:t>
      </w:r>
      <w:r w:rsidR="007C0258">
        <w:t xml:space="preserve">: this capstone journey </w:t>
      </w:r>
      <w:r w:rsidR="00157084">
        <w:t xml:space="preserve">might be hard, tiring, and stressful, but we </w:t>
      </w:r>
      <w:r w:rsidR="007C0258">
        <w:t>guaranteed</w:t>
      </w:r>
      <w:r w:rsidR="00157084">
        <w:t xml:space="preserve"> you that while doing the Capstone project</w:t>
      </w:r>
      <w:r w:rsidR="007C0258">
        <w:t>—there are l</w:t>
      </w:r>
      <w:r w:rsidR="00157084">
        <w:t>ot</w:t>
      </w:r>
      <w:r w:rsidR="007C0258">
        <w:t>s</w:t>
      </w:r>
      <w:r w:rsidR="00157084">
        <w:t xml:space="preserve"> of learnings, experiences, and challenges</w:t>
      </w:r>
      <w:r w:rsidR="007C0258">
        <w:t>—</w:t>
      </w:r>
      <w:r w:rsidR="005F3540">
        <w:t xml:space="preserve">that you will encounter, which in </w:t>
      </w:r>
      <w:r w:rsidR="007C0258">
        <w:t>turn</w:t>
      </w:r>
      <w:r w:rsidR="005F3540">
        <w:t>,</w:t>
      </w:r>
      <w:r w:rsidR="007C0258">
        <w:t xml:space="preserve"> </w:t>
      </w:r>
      <w:r w:rsidR="006D74A3">
        <w:t>w</w:t>
      </w:r>
      <w:r w:rsidR="007C0258">
        <w:t>ould</w:t>
      </w:r>
      <w:r w:rsidR="006D74A3">
        <w:t xml:space="preserve"> help you in the future. </w:t>
      </w:r>
    </w:p>
    <w:p w14:paraId="347F33C2" w14:textId="2E203005" w:rsidR="003E0F44" w:rsidRDefault="008713D9" w:rsidP="008713D9">
      <w:pPr>
        <w:spacing w:after="160" w:line="259" w:lineRule="auto"/>
        <w:jc w:val="left"/>
      </w:pPr>
      <w:r>
        <w:br w:type="page"/>
      </w:r>
    </w:p>
    <w:p w14:paraId="521006CE" w14:textId="77777777" w:rsidR="009564CE" w:rsidRPr="00AF0173" w:rsidRDefault="009564CE" w:rsidP="009564CE">
      <w:pPr>
        <w:pStyle w:val="Heading1"/>
      </w:pPr>
      <w:r w:rsidRPr="00AF0173">
        <w:lastRenderedPageBreak/>
        <w:t>Abstract</w:t>
      </w:r>
    </w:p>
    <w:p w14:paraId="4BE1F031" w14:textId="77777777" w:rsidR="009564CE" w:rsidRPr="00AF0173" w:rsidRDefault="009564CE" w:rsidP="009564CE">
      <w:pPr>
        <w:pStyle w:val="Abstract"/>
        <w:rPr>
          <w:b/>
        </w:rPr>
      </w:pPr>
      <w:r w:rsidRPr="00AF0173">
        <w:t>Title of research</w:t>
      </w:r>
      <w:r w:rsidRPr="00AF0173">
        <w:rPr>
          <w:b/>
        </w:rPr>
        <w:t>:</w:t>
      </w:r>
      <w:r w:rsidRPr="00AF0173">
        <w:rPr>
          <w:b/>
        </w:rPr>
        <w:tab/>
      </w:r>
      <w:r>
        <w:rPr>
          <w:b/>
          <w:szCs w:val="24"/>
        </w:rPr>
        <w:t xml:space="preserve">FoodPanion: Android Based Personal Cook Buddy </w:t>
      </w:r>
    </w:p>
    <w:p w14:paraId="35C85C19" w14:textId="77777777" w:rsidR="009564CE" w:rsidRPr="00AF0173" w:rsidRDefault="009564CE" w:rsidP="009564CE">
      <w:pPr>
        <w:pStyle w:val="Abstract"/>
        <w:rPr>
          <w:b/>
        </w:rPr>
      </w:pPr>
    </w:p>
    <w:p w14:paraId="6281EBD1" w14:textId="77777777" w:rsidR="009564CE" w:rsidRPr="00AF0173" w:rsidRDefault="009564CE" w:rsidP="009564CE">
      <w:pPr>
        <w:jc w:val="left"/>
      </w:pPr>
      <w:r w:rsidRPr="00AF0173">
        <w:rPr>
          <w:b w:val="0"/>
        </w:rPr>
        <w:t>Researchers:</w:t>
      </w:r>
      <w:r w:rsidRPr="00AF0173">
        <w:rPr>
          <w:b w:val="0"/>
        </w:rPr>
        <w:tab/>
      </w:r>
      <w:r w:rsidRPr="00AF0173">
        <w:rPr>
          <w:b w:val="0"/>
        </w:rPr>
        <w:tab/>
      </w:r>
      <w:r>
        <w:t>Cherry L. Andrade</w:t>
      </w:r>
    </w:p>
    <w:p w14:paraId="2D40AEBB" w14:textId="77777777" w:rsidR="009564CE" w:rsidRPr="00AF0173" w:rsidRDefault="009564CE" w:rsidP="009564CE">
      <w:pPr>
        <w:ind w:left="1440" w:firstLine="720"/>
        <w:jc w:val="left"/>
      </w:pPr>
      <w:r>
        <w:t>Raven P. Atienza</w:t>
      </w:r>
    </w:p>
    <w:p w14:paraId="257C14CD" w14:textId="77777777" w:rsidR="009564CE" w:rsidRPr="00AF0173" w:rsidRDefault="009564CE" w:rsidP="009564CE">
      <w:pPr>
        <w:ind w:left="1440" w:firstLine="720"/>
        <w:jc w:val="left"/>
      </w:pPr>
      <w:r>
        <w:t>Allyson Ann C. Sambajon</w:t>
      </w:r>
    </w:p>
    <w:p w14:paraId="2436C049" w14:textId="77777777" w:rsidR="009564CE" w:rsidRPr="00AF0173" w:rsidRDefault="009564CE" w:rsidP="009564CE">
      <w:pPr>
        <w:ind w:left="1440" w:firstLine="720"/>
        <w:jc w:val="left"/>
      </w:pPr>
      <w:r>
        <w:t>Kyle Joshua L. Toda</w:t>
      </w:r>
    </w:p>
    <w:p w14:paraId="637B72C1" w14:textId="77777777" w:rsidR="009564CE" w:rsidRPr="00AF0173" w:rsidRDefault="009564CE" w:rsidP="009564CE">
      <w:pPr>
        <w:pStyle w:val="Abstract"/>
        <w:jc w:val="left"/>
        <w:rPr>
          <w:b/>
        </w:rPr>
      </w:pPr>
    </w:p>
    <w:p w14:paraId="11EE45D6" w14:textId="77777777" w:rsidR="009564CE" w:rsidRPr="00AF0173" w:rsidRDefault="009564CE" w:rsidP="009564CE">
      <w:pPr>
        <w:jc w:val="left"/>
        <w:rPr>
          <w:b w:val="0"/>
        </w:rPr>
      </w:pPr>
      <w:r w:rsidRPr="00AF0173">
        <w:rPr>
          <w:b w:val="0"/>
        </w:rPr>
        <w:t>Degree:</w:t>
      </w:r>
      <w:r w:rsidRPr="00AF0173">
        <w:tab/>
      </w:r>
      <w:r w:rsidRPr="00AF0173">
        <w:tab/>
      </w:r>
      <w:r w:rsidRPr="00AF0173">
        <w:rPr>
          <w:szCs w:val="24"/>
        </w:rPr>
        <w:t xml:space="preserve">Bachelor of Science in </w:t>
      </w:r>
      <w:r>
        <w:t>Information Technology</w:t>
      </w:r>
    </w:p>
    <w:p w14:paraId="7CF9CF8C" w14:textId="77777777" w:rsidR="009564CE" w:rsidRPr="00AF0173" w:rsidRDefault="009564CE" w:rsidP="009564CE">
      <w:pPr>
        <w:jc w:val="left"/>
        <w:rPr>
          <w:b w:val="0"/>
        </w:rPr>
      </w:pPr>
    </w:p>
    <w:p w14:paraId="169C1F87" w14:textId="77777777" w:rsidR="009564CE" w:rsidRPr="00AF0173" w:rsidRDefault="009564CE" w:rsidP="009564CE">
      <w:pPr>
        <w:jc w:val="left"/>
      </w:pPr>
      <w:r w:rsidRPr="00AF0173">
        <w:rPr>
          <w:b w:val="0"/>
        </w:rPr>
        <w:t>Date of Completion:</w:t>
      </w:r>
      <w:r w:rsidRPr="00AF0173">
        <w:rPr>
          <w:b w:val="0"/>
        </w:rPr>
        <w:tab/>
      </w:r>
      <w:r w:rsidRPr="00AF0173">
        <w:fldChar w:fldCharType="begin">
          <w:ffData>
            <w:name w:val="Text16"/>
            <w:enabled/>
            <w:calcOnExit w:val="0"/>
            <w:textInput>
              <w:default w:val="&lt;Month year of graduation&gt;"/>
            </w:textInput>
          </w:ffData>
        </w:fldChar>
      </w:r>
      <w:bookmarkStart w:id="2" w:name="Text16"/>
      <w:r w:rsidRPr="00AF0173">
        <w:instrText xml:space="preserve"> FORMTEXT </w:instrText>
      </w:r>
      <w:r w:rsidRPr="00AF0173">
        <w:fldChar w:fldCharType="separate"/>
      </w:r>
      <w:r w:rsidRPr="00AF0173">
        <w:rPr>
          <w:noProof/>
        </w:rPr>
        <w:t>&lt;Month year of graduation&gt;</w:t>
      </w:r>
      <w:r w:rsidRPr="00AF0173">
        <w:fldChar w:fldCharType="end"/>
      </w:r>
      <w:bookmarkEnd w:id="2"/>
    </w:p>
    <w:p w14:paraId="7E7246A5" w14:textId="77777777" w:rsidR="009564CE" w:rsidRPr="00AF0173" w:rsidRDefault="009564CE" w:rsidP="009564CE">
      <w:pPr>
        <w:jc w:val="left"/>
      </w:pPr>
    </w:p>
    <w:p w14:paraId="010D2886" w14:textId="30BDB5C9" w:rsidR="009564CE" w:rsidRPr="00AF0173" w:rsidRDefault="009564CE" w:rsidP="009564CE">
      <w:pPr>
        <w:pBdr>
          <w:bottom w:val="single" w:sz="12" w:space="1" w:color="auto"/>
        </w:pBdr>
        <w:jc w:val="left"/>
      </w:pPr>
      <w:r w:rsidRPr="00AF0173">
        <w:rPr>
          <w:b w:val="0"/>
        </w:rPr>
        <w:t>Key words:</w:t>
      </w:r>
      <w:r w:rsidRPr="00AF0173">
        <w:rPr>
          <w:b w:val="0"/>
        </w:rPr>
        <w:tab/>
      </w:r>
      <w:r w:rsidRPr="00AF0173">
        <w:rPr>
          <w:b w:val="0"/>
        </w:rPr>
        <w:tab/>
      </w:r>
      <w:r w:rsidR="00110952">
        <w:t>Cookbook</w:t>
      </w:r>
      <w:r w:rsidR="00C35A2D">
        <w:t>,</w:t>
      </w:r>
      <w:r w:rsidR="00110952">
        <w:t xml:space="preserve"> Chatbot</w:t>
      </w:r>
      <w:r w:rsidR="00C35A2D">
        <w:t>, Recipe, BMI, Weight</w:t>
      </w:r>
    </w:p>
    <w:p w14:paraId="70D84477" w14:textId="77777777" w:rsidR="009564CE" w:rsidRPr="00AF0173" w:rsidRDefault="009564CE" w:rsidP="009564CE">
      <w:pPr>
        <w:pStyle w:val="BodyofResearch"/>
        <w:rPr>
          <w:rStyle w:val="BodyofResearchChar"/>
          <w:highlight w:val="lightGray"/>
        </w:rPr>
      </w:pPr>
    </w:p>
    <w:p w14:paraId="4AC93B94" w14:textId="288A579D" w:rsidR="00A82C2B" w:rsidRPr="00A82C2B" w:rsidRDefault="00A82C2B" w:rsidP="00A82C2B">
      <w:pPr>
        <w:spacing w:after="240" w:line="360" w:lineRule="auto"/>
        <w:ind w:left="720"/>
        <w:jc w:val="both"/>
        <w:rPr>
          <w:b w:val="0"/>
          <w:bCs/>
          <w:sz w:val="22"/>
        </w:rPr>
      </w:pPr>
      <w:r w:rsidRPr="00A82C2B">
        <w:rPr>
          <w:b w:val="0"/>
          <w:bCs/>
        </w:rPr>
        <w:t>Cooking is the means of preparing meals that will be eaten by an individual</w:t>
      </w:r>
      <w:r w:rsidR="005F3540">
        <w:rPr>
          <w:b w:val="0"/>
          <w:bCs/>
        </w:rPr>
        <w:t xml:space="preserve">, </w:t>
      </w:r>
      <w:r w:rsidRPr="00A82C2B">
        <w:rPr>
          <w:b w:val="0"/>
          <w:bCs/>
        </w:rPr>
        <w:t>or the food</w:t>
      </w:r>
      <w:r w:rsidR="00674953">
        <w:rPr>
          <w:b w:val="0"/>
          <w:bCs/>
        </w:rPr>
        <w:t xml:space="preserve"> which are</w:t>
      </w:r>
      <w:r w:rsidRPr="00A82C2B">
        <w:rPr>
          <w:b w:val="0"/>
          <w:bCs/>
        </w:rPr>
        <w:t xml:space="preserve"> prepared </w:t>
      </w:r>
      <w:r w:rsidR="00551920">
        <w:rPr>
          <w:b w:val="0"/>
          <w:bCs/>
        </w:rPr>
        <w:t xml:space="preserve">for </w:t>
      </w:r>
      <w:r w:rsidRPr="00A82C2B">
        <w:rPr>
          <w:b w:val="0"/>
          <w:bCs/>
        </w:rPr>
        <w:t>other people. Usually, a cook has some sort of connection to the food when it is being prepared. While others</w:t>
      </w:r>
      <w:r w:rsidR="00551920">
        <w:rPr>
          <w:b w:val="0"/>
          <w:bCs/>
        </w:rPr>
        <w:t>, they</w:t>
      </w:r>
      <w:r w:rsidRPr="00A82C2B">
        <w:rPr>
          <w:b w:val="0"/>
          <w:bCs/>
        </w:rPr>
        <w:t xml:space="preserve"> wanted to cook because of hunger, and some users use</w:t>
      </w:r>
      <w:r w:rsidR="00551920">
        <w:rPr>
          <w:b w:val="0"/>
          <w:bCs/>
        </w:rPr>
        <w:t>s</w:t>
      </w:r>
      <w:r w:rsidRPr="00A82C2B">
        <w:rPr>
          <w:b w:val="0"/>
          <w:bCs/>
        </w:rPr>
        <w:t xml:space="preserve"> food delivery applications if the</w:t>
      </w:r>
      <w:r w:rsidR="00551920">
        <w:rPr>
          <w:b w:val="0"/>
          <w:bCs/>
        </w:rPr>
        <w:t>y are</w:t>
      </w:r>
      <w:r w:rsidRPr="00A82C2B">
        <w:rPr>
          <w:b w:val="0"/>
          <w:bCs/>
        </w:rPr>
        <w:t xml:space="preserve"> too lazy to cook.</w:t>
      </w:r>
      <w:r w:rsidR="00551920">
        <w:rPr>
          <w:b w:val="0"/>
          <w:bCs/>
        </w:rPr>
        <w:t xml:space="preserve"> Thus</w:t>
      </w:r>
      <w:r w:rsidRPr="00A82C2B">
        <w:rPr>
          <w:b w:val="0"/>
          <w:bCs/>
        </w:rPr>
        <w:t xml:space="preserve">, the mobile application FoodPanion is created for anyone who would like to try on new recipe ideas. </w:t>
      </w:r>
      <w:r w:rsidR="00551920">
        <w:rPr>
          <w:b w:val="0"/>
          <w:bCs/>
        </w:rPr>
        <w:t>In addition</w:t>
      </w:r>
      <w:r w:rsidRPr="00A82C2B">
        <w:rPr>
          <w:b w:val="0"/>
          <w:bCs/>
        </w:rPr>
        <w:t xml:space="preserve">, FoodPanion </w:t>
      </w:r>
      <w:r w:rsidR="00551920">
        <w:rPr>
          <w:b w:val="0"/>
          <w:bCs/>
        </w:rPr>
        <w:t>was</w:t>
      </w:r>
      <w:r w:rsidRPr="00A82C2B">
        <w:rPr>
          <w:b w:val="0"/>
          <w:bCs/>
        </w:rPr>
        <w:t xml:space="preserve"> also created to advise the users</w:t>
      </w:r>
      <w:r w:rsidR="002819F4">
        <w:rPr>
          <w:b w:val="0"/>
          <w:bCs/>
        </w:rPr>
        <w:t xml:space="preserve"> in accordance to</w:t>
      </w:r>
      <w:r w:rsidRPr="00A82C2B">
        <w:rPr>
          <w:b w:val="0"/>
          <w:bCs/>
        </w:rPr>
        <w:t xml:space="preserve"> the</w:t>
      </w:r>
      <w:r w:rsidR="002819F4">
        <w:rPr>
          <w:b w:val="0"/>
          <w:bCs/>
        </w:rPr>
        <w:t>ir</w:t>
      </w:r>
      <w:r w:rsidRPr="00A82C2B">
        <w:rPr>
          <w:b w:val="0"/>
          <w:bCs/>
        </w:rPr>
        <w:t xml:space="preserve"> BMI </w:t>
      </w:r>
      <w:r w:rsidR="002819F4">
        <w:rPr>
          <w:b w:val="0"/>
          <w:bCs/>
        </w:rPr>
        <w:t>results, in order to</w:t>
      </w:r>
      <w:r w:rsidRPr="00A82C2B">
        <w:rPr>
          <w:b w:val="0"/>
          <w:bCs/>
        </w:rPr>
        <w:t xml:space="preserve"> give basic health tips</w:t>
      </w:r>
      <w:r w:rsidR="002819F4">
        <w:rPr>
          <w:b w:val="0"/>
          <w:bCs/>
        </w:rPr>
        <w:t xml:space="preserve">, </w:t>
      </w:r>
      <w:r w:rsidRPr="00A82C2B">
        <w:rPr>
          <w:b w:val="0"/>
          <w:bCs/>
        </w:rPr>
        <w:t>and recommendations</w:t>
      </w:r>
      <w:r w:rsidR="002819F4">
        <w:rPr>
          <w:b w:val="0"/>
          <w:bCs/>
        </w:rPr>
        <w:t>—</w:t>
      </w:r>
      <w:r w:rsidRPr="00A82C2B">
        <w:rPr>
          <w:b w:val="0"/>
          <w:bCs/>
        </w:rPr>
        <w:t>whethe</w:t>
      </w:r>
      <w:r w:rsidR="002819F4">
        <w:rPr>
          <w:b w:val="0"/>
          <w:bCs/>
        </w:rPr>
        <w:t>r</w:t>
      </w:r>
      <w:r w:rsidRPr="00A82C2B">
        <w:rPr>
          <w:b w:val="0"/>
          <w:bCs/>
        </w:rPr>
        <w:t xml:space="preserve"> if the user is </w:t>
      </w:r>
      <w:r w:rsidR="004D51BC" w:rsidRPr="00A82C2B">
        <w:rPr>
          <w:b w:val="0"/>
          <w:bCs/>
        </w:rPr>
        <w:t>underweighted</w:t>
      </w:r>
      <w:r w:rsidRPr="00A82C2B">
        <w:rPr>
          <w:b w:val="0"/>
          <w:bCs/>
        </w:rPr>
        <w:t>,</w:t>
      </w:r>
      <w:r w:rsidR="00AE2CDF">
        <w:rPr>
          <w:b w:val="0"/>
          <w:bCs/>
        </w:rPr>
        <w:tab/>
      </w:r>
      <w:r w:rsidRPr="00A82C2B">
        <w:rPr>
          <w:b w:val="0"/>
          <w:bCs/>
        </w:rPr>
        <w:t xml:space="preserve"> normal, overweight, </w:t>
      </w:r>
      <w:r w:rsidR="002819F4">
        <w:rPr>
          <w:b w:val="0"/>
          <w:bCs/>
        </w:rPr>
        <w:t xml:space="preserve">or </w:t>
      </w:r>
      <w:r w:rsidRPr="00A82C2B">
        <w:rPr>
          <w:b w:val="0"/>
          <w:bCs/>
        </w:rPr>
        <w:t xml:space="preserve">obese. </w:t>
      </w:r>
      <w:r w:rsidR="002819F4">
        <w:rPr>
          <w:b w:val="0"/>
          <w:bCs/>
        </w:rPr>
        <w:t>Furthermore, t</w:t>
      </w:r>
      <w:r w:rsidRPr="00A82C2B">
        <w:rPr>
          <w:b w:val="0"/>
          <w:bCs/>
        </w:rPr>
        <w:t xml:space="preserve">he purpose of the study is to provide </w:t>
      </w:r>
      <w:r w:rsidR="00C22E03">
        <w:rPr>
          <w:b w:val="0"/>
          <w:bCs/>
        </w:rPr>
        <w:t>a</w:t>
      </w:r>
      <w:r w:rsidRPr="00A82C2B">
        <w:rPr>
          <w:b w:val="0"/>
          <w:bCs/>
        </w:rPr>
        <w:t xml:space="preserve"> user the desired meal, </w:t>
      </w:r>
      <w:r w:rsidR="00C22E03">
        <w:rPr>
          <w:b w:val="0"/>
          <w:bCs/>
        </w:rPr>
        <w:t xml:space="preserve">while </w:t>
      </w:r>
      <w:r w:rsidRPr="00A82C2B">
        <w:rPr>
          <w:b w:val="0"/>
          <w:bCs/>
        </w:rPr>
        <w:t>still bas</w:t>
      </w:r>
      <w:r w:rsidR="00C22E03">
        <w:rPr>
          <w:b w:val="0"/>
          <w:bCs/>
        </w:rPr>
        <w:t>ing</w:t>
      </w:r>
      <w:r w:rsidRPr="00A82C2B">
        <w:rPr>
          <w:b w:val="0"/>
          <w:bCs/>
        </w:rPr>
        <w:t xml:space="preserve"> on the user</w:t>
      </w:r>
      <w:r w:rsidR="00C22E03">
        <w:rPr>
          <w:b w:val="0"/>
          <w:bCs/>
        </w:rPr>
        <w:t>’</w:t>
      </w:r>
      <w:r w:rsidRPr="00A82C2B">
        <w:rPr>
          <w:b w:val="0"/>
          <w:bCs/>
        </w:rPr>
        <w:t xml:space="preserve">s BMI result. </w:t>
      </w:r>
      <w:r w:rsidR="00C22E03">
        <w:rPr>
          <w:b w:val="0"/>
          <w:bCs/>
        </w:rPr>
        <w:t xml:space="preserve">Wherein, </w:t>
      </w:r>
      <w:r w:rsidRPr="00A82C2B">
        <w:rPr>
          <w:b w:val="0"/>
          <w:bCs/>
        </w:rPr>
        <w:t>FoodPanion is a chatbot where user</w:t>
      </w:r>
      <w:r w:rsidR="00C22E03">
        <w:rPr>
          <w:b w:val="0"/>
          <w:bCs/>
        </w:rPr>
        <w:t>s</w:t>
      </w:r>
      <w:r w:rsidRPr="00A82C2B">
        <w:rPr>
          <w:b w:val="0"/>
          <w:bCs/>
        </w:rPr>
        <w:t xml:space="preserve"> c</w:t>
      </w:r>
      <w:r w:rsidR="00C22E03">
        <w:rPr>
          <w:b w:val="0"/>
          <w:bCs/>
        </w:rPr>
        <w:t>ould</w:t>
      </w:r>
      <w:r w:rsidRPr="00A82C2B">
        <w:rPr>
          <w:b w:val="0"/>
          <w:bCs/>
        </w:rPr>
        <w:t xml:space="preserve"> </w:t>
      </w:r>
      <w:r w:rsidR="00C22E03">
        <w:rPr>
          <w:b w:val="0"/>
          <w:bCs/>
        </w:rPr>
        <w:t xml:space="preserve">look for </w:t>
      </w:r>
      <w:r w:rsidRPr="00A82C2B">
        <w:rPr>
          <w:b w:val="0"/>
          <w:bCs/>
        </w:rPr>
        <w:t>food and recipe</w:t>
      </w:r>
      <w:r w:rsidR="00C22E03">
        <w:rPr>
          <w:b w:val="0"/>
          <w:bCs/>
        </w:rPr>
        <w:t>-</w:t>
      </w:r>
      <w:r w:rsidRPr="00A82C2B">
        <w:rPr>
          <w:b w:val="0"/>
          <w:bCs/>
        </w:rPr>
        <w:t xml:space="preserve">related ideas only. </w:t>
      </w:r>
      <w:r w:rsidR="00C22E03">
        <w:rPr>
          <w:b w:val="0"/>
          <w:bCs/>
        </w:rPr>
        <w:t>Moreover, t</w:t>
      </w:r>
      <w:r w:rsidRPr="00A82C2B">
        <w:rPr>
          <w:b w:val="0"/>
          <w:bCs/>
        </w:rPr>
        <w:t xml:space="preserve">he method used in mobile application is agile development mode. </w:t>
      </w:r>
      <w:r w:rsidR="00C8166A">
        <w:rPr>
          <w:b w:val="0"/>
          <w:bCs/>
        </w:rPr>
        <w:t>Whereby, t</w:t>
      </w:r>
      <w:r w:rsidRPr="00A82C2B">
        <w:rPr>
          <w:b w:val="0"/>
          <w:bCs/>
        </w:rPr>
        <w:t>he platform used by the developers is Java and Android Studio as its base code.</w:t>
      </w:r>
      <w:r w:rsidR="00C8166A">
        <w:rPr>
          <w:b w:val="0"/>
          <w:bCs/>
        </w:rPr>
        <w:t xml:space="preserve"> While, t</w:t>
      </w:r>
      <w:r w:rsidRPr="00A82C2B">
        <w:rPr>
          <w:b w:val="0"/>
          <w:bCs/>
        </w:rPr>
        <w:t>he testing is used to check the functionality of the system.</w:t>
      </w:r>
      <w:r w:rsidR="00C8166A">
        <w:rPr>
          <w:b w:val="0"/>
          <w:bCs/>
        </w:rPr>
        <w:t xml:space="preserve"> </w:t>
      </w:r>
      <w:r w:rsidRPr="00A82C2B">
        <w:rPr>
          <w:b w:val="0"/>
          <w:bCs/>
        </w:rPr>
        <w:t xml:space="preserve"> The result was good and was highly effective</w:t>
      </w:r>
      <w:r w:rsidR="00C8166A">
        <w:rPr>
          <w:b w:val="0"/>
          <w:bCs/>
        </w:rPr>
        <w:t xml:space="preserve"> which are</w:t>
      </w:r>
      <w:r w:rsidRPr="00A82C2B">
        <w:rPr>
          <w:b w:val="0"/>
          <w:bCs/>
        </w:rPr>
        <w:t xml:space="preserve"> based on the feedback from the users.</w:t>
      </w:r>
    </w:p>
    <w:p w14:paraId="5A5D124D" w14:textId="314303EF" w:rsidR="009564CE" w:rsidRDefault="009564CE" w:rsidP="008713D9">
      <w:pPr>
        <w:pStyle w:val="Heading1"/>
      </w:pPr>
    </w:p>
    <w:p w14:paraId="72FAB2D3" w14:textId="16AB420A" w:rsidR="009564CE" w:rsidRDefault="009564CE" w:rsidP="009564CE">
      <w:pPr>
        <w:rPr>
          <w:lang w:eastAsia="en-PH"/>
        </w:rPr>
      </w:pPr>
    </w:p>
    <w:p w14:paraId="6366445E" w14:textId="77777777" w:rsidR="009564CE" w:rsidRPr="009564CE" w:rsidRDefault="009564CE" w:rsidP="00B113B3">
      <w:pPr>
        <w:jc w:val="both"/>
        <w:rPr>
          <w:lang w:eastAsia="en-PH"/>
        </w:rPr>
      </w:pPr>
    </w:p>
    <w:p w14:paraId="24C9D43D" w14:textId="77777777" w:rsidR="009564CE" w:rsidRPr="00AF0173" w:rsidRDefault="009564CE" w:rsidP="009564CE">
      <w:pPr>
        <w:pStyle w:val="Heading1"/>
      </w:pPr>
      <w:r w:rsidRPr="00AF0173">
        <w:lastRenderedPageBreak/>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0"/>
        <w:gridCol w:w="7110"/>
        <w:gridCol w:w="990"/>
      </w:tblGrid>
      <w:tr w:rsidR="009564CE" w14:paraId="1C38DB75" w14:textId="77777777" w:rsidTr="00922230">
        <w:tc>
          <w:tcPr>
            <w:tcW w:w="7650" w:type="dxa"/>
            <w:gridSpan w:val="2"/>
          </w:tcPr>
          <w:p w14:paraId="6DDFEBAB" w14:textId="77777777" w:rsidR="009564CE" w:rsidRPr="00F24CF8" w:rsidRDefault="009564CE" w:rsidP="007E0EB0">
            <w:pPr>
              <w:pStyle w:val="forTOC"/>
            </w:pPr>
          </w:p>
        </w:tc>
        <w:tc>
          <w:tcPr>
            <w:tcW w:w="990" w:type="dxa"/>
          </w:tcPr>
          <w:p w14:paraId="4260F236" w14:textId="77777777" w:rsidR="009564CE" w:rsidRPr="00F24CF8" w:rsidRDefault="009564CE" w:rsidP="007E0EB0">
            <w:pPr>
              <w:pStyle w:val="forTOC"/>
            </w:pPr>
            <w:r w:rsidRPr="00F24CF8">
              <w:t>Page</w:t>
            </w:r>
          </w:p>
        </w:tc>
      </w:tr>
      <w:tr w:rsidR="009564CE" w14:paraId="2C2BECE3" w14:textId="77777777" w:rsidTr="00922230">
        <w:tc>
          <w:tcPr>
            <w:tcW w:w="7650" w:type="dxa"/>
            <w:gridSpan w:val="2"/>
          </w:tcPr>
          <w:p w14:paraId="4C47E92D" w14:textId="77777777" w:rsidR="009564CE" w:rsidRPr="00F24CF8" w:rsidRDefault="009564CE" w:rsidP="007E0EB0">
            <w:pPr>
              <w:pStyle w:val="forTOC"/>
            </w:pPr>
            <w:r w:rsidRPr="00F24CF8">
              <w:t>Title Page</w:t>
            </w:r>
          </w:p>
        </w:tc>
        <w:tc>
          <w:tcPr>
            <w:tcW w:w="990" w:type="dxa"/>
          </w:tcPr>
          <w:p w14:paraId="7DC93CBC" w14:textId="77777777" w:rsidR="009564CE" w:rsidRPr="00F24CF8" w:rsidRDefault="009564CE" w:rsidP="007E0EB0">
            <w:pPr>
              <w:pStyle w:val="forTOC"/>
            </w:pPr>
            <w:r w:rsidRPr="00F24CF8">
              <w:t>i</w:t>
            </w:r>
          </w:p>
        </w:tc>
      </w:tr>
      <w:tr w:rsidR="009564CE" w14:paraId="5F7886AB" w14:textId="77777777" w:rsidTr="00922230">
        <w:tc>
          <w:tcPr>
            <w:tcW w:w="7650" w:type="dxa"/>
            <w:gridSpan w:val="2"/>
          </w:tcPr>
          <w:p w14:paraId="2C2B8C38" w14:textId="77777777" w:rsidR="009564CE" w:rsidRPr="00F24CF8" w:rsidRDefault="009564CE" w:rsidP="007E0EB0">
            <w:pPr>
              <w:pStyle w:val="forTOC"/>
            </w:pPr>
            <w:r>
              <w:t>Executive Summary</w:t>
            </w:r>
          </w:p>
        </w:tc>
        <w:tc>
          <w:tcPr>
            <w:tcW w:w="990" w:type="dxa"/>
          </w:tcPr>
          <w:p w14:paraId="1DAF0C53" w14:textId="77777777" w:rsidR="009564CE" w:rsidRPr="00F24CF8" w:rsidRDefault="009564CE" w:rsidP="007E0EB0">
            <w:pPr>
              <w:pStyle w:val="forTOC"/>
            </w:pPr>
            <w:r w:rsidRPr="00F24CF8">
              <w:t>i</w:t>
            </w:r>
            <w:r>
              <w:t>i</w:t>
            </w:r>
          </w:p>
        </w:tc>
      </w:tr>
      <w:tr w:rsidR="009564CE" w14:paraId="4AF5F4CE" w14:textId="77777777" w:rsidTr="00922230">
        <w:tc>
          <w:tcPr>
            <w:tcW w:w="7650" w:type="dxa"/>
            <w:gridSpan w:val="2"/>
          </w:tcPr>
          <w:p w14:paraId="2DD34901" w14:textId="77777777" w:rsidR="009564CE" w:rsidRPr="00F24CF8" w:rsidRDefault="009564CE" w:rsidP="007E0EB0">
            <w:pPr>
              <w:pStyle w:val="forTOC"/>
            </w:pPr>
            <w:r w:rsidRPr="00F24CF8">
              <w:t>Approval Sheet</w:t>
            </w:r>
          </w:p>
        </w:tc>
        <w:tc>
          <w:tcPr>
            <w:tcW w:w="990" w:type="dxa"/>
          </w:tcPr>
          <w:p w14:paraId="1DA48102" w14:textId="77777777" w:rsidR="009564CE" w:rsidRPr="00F24CF8" w:rsidRDefault="009564CE" w:rsidP="007E0EB0">
            <w:pPr>
              <w:pStyle w:val="forTOC"/>
            </w:pPr>
            <w:r w:rsidRPr="00F24CF8">
              <w:t>iii</w:t>
            </w:r>
          </w:p>
        </w:tc>
      </w:tr>
      <w:tr w:rsidR="009564CE" w14:paraId="328DDD7D" w14:textId="77777777" w:rsidTr="00922230">
        <w:tc>
          <w:tcPr>
            <w:tcW w:w="7650" w:type="dxa"/>
            <w:gridSpan w:val="2"/>
          </w:tcPr>
          <w:p w14:paraId="58BD5CD3" w14:textId="77777777" w:rsidR="009564CE" w:rsidRPr="00F24CF8" w:rsidRDefault="009564CE" w:rsidP="007E0EB0">
            <w:pPr>
              <w:pStyle w:val="forTOC"/>
            </w:pPr>
            <w:r>
              <w:t>Acknowledgment</w:t>
            </w:r>
          </w:p>
        </w:tc>
        <w:tc>
          <w:tcPr>
            <w:tcW w:w="990" w:type="dxa"/>
          </w:tcPr>
          <w:p w14:paraId="739EEA42" w14:textId="77777777" w:rsidR="009564CE" w:rsidRPr="00F24CF8" w:rsidRDefault="009564CE" w:rsidP="007E0EB0">
            <w:pPr>
              <w:pStyle w:val="forTOC"/>
            </w:pPr>
            <w:r w:rsidRPr="00F24CF8">
              <w:t>i</w:t>
            </w:r>
            <w:r>
              <w:t>v</w:t>
            </w:r>
          </w:p>
        </w:tc>
      </w:tr>
      <w:tr w:rsidR="009564CE" w14:paraId="7E62BCDD" w14:textId="77777777" w:rsidTr="00922230">
        <w:tc>
          <w:tcPr>
            <w:tcW w:w="7650" w:type="dxa"/>
            <w:gridSpan w:val="2"/>
          </w:tcPr>
          <w:p w14:paraId="0776D377" w14:textId="77777777" w:rsidR="009564CE" w:rsidRPr="00F24CF8" w:rsidRDefault="009564CE" w:rsidP="007E0EB0">
            <w:pPr>
              <w:pStyle w:val="forTOC"/>
            </w:pPr>
            <w:r w:rsidRPr="00F24CF8">
              <w:t>Table of Contents</w:t>
            </w:r>
          </w:p>
        </w:tc>
        <w:tc>
          <w:tcPr>
            <w:tcW w:w="990" w:type="dxa"/>
          </w:tcPr>
          <w:p w14:paraId="749B218B" w14:textId="77777777" w:rsidR="009564CE" w:rsidRPr="00F24CF8" w:rsidRDefault="009564CE" w:rsidP="007E0EB0">
            <w:pPr>
              <w:pStyle w:val="forTOC"/>
            </w:pPr>
            <w:r w:rsidRPr="00F24CF8">
              <w:t xml:space="preserve">v </w:t>
            </w:r>
          </w:p>
        </w:tc>
      </w:tr>
      <w:tr w:rsidR="009564CE" w14:paraId="15E25D7E" w14:textId="77777777" w:rsidTr="00922230">
        <w:tc>
          <w:tcPr>
            <w:tcW w:w="7650" w:type="dxa"/>
            <w:gridSpan w:val="2"/>
          </w:tcPr>
          <w:p w14:paraId="2CF475BA" w14:textId="77777777" w:rsidR="009564CE" w:rsidRPr="00F24CF8" w:rsidRDefault="009564CE" w:rsidP="007E0EB0">
            <w:pPr>
              <w:pStyle w:val="forTOC"/>
            </w:pPr>
            <w:r>
              <w:t>List of Figures</w:t>
            </w:r>
          </w:p>
        </w:tc>
        <w:tc>
          <w:tcPr>
            <w:tcW w:w="990" w:type="dxa"/>
          </w:tcPr>
          <w:p w14:paraId="39553BC2" w14:textId="77777777" w:rsidR="009564CE" w:rsidRPr="00F24CF8" w:rsidRDefault="009564CE" w:rsidP="007E0EB0">
            <w:pPr>
              <w:pStyle w:val="forTOC"/>
            </w:pPr>
            <w:r w:rsidRPr="00F24CF8">
              <w:t>v</w:t>
            </w:r>
            <w:r>
              <w:t>i</w:t>
            </w:r>
            <w:r w:rsidRPr="00F24CF8">
              <w:t xml:space="preserve"> </w:t>
            </w:r>
          </w:p>
        </w:tc>
      </w:tr>
      <w:tr w:rsidR="009564CE" w14:paraId="0A586211" w14:textId="77777777" w:rsidTr="00922230">
        <w:tc>
          <w:tcPr>
            <w:tcW w:w="7650" w:type="dxa"/>
            <w:gridSpan w:val="2"/>
          </w:tcPr>
          <w:p w14:paraId="28296059" w14:textId="77777777" w:rsidR="009564CE" w:rsidRPr="00F24CF8" w:rsidRDefault="009564CE" w:rsidP="007E0EB0">
            <w:pPr>
              <w:pStyle w:val="forTOC"/>
            </w:pPr>
            <w:r>
              <w:t>List of Tables</w:t>
            </w:r>
          </w:p>
        </w:tc>
        <w:tc>
          <w:tcPr>
            <w:tcW w:w="990" w:type="dxa"/>
          </w:tcPr>
          <w:p w14:paraId="56620B4D" w14:textId="77777777" w:rsidR="009564CE" w:rsidRPr="00F24CF8" w:rsidRDefault="009564CE" w:rsidP="007E0EB0">
            <w:pPr>
              <w:pStyle w:val="forTOC"/>
            </w:pPr>
            <w:r>
              <w:t>vii</w:t>
            </w:r>
          </w:p>
        </w:tc>
      </w:tr>
      <w:tr w:rsidR="009564CE" w14:paraId="278E87B6" w14:textId="77777777" w:rsidTr="00922230">
        <w:tc>
          <w:tcPr>
            <w:tcW w:w="7650" w:type="dxa"/>
            <w:gridSpan w:val="2"/>
          </w:tcPr>
          <w:p w14:paraId="7BB6D886" w14:textId="77777777" w:rsidR="009564CE" w:rsidRPr="00F24CF8" w:rsidRDefault="009564CE" w:rsidP="007E0EB0">
            <w:pPr>
              <w:pStyle w:val="forTOC"/>
            </w:pPr>
            <w:r>
              <w:t>List of Notations</w:t>
            </w:r>
          </w:p>
        </w:tc>
        <w:tc>
          <w:tcPr>
            <w:tcW w:w="990" w:type="dxa"/>
          </w:tcPr>
          <w:p w14:paraId="309D8F48" w14:textId="77777777" w:rsidR="009564CE" w:rsidRPr="00F24CF8" w:rsidRDefault="009564CE" w:rsidP="007E0EB0">
            <w:pPr>
              <w:pStyle w:val="forTOC"/>
            </w:pPr>
            <w:r>
              <w:t>viii</w:t>
            </w:r>
          </w:p>
        </w:tc>
      </w:tr>
      <w:tr w:rsidR="009564CE" w14:paraId="494A7D37" w14:textId="77777777" w:rsidTr="00922230">
        <w:tc>
          <w:tcPr>
            <w:tcW w:w="7650" w:type="dxa"/>
            <w:gridSpan w:val="2"/>
          </w:tcPr>
          <w:p w14:paraId="21F920B1" w14:textId="77777777" w:rsidR="009564CE" w:rsidRPr="00F24CF8" w:rsidRDefault="009564CE" w:rsidP="007E0EB0">
            <w:pPr>
              <w:pStyle w:val="forTOC"/>
            </w:pPr>
            <w:r w:rsidRPr="00F24CF8">
              <w:t>Introduction</w:t>
            </w:r>
          </w:p>
        </w:tc>
        <w:tc>
          <w:tcPr>
            <w:tcW w:w="990" w:type="dxa"/>
          </w:tcPr>
          <w:p w14:paraId="6D67FC64" w14:textId="77777777" w:rsidR="009564CE" w:rsidRPr="00F24CF8" w:rsidRDefault="009564CE" w:rsidP="007E0EB0">
            <w:pPr>
              <w:pStyle w:val="forTOC"/>
            </w:pPr>
            <w:r w:rsidRPr="00F24CF8">
              <w:t>1</w:t>
            </w:r>
          </w:p>
        </w:tc>
      </w:tr>
      <w:tr w:rsidR="00582A19" w14:paraId="1F3D7503" w14:textId="77777777" w:rsidTr="00922230">
        <w:tc>
          <w:tcPr>
            <w:tcW w:w="540" w:type="dxa"/>
          </w:tcPr>
          <w:p w14:paraId="49B28E9B" w14:textId="77777777" w:rsidR="00582A19" w:rsidRPr="00F24CF8" w:rsidRDefault="00582A19" w:rsidP="00582A19">
            <w:pPr>
              <w:pStyle w:val="forTOC"/>
            </w:pPr>
          </w:p>
        </w:tc>
        <w:tc>
          <w:tcPr>
            <w:tcW w:w="7110" w:type="dxa"/>
          </w:tcPr>
          <w:p w14:paraId="6215B22A" w14:textId="77777777" w:rsidR="00582A19" w:rsidRPr="00F24CF8" w:rsidRDefault="00582A19" w:rsidP="00582A19">
            <w:pPr>
              <w:pStyle w:val="forTOC"/>
            </w:pPr>
            <w:r>
              <w:t>Project Context</w:t>
            </w:r>
          </w:p>
        </w:tc>
        <w:tc>
          <w:tcPr>
            <w:tcW w:w="990" w:type="dxa"/>
          </w:tcPr>
          <w:p w14:paraId="7560D7A3" w14:textId="05F352CB" w:rsidR="00582A19" w:rsidRPr="00F24CF8" w:rsidRDefault="00582A19" w:rsidP="00582A19">
            <w:pPr>
              <w:pStyle w:val="forTOC"/>
            </w:pPr>
            <w:r>
              <w:t>1</w:t>
            </w:r>
          </w:p>
        </w:tc>
      </w:tr>
      <w:tr w:rsidR="00582A19" w14:paraId="7999D67B" w14:textId="77777777" w:rsidTr="00922230">
        <w:tc>
          <w:tcPr>
            <w:tcW w:w="540" w:type="dxa"/>
          </w:tcPr>
          <w:p w14:paraId="13BEC40B" w14:textId="77777777" w:rsidR="00582A19" w:rsidRPr="00F24CF8" w:rsidRDefault="00582A19" w:rsidP="00582A19">
            <w:pPr>
              <w:pStyle w:val="forTOC"/>
            </w:pPr>
          </w:p>
        </w:tc>
        <w:tc>
          <w:tcPr>
            <w:tcW w:w="7110" w:type="dxa"/>
          </w:tcPr>
          <w:p w14:paraId="18738635" w14:textId="77777777" w:rsidR="00582A19" w:rsidRPr="00F24CF8" w:rsidRDefault="00582A19" w:rsidP="00582A19">
            <w:pPr>
              <w:pStyle w:val="forTOC"/>
            </w:pPr>
            <w:r>
              <w:t>Purpose and Description of the Project</w:t>
            </w:r>
          </w:p>
        </w:tc>
        <w:tc>
          <w:tcPr>
            <w:tcW w:w="990" w:type="dxa"/>
          </w:tcPr>
          <w:p w14:paraId="22F0592D" w14:textId="5F3C7260" w:rsidR="00582A19" w:rsidRPr="00F24CF8" w:rsidRDefault="00582A19" w:rsidP="00582A19">
            <w:pPr>
              <w:pStyle w:val="forTOC"/>
            </w:pPr>
            <w:r>
              <w:t>3</w:t>
            </w:r>
          </w:p>
        </w:tc>
      </w:tr>
      <w:tr w:rsidR="00582A19" w14:paraId="2954C3F9" w14:textId="77777777" w:rsidTr="00922230">
        <w:tc>
          <w:tcPr>
            <w:tcW w:w="540" w:type="dxa"/>
          </w:tcPr>
          <w:p w14:paraId="1DC6234C" w14:textId="77777777" w:rsidR="00582A19" w:rsidRPr="00F24CF8" w:rsidRDefault="00582A19" w:rsidP="00582A19">
            <w:pPr>
              <w:pStyle w:val="forTOC"/>
            </w:pPr>
          </w:p>
        </w:tc>
        <w:tc>
          <w:tcPr>
            <w:tcW w:w="7110" w:type="dxa"/>
          </w:tcPr>
          <w:p w14:paraId="5544E2C4" w14:textId="77777777" w:rsidR="00582A19" w:rsidRPr="00F24CF8" w:rsidRDefault="00582A19" w:rsidP="00582A19">
            <w:pPr>
              <w:pStyle w:val="forTOC"/>
            </w:pPr>
            <w:r w:rsidRPr="00F24CF8">
              <w:t xml:space="preserve">Objectives of the </w:t>
            </w:r>
            <w:r>
              <w:t>S</w:t>
            </w:r>
            <w:r w:rsidRPr="00F24CF8">
              <w:t>tudy</w:t>
            </w:r>
          </w:p>
        </w:tc>
        <w:tc>
          <w:tcPr>
            <w:tcW w:w="990" w:type="dxa"/>
          </w:tcPr>
          <w:p w14:paraId="4EBC4FF8" w14:textId="769CA93B" w:rsidR="00582A19" w:rsidRPr="00F24CF8" w:rsidRDefault="00582A19" w:rsidP="00582A19">
            <w:pPr>
              <w:pStyle w:val="forTOC"/>
            </w:pPr>
            <w:r>
              <w:t>4</w:t>
            </w:r>
          </w:p>
        </w:tc>
      </w:tr>
      <w:tr w:rsidR="00582A19" w14:paraId="32CA332D" w14:textId="77777777" w:rsidTr="00922230">
        <w:tc>
          <w:tcPr>
            <w:tcW w:w="540" w:type="dxa"/>
          </w:tcPr>
          <w:p w14:paraId="33EEE9FF" w14:textId="77777777" w:rsidR="00582A19" w:rsidRPr="00F24CF8" w:rsidRDefault="00582A19" w:rsidP="00582A19">
            <w:pPr>
              <w:pStyle w:val="forTOC"/>
            </w:pPr>
          </w:p>
        </w:tc>
        <w:tc>
          <w:tcPr>
            <w:tcW w:w="7110" w:type="dxa"/>
          </w:tcPr>
          <w:p w14:paraId="6F939A80" w14:textId="77777777" w:rsidR="00582A19" w:rsidRPr="00F24CF8" w:rsidRDefault="00582A19" w:rsidP="00582A19">
            <w:pPr>
              <w:pStyle w:val="forTOC"/>
            </w:pPr>
            <w:r w:rsidRPr="00F24CF8">
              <w:t xml:space="preserve">Scope and </w:t>
            </w:r>
            <w:r>
              <w:t>L</w:t>
            </w:r>
            <w:r w:rsidRPr="00F24CF8">
              <w:t xml:space="preserve">imitations of the </w:t>
            </w:r>
            <w:r>
              <w:t>S</w:t>
            </w:r>
            <w:r w:rsidRPr="00F24CF8">
              <w:t>tudy</w:t>
            </w:r>
          </w:p>
        </w:tc>
        <w:tc>
          <w:tcPr>
            <w:tcW w:w="990" w:type="dxa"/>
          </w:tcPr>
          <w:p w14:paraId="0C9B098E" w14:textId="10AD0C00" w:rsidR="00582A19" w:rsidRPr="00F24CF8" w:rsidRDefault="00582A19" w:rsidP="00582A19">
            <w:pPr>
              <w:pStyle w:val="forTOC"/>
            </w:pPr>
            <w:r>
              <w:t>4</w:t>
            </w:r>
          </w:p>
        </w:tc>
      </w:tr>
      <w:tr w:rsidR="00582A19" w14:paraId="2C17190A" w14:textId="77777777" w:rsidTr="00922230">
        <w:tc>
          <w:tcPr>
            <w:tcW w:w="7650" w:type="dxa"/>
            <w:gridSpan w:val="2"/>
          </w:tcPr>
          <w:p w14:paraId="121A0DBB" w14:textId="77777777" w:rsidR="00582A19" w:rsidRPr="00F24CF8" w:rsidRDefault="00582A19" w:rsidP="00582A19">
            <w:pPr>
              <w:pStyle w:val="forTOC"/>
            </w:pPr>
            <w:r>
              <w:t>Review of Related Literature/Systems</w:t>
            </w:r>
          </w:p>
        </w:tc>
        <w:tc>
          <w:tcPr>
            <w:tcW w:w="990" w:type="dxa"/>
          </w:tcPr>
          <w:p w14:paraId="0C8D843F" w14:textId="32383074" w:rsidR="00582A19" w:rsidRPr="00F24CF8" w:rsidRDefault="00582A19" w:rsidP="00582A19">
            <w:pPr>
              <w:pStyle w:val="forTOC"/>
            </w:pPr>
            <w:r>
              <w:t>5</w:t>
            </w:r>
          </w:p>
        </w:tc>
      </w:tr>
      <w:tr w:rsidR="00582A19" w14:paraId="17C42FF3" w14:textId="77777777" w:rsidTr="00922230">
        <w:tc>
          <w:tcPr>
            <w:tcW w:w="540" w:type="dxa"/>
          </w:tcPr>
          <w:p w14:paraId="0D28584C" w14:textId="77777777" w:rsidR="00582A19" w:rsidRPr="00F24CF8" w:rsidRDefault="00582A19" w:rsidP="00582A19">
            <w:pPr>
              <w:pStyle w:val="forTOC"/>
            </w:pPr>
          </w:p>
        </w:tc>
        <w:tc>
          <w:tcPr>
            <w:tcW w:w="7110" w:type="dxa"/>
          </w:tcPr>
          <w:p w14:paraId="4E880076" w14:textId="77777777" w:rsidR="00582A19" w:rsidRDefault="00582A19" w:rsidP="00582A19">
            <w:pPr>
              <w:pStyle w:val="forTOC"/>
            </w:pPr>
            <w:r w:rsidRPr="00F24CF8">
              <w:t xml:space="preserve">Review of </w:t>
            </w:r>
            <w:r>
              <w:t>Related Literature</w:t>
            </w:r>
          </w:p>
          <w:p w14:paraId="5FD00FE8" w14:textId="52868602" w:rsidR="00582A19" w:rsidRPr="00F24CF8" w:rsidRDefault="00582A19" w:rsidP="00582A19">
            <w:pPr>
              <w:pStyle w:val="forTOC"/>
            </w:pPr>
            <w:r>
              <w:t>Synthesis</w:t>
            </w:r>
          </w:p>
        </w:tc>
        <w:tc>
          <w:tcPr>
            <w:tcW w:w="990" w:type="dxa"/>
          </w:tcPr>
          <w:p w14:paraId="1F368AED" w14:textId="77777777" w:rsidR="00582A19" w:rsidRDefault="00582A19" w:rsidP="00582A19">
            <w:pPr>
              <w:pStyle w:val="forTOC"/>
            </w:pPr>
            <w:r>
              <w:t>5</w:t>
            </w:r>
          </w:p>
          <w:p w14:paraId="4BFF2F3E" w14:textId="0A7C63EB" w:rsidR="00582A19" w:rsidRPr="00F24CF8" w:rsidRDefault="00582A19" w:rsidP="00582A19">
            <w:pPr>
              <w:pStyle w:val="forTOC"/>
            </w:pPr>
            <w:r>
              <w:t>9</w:t>
            </w:r>
          </w:p>
        </w:tc>
      </w:tr>
      <w:tr w:rsidR="00582A19" w14:paraId="3555A25E" w14:textId="77777777" w:rsidTr="00922230">
        <w:tc>
          <w:tcPr>
            <w:tcW w:w="540" w:type="dxa"/>
          </w:tcPr>
          <w:p w14:paraId="5C702942" w14:textId="77777777" w:rsidR="00582A19" w:rsidRPr="00F24CF8" w:rsidRDefault="00582A19" w:rsidP="00582A19">
            <w:pPr>
              <w:pStyle w:val="forTOC"/>
            </w:pPr>
          </w:p>
        </w:tc>
        <w:tc>
          <w:tcPr>
            <w:tcW w:w="7110" w:type="dxa"/>
          </w:tcPr>
          <w:p w14:paraId="55EBBAB7" w14:textId="77777777" w:rsidR="00582A19" w:rsidRDefault="00582A19" w:rsidP="00582A19">
            <w:pPr>
              <w:pStyle w:val="forTOC"/>
            </w:pPr>
            <w:r>
              <w:t>Related Studies and/or Systems</w:t>
            </w:r>
          </w:p>
          <w:p w14:paraId="4F66F458" w14:textId="77777777" w:rsidR="00582A19" w:rsidRPr="00F24CF8" w:rsidRDefault="00582A19" w:rsidP="00582A19">
            <w:pPr>
              <w:pStyle w:val="forTOC"/>
            </w:pPr>
            <w:r>
              <w:t>Synthesis</w:t>
            </w:r>
          </w:p>
        </w:tc>
        <w:tc>
          <w:tcPr>
            <w:tcW w:w="990" w:type="dxa"/>
          </w:tcPr>
          <w:p w14:paraId="053A7D35" w14:textId="77777777" w:rsidR="00582A19" w:rsidRDefault="00582A19" w:rsidP="00582A19">
            <w:pPr>
              <w:pStyle w:val="forTOC"/>
            </w:pPr>
            <w:r>
              <w:t>10</w:t>
            </w:r>
          </w:p>
          <w:p w14:paraId="3BB8A318" w14:textId="2FE20F74" w:rsidR="00582A19" w:rsidRPr="00F24CF8" w:rsidRDefault="00582A19" w:rsidP="00582A19">
            <w:pPr>
              <w:pStyle w:val="forTOC"/>
            </w:pPr>
            <w:r>
              <w:t>16</w:t>
            </w:r>
          </w:p>
        </w:tc>
      </w:tr>
      <w:tr w:rsidR="00582A19" w14:paraId="05902FEE" w14:textId="77777777" w:rsidTr="00922230">
        <w:tc>
          <w:tcPr>
            <w:tcW w:w="7650" w:type="dxa"/>
            <w:gridSpan w:val="2"/>
          </w:tcPr>
          <w:p w14:paraId="3142B10A" w14:textId="77777777" w:rsidR="00582A19" w:rsidRPr="00F24CF8" w:rsidRDefault="00582A19" w:rsidP="00582A19">
            <w:pPr>
              <w:pStyle w:val="forTOC"/>
            </w:pPr>
            <w:r>
              <w:t>Technical Background</w:t>
            </w:r>
          </w:p>
        </w:tc>
        <w:tc>
          <w:tcPr>
            <w:tcW w:w="990" w:type="dxa"/>
          </w:tcPr>
          <w:p w14:paraId="668E8BA5" w14:textId="39149C17" w:rsidR="00582A19" w:rsidRPr="00F24CF8" w:rsidRDefault="00582A19" w:rsidP="00582A19">
            <w:pPr>
              <w:pStyle w:val="forTOC"/>
            </w:pPr>
            <w:r>
              <w:t>18</w:t>
            </w:r>
          </w:p>
        </w:tc>
      </w:tr>
      <w:tr w:rsidR="00582A19" w14:paraId="31E95E85" w14:textId="77777777" w:rsidTr="00922230">
        <w:tc>
          <w:tcPr>
            <w:tcW w:w="540" w:type="dxa"/>
          </w:tcPr>
          <w:p w14:paraId="078B8206" w14:textId="77777777" w:rsidR="00582A19" w:rsidRPr="00F24CF8" w:rsidRDefault="00582A19" w:rsidP="00582A19">
            <w:pPr>
              <w:pStyle w:val="forTOC"/>
            </w:pPr>
          </w:p>
        </w:tc>
        <w:tc>
          <w:tcPr>
            <w:tcW w:w="7110" w:type="dxa"/>
          </w:tcPr>
          <w:p w14:paraId="0E07DB60" w14:textId="77777777" w:rsidR="00582A19" w:rsidRPr="00F24CF8" w:rsidRDefault="00582A19" w:rsidP="00582A19">
            <w:pPr>
              <w:pStyle w:val="forTOC"/>
            </w:pPr>
            <w:r>
              <w:t>Overview of Current Technologies to be Used in the System</w:t>
            </w:r>
          </w:p>
        </w:tc>
        <w:tc>
          <w:tcPr>
            <w:tcW w:w="990" w:type="dxa"/>
          </w:tcPr>
          <w:p w14:paraId="5E77B862" w14:textId="204CE730" w:rsidR="00582A19" w:rsidRPr="00F24CF8" w:rsidRDefault="00582A19" w:rsidP="00582A19">
            <w:pPr>
              <w:pStyle w:val="forTOC"/>
            </w:pPr>
            <w:r>
              <w:t>18</w:t>
            </w:r>
          </w:p>
        </w:tc>
      </w:tr>
      <w:tr w:rsidR="00582A19" w14:paraId="423083A3" w14:textId="77777777" w:rsidTr="00922230">
        <w:tc>
          <w:tcPr>
            <w:tcW w:w="540" w:type="dxa"/>
          </w:tcPr>
          <w:p w14:paraId="60DBE2C4" w14:textId="77777777" w:rsidR="00582A19" w:rsidRPr="00F24CF8" w:rsidRDefault="00582A19" w:rsidP="00582A19">
            <w:pPr>
              <w:pStyle w:val="forTOC"/>
            </w:pPr>
          </w:p>
        </w:tc>
        <w:tc>
          <w:tcPr>
            <w:tcW w:w="7110" w:type="dxa"/>
          </w:tcPr>
          <w:p w14:paraId="6E9759DC" w14:textId="77777777" w:rsidR="00582A19" w:rsidRPr="00F24CF8" w:rsidRDefault="00582A19" w:rsidP="00582A19">
            <w:pPr>
              <w:pStyle w:val="forTOC"/>
            </w:pPr>
            <w:r>
              <w:t>Calendar of Activities</w:t>
            </w:r>
          </w:p>
        </w:tc>
        <w:tc>
          <w:tcPr>
            <w:tcW w:w="990" w:type="dxa"/>
          </w:tcPr>
          <w:p w14:paraId="3F5F32E6" w14:textId="60BB1ADA" w:rsidR="00582A19" w:rsidRPr="00F24CF8" w:rsidRDefault="00582A19" w:rsidP="00582A19">
            <w:pPr>
              <w:pStyle w:val="forTOC"/>
            </w:pPr>
            <w:r>
              <w:t>19</w:t>
            </w:r>
          </w:p>
        </w:tc>
      </w:tr>
      <w:tr w:rsidR="00582A19" w14:paraId="1BCB39BF" w14:textId="77777777" w:rsidTr="00922230">
        <w:tc>
          <w:tcPr>
            <w:tcW w:w="540" w:type="dxa"/>
          </w:tcPr>
          <w:p w14:paraId="5A36D523" w14:textId="77777777" w:rsidR="00582A19" w:rsidRPr="00F24CF8" w:rsidRDefault="00582A19" w:rsidP="00582A19">
            <w:pPr>
              <w:pStyle w:val="forTOC"/>
            </w:pPr>
          </w:p>
        </w:tc>
        <w:tc>
          <w:tcPr>
            <w:tcW w:w="7110" w:type="dxa"/>
          </w:tcPr>
          <w:p w14:paraId="049B8027" w14:textId="77777777" w:rsidR="00582A19" w:rsidRPr="00F24CF8" w:rsidRDefault="00582A19" w:rsidP="00582A19">
            <w:pPr>
              <w:pStyle w:val="forTOC"/>
            </w:pPr>
            <w:r>
              <w:t>Resources</w:t>
            </w:r>
          </w:p>
        </w:tc>
        <w:tc>
          <w:tcPr>
            <w:tcW w:w="990" w:type="dxa"/>
          </w:tcPr>
          <w:p w14:paraId="5C9002E0" w14:textId="3912930F" w:rsidR="00582A19" w:rsidRPr="00F24CF8" w:rsidRDefault="00582A19" w:rsidP="00582A19">
            <w:pPr>
              <w:pStyle w:val="forTOC"/>
            </w:pPr>
            <w:r>
              <w:t>21</w:t>
            </w:r>
          </w:p>
        </w:tc>
      </w:tr>
      <w:tr w:rsidR="00582A19" w14:paraId="00A0ED98" w14:textId="77777777" w:rsidTr="00922230">
        <w:tc>
          <w:tcPr>
            <w:tcW w:w="7650" w:type="dxa"/>
            <w:gridSpan w:val="2"/>
          </w:tcPr>
          <w:p w14:paraId="5E731D37" w14:textId="77777777" w:rsidR="00582A19" w:rsidRDefault="00582A19" w:rsidP="00582A19">
            <w:pPr>
              <w:pStyle w:val="forTOC"/>
            </w:pPr>
            <w:r w:rsidRPr="002357C8">
              <w:t>Methodology, Results, and Discussion</w:t>
            </w:r>
          </w:p>
          <w:p w14:paraId="0134B61A" w14:textId="77777777" w:rsidR="00582A19" w:rsidRDefault="00582A19" w:rsidP="00582A19">
            <w:pPr>
              <w:pStyle w:val="forTOC"/>
            </w:pPr>
            <w:r>
              <w:t xml:space="preserve">         </w:t>
            </w:r>
            <w:r w:rsidRPr="002357C8">
              <w:t>Requirements Analysis</w:t>
            </w:r>
          </w:p>
          <w:p w14:paraId="5E3AC53B" w14:textId="77777777" w:rsidR="00582A19" w:rsidRDefault="00582A19" w:rsidP="00582A19">
            <w:pPr>
              <w:pStyle w:val="forTOC"/>
            </w:pPr>
            <w:r>
              <w:t xml:space="preserve">         </w:t>
            </w:r>
            <w:r w:rsidRPr="002357C8">
              <w:t>Requirements Documentation</w:t>
            </w:r>
          </w:p>
          <w:p w14:paraId="0FAD54B6" w14:textId="77777777" w:rsidR="00582A19" w:rsidRDefault="00582A19" w:rsidP="00582A19">
            <w:pPr>
              <w:pStyle w:val="forTOC"/>
            </w:pPr>
            <w:r>
              <w:t xml:space="preserve">         </w:t>
            </w:r>
            <w:r w:rsidRPr="002357C8">
              <w:t>Design of Software, System, Product, and/or Processes</w:t>
            </w:r>
          </w:p>
          <w:p w14:paraId="079774C1" w14:textId="77777777" w:rsidR="00582A19" w:rsidRDefault="00582A19" w:rsidP="00582A19">
            <w:pPr>
              <w:pStyle w:val="forTOC"/>
            </w:pPr>
            <w:r>
              <w:t xml:space="preserve">         </w:t>
            </w:r>
            <w:r w:rsidRPr="002357C8">
              <w:t>Developmen</w:t>
            </w:r>
            <w:r>
              <w:t>t and Testing</w:t>
            </w:r>
          </w:p>
          <w:p w14:paraId="5866D126" w14:textId="77777777" w:rsidR="00582A19" w:rsidRDefault="00582A19" w:rsidP="00582A19">
            <w:pPr>
              <w:pStyle w:val="forTOC"/>
            </w:pPr>
            <w:r>
              <w:t xml:space="preserve">         </w:t>
            </w:r>
            <w:r w:rsidRPr="002357C8">
              <w:t>Description of Prototype</w:t>
            </w:r>
          </w:p>
          <w:p w14:paraId="7B72921E" w14:textId="77777777" w:rsidR="00582A19" w:rsidRDefault="00582A19" w:rsidP="00582A19">
            <w:pPr>
              <w:pStyle w:val="forTOC"/>
            </w:pPr>
          </w:p>
          <w:p w14:paraId="755C77A4" w14:textId="77777777" w:rsidR="00582A19" w:rsidRDefault="00582A19" w:rsidP="00582A19">
            <w:pPr>
              <w:pStyle w:val="forTOC"/>
            </w:pPr>
            <w:r w:rsidRPr="002357C8">
              <w:lastRenderedPageBreak/>
              <w:t>Conclusions and Recommendations</w:t>
            </w:r>
          </w:p>
          <w:p w14:paraId="7766BA66" w14:textId="77777777" w:rsidR="00582A19" w:rsidRPr="00F24CF8" w:rsidRDefault="00582A19" w:rsidP="00582A19">
            <w:pPr>
              <w:pStyle w:val="forTOC"/>
            </w:pPr>
            <w:r>
              <w:t>Appendix</w:t>
            </w:r>
          </w:p>
        </w:tc>
        <w:tc>
          <w:tcPr>
            <w:tcW w:w="990" w:type="dxa"/>
          </w:tcPr>
          <w:p w14:paraId="518218AD" w14:textId="77777777" w:rsidR="00D740E5" w:rsidRPr="00D740E5" w:rsidRDefault="00D740E5" w:rsidP="00D740E5">
            <w:pPr>
              <w:pStyle w:val="forTOC"/>
              <w:rPr>
                <w:b w:val="0"/>
                <w:bCs/>
              </w:rPr>
            </w:pPr>
            <w:r w:rsidRPr="00D740E5">
              <w:rPr>
                <w:b w:val="0"/>
                <w:bCs/>
              </w:rPr>
              <w:lastRenderedPageBreak/>
              <w:t>22</w:t>
            </w:r>
          </w:p>
          <w:p w14:paraId="06F97D1E" w14:textId="77777777" w:rsidR="00D740E5" w:rsidRPr="00D740E5" w:rsidRDefault="00D740E5" w:rsidP="00D740E5">
            <w:pPr>
              <w:pStyle w:val="forTOC"/>
              <w:rPr>
                <w:b w:val="0"/>
                <w:bCs/>
              </w:rPr>
            </w:pPr>
            <w:r w:rsidRPr="00D740E5">
              <w:rPr>
                <w:b w:val="0"/>
                <w:bCs/>
              </w:rPr>
              <w:t>23</w:t>
            </w:r>
          </w:p>
          <w:p w14:paraId="2C419A54" w14:textId="77777777" w:rsidR="00D740E5" w:rsidRPr="00D740E5" w:rsidRDefault="00D740E5" w:rsidP="00D740E5">
            <w:pPr>
              <w:pStyle w:val="forTOC"/>
              <w:rPr>
                <w:b w:val="0"/>
                <w:bCs/>
              </w:rPr>
            </w:pPr>
            <w:r w:rsidRPr="00D740E5">
              <w:rPr>
                <w:b w:val="0"/>
                <w:bCs/>
              </w:rPr>
              <w:t>24</w:t>
            </w:r>
          </w:p>
          <w:p w14:paraId="6BCA455B" w14:textId="77777777" w:rsidR="00D740E5" w:rsidRPr="00D740E5" w:rsidRDefault="00D740E5" w:rsidP="00D740E5">
            <w:pPr>
              <w:pStyle w:val="forTOC"/>
              <w:rPr>
                <w:b w:val="0"/>
                <w:bCs/>
              </w:rPr>
            </w:pPr>
            <w:r w:rsidRPr="00D740E5">
              <w:rPr>
                <w:b w:val="0"/>
                <w:bCs/>
              </w:rPr>
              <w:t>26</w:t>
            </w:r>
          </w:p>
          <w:p w14:paraId="49D3A0C7" w14:textId="77777777" w:rsidR="00D740E5" w:rsidRPr="00D740E5" w:rsidRDefault="00D740E5" w:rsidP="00D740E5">
            <w:pPr>
              <w:pStyle w:val="forTOC"/>
              <w:rPr>
                <w:b w:val="0"/>
                <w:bCs/>
              </w:rPr>
            </w:pPr>
            <w:r w:rsidRPr="00D740E5">
              <w:rPr>
                <w:b w:val="0"/>
                <w:bCs/>
              </w:rPr>
              <w:t>36</w:t>
            </w:r>
          </w:p>
          <w:p w14:paraId="56CBE1B6" w14:textId="77777777" w:rsidR="00D740E5" w:rsidRPr="00D740E5" w:rsidRDefault="00D740E5" w:rsidP="00D740E5">
            <w:pPr>
              <w:pStyle w:val="forTOC"/>
              <w:rPr>
                <w:b w:val="0"/>
                <w:bCs/>
              </w:rPr>
            </w:pPr>
            <w:r w:rsidRPr="00D740E5">
              <w:rPr>
                <w:b w:val="0"/>
                <w:bCs/>
              </w:rPr>
              <w:t>43</w:t>
            </w:r>
          </w:p>
          <w:p w14:paraId="7BD7596F" w14:textId="77777777" w:rsidR="00582A19" w:rsidRDefault="00582A19" w:rsidP="00582A19">
            <w:pPr>
              <w:pStyle w:val="forTOC"/>
            </w:pPr>
          </w:p>
          <w:p w14:paraId="2E69F9F6" w14:textId="22C5D6FF" w:rsidR="00582A19" w:rsidRDefault="00582A19" w:rsidP="00582A19">
            <w:pPr>
              <w:pStyle w:val="forTOC"/>
            </w:pPr>
            <w:r>
              <w:lastRenderedPageBreak/>
              <w:t>44</w:t>
            </w:r>
          </w:p>
          <w:p w14:paraId="3B09C395" w14:textId="6D086CAD" w:rsidR="00582A19" w:rsidRPr="00F24CF8" w:rsidRDefault="00582A19" w:rsidP="00582A19">
            <w:pPr>
              <w:pStyle w:val="forTOC"/>
            </w:pPr>
            <w:r>
              <w:t>45</w:t>
            </w:r>
          </w:p>
        </w:tc>
      </w:tr>
      <w:tr w:rsidR="009564CE" w14:paraId="357A7641" w14:textId="77777777" w:rsidTr="00922230">
        <w:tc>
          <w:tcPr>
            <w:tcW w:w="540" w:type="dxa"/>
          </w:tcPr>
          <w:p w14:paraId="38C7981E" w14:textId="77777777" w:rsidR="009564CE" w:rsidRPr="00F24CF8" w:rsidRDefault="009564CE" w:rsidP="007E0EB0">
            <w:pPr>
              <w:pStyle w:val="forTOC"/>
            </w:pPr>
          </w:p>
        </w:tc>
        <w:tc>
          <w:tcPr>
            <w:tcW w:w="7110" w:type="dxa"/>
          </w:tcPr>
          <w:p w14:paraId="5C237DB5" w14:textId="77777777" w:rsidR="009564CE" w:rsidRPr="00F24CF8" w:rsidRDefault="009564CE" w:rsidP="007E0EB0">
            <w:pPr>
              <w:pStyle w:val="forTOC"/>
            </w:pPr>
            <w:r>
              <w:t>References</w:t>
            </w:r>
          </w:p>
        </w:tc>
        <w:tc>
          <w:tcPr>
            <w:tcW w:w="990" w:type="dxa"/>
          </w:tcPr>
          <w:p w14:paraId="589A60A5" w14:textId="0B8A0044" w:rsidR="009564CE" w:rsidRPr="00F24CF8" w:rsidRDefault="002C4C45" w:rsidP="007E0EB0">
            <w:pPr>
              <w:pStyle w:val="forTOC"/>
            </w:pPr>
            <w:r>
              <w:t>4</w:t>
            </w:r>
            <w:r w:rsidR="00FF71CF">
              <w:t>5</w:t>
            </w:r>
          </w:p>
        </w:tc>
      </w:tr>
      <w:tr w:rsidR="00D740E5" w14:paraId="7E3FF488" w14:textId="77777777" w:rsidTr="00922230">
        <w:tc>
          <w:tcPr>
            <w:tcW w:w="540" w:type="dxa"/>
          </w:tcPr>
          <w:p w14:paraId="36176D10" w14:textId="77777777" w:rsidR="00D740E5" w:rsidRPr="00F24CF8" w:rsidRDefault="00D740E5" w:rsidP="00D740E5">
            <w:pPr>
              <w:pStyle w:val="forTOC"/>
            </w:pPr>
          </w:p>
        </w:tc>
        <w:tc>
          <w:tcPr>
            <w:tcW w:w="7110" w:type="dxa"/>
          </w:tcPr>
          <w:p w14:paraId="3BBFC34C" w14:textId="77777777" w:rsidR="00D740E5" w:rsidRDefault="00D740E5" w:rsidP="00D740E5">
            <w:pPr>
              <w:pStyle w:val="forTOC"/>
            </w:pPr>
            <w:r>
              <w:t>Resource Persons</w:t>
            </w:r>
          </w:p>
          <w:p w14:paraId="46B41533" w14:textId="77777777" w:rsidR="00D740E5" w:rsidRDefault="00D740E5" w:rsidP="00D740E5">
            <w:pPr>
              <w:pStyle w:val="forTOC"/>
            </w:pPr>
            <w:r w:rsidRPr="002357C8">
              <w:t>Relevant Source Code</w:t>
            </w:r>
          </w:p>
          <w:p w14:paraId="059E1029" w14:textId="77777777" w:rsidR="00D740E5" w:rsidRDefault="00D740E5" w:rsidP="00D740E5">
            <w:pPr>
              <w:pStyle w:val="forTOC"/>
            </w:pPr>
            <w:r w:rsidRPr="002357C8">
              <w:t>Evaluation Tool or Test Documents</w:t>
            </w:r>
          </w:p>
          <w:p w14:paraId="1BDEA513" w14:textId="77777777" w:rsidR="00D740E5" w:rsidRDefault="00D740E5" w:rsidP="00D740E5">
            <w:pPr>
              <w:pStyle w:val="forTOC"/>
            </w:pPr>
            <w:r w:rsidRPr="002357C8">
              <w:t>Sample Input/Output/Reports</w:t>
            </w:r>
          </w:p>
          <w:p w14:paraId="476F9BE0" w14:textId="77777777" w:rsidR="00D740E5" w:rsidRPr="00F24CF8" w:rsidRDefault="00D740E5" w:rsidP="00D740E5">
            <w:pPr>
              <w:pStyle w:val="forTOC"/>
            </w:pPr>
            <w:r w:rsidRPr="002357C8">
              <w:t>User’s Guide</w:t>
            </w:r>
          </w:p>
        </w:tc>
        <w:tc>
          <w:tcPr>
            <w:tcW w:w="990" w:type="dxa"/>
          </w:tcPr>
          <w:p w14:paraId="3A0E3B69" w14:textId="77777777" w:rsidR="00D740E5" w:rsidRPr="00D740E5" w:rsidRDefault="00D740E5" w:rsidP="00D740E5">
            <w:pPr>
              <w:pStyle w:val="forTOC"/>
              <w:rPr>
                <w:b w:val="0"/>
                <w:bCs/>
              </w:rPr>
            </w:pPr>
            <w:r w:rsidRPr="00D740E5">
              <w:rPr>
                <w:b w:val="0"/>
                <w:bCs/>
              </w:rPr>
              <w:t>50</w:t>
            </w:r>
          </w:p>
          <w:p w14:paraId="4F09F519" w14:textId="77777777" w:rsidR="00D740E5" w:rsidRPr="00D740E5" w:rsidRDefault="00D740E5" w:rsidP="00D740E5">
            <w:pPr>
              <w:pStyle w:val="forTOC"/>
              <w:rPr>
                <w:b w:val="0"/>
                <w:bCs/>
              </w:rPr>
            </w:pPr>
            <w:r w:rsidRPr="00D740E5">
              <w:rPr>
                <w:b w:val="0"/>
                <w:bCs/>
              </w:rPr>
              <w:t>58</w:t>
            </w:r>
          </w:p>
          <w:p w14:paraId="4C0CA4A3" w14:textId="77777777" w:rsidR="00D740E5" w:rsidRPr="00D740E5" w:rsidRDefault="00D740E5" w:rsidP="00D740E5">
            <w:pPr>
              <w:pStyle w:val="forTOC"/>
              <w:rPr>
                <w:b w:val="0"/>
                <w:bCs/>
              </w:rPr>
            </w:pPr>
            <w:r w:rsidRPr="00D740E5">
              <w:rPr>
                <w:b w:val="0"/>
                <w:bCs/>
              </w:rPr>
              <w:t>133</w:t>
            </w:r>
          </w:p>
          <w:p w14:paraId="1C14D1EA" w14:textId="77777777" w:rsidR="00D740E5" w:rsidRPr="00D740E5" w:rsidRDefault="00D740E5" w:rsidP="00D740E5">
            <w:pPr>
              <w:pStyle w:val="forTOC"/>
              <w:rPr>
                <w:b w:val="0"/>
                <w:bCs/>
              </w:rPr>
            </w:pPr>
            <w:r w:rsidRPr="00D740E5">
              <w:rPr>
                <w:b w:val="0"/>
                <w:bCs/>
              </w:rPr>
              <w:t>137</w:t>
            </w:r>
          </w:p>
          <w:p w14:paraId="1FBBAF47" w14:textId="65C5C989" w:rsidR="00D740E5" w:rsidRPr="00F24CF8" w:rsidRDefault="00D740E5" w:rsidP="00D740E5">
            <w:pPr>
              <w:pStyle w:val="forTOC"/>
            </w:pPr>
            <w:r>
              <w:t>138</w:t>
            </w:r>
          </w:p>
        </w:tc>
      </w:tr>
      <w:tr w:rsidR="00D740E5" w14:paraId="4740DF58" w14:textId="77777777" w:rsidTr="00922230">
        <w:tc>
          <w:tcPr>
            <w:tcW w:w="540" w:type="dxa"/>
          </w:tcPr>
          <w:p w14:paraId="7694F905" w14:textId="77777777" w:rsidR="00D740E5" w:rsidRPr="00F24CF8" w:rsidRDefault="00D740E5" w:rsidP="00D740E5">
            <w:pPr>
              <w:pStyle w:val="forTOC"/>
            </w:pPr>
          </w:p>
        </w:tc>
        <w:tc>
          <w:tcPr>
            <w:tcW w:w="7110" w:type="dxa"/>
          </w:tcPr>
          <w:p w14:paraId="4C221925" w14:textId="77777777" w:rsidR="00D740E5" w:rsidRPr="00F24CF8" w:rsidRDefault="00D740E5" w:rsidP="00D740E5">
            <w:pPr>
              <w:pStyle w:val="forTOC"/>
            </w:pPr>
            <w:r>
              <w:t>Personal Technical Vitae (one page per member)</w:t>
            </w:r>
          </w:p>
        </w:tc>
        <w:tc>
          <w:tcPr>
            <w:tcW w:w="990" w:type="dxa"/>
          </w:tcPr>
          <w:p w14:paraId="532B82AC" w14:textId="4FE43A23" w:rsidR="00D740E5" w:rsidRPr="00F24CF8" w:rsidRDefault="00D740E5" w:rsidP="00D740E5">
            <w:pPr>
              <w:pStyle w:val="forTOC"/>
            </w:pPr>
            <w:r>
              <w:t>149</w:t>
            </w:r>
          </w:p>
        </w:tc>
      </w:tr>
      <w:tr w:rsidR="009564CE" w14:paraId="186454CF" w14:textId="77777777" w:rsidTr="00922230">
        <w:tc>
          <w:tcPr>
            <w:tcW w:w="7650" w:type="dxa"/>
            <w:gridSpan w:val="2"/>
          </w:tcPr>
          <w:p w14:paraId="1EC50B29" w14:textId="77777777" w:rsidR="009564CE" w:rsidRDefault="009564CE" w:rsidP="007E0EB0">
            <w:pPr>
              <w:pStyle w:val="forTOC"/>
            </w:pPr>
          </w:p>
        </w:tc>
        <w:tc>
          <w:tcPr>
            <w:tcW w:w="990" w:type="dxa"/>
          </w:tcPr>
          <w:p w14:paraId="0849F5B8" w14:textId="77777777" w:rsidR="009564CE" w:rsidRPr="00F24CF8" w:rsidRDefault="009564CE" w:rsidP="007E0EB0">
            <w:pPr>
              <w:pStyle w:val="forTOC"/>
            </w:pPr>
          </w:p>
        </w:tc>
      </w:tr>
    </w:tbl>
    <w:p w14:paraId="5C164F2E" w14:textId="77777777" w:rsidR="009564CE" w:rsidRPr="00AF0173" w:rsidRDefault="009564CE" w:rsidP="009564CE">
      <w:pPr>
        <w:pStyle w:val="BodyofResearch"/>
      </w:pPr>
    </w:p>
    <w:p w14:paraId="0600B57A" w14:textId="77777777" w:rsidR="00FF71CF" w:rsidRDefault="00FF71CF" w:rsidP="00FF71CF">
      <w:pPr>
        <w:tabs>
          <w:tab w:val="center" w:pos="4320"/>
        </w:tabs>
        <w:spacing w:after="160" w:line="259" w:lineRule="auto"/>
      </w:pPr>
    </w:p>
    <w:p w14:paraId="5EE88A93" w14:textId="57929C1F" w:rsidR="009564CE" w:rsidRPr="00AF0173" w:rsidRDefault="009564CE" w:rsidP="00FF71CF">
      <w:pPr>
        <w:tabs>
          <w:tab w:val="center" w:pos="4320"/>
        </w:tabs>
        <w:spacing w:after="160" w:line="259" w:lineRule="auto"/>
        <w:jc w:val="left"/>
        <w:rPr>
          <w:rFonts w:eastAsia="Times New Roman" w:cs="Times New Roman"/>
          <w:b w:val="0"/>
          <w:szCs w:val="20"/>
          <w:lang w:eastAsia="en-PH"/>
        </w:rPr>
      </w:pPr>
      <w:r w:rsidRPr="00FF71CF">
        <w:br w:type="page"/>
      </w:r>
      <w:r w:rsidR="00FF71CF">
        <w:lastRenderedPageBreak/>
        <w:tab/>
      </w:r>
    </w:p>
    <w:p w14:paraId="1A1914B4" w14:textId="77777777" w:rsidR="009564CE" w:rsidRPr="00AF0173" w:rsidRDefault="009564CE" w:rsidP="009564CE">
      <w:pPr>
        <w:pStyle w:val="Heading1"/>
      </w:pPr>
      <w:r w:rsidRPr="00AF0173">
        <w:t>List of Tables</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80"/>
        <w:gridCol w:w="7560"/>
        <w:gridCol w:w="990"/>
      </w:tblGrid>
      <w:tr w:rsidR="009564CE" w:rsidRPr="00AF0173" w14:paraId="5E31EB4A" w14:textId="77777777" w:rsidTr="00922230">
        <w:tc>
          <w:tcPr>
            <w:tcW w:w="1080" w:type="dxa"/>
          </w:tcPr>
          <w:p w14:paraId="4F3BF510" w14:textId="77777777" w:rsidR="009564CE" w:rsidRPr="00AF0173" w:rsidRDefault="009564CE" w:rsidP="007E0EB0">
            <w:pPr>
              <w:pStyle w:val="forTOC"/>
            </w:pPr>
            <w:r w:rsidRPr="00AF0173">
              <w:t>Table</w:t>
            </w:r>
          </w:p>
        </w:tc>
        <w:tc>
          <w:tcPr>
            <w:tcW w:w="7560" w:type="dxa"/>
          </w:tcPr>
          <w:p w14:paraId="4A353F14" w14:textId="77777777" w:rsidR="009564CE" w:rsidRPr="00AF0173" w:rsidRDefault="009564CE" w:rsidP="007E0EB0">
            <w:pPr>
              <w:pStyle w:val="forTOC"/>
            </w:pPr>
          </w:p>
        </w:tc>
        <w:tc>
          <w:tcPr>
            <w:tcW w:w="990" w:type="dxa"/>
          </w:tcPr>
          <w:p w14:paraId="77C1BB0D" w14:textId="77777777" w:rsidR="009564CE" w:rsidRPr="00AF0173" w:rsidRDefault="009564CE" w:rsidP="007E0EB0">
            <w:pPr>
              <w:pStyle w:val="forTOC"/>
            </w:pPr>
            <w:r w:rsidRPr="00AF0173">
              <w:t>Page</w:t>
            </w:r>
          </w:p>
        </w:tc>
      </w:tr>
      <w:tr w:rsidR="007E0EB0" w:rsidRPr="00AF0173" w14:paraId="419D4550" w14:textId="77777777" w:rsidTr="00922230">
        <w:tc>
          <w:tcPr>
            <w:tcW w:w="1080" w:type="dxa"/>
          </w:tcPr>
          <w:p w14:paraId="3C1C629B" w14:textId="77777777" w:rsidR="007E0EB0" w:rsidRPr="00AF0173" w:rsidRDefault="007E0EB0" w:rsidP="007E0EB0">
            <w:pPr>
              <w:pStyle w:val="forTOC"/>
            </w:pPr>
            <w:r>
              <w:t>1</w:t>
            </w:r>
          </w:p>
        </w:tc>
        <w:tc>
          <w:tcPr>
            <w:tcW w:w="7560" w:type="dxa"/>
          </w:tcPr>
          <w:p w14:paraId="27FF9D4A" w14:textId="6D764398" w:rsidR="007E0EB0" w:rsidRPr="00AF0173" w:rsidRDefault="007E0EB0" w:rsidP="007E0EB0">
            <w:pPr>
              <w:pStyle w:val="forTOC"/>
            </w:pPr>
            <w:r>
              <w:t>Gantt Chart of Activities</w:t>
            </w:r>
          </w:p>
        </w:tc>
        <w:tc>
          <w:tcPr>
            <w:tcW w:w="990" w:type="dxa"/>
          </w:tcPr>
          <w:p w14:paraId="1441F694" w14:textId="281364F6" w:rsidR="007E0EB0" w:rsidRPr="00AF0173" w:rsidRDefault="007E0EB0" w:rsidP="007E0EB0">
            <w:pPr>
              <w:pStyle w:val="forTOC"/>
            </w:pPr>
            <w:r>
              <w:t>20</w:t>
            </w:r>
          </w:p>
        </w:tc>
      </w:tr>
      <w:tr w:rsidR="007E0EB0" w:rsidRPr="00AF0173" w14:paraId="65CB0734" w14:textId="77777777" w:rsidTr="00922230">
        <w:tc>
          <w:tcPr>
            <w:tcW w:w="1080" w:type="dxa"/>
          </w:tcPr>
          <w:p w14:paraId="4978D4B8" w14:textId="77777777" w:rsidR="007E0EB0" w:rsidRPr="00AF0173" w:rsidRDefault="007E0EB0" w:rsidP="007E0EB0">
            <w:pPr>
              <w:pStyle w:val="forTOC"/>
            </w:pPr>
            <w:r>
              <w:t>2</w:t>
            </w:r>
          </w:p>
        </w:tc>
        <w:tc>
          <w:tcPr>
            <w:tcW w:w="7560" w:type="dxa"/>
          </w:tcPr>
          <w:p w14:paraId="3B857BB3" w14:textId="0262C4BB" w:rsidR="007E0EB0" w:rsidRPr="00AF0173" w:rsidRDefault="007E0EB0" w:rsidP="007E0EB0">
            <w:pPr>
              <w:pStyle w:val="forTOC"/>
            </w:pPr>
            <w:r>
              <w:t>Likert Scale</w:t>
            </w:r>
          </w:p>
        </w:tc>
        <w:tc>
          <w:tcPr>
            <w:tcW w:w="990" w:type="dxa"/>
          </w:tcPr>
          <w:p w14:paraId="0AE7483D" w14:textId="430FDD57" w:rsidR="007E0EB0" w:rsidRPr="00AF0173" w:rsidRDefault="007E0EB0" w:rsidP="007E0EB0">
            <w:pPr>
              <w:pStyle w:val="forTOC"/>
            </w:pPr>
            <w:r>
              <w:t>3</w:t>
            </w:r>
            <w:r w:rsidR="00FF71CF">
              <w:t>9</w:t>
            </w:r>
          </w:p>
        </w:tc>
      </w:tr>
      <w:tr w:rsidR="007E0EB0" w:rsidRPr="00AF0173" w14:paraId="133E900B" w14:textId="77777777" w:rsidTr="00922230">
        <w:tc>
          <w:tcPr>
            <w:tcW w:w="1080" w:type="dxa"/>
          </w:tcPr>
          <w:p w14:paraId="38E034D3" w14:textId="77777777" w:rsidR="007E0EB0" w:rsidRPr="00AF0173" w:rsidRDefault="007E0EB0" w:rsidP="007E0EB0">
            <w:pPr>
              <w:pStyle w:val="forTOC"/>
            </w:pPr>
            <w:r>
              <w:t>3</w:t>
            </w:r>
          </w:p>
        </w:tc>
        <w:tc>
          <w:tcPr>
            <w:tcW w:w="7560" w:type="dxa"/>
          </w:tcPr>
          <w:p w14:paraId="0C5761D1" w14:textId="09EB6ED7" w:rsidR="007E0EB0" w:rsidRPr="00AF0173" w:rsidRDefault="007E0EB0" w:rsidP="007E0EB0">
            <w:pPr>
              <w:pStyle w:val="forTOC"/>
            </w:pPr>
            <w:r>
              <w:t>Objective 1</w:t>
            </w:r>
          </w:p>
        </w:tc>
        <w:tc>
          <w:tcPr>
            <w:tcW w:w="990" w:type="dxa"/>
          </w:tcPr>
          <w:p w14:paraId="0F503644" w14:textId="4296AB73" w:rsidR="007E0EB0" w:rsidRPr="00AF0173" w:rsidRDefault="00FF71CF" w:rsidP="007E0EB0">
            <w:pPr>
              <w:pStyle w:val="forTOC"/>
            </w:pPr>
            <w:r>
              <w:t>40</w:t>
            </w:r>
          </w:p>
        </w:tc>
      </w:tr>
      <w:tr w:rsidR="007E0EB0" w:rsidRPr="00AF0173" w14:paraId="73B8BB84" w14:textId="77777777" w:rsidTr="00922230">
        <w:tc>
          <w:tcPr>
            <w:tcW w:w="1080" w:type="dxa"/>
          </w:tcPr>
          <w:p w14:paraId="6228B875" w14:textId="77777777" w:rsidR="007E0EB0" w:rsidRPr="00AF0173" w:rsidRDefault="007E0EB0" w:rsidP="007E0EB0">
            <w:pPr>
              <w:pStyle w:val="forTOC"/>
            </w:pPr>
            <w:r>
              <w:t>4</w:t>
            </w:r>
          </w:p>
        </w:tc>
        <w:tc>
          <w:tcPr>
            <w:tcW w:w="7560" w:type="dxa"/>
          </w:tcPr>
          <w:p w14:paraId="4F393EC3" w14:textId="52D2F260" w:rsidR="007E0EB0" w:rsidRPr="00AF0173" w:rsidRDefault="007E0EB0" w:rsidP="007E0EB0">
            <w:pPr>
              <w:pStyle w:val="forTOC"/>
            </w:pPr>
            <w:r>
              <w:t>Objective 2</w:t>
            </w:r>
          </w:p>
        </w:tc>
        <w:tc>
          <w:tcPr>
            <w:tcW w:w="990" w:type="dxa"/>
          </w:tcPr>
          <w:p w14:paraId="6229AC02" w14:textId="482F6824" w:rsidR="007E0EB0" w:rsidRPr="00AF0173" w:rsidRDefault="00FF71CF" w:rsidP="007E0EB0">
            <w:pPr>
              <w:pStyle w:val="forTOC"/>
            </w:pPr>
            <w:r>
              <w:t>41</w:t>
            </w:r>
          </w:p>
        </w:tc>
      </w:tr>
      <w:tr w:rsidR="007E0EB0" w:rsidRPr="00AF0173" w14:paraId="2397EDD8" w14:textId="77777777" w:rsidTr="00922230">
        <w:tc>
          <w:tcPr>
            <w:tcW w:w="1080" w:type="dxa"/>
          </w:tcPr>
          <w:p w14:paraId="10FE9B49" w14:textId="4B2BE8B2" w:rsidR="007E0EB0" w:rsidRPr="00AF0173" w:rsidRDefault="007E0EB0" w:rsidP="007E0EB0">
            <w:pPr>
              <w:pStyle w:val="forTOC"/>
            </w:pPr>
            <w:r>
              <w:t>5</w:t>
            </w:r>
          </w:p>
        </w:tc>
        <w:tc>
          <w:tcPr>
            <w:tcW w:w="7560" w:type="dxa"/>
          </w:tcPr>
          <w:p w14:paraId="1297FB64" w14:textId="01A933FB" w:rsidR="007E0EB0" w:rsidRPr="00AF0173" w:rsidRDefault="007E0EB0" w:rsidP="007E0EB0">
            <w:pPr>
              <w:pStyle w:val="forTOC"/>
            </w:pPr>
            <w:r>
              <w:t>Objective 3</w:t>
            </w:r>
          </w:p>
        </w:tc>
        <w:tc>
          <w:tcPr>
            <w:tcW w:w="990" w:type="dxa"/>
          </w:tcPr>
          <w:p w14:paraId="6B93E3D2" w14:textId="2DEE2071" w:rsidR="007E0EB0" w:rsidRPr="00AF0173" w:rsidRDefault="007E0EB0" w:rsidP="007E0EB0">
            <w:pPr>
              <w:pStyle w:val="forTOC"/>
            </w:pPr>
            <w:r>
              <w:t>4</w:t>
            </w:r>
            <w:r w:rsidR="00FF71CF">
              <w:t>2</w:t>
            </w:r>
          </w:p>
        </w:tc>
      </w:tr>
      <w:tr w:rsidR="009564CE" w:rsidRPr="00AF0173" w14:paraId="40F454A6" w14:textId="77777777" w:rsidTr="00922230">
        <w:tc>
          <w:tcPr>
            <w:tcW w:w="1080" w:type="dxa"/>
          </w:tcPr>
          <w:p w14:paraId="168C495E" w14:textId="77777777" w:rsidR="009564CE" w:rsidRPr="00AF0173" w:rsidRDefault="009564CE" w:rsidP="007E0EB0">
            <w:pPr>
              <w:pStyle w:val="forTOC"/>
            </w:pPr>
          </w:p>
        </w:tc>
        <w:tc>
          <w:tcPr>
            <w:tcW w:w="7560" w:type="dxa"/>
          </w:tcPr>
          <w:p w14:paraId="1EE76315" w14:textId="77777777" w:rsidR="009564CE" w:rsidRPr="00AF0173" w:rsidRDefault="009564CE" w:rsidP="007E0EB0">
            <w:pPr>
              <w:pStyle w:val="forTOC"/>
              <w:rPr>
                <w:highlight w:val="lightGray"/>
              </w:rPr>
            </w:pPr>
          </w:p>
        </w:tc>
        <w:tc>
          <w:tcPr>
            <w:tcW w:w="990" w:type="dxa"/>
          </w:tcPr>
          <w:p w14:paraId="2DD0DE7E" w14:textId="77777777" w:rsidR="009564CE" w:rsidRPr="00AF0173" w:rsidRDefault="009564CE" w:rsidP="007E0EB0">
            <w:pPr>
              <w:pStyle w:val="forTOC"/>
            </w:pPr>
          </w:p>
        </w:tc>
      </w:tr>
    </w:tbl>
    <w:p w14:paraId="21538B10" w14:textId="77777777" w:rsidR="009564CE" w:rsidRPr="00AF0173" w:rsidRDefault="009564CE" w:rsidP="009564CE">
      <w:pPr>
        <w:spacing w:after="160" w:line="259" w:lineRule="auto"/>
        <w:jc w:val="left"/>
        <w:rPr>
          <w:rFonts w:eastAsia="Times New Roman" w:cs="Times New Roman"/>
          <w:b w:val="0"/>
          <w:szCs w:val="20"/>
          <w:lang w:eastAsia="en-PH"/>
        </w:rPr>
      </w:pPr>
      <w:r w:rsidRPr="00AF0173">
        <w:br w:type="page"/>
      </w:r>
    </w:p>
    <w:p w14:paraId="1D0A9897" w14:textId="77777777" w:rsidR="009564CE" w:rsidRPr="00AF0173" w:rsidRDefault="009564CE" w:rsidP="009564CE">
      <w:pPr>
        <w:pStyle w:val="Heading1"/>
      </w:pPr>
      <w:r w:rsidRPr="00AF0173">
        <w:lastRenderedPageBreak/>
        <w:t>List of Figures</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80"/>
        <w:gridCol w:w="7560"/>
        <w:gridCol w:w="990"/>
      </w:tblGrid>
      <w:tr w:rsidR="009564CE" w:rsidRPr="00AF0173" w14:paraId="5203C696" w14:textId="77777777" w:rsidTr="00922230">
        <w:tc>
          <w:tcPr>
            <w:tcW w:w="1080" w:type="dxa"/>
          </w:tcPr>
          <w:p w14:paraId="3A8CA00A" w14:textId="77777777" w:rsidR="009564CE" w:rsidRPr="00AF0173" w:rsidRDefault="009564CE" w:rsidP="007E0EB0">
            <w:pPr>
              <w:pStyle w:val="forTOC"/>
            </w:pPr>
            <w:r w:rsidRPr="00AF0173">
              <w:t>Figure</w:t>
            </w:r>
          </w:p>
        </w:tc>
        <w:tc>
          <w:tcPr>
            <w:tcW w:w="7560" w:type="dxa"/>
          </w:tcPr>
          <w:p w14:paraId="3FE4688A" w14:textId="77777777" w:rsidR="009564CE" w:rsidRPr="00AF0173" w:rsidRDefault="009564CE" w:rsidP="007E0EB0">
            <w:pPr>
              <w:pStyle w:val="forTOC"/>
            </w:pPr>
          </w:p>
        </w:tc>
        <w:tc>
          <w:tcPr>
            <w:tcW w:w="990" w:type="dxa"/>
          </w:tcPr>
          <w:p w14:paraId="388B45DB" w14:textId="77777777" w:rsidR="009564CE" w:rsidRPr="00AF0173" w:rsidRDefault="009564CE" w:rsidP="007E0EB0">
            <w:pPr>
              <w:pStyle w:val="forTOC"/>
            </w:pPr>
            <w:r w:rsidRPr="00AF0173">
              <w:t>Page</w:t>
            </w:r>
          </w:p>
        </w:tc>
      </w:tr>
      <w:tr w:rsidR="00D740E5" w:rsidRPr="00AF0173" w14:paraId="6B637206" w14:textId="77777777" w:rsidTr="00922230">
        <w:tc>
          <w:tcPr>
            <w:tcW w:w="1080" w:type="dxa"/>
          </w:tcPr>
          <w:p w14:paraId="75E65523" w14:textId="36D1E432" w:rsidR="00D740E5" w:rsidRPr="00AF0173" w:rsidRDefault="00D740E5" w:rsidP="00D740E5">
            <w:pPr>
              <w:pStyle w:val="forTOC"/>
            </w:pPr>
            <w:r>
              <w:t>1</w:t>
            </w:r>
          </w:p>
        </w:tc>
        <w:tc>
          <w:tcPr>
            <w:tcW w:w="7560" w:type="dxa"/>
          </w:tcPr>
          <w:p w14:paraId="205D0818" w14:textId="0FBB5568" w:rsidR="00D740E5" w:rsidRPr="00AF0173" w:rsidRDefault="00D740E5" w:rsidP="00D740E5">
            <w:pPr>
              <w:pStyle w:val="forTOC"/>
            </w:pPr>
            <w:r>
              <w:t>Agile development Mode</w:t>
            </w:r>
          </w:p>
        </w:tc>
        <w:tc>
          <w:tcPr>
            <w:tcW w:w="990" w:type="dxa"/>
          </w:tcPr>
          <w:p w14:paraId="2C0C353F" w14:textId="24EC8CC8" w:rsidR="00D740E5" w:rsidRPr="00AF0173" w:rsidRDefault="00D740E5" w:rsidP="00D740E5">
            <w:pPr>
              <w:pStyle w:val="forTOC"/>
            </w:pPr>
            <w:r>
              <w:t>23</w:t>
            </w:r>
          </w:p>
        </w:tc>
      </w:tr>
      <w:tr w:rsidR="00D740E5" w:rsidRPr="00AF0173" w14:paraId="2AD711E0" w14:textId="77777777" w:rsidTr="00922230">
        <w:tc>
          <w:tcPr>
            <w:tcW w:w="1080" w:type="dxa"/>
          </w:tcPr>
          <w:p w14:paraId="611A3C99" w14:textId="319F9551" w:rsidR="00D740E5" w:rsidRPr="00AF0173" w:rsidRDefault="00D740E5" w:rsidP="00D740E5">
            <w:pPr>
              <w:pStyle w:val="forTOC"/>
            </w:pPr>
            <w:r>
              <w:t>2</w:t>
            </w:r>
          </w:p>
        </w:tc>
        <w:tc>
          <w:tcPr>
            <w:tcW w:w="7560" w:type="dxa"/>
          </w:tcPr>
          <w:p w14:paraId="4693B37E" w14:textId="167F7C7F" w:rsidR="00D740E5" w:rsidRPr="00AF0173" w:rsidRDefault="00D740E5" w:rsidP="00D740E5">
            <w:pPr>
              <w:pStyle w:val="forTOC"/>
            </w:pPr>
            <w:r>
              <w:t>Story Board</w:t>
            </w:r>
          </w:p>
        </w:tc>
        <w:tc>
          <w:tcPr>
            <w:tcW w:w="990" w:type="dxa"/>
          </w:tcPr>
          <w:p w14:paraId="2B59B08E" w14:textId="651087EF" w:rsidR="00D740E5" w:rsidRPr="00AF0173" w:rsidRDefault="00D740E5" w:rsidP="00D740E5">
            <w:pPr>
              <w:pStyle w:val="forTOC"/>
            </w:pPr>
            <w:r>
              <w:t>24</w:t>
            </w:r>
          </w:p>
        </w:tc>
      </w:tr>
      <w:tr w:rsidR="00D740E5" w:rsidRPr="00AF0173" w14:paraId="65D1700C" w14:textId="77777777" w:rsidTr="00922230">
        <w:tc>
          <w:tcPr>
            <w:tcW w:w="1080" w:type="dxa"/>
          </w:tcPr>
          <w:p w14:paraId="17D5937F" w14:textId="71175681" w:rsidR="00D740E5" w:rsidRPr="00AF0173" w:rsidRDefault="00D740E5" w:rsidP="00D740E5">
            <w:pPr>
              <w:pStyle w:val="forTOC"/>
            </w:pPr>
            <w:r>
              <w:t>3</w:t>
            </w:r>
          </w:p>
        </w:tc>
        <w:tc>
          <w:tcPr>
            <w:tcW w:w="7560" w:type="dxa"/>
          </w:tcPr>
          <w:p w14:paraId="77882FCC" w14:textId="72C6BEB6" w:rsidR="00D740E5" w:rsidRPr="00AF0173" w:rsidRDefault="00D740E5" w:rsidP="00D740E5">
            <w:pPr>
              <w:pStyle w:val="forTOC"/>
            </w:pPr>
            <w:r>
              <w:t>Entity relation diagram</w:t>
            </w:r>
          </w:p>
        </w:tc>
        <w:tc>
          <w:tcPr>
            <w:tcW w:w="990" w:type="dxa"/>
          </w:tcPr>
          <w:p w14:paraId="3E9E9BF2" w14:textId="7F35E414" w:rsidR="00D740E5" w:rsidRPr="00AF0173" w:rsidRDefault="00D740E5" w:rsidP="00D740E5">
            <w:pPr>
              <w:pStyle w:val="forTOC"/>
            </w:pPr>
            <w:r>
              <w:t>25</w:t>
            </w:r>
          </w:p>
        </w:tc>
      </w:tr>
      <w:tr w:rsidR="00D740E5" w:rsidRPr="00AF0173" w14:paraId="3754C380" w14:textId="77777777" w:rsidTr="00922230">
        <w:tc>
          <w:tcPr>
            <w:tcW w:w="1080" w:type="dxa"/>
          </w:tcPr>
          <w:p w14:paraId="2EC47419" w14:textId="15D0A83C" w:rsidR="00D740E5" w:rsidRPr="00AF0173" w:rsidRDefault="00D740E5" w:rsidP="00D740E5">
            <w:pPr>
              <w:pStyle w:val="forTOC"/>
            </w:pPr>
            <w:r>
              <w:t>4</w:t>
            </w:r>
          </w:p>
        </w:tc>
        <w:tc>
          <w:tcPr>
            <w:tcW w:w="7560" w:type="dxa"/>
          </w:tcPr>
          <w:p w14:paraId="41A6A099" w14:textId="32451FA2" w:rsidR="00D740E5" w:rsidRPr="00AF0173" w:rsidRDefault="00D740E5" w:rsidP="00D740E5">
            <w:pPr>
              <w:pStyle w:val="forTOC"/>
            </w:pPr>
            <w:r>
              <w:t>Loading Screen</w:t>
            </w:r>
          </w:p>
        </w:tc>
        <w:tc>
          <w:tcPr>
            <w:tcW w:w="990" w:type="dxa"/>
          </w:tcPr>
          <w:p w14:paraId="306BEC4B" w14:textId="13645743" w:rsidR="00D740E5" w:rsidRPr="00AF0173" w:rsidRDefault="00D740E5" w:rsidP="00D740E5">
            <w:pPr>
              <w:pStyle w:val="forTOC"/>
            </w:pPr>
            <w:r>
              <w:t>26</w:t>
            </w:r>
          </w:p>
        </w:tc>
      </w:tr>
      <w:tr w:rsidR="00D740E5" w:rsidRPr="00AF0173" w14:paraId="089380E9" w14:textId="77777777" w:rsidTr="00922230">
        <w:tc>
          <w:tcPr>
            <w:tcW w:w="1080" w:type="dxa"/>
          </w:tcPr>
          <w:p w14:paraId="49DCDF90" w14:textId="19CBEEA7" w:rsidR="00D740E5" w:rsidRPr="00AF0173" w:rsidRDefault="00D740E5" w:rsidP="00D740E5">
            <w:pPr>
              <w:pStyle w:val="forTOC"/>
            </w:pPr>
            <w:r>
              <w:t>5</w:t>
            </w:r>
          </w:p>
        </w:tc>
        <w:tc>
          <w:tcPr>
            <w:tcW w:w="7560" w:type="dxa"/>
          </w:tcPr>
          <w:p w14:paraId="39797DE4" w14:textId="3F8F350D" w:rsidR="00D740E5" w:rsidRPr="00AF0173" w:rsidRDefault="00D740E5" w:rsidP="00D740E5">
            <w:pPr>
              <w:pStyle w:val="forTOC"/>
            </w:pPr>
            <w:r>
              <w:t>Registration page</w:t>
            </w:r>
          </w:p>
        </w:tc>
        <w:tc>
          <w:tcPr>
            <w:tcW w:w="990" w:type="dxa"/>
          </w:tcPr>
          <w:p w14:paraId="04DF60DC" w14:textId="0A7FF017" w:rsidR="00D740E5" w:rsidRPr="00AF0173" w:rsidRDefault="00D740E5" w:rsidP="00D740E5">
            <w:pPr>
              <w:pStyle w:val="forTOC"/>
            </w:pPr>
            <w:r>
              <w:t>27</w:t>
            </w:r>
          </w:p>
        </w:tc>
      </w:tr>
      <w:tr w:rsidR="009C4A18" w:rsidRPr="00AF0173" w14:paraId="7B6F6552" w14:textId="77777777" w:rsidTr="00922230">
        <w:tc>
          <w:tcPr>
            <w:tcW w:w="1080" w:type="dxa"/>
          </w:tcPr>
          <w:p w14:paraId="26B26C68" w14:textId="5DC1CC6C" w:rsidR="009C4A18" w:rsidRDefault="009C4A18" w:rsidP="009C4A18">
            <w:pPr>
              <w:pStyle w:val="forTOC"/>
            </w:pPr>
            <w:r>
              <w:t>6</w:t>
            </w:r>
          </w:p>
        </w:tc>
        <w:tc>
          <w:tcPr>
            <w:tcW w:w="7560" w:type="dxa"/>
          </w:tcPr>
          <w:p w14:paraId="25F591D9" w14:textId="7CA84090" w:rsidR="009C4A18" w:rsidRDefault="009C4A18" w:rsidP="009C4A18">
            <w:pPr>
              <w:pStyle w:val="forTOC"/>
            </w:pPr>
            <w:r>
              <w:t>Email Verification</w:t>
            </w:r>
          </w:p>
        </w:tc>
        <w:tc>
          <w:tcPr>
            <w:tcW w:w="990" w:type="dxa"/>
          </w:tcPr>
          <w:p w14:paraId="58E8F0EC" w14:textId="43EADB8C" w:rsidR="009C4A18" w:rsidRDefault="009C4A18" w:rsidP="009C4A18">
            <w:pPr>
              <w:pStyle w:val="forTOC"/>
            </w:pPr>
            <w:r>
              <w:t>28</w:t>
            </w:r>
          </w:p>
        </w:tc>
      </w:tr>
      <w:tr w:rsidR="009C4A18" w:rsidRPr="00AF0173" w14:paraId="17B9B05A" w14:textId="77777777" w:rsidTr="00922230">
        <w:tc>
          <w:tcPr>
            <w:tcW w:w="1080" w:type="dxa"/>
          </w:tcPr>
          <w:p w14:paraId="20EF1901" w14:textId="29B41032" w:rsidR="009C4A18" w:rsidRDefault="009C4A18" w:rsidP="009C4A18">
            <w:pPr>
              <w:pStyle w:val="forTOC"/>
            </w:pPr>
            <w:r>
              <w:t>7</w:t>
            </w:r>
          </w:p>
        </w:tc>
        <w:tc>
          <w:tcPr>
            <w:tcW w:w="7560" w:type="dxa"/>
          </w:tcPr>
          <w:p w14:paraId="0F9F065F" w14:textId="2916415E" w:rsidR="009C4A18" w:rsidRDefault="009C4A18" w:rsidP="009C4A18">
            <w:pPr>
              <w:pStyle w:val="forTOC"/>
            </w:pPr>
            <w:r>
              <w:t>BMI Module</w:t>
            </w:r>
          </w:p>
        </w:tc>
        <w:tc>
          <w:tcPr>
            <w:tcW w:w="990" w:type="dxa"/>
          </w:tcPr>
          <w:p w14:paraId="62C4172B" w14:textId="1A1DE342" w:rsidR="009C4A18" w:rsidRDefault="009C4A18" w:rsidP="009C4A18">
            <w:pPr>
              <w:pStyle w:val="forTOC"/>
            </w:pPr>
            <w:r>
              <w:t>29</w:t>
            </w:r>
          </w:p>
        </w:tc>
      </w:tr>
      <w:tr w:rsidR="009C4A18" w:rsidRPr="00AF0173" w14:paraId="4206D15E" w14:textId="77777777" w:rsidTr="00922230">
        <w:tc>
          <w:tcPr>
            <w:tcW w:w="1080" w:type="dxa"/>
          </w:tcPr>
          <w:p w14:paraId="3801F7AC" w14:textId="120B1E8F" w:rsidR="009C4A18" w:rsidRDefault="009C4A18" w:rsidP="009C4A18">
            <w:pPr>
              <w:pStyle w:val="forTOC"/>
            </w:pPr>
            <w:r>
              <w:t>8</w:t>
            </w:r>
          </w:p>
        </w:tc>
        <w:tc>
          <w:tcPr>
            <w:tcW w:w="7560" w:type="dxa"/>
          </w:tcPr>
          <w:p w14:paraId="3E87564E" w14:textId="6EEC73A2" w:rsidR="009C4A18" w:rsidRDefault="009C4A18" w:rsidP="009C4A18">
            <w:pPr>
              <w:pStyle w:val="forTOC"/>
            </w:pPr>
            <w:r>
              <w:t>BMI Result</w:t>
            </w:r>
          </w:p>
        </w:tc>
        <w:tc>
          <w:tcPr>
            <w:tcW w:w="990" w:type="dxa"/>
          </w:tcPr>
          <w:p w14:paraId="6906B97D" w14:textId="3FBC3C6B" w:rsidR="009C4A18" w:rsidRDefault="009C4A18" w:rsidP="009C4A18">
            <w:pPr>
              <w:pStyle w:val="forTOC"/>
            </w:pPr>
            <w:r>
              <w:t>31</w:t>
            </w:r>
          </w:p>
        </w:tc>
      </w:tr>
      <w:tr w:rsidR="009C4A18" w:rsidRPr="00AF0173" w14:paraId="190D669D" w14:textId="77777777" w:rsidTr="00922230">
        <w:tc>
          <w:tcPr>
            <w:tcW w:w="1080" w:type="dxa"/>
          </w:tcPr>
          <w:p w14:paraId="6BE411A1" w14:textId="4B439B82" w:rsidR="009C4A18" w:rsidRDefault="009C4A18" w:rsidP="009C4A18">
            <w:pPr>
              <w:pStyle w:val="forTOC"/>
            </w:pPr>
            <w:r>
              <w:t>9</w:t>
            </w:r>
          </w:p>
        </w:tc>
        <w:tc>
          <w:tcPr>
            <w:tcW w:w="7560" w:type="dxa"/>
          </w:tcPr>
          <w:p w14:paraId="278531AB" w14:textId="526B766E" w:rsidR="009C4A18" w:rsidRDefault="009C4A18" w:rsidP="009C4A18">
            <w:pPr>
              <w:pStyle w:val="forTOC"/>
            </w:pPr>
            <w:r>
              <w:t>BMI Tips and Recommendation</w:t>
            </w:r>
          </w:p>
        </w:tc>
        <w:tc>
          <w:tcPr>
            <w:tcW w:w="990" w:type="dxa"/>
          </w:tcPr>
          <w:p w14:paraId="3BCF416A" w14:textId="06EA1B0A" w:rsidR="009C4A18" w:rsidRDefault="009C4A18" w:rsidP="009C4A18">
            <w:pPr>
              <w:pStyle w:val="forTOC"/>
            </w:pPr>
            <w:r>
              <w:t>33</w:t>
            </w:r>
          </w:p>
        </w:tc>
      </w:tr>
      <w:tr w:rsidR="009C4A18" w:rsidRPr="00AF0173" w14:paraId="101F3547" w14:textId="77777777" w:rsidTr="00922230">
        <w:tc>
          <w:tcPr>
            <w:tcW w:w="1080" w:type="dxa"/>
          </w:tcPr>
          <w:p w14:paraId="0659DF35" w14:textId="6FAB4AA0" w:rsidR="009C4A18" w:rsidRDefault="009C4A18" w:rsidP="009C4A18">
            <w:pPr>
              <w:pStyle w:val="forTOC"/>
            </w:pPr>
            <w:r>
              <w:t>10</w:t>
            </w:r>
          </w:p>
        </w:tc>
        <w:tc>
          <w:tcPr>
            <w:tcW w:w="7560" w:type="dxa"/>
          </w:tcPr>
          <w:p w14:paraId="40D4A3E9" w14:textId="32B4B4AF" w:rsidR="009C4A18" w:rsidRDefault="009C4A18" w:rsidP="009C4A18">
            <w:pPr>
              <w:pStyle w:val="forTOC"/>
            </w:pPr>
            <w:r>
              <w:t>Category Meal</w:t>
            </w:r>
          </w:p>
        </w:tc>
        <w:tc>
          <w:tcPr>
            <w:tcW w:w="990" w:type="dxa"/>
          </w:tcPr>
          <w:p w14:paraId="38A0E934" w14:textId="75E8428E" w:rsidR="009C4A18" w:rsidRDefault="009C4A18" w:rsidP="009C4A18">
            <w:pPr>
              <w:pStyle w:val="forTOC"/>
            </w:pPr>
            <w:r>
              <w:t>34</w:t>
            </w:r>
          </w:p>
        </w:tc>
      </w:tr>
      <w:tr w:rsidR="009C4A18" w:rsidRPr="00AF0173" w14:paraId="479057F1" w14:textId="77777777" w:rsidTr="00922230">
        <w:tc>
          <w:tcPr>
            <w:tcW w:w="1080" w:type="dxa"/>
          </w:tcPr>
          <w:p w14:paraId="3AEBE3F1" w14:textId="6C43382C" w:rsidR="009C4A18" w:rsidRDefault="009C4A18" w:rsidP="009C4A18">
            <w:pPr>
              <w:pStyle w:val="forTOC"/>
            </w:pPr>
            <w:r>
              <w:t>11</w:t>
            </w:r>
          </w:p>
        </w:tc>
        <w:tc>
          <w:tcPr>
            <w:tcW w:w="7560" w:type="dxa"/>
          </w:tcPr>
          <w:p w14:paraId="069456B7" w14:textId="171B9246" w:rsidR="009C4A18" w:rsidRDefault="009C4A18" w:rsidP="009C4A18">
            <w:pPr>
              <w:pStyle w:val="forTOC"/>
            </w:pPr>
            <w:r>
              <w:t>FoodPanion Creator’s Disclaimer</w:t>
            </w:r>
          </w:p>
        </w:tc>
        <w:tc>
          <w:tcPr>
            <w:tcW w:w="990" w:type="dxa"/>
          </w:tcPr>
          <w:p w14:paraId="03CF6CDF" w14:textId="535940EE" w:rsidR="009C4A18" w:rsidRDefault="009C4A18" w:rsidP="009C4A18">
            <w:pPr>
              <w:pStyle w:val="forTOC"/>
            </w:pPr>
            <w:r>
              <w:t>35</w:t>
            </w:r>
          </w:p>
        </w:tc>
      </w:tr>
      <w:tr w:rsidR="00D740E5" w:rsidRPr="00AF0173" w14:paraId="0533D599" w14:textId="77777777" w:rsidTr="00922230">
        <w:tc>
          <w:tcPr>
            <w:tcW w:w="1080" w:type="dxa"/>
          </w:tcPr>
          <w:p w14:paraId="1B7D7D76" w14:textId="4099AD5D" w:rsidR="00D740E5" w:rsidRDefault="00D740E5" w:rsidP="00D740E5">
            <w:pPr>
              <w:pStyle w:val="forTOC"/>
            </w:pPr>
            <w:r>
              <w:t>1</w:t>
            </w:r>
            <w:r w:rsidR="001B3F49">
              <w:t>2</w:t>
            </w:r>
          </w:p>
        </w:tc>
        <w:tc>
          <w:tcPr>
            <w:tcW w:w="7560" w:type="dxa"/>
          </w:tcPr>
          <w:p w14:paraId="3842EA70" w14:textId="6526C5D9" w:rsidR="00D740E5" w:rsidRDefault="00D740E5" w:rsidP="00D740E5">
            <w:pPr>
              <w:pStyle w:val="forTOC"/>
            </w:pPr>
            <w:r>
              <w:t>FoodPanion Chatbot</w:t>
            </w:r>
          </w:p>
        </w:tc>
        <w:tc>
          <w:tcPr>
            <w:tcW w:w="990" w:type="dxa"/>
          </w:tcPr>
          <w:p w14:paraId="7A28AAF8" w14:textId="46279E2F" w:rsidR="00D740E5" w:rsidRDefault="00D740E5" w:rsidP="00D740E5">
            <w:pPr>
              <w:pStyle w:val="forTOC"/>
            </w:pPr>
            <w:r>
              <w:t>3</w:t>
            </w:r>
            <w:r w:rsidR="009C4A18">
              <w:t>6</w:t>
            </w:r>
          </w:p>
        </w:tc>
      </w:tr>
    </w:tbl>
    <w:p w14:paraId="302F6545" w14:textId="038B4B86" w:rsidR="009564CE" w:rsidRPr="00AF0173" w:rsidRDefault="009564CE" w:rsidP="009564CE">
      <w:pPr>
        <w:spacing w:after="160" w:line="259" w:lineRule="auto"/>
        <w:jc w:val="left"/>
        <w:rPr>
          <w:rFonts w:eastAsia="Times New Roman" w:cs="Times New Roman"/>
          <w:b w:val="0"/>
          <w:szCs w:val="20"/>
          <w:lang w:eastAsia="en-PH"/>
        </w:rPr>
      </w:pPr>
      <w:r w:rsidRPr="00AF0173">
        <w:br w:type="page"/>
      </w:r>
      <w:r w:rsidR="00D740E5">
        <w:lastRenderedPageBreak/>
        <w:tab/>
      </w:r>
    </w:p>
    <w:p w14:paraId="254CC835" w14:textId="77777777" w:rsidR="009564CE" w:rsidRPr="00AF0173" w:rsidRDefault="009564CE" w:rsidP="009564CE">
      <w:pPr>
        <w:pStyle w:val="Heading1"/>
      </w:pPr>
      <w:r w:rsidRPr="00AF0173">
        <w:t>List of Appendices</w:t>
      </w:r>
    </w:p>
    <w:tbl>
      <w:tblPr>
        <w:tblStyle w:val="TableGrid"/>
        <w:tblW w:w="9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50"/>
        <w:gridCol w:w="7290"/>
        <w:gridCol w:w="990"/>
      </w:tblGrid>
      <w:tr w:rsidR="009564CE" w:rsidRPr="00AF0173" w14:paraId="127C858B" w14:textId="77777777" w:rsidTr="004504B0">
        <w:tc>
          <w:tcPr>
            <w:tcW w:w="1350" w:type="dxa"/>
          </w:tcPr>
          <w:p w14:paraId="0DA95F51" w14:textId="77777777" w:rsidR="009564CE" w:rsidRPr="00AF0173" w:rsidRDefault="009564CE" w:rsidP="007E0EB0">
            <w:pPr>
              <w:pStyle w:val="forTOC"/>
            </w:pPr>
            <w:r w:rsidRPr="00AF0173">
              <w:t>Appendix</w:t>
            </w:r>
          </w:p>
        </w:tc>
        <w:tc>
          <w:tcPr>
            <w:tcW w:w="7290" w:type="dxa"/>
          </w:tcPr>
          <w:p w14:paraId="35BA5389" w14:textId="77777777" w:rsidR="009564CE" w:rsidRPr="00AF0173" w:rsidRDefault="009564CE" w:rsidP="007E0EB0">
            <w:pPr>
              <w:pStyle w:val="forTOC"/>
            </w:pPr>
          </w:p>
        </w:tc>
        <w:tc>
          <w:tcPr>
            <w:tcW w:w="990" w:type="dxa"/>
          </w:tcPr>
          <w:p w14:paraId="48236F95" w14:textId="77777777" w:rsidR="009564CE" w:rsidRPr="00AF0173" w:rsidRDefault="009564CE" w:rsidP="007E0EB0">
            <w:pPr>
              <w:pStyle w:val="forTOC"/>
            </w:pPr>
            <w:r w:rsidRPr="00AF0173">
              <w:t>Page</w:t>
            </w:r>
          </w:p>
        </w:tc>
      </w:tr>
      <w:tr w:rsidR="00B61F06" w:rsidRPr="00AF0173" w14:paraId="3F30B2AD" w14:textId="77777777" w:rsidTr="004504B0">
        <w:tc>
          <w:tcPr>
            <w:tcW w:w="1350" w:type="dxa"/>
          </w:tcPr>
          <w:p w14:paraId="4E1BD3E0" w14:textId="77777777" w:rsidR="00B61F06" w:rsidRPr="00AF0173" w:rsidRDefault="00B61F06" w:rsidP="00B61F06">
            <w:pPr>
              <w:pStyle w:val="forTOC"/>
            </w:pPr>
          </w:p>
        </w:tc>
        <w:tc>
          <w:tcPr>
            <w:tcW w:w="7290" w:type="dxa"/>
          </w:tcPr>
          <w:p w14:paraId="1C9C22ED" w14:textId="77CAE57C" w:rsidR="00B61F06" w:rsidRPr="00AF0173" w:rsidRDefault="00B61F06" w:rsidP="00B61F06">
            <w:pPr>
              <w:pStyle w:val="forTOC"/>
            </w:pPr>
            <w:r w:rsidRPr="00AF0173">
              <w:t xml:space="preserve">A. </w:t>
            </w:r>
            <w:r>
              <w:t>References</w:t>
            </w:r>
          </w:p>
        </w:tc>
        <w:tc>
          <w:tcPr>
            <w:tcW w:w="990" w:type="dxa"/>
          </w:tcPr>
          <w:p w14:paraId="2CF49CD0" w14:textId="1EB955D8" w:rsidR="00B61F06" w:rsidRPr="00AF0173" w:rsidRDefault="00B61F06" w:rsidP="00B61F06">
            <w:pPr>
              <w:pStyle w:val="forTOC"/>
            </w:pPr>
            <w:r>
              <w:t>4</w:t>
            </w:r>
            <w:r w:rsidR="001324FB">
              <w:t>6</w:t>
            </w:r>
          </w:p>
        </w:tc>
      </w:tr>
      <w:tr w:rsidR="00B61F06" w:rsidRPr="00AF0173" w14:paraId="4783E20F" w14:textId="77777777" w:rsidTr="004504B0">
        <w:tc>
          <w:tcPr>
            <w:tcW w:w="1350" w:type="dxa"/>
          </w:tcPr>
          <w:p w14:paraId="4A436BE4" w14:textId="77777777" w:rsidR="00B61F06" w:rsidRPr="00AF0173" w:rsidRDefault="00B61F06" w:rsidP="00B61F06">
            <w:pPr>
              <w:pStyle w:val="forTOC"/>
            </w:pPr>
          </w:p>
        </w:tc>
        <w:tc>
          <w:tcPr>
            <w:tcW w:w="7290" w:type="dxa"/>
          </w:tcPr>
          <w:p w14:paraId="178EE9E4" w14:textId="40B2DFEB" w:rsidR="00B61F06" w:rsidRPr="00AF0173" w:rsidRDefault="00B61F06" w:rsidP="00B61F06">
            <w:pPr>
              <w:pStyle w:val="forTOC"/>
            </w:pPr>
            <w:r w:rsidRPr="00AF0173">
              <w:t xml:space="preserve">B. </w:t>
            </w:r>
            <w:r>
              <w:t>Resource Persons</w:t>
            </w:r>
            <w:r w:rsidRPr="00AF0173">
              <w:t xml:space="preserve"> </w:t>
            </w:r>
          </w:p>
        </w:tc>
        <w:tc>
          <w:tcPr>
            <w:tcW w:w="990" w:type="dxa"/>
          </w:tcPr>
          <w:p w14:paraId="60AF7E0F" w14:textId="0A91719F" w:rsidR="00B61F06" w:rsidRPr="00AF0173" w:rsidRDefault="00B61F06" w:rsidP="00B61F06">
            <w:pPr>
              <w:pStyle w:val="forTOC"/>
            </w:pPr>
            <w:r>
              <w:t>5</w:t>
            </w:r>
            <w:r w:rsidR="001324FB">
              <w:t>1</w:t>
            </w:r>
          </w:p>
        </w:tc>
      </w:tr>
      <w:tr w:rsidR="00B61F06" w:rsidRPr="00AF0173" w14:paraId="055380C5" w14:textId="77777777" w:rsidTr="004504B0">
        <w:tc>
          <w:tcPr>
            <w:tcW w:w="1350" w:type="dxa"/>
          </w:tcPr>
          <w:p w14:paraId="298446C5" w14:textId="77777777" w:rsidR="00B61F06" w:rsidRPr="00AF0173" w:rsidRDefault="00B61F06" w:rsidP="00B61F06">
            <w:pPr>
              <w:pStyle w:val="forTOC"/>
            </w:pPr>
          </w:p>
        </w:tc>
        <w:tc>
          <w:tcPr>
            <w:tcW w:w="7290" w:type="dxa"/>
          </w:tcPr>
          <w:p w14:paraId="529BCDEE" w14:textId="1B7AE5B7" w:rsidR="00B61F06" w:rsidRPr="00AF0173" w:rsidRDefault="00B61F06" w:rsidP="00B61F06">
            <w:pPr>
              <w:pStyle w:val="forTOC"/>
            </w:pPr>
            <w:r>
              <w:t xml:space="preserve">C. </w:t>
            </w:r>
            <w:r w:rsidRPr="00AF0173">
              <w:t xml:space="preserve"> </w:t>
            </w:r>
            <w:r>
              <w:t>Relevant Source Code</w:t>
            </w:r>
          </w:p>
        </w:tc>
        <w:tc>
          <w:tcPr>
            <w:tcW w:w="990" w:type="dxa"/>
          </w:tcPr>
          <w:p w14:paraId="3E37FF8C" w14:textId="613CE039" w:rsidR="00B61F06" w:rsidRPr="00AF0173" w:rsidRDefault="00B61F06" w:rsidP="00B61F06">
            <w:pPr>
              <w:pStyle w:val="forTOC"/>
            </w:pPr>
            <w:r>
              <w:t>5</w:t>
            </w:r>
            <w:r w:rsidR="001324FB">
              <w:t>9</w:t>
            </w:r>
          </w:p>
        </w:tc>
      </w:tr>
      <w:tr w:rsidR="00B61F06" w:rsidRPr="00AF0173" w14:paraId="488D9839" w14:textId="77777777" w:rsidTr="004504B0">
        <w:tc>
          <w:tcPr>
            <w:tcW w:w="1350" w:type="dxa"/>
          </w:tcPr>
          <w:p w14:paraId="6F7FB00C" w14:textId="77777777" w:rsidR="00B61F06" w:rsidRPr="00AF0173" w:rsidRDefault="00B61F06" w:rsidP="00B61F06">
            <w:pPr>
              <w:pStyle w:val="forTOC"/>
            </w:pPr>
          </w:p>
        </w:tc>
        <w:tc>
          <w:tcPr>
            <w:tcW w:w="7290" w:type="dxa"/>
          </w:tcPr>
          <w:p w14:paraId="1091BC31" w14:textId="6E6213BB" w:rsidR="00B61F06" w:rsidRDefault="00B61F06" w:rsidP="00B61F06">
            <w:pPr>
              <w:pStyle w:val="forTOC"/>
            </w:pPr>
            <w:r>
              <w:t>D. Evaluation Tool or Test Documents</w:t>
            </w:r>
          </w:p>
        </w:tc>
        <w:tc>
          <w:tcPr>
            <w:tcW w:w="990" w:type="dxa"/>
          </w:tcPr>
          <w:p w14:paraId="41ED52C8" w14:textId="0D0CD0F1" w:rsidR="00B61F06" w:rsidRPr="00AF0173" w:rsidRDefault="00B61F06" w:rsidP="00B61F06">
            <w:pPr>
              <w:pStyle w:val="forTOC"/>
            </w:pPr>
            <w:r>
              <w:t>13</w:t>
            </w:r>
            <w:r w:rsidR="001324FB">
              <w:t>4</w:t>
            </w:r>
          </w:p>
        </w:tc>
      </w:tr>
      <w:tr w:rsidR="00B61F06" w:rsidRPr="00AF0173" w14:paraId="1378375A" w14:textId="77777777" w:rsidTr="004504B0">
        <w:tc>
          <w:tcPr>
            <w:tcW w:w="1350" w:type="dxa"/>
          </w:tcPr>
          <w:p w14:paraId="7B15AD2D" w14:textId="77777777" w:rsidR="00B61F06" w:rsidRPr="00AF0173" w:rsidRDefault="00B61F06" w:rsidP="00B61F06">
            <w:pPr>
              <w:pStyle w:val="forTOC"/>
            </w:pPr>
          </w:p>
        </w:tc>
        <w:tc>
          <w:tcPr>
            <w:tcW w:w="7290" w:type="dxa"/>
          </w:tcPr>
          <w:p w14:paraId="09A19BD3" w14:textId="405553D3" w:rsidR="00B61F06" w:rsidRPr="00AF0173" w:rsidRDefault="00B61F06" w:rsidP="00B61F06">
            <w:pPr>
              <w:pStyle w:val="forTOC"/>
            </w:pPr>
            <w:r>
              <w:t>E</w:t>
            </w:r>
            <w:r w:rsidRPr="00AF0173">
              <w:t xml:space="preserve">. </w:t>
            </w:r>
            <w:r>
              <w:t>Sample Input/Output/Reports</w:t>
            </w:r>
          </w:p>
        </w:tc>
        <w:tc>
          <w:tcPr>
            <w:tcW w:w="990" w:type="dxa"/>
          </w:tcPr>
          <w:p w14:paraId="17E3A687" w14:textId="22157CB2" w:rsidR="00B61F06" w:rsidRPr="00AF0173" w:rsidRDefault="00B61F06" w:rsidP="00B61F06">
            <w:pPr>
              <w:pStyle w:val="forTOC"/>
            </w:pPr>
            <w:r>
              <w:t>13</w:t>
            </w:r>
            <w:r w:rsidR="001324FB">
              <w:t>8</w:t>
            </w:r>
          </w:p>
        </w:tc>
      </w:tr>
      <w:tr w:rsidR="00B61F06" w:rsidRPr="00AF0173" w14:paraId="679D2DE4" w14:textId="77777777" w:rsidTr="004504B0">
        <w:tc>
          <w:tcPr>
            <w:tcW w:w="1350" w:type="dxa"/>
          </w:tcPr>
          <w:p w14:paraId="05F034EA" w14:textId="77777777" w:rsidR="00B61F06" w:rsidRPr="00AF0173" w:rsidRDefault="00B61F06" w:rsidP="00B61F06">
            <w:pPr>
              <w:pStyle w:val="forTOC"/>
            </w:pPr>
          </w:p>
        </w:tc>
        <w:tc>
          <w:tcPr>
            <w:tcW w:w="7290" w:type="dxa"/>
          </w:tcPr>
          <w:p w14:paraId="6B2AB7D7" w14:textId="1F56594A" w:rsidR="00B61F06" w:rsidRPr="00AF0173" w:rsidRDefault="00B61F06" w:rsidP="00B61F06">
            <w:pPr>
              <w:pStyle w:val="forTOC"/>
            </w:pPr>
            <w:r>
              <w:t>F. User’s Guide</w:t>
            </w:r>
          </w:p>
        </w:tc>
        <w:tc>
          <w:tcPr>
            <w:tcW w:w="990" w:type="dxa"/>
          </w:tcPr>
          <w:p w14:paraId="60DBB435" w14:textId="77B38896" w:rsidR="00B61F06" w:rsidRPr="00AF0173" w:rsidRDefault="00B61F06" w:rsidP="00B61F06">
            <w:pPr>
              <w:pStyle w:val="forTOC"/>
            </w:pPr>
            <w:r>
              <w:t>13</w:t>
            </w:r>
            <w:r w:rsidR="001324FB">
              <w:t>9</w:t>
            </w:r>
          </w:p>
        </w:tc>
      </w:tr>
      <w:tr w:rsidR="00B61F06" w:rsidRPr="00AF0173" w14:paraId="68AF9392" w14:textId="77777777" w:rsidTr="004504B0">
        <w:tc>
          <w:tcPr>
            <w:tcW w:w="1350" w:type="dxa"/>
          </w:tcPr>
          <w:p w14:paraId="4FD2400D" w14:textId="77777777" w:rsidR="00B61F06" w:rsidRPr="00AF0173" w:rsidRDefault="00B61F06" w:rsidP="00B61F06">
            <w:pPr>
              <w:pStyle w:val="forTOC"/>
            </w:pPr>
          </w:p>
        </w:tc>
        <w:tc>
          <w:tcPr>
            <w:tcW w:w="7290" w:type="dxa"/>
          </w:tcPr>
          <w:p w14:paraId="4FF001D9" w14:textId="487110A6" w:rsidR="00B61F06" w:rsidRDefault="00B61F06" w:rsidP="00B61F06">
            <w:pPr>
              <w:pStyle w:val="forTOC"/>
            </w:pPr>
            <w:r>
              <w:t>G. Curriculum Vitae of the Researchers</w:t>
            </w:r>
          </w:p>
        </w:tc>
        <w:tc>
          <w:tcPr>
            <w:tcW w:w="990" w:type="dxa"/>
          </w:tcPr>
          <w:p w14:paraId="4583B47A" w14:textId="3D3B1FB9" w:rsidR="00B61F06" w:rsidRPr="00AF0173" w:rsidRDefault="00B61F06" w:rsidP="00B61F06">
            <w:pPr>
              <w:pStyle w:val="forTOC"/>
            </w:pPr>
            <w:r>
              <w:t>1</w:t>
            </w:r>
            <w:r w:rsidR="001324FB">
              <w:t>50</w:t>
            </w:r>
          </w:p>
        </w:tc>
      </w:tr>
    </w:tbl>
    <w:p w14:paraId="4EDE8F69" w14:textId="77777777" w:rsidR="00F376D2" w:rsidRDefault="00F376D2" w:rsidP="005776D3">
      <w:pPr>
        <w:jc w:val="both"/>
        <w:rPr>
          <w:lang w:eastAsia="en-PH"/>
        </w:rPr>
        <w:sectPr w:rsidR="00F376D2" w:rsidSect="003E0F44">
          <w:footerReference w:type="default" r:id="rId12"/>
          <w:footerReference w:type="first" r:id="rId13"/>
          <w:pgSz w:w="12240" w:h="15840" w:code="1"/>
          <w:pgMar w:top="1440" w:right="1440" w:bottom="1440" w:left="2160" w:header="720" w:footer="288" w:gutter="0"/>
          <w:pgNumType w:fmt="lowerRoman"/>
          <w:cols w:space="720"/>
          <w:docGrid w:linePitch="360"/>
        </w:sectPr>
      </w:pPr>
    </w:p>
    <w:p w14:paraId="61A9DE65" w14:textId="77777777" w:rsidR="008632BA" w:rsidRDefault="009E5A9D" w:rsidP="008713D9">
      <w:pPr>
        <w:pStyle w:val="Heading1"/>
      </w:pPr>
      <w:r>
        <w:lastRenderedPageBreak/>
        <w:t>I</w:t>
      </w:r>
      <w:r w:rsidR="009F1EB1">
        <w:t>ntroduction</w:t>
      </w:r>
    </w:p>
    <w:p w14:paraId="4CC5B6E9" w14:textId="77777777" w:rsidR="000A1CBB" w:rsidRDefault="00A65ECF" w:rsidP="00916614">
      <w:pPr>
        <w:pStyle w:val="Heading2"/>
      </w:pPr>
      <w:r>
        <w:t>Project Context</w:t>
      </w:r>
    </w:p>
    <w:p w14:paraId="635C63B4" w14:textId="16D2D645" w:rsidR="003C76CC" w:rsidRPr="002F450F" w:rsidRDefault="003C76CC" w:rsidP="00A316F6">
      <w:pPr>
        <w:spacing w:afterLines="240" w:after="576" w:line="360" w:lineRule="auto"/>
        <w:ind w:left="720"/>
        <w:jc w:val="both"/>
        <w:textAlignment w:val="baseline"/>
        <w:rPr>
          <w:rFonts w:ascii="Segoe UI" w:eastAsia="Times New Roman" w:hAnsi="Segoe UI" w:cs="Segoe UI"/>
          <w:bCs/>
          <w:sz w:val="18"/>
          <w:szCs w:val="18"/>
          <w:lang w:val="en-US"/>
        </w:rPr>
      </w:pPr>
      <w:r w:rsidRPr="002F450F">
        <w:rPr>
          <w:rFonts w:eastAsia="Times New Roman" w:cs="Times New Roman"/>
          <w:b w:val="0"/>
          <w:szCs w:val="24"/>
        </w:rPr>
        <w:t xml:space="preserve">Now is the domination of information technology and telecommunication. </w:t>
      </w:r>
      <w:r w:rsidR="00C8166A">
        <w:rPr>
          <w:rFonts w:eastAsia="Times New Roman" w:cs="Times New Roman"/>
          <w:b w:val="0"/>
          <w:szCs w:val="24"/>
        </w:rPr>
        <w:t>Wherein, m</w:t>
      </w:r>
      <w:r w:rsidRPr="002F450F">
        <w:rPr>
          <w:rFonts w:eastAsia="Times New Roman" w:cs="Times New Roman"/>
          <w:b w:val="0"/>
          <w:szCs w:val="24"/>
        </w:rPr>
        <w:t xml:space="preserve">odern technology and inventions are generally being made in information, learning, technology, and development in our generation. The importance of information technology has been influencing </w:t>
      </w:r>
      <w:r w:rsidR="00C8166A">
        <w:rPr>
          <w:rFonts w:eastAsia="Times New Roman" w:cs="Times New Roman"/>
          <w:b w:val="0"/>
          <w:szCs w:val="24"/>
        </w:rPr>
        <w:t xml:space="preserve">the </w:t>
      </w:r>
      <w:r w:rsidRPr="002F450F">
        <w:rPr>
          <w:rFonts w:eastAsia="Times New Roman" w:cs="Times New Roman"/>
          <w:b w:val="0"/>
          <w:szCs w:val="24"/>
        </w:rPr>
        <w:t xml:space="preserve">society. The researchers define </w:t>
      </w:r>
      <w:r w:rsidR="00C8166A">
        <w:rPr>
          <w:rFonts w:eastAsia="Times New Roman" w:cs="Times New Roman"/>
          <w:b w:val="0"/>
          <w:szCs w:val="24"/>
        </w:rPr>
        <w:t>I</w:t>
      </w:r>
      <w:r w:rsidRPr="002F450F">
        <w:rPr>
          <w:rFonts w:eastAsia="Times New Roman" w:cs="Times New Roman"/>
          <w:b w:val="0"/>
          <w:szCs w:val="24"/>
        </w:rPr>
        <w:t>nformation </w:t>
      </w:r>
      <w:r w:rsidR="00C8166A">
        <w:rPr>
          <w:rFonts w:eastAsia="Times New Roman" w:cs="Times New Roman"/>
          <w:b w:val="0"/>
          <w:szCs w:val="24"/>
        </w:rPr>
        <w:t>T</w:t>
      </w:r>
      <w:r w:rsidRPr="002F450F">
        <w:rPr>
          <w:rFonts w:eastAsia="Times New Roman" w:cs="Times New Roman"/>
          <w:b w:val="0"/>
          <w:szCs w:val="24"/>
        </w:rPr>
        <w:t>echnology or IT</w:t>
      </w:r>
      <w:r w:rsidR="00F00FAA">
        <w:rPr>
          <w:rFonts w:eastAsia="Times New Roman" w:cs="Times New Roman"/>
          <w:b w:val="0"/>
          <w:szCs w:val="24"/>
        </w:rPr>
        <w:t>, has been</w:t>
      </w:r>
      <w:r w:rsidRPr="002F450F">
        <w:rPr>
          <w:rFonts w:eastAsia="Times New Roman" w:cs="Times New Roman"/>
          <w:b w:val="0"/>
          <w:szCs w:val="24"/>
        </w:rPr>
        <w:t xml:space="preserve"> used to acquire, store, process, and organize data</w:t>
      </w:r>
      <w:r w:rsidR="00F00FAA">
        <w:rPr>
          <w:rFonts w:eastAsia="Times New Roman" w:cs="Times New Roman"/>
          <w:b w:val="0"/>
          <w:szCs w:val="24"/>
        </w:rPr>
        <w:t>, which in turn would</w:t>
      </w:r>
      <w:r w:rsidRPr="002F450F">
        <w:rPr>
          <w:rFonts w:eastAsia="Times New Roman" w:cs="Times New Roman"/>
          <w:b w:val="0"/>
          <w:szCs w:val="24"/>
        </w:rPr>
        <w:t xml:space="preserve"> become useful</w:t>
      </w:r>
      <w:r w:rsidR="00F00FAA">
        <w:rPr>
          <w:rFonts w:eastAsia="Times New Roman" w:cs="Times New Roman"/>
          <w:b w:val="0"/>
          <w:szCs w:val="24"/>
        </w:rPr>
        <w:t xml:space="preserve"> sets of</w:t>
      </w:r>
      <w:r w:rsidRPr="002F450F">
        <w:rPr>
          <w:rFonts w:eastAsia="Times New Roman" w:cs="Times New Roman"/>
          <w:b w:val="0"/>
          <w:szCs w:val="24"/>
        </w:rPr>
        <w:t xml:space="preserve"> information, which </w:t>
      </w:r>
      <w:r w:rsidR="00F00FAA">
        <w:rPr>
          <w:rFonts w:eastAsia="Times New Roman" w:cs="Times New Roman"/>
          <w:b w:val="0"/>
          <w:szCs w:val="24"/>
        </w:rPr>
        <w:t>are</w:t>
      </w:r>
      <w:r w:rsidRPr="002F450F">
        <w:rPr>
          <w:rFonts w:eastAsia="Times New Roman" w:cs="Times New Roman"/>
          <w:b w:val="0"/>
          <w:szCs w:val="24"/>
        </w:rPr>
        <w:t xml:space="preserve"> now used to operate or process data for a specific system or application.</w:t>
      </w:r>
    </w:p>
    <w:p w14:paraId="51E7A655" w14:textId="15356CE2" w:rsidR="003C76CC" w:rsidRDefault="003C76CC" w:rsidP="00A316F6">
      <w:pPr>
        <w:spacing w:afterLines="240" w:after="576" w:line="360" w:lineRule="auto"/>
        <w:ind w:left="720"/>
        <w:jc w:val="both"/>
        <w:textAlignment w:val="baseline"/>
        <w:rPr>
          <w:rFonts w:eastAsia="Times New Roman" w:cs="Times New Roman"/>
          <w:bCs/>
          <w:szCs w:val="24"/>
          <w:lang w:val="en-US"/>
        </w:rPr>
      </w:pPr>
      <w:r w:rsidRPr="002F450F">
        <w:rPr>
          <w:rFonts w:eastAsia="Times New Roman" w:cs="Times New Roman"/>
          <w:b w:val="0"/>
          <w:szCs w:val="24"/>
        </w:rPr>
        <w:t xml:space="preserve">The developers came up with an idea to develop a system </w:t>
      </w:r>
      <w:r>
        <w:rPr>
          <w:rFonts w:eastAsia="Times New Roman" w:cs="Times New Roman"/>
          <w:b w:val="0"/>
          <w:szCs w:val="24"/>
        </w:rPr>
        <w:t>that</w:t>
      </w:r>
      <w:r w:rsidRPr="002F450F">
        <w:rPr>
          <w:rFonts w:eastAsia="Times New Roman" w:cs="Times New Roman"/>
          <w:b w:val="0"/>
          <w:szCs w:val="24"/>
        </w:rPr>
        <w:t> provide</w:t>
      </w:r>
      <w:r>
        <w:rPr>
          <w:rFonts w:eastAsia="Times New Roman" w:cs="Times New Roman"/>
          <w:b w:val="0"/>
          <w:szCs w:val="24"/>
        </w:rPr>
        <w:t>s various food recipes application and ease the </w:t>
      </w:r>
      <w:r w:rsidR="00FD72B2">
        <w:rPr>
          <w:rFonts w:eastAsia="Times New Roman" w:cs="Times New Roman"/>
          <w:b w:val="0"/>
          <w:szCs w:val="24"/>
        </w:rPr>
        <w:t>end-user’s</w:t>
      </w:r>
      <w:r w:rsidRPr="002F450F">
        <w:rPr>
          <w:rFonts w:eastAsia="Times New Roman" w:cs="Times New Roman"/>
          <w:b w:val="0"/>
          <w:szCs w:val="24"/>
        </w:rPr>
        <w:t xml:space="preserve"> life in cooking. </w:t>
      </w:r>
      <w:r w:rsidR="00F00FAA">
        <w:rPr>
          <w:rFonts w:eastAsia="Times New Roman" w:cs="Times New Roman"/>
          <w:b w:val="0"/>
          <w:szCs w:val="24"/>
        </w:rPr>
        <w:t>The researchers have found out that, w</w:t>
      </w:r>
      <w:r w:rsidRPr="002F450F">
        <w:rPr>
          <w:rFonts w:eastAsia="Times New Roman" w:cs="Times New Roman"/>
          <w:b w:val="0"/>
          <w:szCs w:val="24"/>
        </w:rPr>
        <w:t>ay back in Egypt's ancient days</w:t>
      </w:r>
      <w:r w:rsidR="00F00FAA">
        <w:rPr>
          <w:rFonts w:eastAsia="Times New Roman" w:cs="Times New Roman"/>
          <w:b w:val="0"/>
          <w:szCs w:val="24"/>
        </w:rPr>
        <w:t>,</w:t>
      </w:r>
      <w:r w:rsidRPr="002F450F">
        <w:rPr>
          <w:rFonts w:eastAsia="Times New Roman" w:cs="Times New Roman"/>
          <w:b w:val="0"/>
          <w:szCs w:val="24"/>
        </w:rPr>
        <w:t xml:space="preserve"> the oldest sequenced recipe</w:t>
      </w:r>
      <w:r w:rsidR="00A4215C">
        <w:rPr>
          <w:rFonts w:eastAsia="Times New Roman" w:cs="Times New Roman"/>
          <w:b w:val="0"/>
          <w:szCs w:val="24"/>
        </w:rPr>
        <w:t>s were</w:t>
      </w:r>
      <w:r w:rsidRPr="002F450F">
        <w:rPr>
          <w:rFonts w:eastAsia="Times New Roman" w:cs="Times New Roman"/>
          <w:b w:val="0"/>
          <w:szCs w:val="24"/>
        </w:rPr>
        <w:t xml:space="preserve"> on the walls </w:t>
      </w:r>
      <w:r w:rsidR="00A4215C">
        <w:rPr>
          <w:rFonts w:eastAsia="Times New Roman" w:cs="Times New Roman"/>
          <w:b w:val="0"/>
          <w:szCs w:val="24"/>
        </w:rPr>
        <w:t xml:space="preserve">of </w:t>
      </w:r>
      <w:r w:rsidRPr="002F450F">
        <w:rPr>
          <w:rFonts w:eastAsia="Times New Roman" w:cs="Times New Roman"/>
          <w:b w:val="0"/>
          <w:szCs w:val="24"/>
        </w:rPr>
        <w:t>the ancient Egypt</w:t>
      </w:r>
      <w:r w:rsidR="00157084">
        <w:rPr>
          <w:rFonts w:eastAsia="Times New Roman" w:cs="Times New Roman"/>
          <w:b w:val="0"/>
          <w:szCs w:val="24"/>
        </w:rPr>
        <w:t>ian</w:t>
      </w:r>
      <w:r w:rsidRPr="002F450F">
        <w:rPr>
          <w:rFonts w:eastAsia="Times New Roman" w:cs="Times New Roman"/>
          <w:b w:val="0"/>
          <w:szCs w:val="24"/>
        </w:rPr>
        <w:t xml:space="preserve"> tomb of Senet. Back in the 19th century, it taught people</w:t>
      </w:r>
      <w:r w:rsidR="00A4215C">
        <w:rPr>
          <w:rFonts w:eastAsia="Times New Roman" w:cs="Times New Roman"/>
          <w:b w:val="0"/>
          <w:szCs w:val="24"/>
        </w:rPr>
        <w:t xml:space="preserve"> on</w:t>
      </w:r>
      <w:r w:rsidRPr="002F450F">
        <w:rPr>
          <w:rFonts w:eastAsia="Times New Roman" w:cs="Times New Roman"/>
          <w:b w:val="0"/>
          <w:szCs w:val="24"/>
        </w:rPr>
        <w:t xml:space="preserve"> how to make flatbreads.</w:t>
      </w:r>
      <w:r w:rsidR="00A4215C">
        <w:rPr>
          <w:rFonts w:eastAsia="Times New Roman" w:cs="Times New Roman"/>
          <w:b w:val="0"/>
          <w:szCs w:val="24"/>
        </w:rPr>
        <w:t xml:space="preserve"> In addition. t</w:t>
      </w:r>
      <w:r w:rsidRPr="002F450F">
        <w:rPr>
          <w:rFonts w:eastAsia="Times New Roman" w:cs="Times New Roman"/>
          <w:b w:val="0"/>
          <w:szCs w:val="24"/>
        </w:rPr>
        <w:t>he second oldest recipe</w:t>
      </w:r>
      <w:r w:rsidR="00071F86">
        <w:rPr>
          <w:rFonts w:eastAsia="Times New Roman" w:cs="Times New Roman"/>
          <w:b w:val="0"/>
          <w:szCs w:val="24"/>
        </w:rPr>
        <w:t xml:space="preserve"> </w:t>
      </w:r>
      <w:r w:rsidRPr="002F450F">
        <w:rPr>
          <w:rFonts w:eastAsia="Times New Roman" w:cs="Times New Roman"/>
          <w:b w:val="0"/>
          <w:szCs w:val="24"/>
        </w:rPr>
        <w:t>was in the 14th century B</w:t>
      </w:r>
      <w:r w:rsidR="00071F86">
        <w:rPr>
          <w:rFonts w:eastAsia="Times New Roman" w:cs="Times New Roman"/>
          <w:b w:val="0"/>
          <w:szCs w:val="24"/>
        </w:rPr>
        <w:t xml:space="preserve">, and they </w:t>
      </w:r>
      <w:r w:rsidRPr="002F450F">
        <w:rPr>
          <w:rFonts w:eastAsia="Times New Roman" w:cs="Times New Roman"/>
          <w:b w:val="0"/>
          <w:szCs w:val="24"/>
        </w:rPr>
        <w:t>described the making of Sumerian beer as "liquid bread." People captured that on clay tablets as part of a hymn to a goddess named Ninkasi, dedicated to beer.</w:t>
      </w:r>
      <w:r w:rsidR="00071F86">
        <w:rPr>
          <w:rFonts w:eastAsia="Times New Roman" w:cs="Times New Roman"/>
          <w:b w:val="0"/>
          <w:szCs w:val="24"/>
        </w:rPr>
        <w:t xml:space="preserve"> While, t</w:t>
      </w:r>
      <w:r w:rsidRPr="002F450F">
        <w:rPr>
          <w:rFonts w:eastAsia="Times New Roman" w:cs="Times New Roman"/>
          <w:b w:val="0"/>
          <w:szCs w:val="24"/>
        </w:rPr>
        <w:t>he first documented cookbook in print today is Of Culinary Matters</w:t>
      </w:r>
      <w:r w:rsidR="007E3B52">
        <w:rPr>
          <w:rFonts w:eastAsia="Times New Roman" w:cs="Times New Roman"/>
          <w:b w:val="0"/>
          <w:szCs w:val="24"/>
        </w:rPr>
        <w:t>—</w:t>
      </w:r>
      <w:r w:rsidRPr="002F450F">
        <w:rPr>
          <w:rFonts w:eastAsia="Times New Roman" w:cs="Times New Roman"/>
          <w:b w:val="0"/>
          <w:szCs w:val="24"/>
        </w:rPr>
        <w:t>originall</w:t>
      </w:r>
      <w:r w:rsidR="007E3B52">
        <w:rPr>
          <w:rFonts w:eastAsia="Times New Roman" w:cs="Times New Roman"/>
          <w:b w:val="0"/>
          <w:szCs w:val="24"/>
        </w:rPr>
        <w:t xml:space="preserve">y. </w:t>
      </w:r>
      <w:r w:rsidRPr="002F450F">
        <w:rPr>
          <w:rFonts w:eastAsia="Times New Roman" w:cs="Times New Roman"/>
          <w:b w:val="0"/>
          <w:szCs w:val="24"/>
        </w:rPr>
        <w:t>De Re Coquinaria</w:t>
      </w:r>
      <w:r w:rsidR="007E3B52">
        <w:rPr>
          <w:rFonts w:eastAsia="Times New Roman" w:cs="Times New Roman"/>
          <w:b w:val="0"/>
          <w:szCs w:val="24"/>
        </w:rPr>
        <w:t xml:space="preserve">—was </w:t>
      </w:r>
      <w:r w:rsidRPr="002F450F">
        <w:rPr>
          <w:rFonts w:eastAsia="Times New Roman" w:cs="Times New Roman"/>
          <w:b w:val="0"/>
          <w:szCs w:val="24"/>
        </w:rPr>
        <w:t>written by Apicius </w:t>
      </w:r>
      <w:r w:rsidR="00071F86">
        <w:rPr>
          <w:rFonts w:eastAsia="Times New Roman" w:cs="Times New Roman"/>
          <w:b w:val="0"/>
          <w:szCs w:val="24"/>
        </w:rPr>
        <w:t>during the</w:t>
      </w:r>
      <w:r w:rsidRPr="002F450F">
        <w:rPr>
          <w:rFonts w:eastAsia="Times New Roman" w:cs="Times New Roman"/>
          <w:b w:val="0"/>
          <w:szCs w:val="24"/>
        </w:rPr>
        <w:t xml:space="preserve"> 4th century AD Rome. It contains more than 500 recipes, Indian spices. Apicius misspent his prosperity on eating, and when he came down to his last few million sestertii</w:t>
      </w:r>
      <w:r w:rsidR="007E3B52">
        <w:rPr>
          <w:rFonts w:eastAsia="Times New Roman" w:cs="Times New Roman"/>
          <w:b w:val="0"/>
          <w:szCs w:val="24"/>
        </w:rPr>
        <w:t>—</w:t>
      </w:r>
      <w:r w:rsidRPr="002F450F">
        <w:rPr>
          <w:rFonts w:eastAsia="Times New Roman" w:cs="Times New Roman"/>
          <w:b w:val="0"/>
          <w:szCs w:val="24"/>
        </w:rPr>
        <w:t xml:space="preserve">a Roman coin, he hosted an epic banquet. During the previous course, he poisoned himself (Dasgupta, 2016). Assuming that way back in the ancient era, they had a hard time memorizing different recipes on their minds. Therefore, Apicius created a cookbook where people can study recipes they would like to try someday. Anyone can now write or document the recipes </w:t>
      </w:r>
      <w:r w:rsidR="001D4986">
        <w:rPr>
          <w:rFonts w:eastAsia="Times New Roman" w:cs="Times New Roman"/>
          <w:b w:val="0"/>
          <w:szCs w:val="24"/>
        </w:rPr>
        <w:t xml:space="preserve">they constructed, </w:t>
      </w:r>
      <w:r w:rsidRPr="002F450F">
        <w:rPr>
          <w:rFonts w:eastAsia="Times New Roman" w:cs="Times New Roman"/>
          <w:b w:val="0"/>
          <w:szCs w:val="24"/>
        </w:rPr>
        <w:t>and</w:t>
      </w:r>
      <w:r w:rsidR="001D4986">
        <w:rPr>
          <w:rFonts w:eastAsia="Times New Roman" w:cs="Times New Roman"/>
          <w:b w:val="0"/>
          <w:szCs w:val="24"/>
        </w:rPr>
        <w:t xml:space="preserve"> also</w:t>
      </w:r>
      <w:r w:rsidRPr="002F450F">
        <w:rPr>
          <w:rFonts w:eastAsia="Times New Roman" w:cs="Times New Roman"/>
          <w:b w:val="0"/>
          <w:szCs w:val="24"/>
        </w:rPr>
        <w:t xml:space="preserve"> be able to share them with anyone.  Having a cookbook </w:t>
      </w:r>
      <w:r w:rsidR="001D4986">
        <w:rPr>
          <w:rFonts w:eastAsia="Times New Roman" w:cs="Times New Roman"/>
          <w:b w:val="0"/>
          <w:szCs w:val="24"/>
        </w:rPr>
        <w:t xml:space="preserve">is indeed </w:t>
      </w:r>
      <w:r w:rsidRPr="002F450F">
        <w:rPr>
          <w:rFonts w:eastAsia="Times New Roman" w:cs="Times New Roman"/>
          <w:b w:val="0"/>
          <w:szCs w:val="24"/>
        </w:rPr>
        <w:t xml:space="preserve">a big help for everyone, especially aspiring cooks who would like to try new </w:t>
      </w:r>
      <w:r w:rsidRPr="002F450F">
        <w:rPr>
          <w:rFonts w:eastAsia="Times New Roman" w:cs="Times New Roman"/>
          <w:b w:val="0"/>
          <w:szCs w:val="24"/>
        </w:rPr>
        <w:lastRenderedPageBreak/>
        <w:t xml:space="preserve">recipe ideas. </w:t>
      </w:r>
      <w:r w:rsidR="001D4986">
        <w:rPr>
          <w:rFonts w:eastAsia="Times New Roman" w:cs="Times New Roman"/>
          <w:b w:val="0"/>
          <w:szCs w:val="24"/>
        </w:rPr>
        <w:t>As i</w:t>
      </w:r>
      <w:r w:rsidRPr="002F450F">
        <w:rPr>
          <w:rFonts w:eastAsia="Times New Roman" w:cs="Times New Roman"/>
          <w:b w:val="0"/>
          <w:szCs w:val="24"/>
        </w:rPr>
        <w:t>t is convenient for everyone</w:t>
      </w:r>
      <w:r w:rsidR="001D4986">
        <w:rPr>
          <w:rFonts w:eastAsia="Times New Roman" w:cs="Times New Roman"/>
          <w:b w:val="0"/>
          <w:szCs w:val="24"/>
        </w:rPr>
        <w:t xml:space="preserve">, for it </w:t>
      </w:r>
      <w:r w:rsidRPr="002F450F">
        <w:rPr>
          <w:rFonts w:eastAsia="Times New Roman" w:cs="Times New Roman"/>
          <w:b w:val="0"/>
          <w:szCs w:val="24"/>
        </w:rPr>
        <w:t xml:space="preserve">provides instructions </w:t>
      </w:r>
      <w:r w:rsidR="001D4986">
        <w:rPr>
          <w:rFonts w:eastAsia="Times New Roman" w:cs="Times New Roman"/>
          <w:b w:val="0"/>
          <w:szCs w:val="24"/>
        </w:rPr>
        <w:t>and</w:t>
      </w:r>
      <w:r w:rsidRPr="002F450F">
        <w:rPr>
          <w:rFonts w:eastAsia="Times New Roman" w:cs="Times New Roman"/>
          <w:b w:val="0"/>
          <w:szCs w:val="24"/>
        </w:rPr>
        <w:t xml:space="preserve"> procedures on cooking the recipe they would like to practice, test, or cook</w:t>
      </w:r>
      <w:r w:rsidR="001D4986">
        <w:rPr>
          <w:rFonts w:eastAsia="Times New Roman" w:cs="Times New Roman"/>
          <w:b w:val="0"/>
          <w:szCs w:val="24"/>
        </w:rPr>
        <w:t>, in order to</w:t>
      </w:r>
      <w:r w:rsidRPr="002F450F">
        <w:rPr>
          <w:rFonts w:eastAsia="Times New Roman" w:cs="Times New Roman"/>
          <w:b w:val="0"/>
          <w:szCs w:val="24"/>
        </w:rPr>
        <w:t xml:space="preserve"> avoid hunger. </w:t>
      </w:r>
      <w:r w:rsidR="001D4986">
        <w:rPr>
          <w:rFonts w:eastAsia="Times New Roman" w:cs="Times New Roman"/>
          <w:b w:val="0"/>
          <w:szCs w:val="24"/>
        </w:rPr>
        <w:t xml:space="preserve">With having </w:t>
      </w:r>
      <w:r w:rsidRPr="002F450F">
        <w:rPr>
          <w:rFonts w:eastAsia="Times New Roman" w:cs="Times New Roman"/>
          <w:b w:val="0"/>
          <w:szCs w:val="24"/>
        </w:rPr>
        <w:t xml:space="preserve">guideline that people can follow according to what is written on the cookbook. Some aspiring cooks also like to try recipes, upgrade them, or sometimes make their version. Some are just getting ideas from different recipes to improve their cooking skills. The cookbook gives people convenience in living, but it also unleashes people's creativity who loves cooking. </w:t>
      </w:r>
      <w:r w:rsidR="00157084">
        <w:rPr>
          <w:rFonts w:eastAsia="Times New Roman" w:cs="Times New Roman"/>
          <w:b w:val="0"/>
          <w:szCs w:val="24"/>
        </w:rPr>
        <w:t>People are skillful in cooking from the ideas people get, from the practices and experiences, and from the knowledge people learn from the cookbook</w:t>
      </w:r>
      <w:r w:rsidRPr="002F450F">
        <w:rPr>
          <w:rFonts w:eastAsia="Times New Roman" w:cs="Times New Roman"/>
          <w:b w:val="0"/>
          <w:szCs w:val="24"/>
        </w:rPr>
        <w:t>. In our generation, anyone is free to express or share the thoughts and ideas they want everyone to know. </w:t>
      </w:r>
      <w:r w:rsidRPr="002F450F">
        <w:rPr>
          <w:rFonts w:eastAsia="Times New Roman" w:cs="Times New Roman"/>
          <w:bCs/>
          <w:szCs w:val="24"/>
          <w:lang w:val="en-US"/>
        </w:rPr>
        <w:t> </w:t>
      </w:r>
    </w:p>
    <w:p w14:paraId="4D6FFCDD" w14:textId="0467FA3D" w:rsidR="00157084" w:rsidRDefault="003C76CC" w:rsidP="00A316F6">
      <w:pPr>
        <w:spacing w:afterLines="240" w:after="576" w:line="360" w:lineRule="auto"/>
        <w:ind w:left="720"/>
        <w:jc w:val="both"/>
        <w:textAlignment w:val="baseline"/>
        <w:rPr>
          <w:rFonts w:eastAsia="Times New Roman" w:cs="Times New Roman"/>
          <w:b w:val="0"/>
          <w:szCs w:val="24"/>
        </w:rPr>
      </w:pPr>
      <w:r w:rsidRPr="00752591">
        <w:rPr>
          <w:rFonts w:eastAsia="Times New Roman" w:cs="Times New Roman"/>
          <w:b w:val="0"/>
          <w:szCs w:val="24"/>
          <w:lang w:val="en-US"/>
        </w:rPr>
        <w:t xml:space="preserve">Balancing the meal intake and taking care of a person’s health </w:t>
      </w:r>
      <w:r w:rsidR="00157084">
        <w:rPr>
          <w:rFonts w:eastAsia="Times New Roman" w:cs="Times New Roman"/>
          <w:b w:val="0"/>
          <w:szCs w:val="24"/>
          <w:lang w:val="en-US"/>
        </w:rPr>
        <w:t>are</w:t>
      </w:r>
      <w:r w:rsidRPr="00752591">
        <w:rPr>
          <w:rFonts w:eastAsia="Times New Roman" w:cs="Times New Roman"/>
          <w:b w:val="0"/>
          <w:szCs w:val="24"/>
          <w:lang w:val="en-US"/>
        </w:rPr>
        <w:t xml:space="preserve"> very important, as well. A balanced diet provides the nutrients a person’s body needs to function effectively. Without a balanced diet, a person’s body is more likely to get sick, </w:t>
      </w:r>
      <w:r w:rsidR="00071F86">
        <w:rPr>
          <w:rFonts w:eastAsia="Times New Roman" w:cs="Times New Roman"/>
          <w:b w:val="0"/>
          <w:szCs w:val="24"/>
          <w:lang w:val="en-US"/>
        </w:rPr>
        <w:t xml:space="preserve">acquire </w:t>
      </w:r>
      <w:r w:rsidRPr="00752591">
        <w:rPr>
          <w:rFonts w:eastAsia="Times New Roman" w:cs="Times New Roman"/>
          <w:b w:val="0"/>
          <w:szCs w:val="24"/>
          <w:lang w:val="en-US"/>
        </w:rPr>
        <w:t xml:space="preserve">infections, fatigue, and impaired performance. Children who do not eat healthy food may have growth and development problems, worse: academic performance and joint conditions. Based on WHO (World Health Organization) recommendations, </w:t>
      </w:r>
      <w:r w:rsidR="00071F86">
        <w:rPr>
          <w:rFonts w:eastAsia="Times New Roman" w:cs="Times New Roman"/>
          <w:b w:val="0"/>
          <w:szCs w:val="24"/>
          <w:lang w:val="en-US"/>
        </w:rPr>
        <w:t>it is vital to e</w:t>
      </w:r>
      <w:r w:rsidRPr="00752591">
        <w:rPr>
          <w:rFonts w:eastAsia="Times New Roman" w:cs="Times New Roman"/>
          <w:b w:val="0"/>
          <w:szCs w:val="24"/>
          <w:lang w:val="en-US"/>
        </w:rPr>
        <w:t xml:space="preserve">at less fat. </w:t>
      </w:r>
      <w:r w:rsidR="008F75D8">
        <w:rPr>
          <w:rFonts w:eastAsia="Times New Roman" w:cs="Times New Roman"/>
          <w:b w:val="0"/>
          <w:szCs w:val="24"/>
          <w:lang w:val="en-US"/>
        </w:rPr>
        <w:t>For the reason that f</w:t>
      </w:r>
      <w:r w:rsidRPr="00752591">
        <w:rPr>
          <w:rFonts w:eastAsia="Times New Roman" w:cs="Times New Roman"/>
          <w:b w:val="0"/>
          <w:szCs w:val="24"/>
          <w:lang w:val="en-US"/>
        </w:rPr>
        <w:t>ats and oils are concentrated sources of energy</w:t>
      </w:r>
      <w:r w:rsidR="008F75D8">
        <w:rPr>
          <w:rFonts w:eastAsia="Times New Roman" w:cs="Times New Roman"/>
          <w:b w:val="0"/>
          <w:szCs w:val="24"/>
          <w:lang w:val="en-US"/>
        </w:rPr>
        <w:t>, however, if one is</w:t>
      </w:r>
      <w:r w:rsidRPr="00752591">
        <w:rPr>
          <w:rFonts w:eastAsia="Times New Roman" w:cs="Times New Roman"/>
          <w:b w:val="0"/>
          <w:szCs w:val="24"/>
          <w:lang w:val="en-US"/>
        </w:rPr>
        <w:t xml:space="preserve"> </w:t>
      </w:r>
      <w:r w:rsidR="00157084">
        <w:rPr>
          <w:rFonts w:eastAsia="Times New Roman" w:cs="Times New Roman"/>
          <w:b w:val="0"/>
          <w:szCs w:val="24"/>
          <w:lang w:val="en-US"/>
        </w:rPr>
        <w:t>overeating</w:t>
      </w:r>
      <w:r w:rsidRPr="00752591">
        <w:rPr>
          <w:rFonts w:eastAsia="Times New Roman" w:cs="Times New Roman"/>
          <w:b w:val="0"/>
          <w:szCs w:val="24"/>
          <w:lang w:val="en-US"/>
        </w:rPr>
        <w:t xml:space="preserve">, </w:t>
      </w:r>
      <w:r w:rsidR="008F75D8">
        <w:rPr>
          <w:rFonts w:eastAsia="Times New Roman" w:cs="Times New Roman"/>
          <w:b w:val="0"/>
          <w:szCs w:val="24"/>
          <w:lang w:val="en-US"/>
        </w:rPr>
        <w:t xml:space="preserve">specifically </w:t>
      </w:r>
      <w:r w:rsidRPr="00752591">
        <w:rPr>
          <w:rFonts w:eastAsia="Times New Roman" w:cs="Times New Roman"/>
          <w:b w:val="0"/>
          <w:szCs w:val="24"/>
          <w:lang w:val="en-US"/>
        </w:rPr>
        <w:t>the wrong kinds of fat</w:t>
      </w:r>
      <w:r w:rsidR="008F75D8">
        <w:rPr>
          <w:rFonts w:eastAsia="Times New Roman" w:cs="Times New Roman"/>
          <w:b w:val="0"/>
          <w:szCs w:val="24"/>
          <w:lang w:val="en-US"/>
        </w:rPr>
        <w:t xml:space="preserve">—such as </w:t>
      </w:r>
      <w:r w:rsidRPr="00752591">
        <w:rPr>
          <w:rFonts w:eastAsia="Times New Roman" w:cs="Times New Roman"/>
          <w:b w:val="0"/>
          <w:szCs w:val="24"/>
          <w:lang w:val="en-US"/>
        </w:rPr>
        <w:t>saturated and industrially produced trans-fat</w:t>
      </w:r>
      <w:r w:rsidR="008F75D8">
        <w:rPr>
          <w:rFonts w:eastAsia="Times New Roman" w:cs="Times New Roman"/>
          <w:b w:val="0"/>
          <w:szCs w:val="24"/>
          <w:lang w:val="en-US"/>
        </w:rPr>
        <w:t>—</w:t>
      </w:r>
      <w:r w:rsidRPr="00752591">
        <w:rPr>
          <w:rFonts w:eastAsia="Times New Roman" w:cs="Times New Roman"/>
          <w:b w:val="0"/>
          <w:szCs w:val="24"/>
          <w:lang w:val="en-US"/>
        </w:rPr>
        <w:t>ca</w:t>
      </w:r>
      <w:r w:rsidR="008F75D8">
        <w:rPr>
          <w:rFonts w:eastAsia="Times New Roman" w:cs="Times New Roman"/>
          <w:b w:val="0"/>
          <w:szCs w:val="24"/>
          <w:lang w:val="en-US"/>
        </w:rPr>
        <w:t>n</w:t>
      </w:r>
      <w:r w:rsidRPr="00752591">
        <w:rPr>
          <w:rFonts w:eastAsia="Times New Roman" w:cs="Times New Roman"/>
          <w:b w:val="0"/>
          <w:szCs w:val="24"/>
          <w:lang w:val="en-US"/>
        </w:rPr>
        <w:t xml:space="preserve"> increase the risk of heart disease and stroke.</w:t>
      </w:r>
      <w:r w:rsidR="008F75D8">
        <w:rPr>
          <w:rFonts w:eastAsia="Times New Roman" w:cs="Times New Roman"/>
          <w:b w:val="0"/>
          <w:szCs w:val="24"/>
          <w:lang w:val="en-US"/>
        </w:rPr>
        <w:t xml:space="preserve"> Wherein, it is suggested to ea</w:t>
      </w:r>
      <w:r w:rsidRPr="00752591">
        <w:rPr>
          <w:rFonts w:eastAsia="Times New Roman" w:cs="Times New Roman"/>
          <w:b w:val="0"/>
          <w:szCs w:val="24"/>
          <w:lang w:val="en-US"/>
        </w:rPr>
        <w:t>t plenty of vegetables and fruits</w:t>
      </w:r>
      <w:r w:rsidR="008F75D8">
        <w:rPr>
          <w:rFonts w:eastAsia="Times New Roman" w:cs="Times New Roman"/>
          <w:b w:val="0"/>
          <w:szCs w:val="24"/>
          <w:lang w:val="en-US"/>
        </w:rPr>
        <w:t>,</w:t>
      </w:r>
      <w:r w:rsidRPr="00752591">
        <w:rPr>
          <w:rFonts w:eastAsia="Times New Roman" w:cs="Times New Roman"/>
          <w:b w:val="0"/>
          <w:szCs w:val="24"/>
          <w:lang w:val="en-US"/>
        </w:rPr>
        <w:t xml:space="preserve"> </w:t>
      </w:r>
      <w:r w:rsidR="008F75D8">
        <w:rPr>
          <w:rFonts w:eastAsia="Times New Roman" w:cs="Times New Roman"/>
          <w:b w:val="0"/>
          <w:szCs w:val="24"/>
          <w:lang w:val="en-US"/>
        </w:rPr>
        <w:t xml:space="preserve">for </w:t>
      </w:r>
      <w:r w:rsidRPr="00752591">
        <w:rPr>
          <w:rFonts w:eastAsia="Times New Roman" w:cs="Times New Roman"/>
          <w:b w:val="0"/>
          <w:szCs w:val="24"/>
          <w:lang w:val="en-US"/>
        </w:rPr>
        <w:t>it is</w:t>
      </w:r>
      <w:r w:rsidR="008F75D8">
        <w:rPr>
          <w:rFonts w:eastAsia="Times New Roman" w:cs="Times New Roman"/>
          <w:b w:val="0"/>
          <w:szCs w:val="24"/>
          <w:lang w:val="en-US"/>
        </w:rPr>
        <w:t xml:space="preserve"> an</w:t>
      </w:r>
      <w:r w:rsidRPr="00752591">
        <w:rPr>
          <w:rFonts w:eastAsia="Times New Roman" w:cs="Times New Roman"/>
          <w:b w:val="0"/>
          <w:szCs w:val="24"/>
          <w:lang w:val="en-US"/>
        </w:rPr>
        <w:t xml:space="preserve"> </w:t>
      </w:r>
      <w:r w:rsidR="00157084">
        <w:rPr>
          <w:rFonts w:eastAsia="Times New Roman" w:cs="Times New Roman"/>
          <w:b w:val="0"/>
          <w:szCs w:val="24"/>
          <w:lang w:val="en-US"/>
        </w:rPr>
        <w:t>essential</w:t>
      </w:r>
      <w:r w:rsidRPr="00752591">
        <w:rPr>
          <w:rFonts w:eastAsia="Times New Roman" w:cs="Times New Roman"/>
          <w:b w:val="0"/>
          <w:szCs w:val="24"/>
          <w:lang w:val="en-US"/>
        </w:rPr>
        <w:t xml:space="preserve"> source of vitamins, minerals, dietary fiber, plant protein, and antioxidants. Therefore, </w:t>
      </w:r>
      <w:r w:rsidR="008F75D8">
        <w:rPr>
          <w:rFonts w:eastAsia="Times New Roman" w:cs="Times New Roman"/>
          <w:b w:val="0"/>
          <w:szCs w:val="24"/>
          <w:lang w:val="en-US"/>
        </w:rPr>
        <w:t xml:space="preserve">eating </w:t>
      </w:r>
      <w:r w:rsidRPr="00752591">
        <w:rPr>
          <w:rFonts w:eastAsia="Times New Roman" w:cs="Times New Roman"/>
          <w:b w:val="0"/>
          <w:szCs w:val="24"/>
          <w:lang w:val="en-US"/>
        </w:rPr>
        <w:t>too much i</w:t>
      </w:r>
      <w:r w:rsidR="008F75D8">
        <w:rPr>
          <w:rFonts w:eastAsia="Times New Roman" w:cs="Times New Roman"/>
          <w:b w:val="0"/>
          <w:szCs w:val="24"/>
          <w:lang w:val="en-US"/>
        </w:rPr>
        <w:t>s not good for the health</w:t>
      </w:r>
      <w:r w:rsidRPr="00752591">
        <w:rPr>
          <w:rFonts w:eastAsia="Times New Roman" w:cs="Times New Roman"/>
          <w:b w:val="0"/>
          <w:szCs w:val="24"/>
          <w:lang w:val="en-US"/>
        </w:rPr>
        <w:t xml:space="preserve">, </w:t>
      </w:r>
      <w:r w:rsidR="008F75D8">
        <w:rPr>
          <w:rFonts w:eastAsia="Times New Roman" w:cs="Times New Roman"/>
          <w:b w:val="0"/>
          <w:szCs w:val="24"/>
          <w:lang w:val="en-US"/>
        </w:rPr>
        <w:t>a</w:t>
      </w:r>
      <w:r w:rsidR="00F82BA7">
        <w:rPr>
          <w:rFonts w:eastAsia="Times New Roman" w:cs="Times New Roman"/>
          <w:b w:val="0"/>
          <w:szCs w:val="24"/>
          <w:lang w:val="en-US"/>
        </w:rPr>
        <w:t xml:space="preserve">s well as eating too little. </w:t>
      </w:r>
    </w:p>
    <w:p w14:paraId="3EE4DF40" w14:textId="4E513687" w:rsidR="003C76CC" w:rsidRPr="00F82BA7" w:rsidRDefault="00F82BA7" w:rsidP="00F82BA7">
      <w:pPr>
        <w:spacing w:afterLines="240" w:after="576" w:line="360" w:lineRule="auto"/>
        <w:ind w:left="720"/>
        <w:jc w:val="both"/>
        <w:textAlignment w:val="baseline"/>
        <w:rPr>
          <w:rFonts w:eastAsia="Times New Roman" w:cs="Times New Roman"/>
          <w:b w:val="0"/>
          <w:szCs w:val="24"/>
        </w:rPr>
      </w:pPr>
      <w:r>
        <w:rPr>
          <w:rFonts w:eastAsia="Times New Roman" w:cs="Times New Roman"/>
          <w:b w:val="0"/>
          <w:szCs w:val="24"/>
          <w:lang w:val="en-US"/>
        </w:rPr>
        <w:t xml:space="preserve">To have </w:t>
      </w:r>
      <w:r w:rsidRPr="002F450F">
        <w:rPr>
          <w:rFonts w:eastAsia="Times New Roman" w:cs="Times New Roman"/>
          <w:b w:val="0"/>
          <w:szCs w:val="24"/>
        </w:rPr>
        <w:t xml:space="preserve">someone to talk to or share our thoughts </w:t>
      </w:r>
      <w:r>
        <w:rPr>
          <w:rFonts w:eastAsia="Times New Roman" w:cs="Times New Roman"/>
          <w:b w:val="0"/>
          <w:szCs w:val="24"/>
        </w:rPr>
        <w:t>with is</w:t>
      </w:r>
      <w:r w:rsidRPr="002F450F">
        <w:rPr>
          <w:rFonts w:eastAsia="Times New Roman" w:cs="Times New Roman"/>
          <w:b w:val="0"/>
          <w:szCs w:val="24"/>
        </w:rPr>
        <w:t xml:space="preserve"> relieving and relaxing.</w:t>
      </w:r>
      <w:r>
        <w:rPr>
          <w:rFonts w:eastAsia="Times New Roman" w:cs="Times New Roman"/>
          <w:b w:val="0"/>
          <w:szCs w:val="24"/>
        </w:rPr>
        <w:t xml:space="preserve"> </w:t>
      </w:r>
      <w:r w:rsidR="003C76CC" w:rsidRPr="002F450F">
        <w:rPr>
          <w:rFonts w:eastAsia="Times New Roman" w:cs="Times New Roman"/>
          <w:b w:val="0"/>
          <w:szCs w:val="24"/>
        </w:rPr>
        <w:t>However, some people are not fond of listening or talking to other people unless they speak to their close friend</w:t>
      </w:r>
      <w:r w:rsidR="003C76CC">
        <w:rPr>
          <w:rFonts w:eastAsia="Times New Roman" w:cs="Times New Roman"/>
          <w:b w:val="0"/>
          <w:szCs w:val="24"/>
        </w:rPr>
        <w:t>s</w:t>
      </w:r>
      <w:r w:rsidR="003C76CC" w:rsidRPr="002F450F">
        <w:rPr>
          <w:rFonts w:eastAsia="Times New Roman" w:cs="Times New Roman"/>
          <w:b w:val="0"/>
          <w:szCs w:val="24"/>
        </w:rPr>
        <w:t xml:space="preserve">. </w:t>
      </w:r>
      <w:r>
        <w:rPr>
          <w:rFonts w:eastAsia="Times New Roman" w:cs="Times New Roman"/>
          <w:b w:val="0"/>
          <w:szCs w:val="24"/>
        </w:rPr>
        <w:t>Thus</w:t>
      </w:r>
      <w:r w:rsidR="003C76CC" w:rsidRPr="002F450F">
        <w:rPr>
          <w:rFonts w:eastAsia="Times New Roman" w:cs="Times New Roman"/>
          <w:b w:val="0"/>
          <w:szCs w:val="24"/>
        </w:rPr>
        <w:t xml:space="preserve">, Chatbots </w:t>
      </w:r>
      <w:r w:rsidR="00E66A0C">
        <w:rPr>
          <w:rFonts w:eastAsia="Times New Roman" w:cs="Times New Roman"/>
          <w:b w:val="0"/>
          <w:szCs w:val="24"/>
        </w:rPr>
        <w:t>wa</w:t>
      </w:r>
      <w:r w:rsidR="003C76CC">
        <w:rPr>
          <w:rFonts w:eastAsia="Times New Roman" w:cs="Times New Roman"/>
          <w:b w:val="0"/>
          <w:szCs w:val="24"/>
        </w:rPr>
        <w:t xml:space="preserve">s </w:t>
      </w:r>
      <w:r w:rsidR="003C76CC" w:rsidRPr="002F450F">
        <w:rPr>
          <w:rFonts w:eastAsia="Times New Roman" w:cs="Times New Roman"/>
          <w:b w:val="0"/>
          <w:szCs w:val="24"/>
        </w:rPr>
        <w:t>made to become our "conversational agents"</w:t>
      </w:r>
      <w:r w:rsidR="00E66A0C">
        <w:rPr>
          <w:rFonts w:eastAsia="Times New Roman" w:cs="Times New Roman"/>
          <w:b w:val="0"/>
          <w:szCs w:val="24"/>
        </w:rPr>
        <w:t>—it is</w:t>
      </w:r>
      <w:r w:rsidR="003C76CC" w:rsidRPr="002F450F">
        <w:rPr>
          <w:rFonts w:eastAsia="Times New Roman" w:cs="Times New Roman"/>
          <w:b w:val="0"/>
          <w:szCs w:val="24"/>
        </w:rPr>
        <w:t xml:space="preserve"> software application </w:t>
      </w:r>
      <w:r w:rsidR="00E66A0C">
        <w:rPr>
          <w:rFonts w:eastAsia="Times New Roman" w:cs="Times New Roman"/>
          <w:b w:val="0"/>
          <w:szCs w:val="24"/>
        </w:rPr>
        <w:t xml:space="preserve">which </w:t>
      </w:r>
      <w:r w:rsidR="003C76CC" w:rsidRPr="002F450F">
        <w:rPr>
          <w:rFonts w:eastAsia="Times New Roman" w:cs="Times New Roman"/>
          <w:b w:val="0"/>
          <w:szCs w:val="24"/>
        </w:rPr>
        <w:t>mimics written or spoken human speech</w:t>
      </w:r>
      <w:r w:rsidR="00E66A0C">
        <w:rPr>
          <w:rFonts w:eastAsia="Times New Roman" w:cs="Times New Roman"/>
          <w:b w:val="0"/>
          <w:szCs w:val="24"/>
        </w:rPr>
        <w:t xml:space="preserve">, in order </w:t>
      </w:r>
      <w:r w:rsidR="003C76CC" w:rsidRPr="002F450F">
        <w:rPr>
          <w:rFonts w:eastAsia="Times New Roman" w:cs="Times New Roman"/>
          <w:b w:val="0"/>
          <w:szCs w:val="24"/>
        </w:rPr>
        <w:t xml:space="preserve">to simulate a conversation or interaction with a natural </w:t>
      </w:r>
      <w:r w:rsidR="003C76CC" w:rsidRPr="002F450F">
        <w:rPr>
          <w:rFonts w:eastAsia="Times New Roman" w:cs="Times New Roman"/>
          <w:b w:val="0"/>
          <w:szCs w:val="24"/>
        </w:rPr>
        <w:lastRenderedPageBreak/>
        <w:t xml:space="preserve">person (Shewan, 2018). With these chatbots, people can talk to a robot, or more like an average person, but a programmer programs it. An example of </w:t>
      </w:r>
      <w:r w:rsidR="00157084">
        <w:rPr>
          <w:rFonts w:eastAsia="Times New Roman" w:cs="Times New Roman"/>
          <w:b w:val="0"/>
          <w:szCs w:val="24"/>
        </w:rPr>
        <w:t xml:space="preserve">a </w:t>
      </w:r>
      <w:r w:rsidR="003C76CC" w:rsidRPr="002F450F">
        <w:rPr>
          <w:rFonts w:eastAsia="Times New Roman" w:cs="Times New Roman"/>
          <w:b w:val="0"/>
          <w:szCs w:val="24"/>
        </w:rPr>
        <w:t>chatbot is an application called Replika, the latest fantastic chatbot. It's a space where end-users can safely share their thoughts, feelings, beliefs, experiences, memories, dreams – their "private perceptual world." (Kuyda, 2019)  </w:t>
      </w:r>
      <w:r w:rsidR="003C76CC" w:rsidRPr="002F450F">
        <w:rPr>
          <w:rFonts w:eastAsia="Times New Roman" w:cs="Times New Roman"/>
          <w:bCs/>
          <w:szCs w:val="24"/>
          <w:lang w:val="en-US"/>
        </w:rPr>
        <w:t> </w:t>
      </w:r>
    </w:p>
    <w:p w14:paraId="6D5561F4" w14:textId="783B545C" w:rsidR="003C76CC" w:rsidRPr="002F450F" w:rsidRDefault="00E66A0C" w:rsidP="00A316F6">
      <w:pPr>
        <w:spacing w:afterLines="240" w:after="576" w:line="360" w:lineRule="auto"/>
        <w:ind w:left="720"/>
        <w:jc w:val="both"/>
        <w:textAlignment w:val="baseline"/>
        <w:rPr>
          <w:rFonts w:ascii="Segoe UI" w:eastAsia="Times New Roman" w:hAnsi="Segoe UI" w:cs="Segoe UI"/>
          <w:bCs/>
          <w:sz w:val="18"/>
          <w:szCs w:val="18"/>
          <w:lang w:val="en-US"/>
        </w:rPr>
      </w:pPr>
      <w:r>
        <w:rPr>
          <w:rFonts w:eastAsia="Times New Roman" w:cs="Times New Roman"/>
          <w:b w:val="0"/>
          <w:szCs w:val="24"/>
        </w:rPr>
        <w:t>U</w:t>
      </w:r>
      <w:r w:rsidR="00A0357A">
        <w:rPr>
          <w:rFonts w:eastAsia="Times New Roman" w:cs="Times New Roman"/>
          <w:b w:val="0"/>
          <w:szCs w:val="24"/>
        </w:rPr>
        <w:t>ser</w:t>
      </w:r>
      <w:r>
        <w:rPr>
          <w:rFonts w:eastAsia="Times New Roman" w:cs="Times New Roman"/>
          <w:b w:val="0"/>
          <w:szCs w:val="24"/>
        </w:rPr>
        <w:t>s</w:t>
      </w:r>
      <w:r w:rsidR="00157084">
        <w:rPr>
          <w:rFonts w:eastAsia="Times New Roman" w:cs="Times New Roman"/>
          <w:b w:val="0"/>
          <w:szCs w:val="24"/>
        </w:rPr>
        <w:t xml:space="preserve"> can also check </w:t>
      </w:r>
      <w:r>
        <w:rPr>
          <w:rFonts w:eastAsia="Times New Roman" w:cs="Times New Roman"/>
          <w:b w:val="0"/>
          <w:szCs w:val="24"/>
        </w:rPr>
        <w:t xml:space="preserve">their </w:t>
      </w:r>
      <w:r w:rsidR="00157084">
        <w:rPr>
          <w:rFonts w:eastAsia="Times New Roman" w:cs="Times New Roman"/>
          <w:b w:val="0"/>
          <w:szCs w:val="24"/>
        </w:rPr>
        <w:t>body mass index, and the system will provide the proper meal</w:t>
      </w:r>
      <w:r w:rsidR="003C76CC" w:rsidRPr="002F450F">
        <w:rPr>
          <w:rFonts w:eastAsia="Times New Roman" w:cs="Times New Roman"/>
          <w:b w:val="0"/>
          <w:szCs w:val="24"/>
        </w:rPr>
        <w:t>. The developers will give the end-user</w:t>
      </w:r>
      <w:r>
        <w:rPr>
          <w:rFonts w:eastAsia="Times New Roman" w:cs="Times New Roman"/>
          <w:b w:val="0"/>
          <w:szCs w:val="24"/>
        </w:rPr>
        <w:t>s an</w:t>
      </w:r>
      <w:r w:rsidR="003C76CC" w:rsidRPr="002F450F">
        <w:rPr>
          <w:rFonts w:eastAsia="Times New Roman" w:cs="Times New Roman"/>
          <w:b w:val="0"/>
          <w:szCs w:val="24"/>
        </w:rPr>
        <w:t xml:space="preserve"> options and choices of recipes</w:t>
      </w:r>
      <w:r w:rsidR="00A0357A">
        <w:rPr>
          <w:rFonts w:eastAsia="Times New Roman" w:cs="Times New Roman"/>
          <w:b w:val="0"/>
          <w:szCs w:val="24"/>
        </w:rPr>
        <w:t xml:space="preserve"> that </w:t>
      </w:r>
      <w:r w:rsidR="00157084">
        <w:rPr>
          <w:rFonts w:eastAsia="Times New Roman" w:cs="Times New Roman"/>
          <w:b w:val="0"/>
          <w:szCs w:val="24"/>
        </w:rPr>
        <w:t>FoodPanion recommends</w:t>
      </w:r>
      <w:r w:rsidR="003C76CC" w:rsidRPr="002F450F">
        <w:rPr>
          <w:rFonts w:eastAsia="Times New Roman" w:cs="Times New Roman"/>
          <w:b w:val="0"/>
          <w:szCs w:val="24"/>
        </w:rPr>
        <w:t>. This mobile application will help the end-users get healthy and</w:t>
      </w:r>
      <w:r>
        <w:rPr>
          <w:rFonts w:eastAsia="Times New Roman" w:cs="Times New Roman"/>
          <w:b w:val="0"/>
          <w:szCs w:val="24"/>
        </w:rPr>
        <w:t xml:space="preserve"> to</w:t>
      </w:r>
      <w:r w:rsidR="003C76CC" w:rsidRPr="002F450F">
        <w:rPr>
          <w:rFonts w:eastAsia="Times New Roman" w:cs="Times New Roman"/>
          <w:b w:val="0"/>
          <w:szCs w:val="24"/>
        </w:rPr>
        <w:t xml:space="preserve"> have balanced and proper diet, </w:t>
      </w:r>
      <w:r w:rsidR="004514FB">
        <w:rPr>
          <w:rFonts w:eastAsia="Times New Roman" w:cs="Times New Roman"/>
          <w:b w:val="0"/>
          <w:szCs w:val="24"/>
        </w:rPr>
        <w:t xml:space="preserve">and </w:t>
      </w:r>
      <w:r w:rsidR="003C76CC" w:rsidRPr="002F450F">
        <w:rPr>
          <w:rFonts w:eastAsia="Times New Roman" w:cs="Times New Roman"/>
          <w:b w:val="0"/>
          <w:szCs w:val="24"/>
        </w:rPr>
        <w:t xml:space="preserve">end-users will learn from </w:t>
      </w:r>
      <w:r w:rsidR="003C76CC">
        <w:rPr>
          <w:rFonts w:eastAsia="Times New Roman" w:cs="Times New Roman"/>
          <w:b w:val="0"/>
          <w:szCs w:val="24"/>
        </w:rPr>
        <w:t>FoodPanion’s</w:t>
      </w:r>
      <w:r w:rsidR="004514FB">
        <w:rPr>
          <w:rFonts w:eastAsia="Times New Roman" w:cs="Times New Roman"/>
          <w:b w:val="0"/>
          <w:szCs w:val="24"/>
        </w:rPr>
        <w:t xml:space="preserve"> available</w:t>
      </w:r>
      <w:r w:rsidR="003C76CC">
        <w:rPr>
          <w:rFonts w:eastAsia="Times New Roman" w:cs="Times New Roman"/>
          <w:b w:val="0"/>
          <w:szCs w:val="24"/>
        </w:rPr>
        <w:t xml:space="preserve"> </w:t>
      </w:r>
      <w:r w:rsidR="003C76CC" w:rsidRPr="002F450F">
        <w:rPr>
          <w:rFonts w:eastAsia="Times New Roman" w:cs="Times New Roman"/>
          <w:b w:val="0"/>
          <w:szCs w:val="24"/>
        </w:rPr>
        <w:t xml:space="preserve">recipes. The developers of this system think of this mobile application as a way for people to learn new recipe ideas and </w:t>
      </w:r>
      <w:r w:rsidR="004514FB">
        <w:rPr>
          <w:rFonts w:eastAsia="Times New Roman" w:cs="Times New Roman"/>
          <w:b w:val="0"/>
          <w:szCs w:val="24"/>
        </w:rPr>
        <w:t xml:space="preserve">to </w:t>
      </w:r>
      <w:r w:rsidR="003C76CC" w:rsidRPr="002F450F">
        <w:rPr>
          <w:rFonts w:eastAsia="Times New Roman" w:cs="Times New Roman"/>
          <w:b w:val="0"/>
          <w:szCs w:val="24"/>
        </w:rPr>
        <w:t xml:space="preserve">unleash </w:t>
      </w:r>
      <w:r w:rsidR="004514FB">
        <w:rPr>
          <w:rFonts w:eastAsia="Times New Roman" w:cs="Times New Roman"/>
          <w:b w:val="0"/>
          <w:szCs w:val="24"/>
        </w:rPr>
        <w:t xml:space="preserve">their </w:t>
      </w:r>
      <w:r w:rsidR="003C76CC" w:rsidRPr="002F450F">
        <w:rPr>
          <w:rFonts w:eastAsia="Times New Roman" w:cs="Times New Roman"/>
          <w:b w:val="0"/>
          <w:szCs w:val="24"/>
        </w:rPr>
        <w:t>creativeness.</w:t>
      </w:r>
      <w:r w:rsidR="003C76CC" w:rsidRPr="002F450F">
        <w:rPr>
          <w:rFonts w:eastAsia="Times New Roman" w:cs="Times New Roman"/>
          <w:bCs/>
          <w:szCs w:val="24"/>
          <w:lang w:val="en-US"/>
        </w:rPr>
        <w:t> </w:t>
      </w:r>
    </w:p>
    <w:p w14:paraId="7C4628AD" w14:textId="77777777" w:rsidR="009F1EB1" w:rsidRDefault="00A65ECF" w:rsidP="00916614">
      <w:pPr>
        <w:pStyle w:val="Heading2"/>
      </w:pPr>
      <w:r>
        <w:t>Purpose and Description of the Project</w:t>
      </w:r>
    </w:p>
    <w:p w14:paraId="62D54590" w14:textId="52597BDB" w:rsidR="00B049B3" w:rsidRPr="002F450F" w:rsidRDefault="00B049B3" w:rsidP="00B049B3">
      <w:pPr>
        <w:spacing w:after="240" w:line="360" w:lineRule="auto"/>
        <w:ind w:left="720"/>
        <w:jc w:val="both"/>
        <w:textAlignment w:val="baseline"/>
        <w:rPr>
          <w:rFonts w:ascii="Segoe UI" w:eastAsia="Times New Roman" w:hAnsi="Segoe UI" w:cs="Segoe UI"/>
          <w:bCs/>
          <w:sz w:val="18"/>
          <w:szCs w:val="18"/>
          <w:lang w:val="en-US"/>
        </w:rPr>
      </w:pPr>
      <w:r w:rsidRPr="002F450F">
        <w:rPr>
          <w:rFonts w:eastAsia="Times New Roman" w:cs="Times New Roman"/>
          <w:b w:val="0"/>
          <w:szCs w:val="24"/>
        </w:rPr>
        <w:t>This mobile application aims to ease people's lives by not worrying about what to cook. The mobile application will provide the end-users desired meal recipe.</w:t>
      </w:r>
      <w:r w:rsidR="0060476D">
        <w:rPr>
          <w:rFonts w:eastAsia="Times New Roman" w:cs="Times New Roman"/>
          <w:b w:val="0"/>
          <w:szCs w:val="24"/>
        </w:rPr>
        <w:t xml:space="preserve"> In addition</w:t>
      </w:r>
      <w:r w:rsidRPr="002F450F">
        <w:rPr>
          <w:rFonts w:eastAsia="Times New Roman" w:cs="Times New Roman"/>
          <w:b w:val="0"/>
          <w:szCs w:val="24"/>
        </w:rPr>
        <w:t>, the developers want</w:t>
      </w:r>
      <w:r w:rsidR="0060476D">
        <w:rPr>
          <w:rFonts w:eastAsia="Times New Roman" w:cs="Times New Roman"/>
          <w:b w:val="0"/>
          <w:szCs w:val="24"/>
        </w:rPr>
        <w:t xml:space="preserve">ed </w:t>
      </w:r>
      <w:r w:rsidRPr="002F450F">
        <w:rPr>
          <w:rFonts w:eastAsia="Times New Roman" w:cs="Times New Roman"/>
          <w:b w:val="0"/>
          <w:szCs w:val="24"/>
        </w:rPr>
        <w:t>the users not</w:t>
      </w:r>
      <w:r w:rsidR="0060476D">
        <w:rPr>
          <w:rFonts w:eastAsia="Times New Roman" w:cs="Times New Roman"/>
          <w:b w:val="0"/>
          <w:szCs w:val="24"/>
        </w:rPr>
        <w:t xml:space="preserve"> </w:t>
      </w:r>
      <w:r w:rsidRPr="002F450F">
        <w:rPr>
          <w:rFonts w:eastAsia="Times New Roman" w:cs="Times New Roman"/>
          <w:b w:val="0"/>
          <w:szCs w:val="24"/>
        </w:rPr>
        <w:t>to</w:t>
      </w:r>
      <w:r w:rsidR="0060476D">
        <w:rPr>
          <w:rFonts w:eastAsia="Times New Roman" w:cs="Times New Roman"/>
          <w:b w:val="0"/>
          <w:szCs w:val="24"/>
        </w:rPr>
        <w:t xml:space="preserve"> just</w:t>
      </w:r>
      <w:r w:rsidRPr="002F450F">
        <w:rPr>
          <w:rFonts w:eastAsia="Times New Roman" w:cs="Times New Roman"/>
          <w:b w:val="0"/>
          <w:szCs w:val="24"/>
        </w:rPr>
        <w:t xml:space="preserve"> cook because of</w:t>
      </w:r>
      <w:r w:rsidR="0060476D">
        <w:rPr>
          <w:rFonts w:eastAsia="Times New Roman" w:cs="Times New Roman"/>
          <w:b w:val="0"/>
          <w:szCs w:val="24"/>
        </w:rPr>
        <w:t xml:space="preserve"> their</w:t>
      </w:r>
      <w:r w:rsidRPr="002F450F">
        <w:rPr>
          <w:rFonts w:eastAsia="Times New Roman" w:cs="Times New Roman"/>
          <w:b w:val="0"/>
          <w:szCs w:val="24"/>
        </w:rPr>
        <w:t xml:space="preserve"> </w:t>
      </w:r>
      <w:r w:rsidR="0060476D">
        <w:rPr>
          <w:rFonts w:eastAsia="Times New Roman" w:cs="Times New Roman"/>
          <w:b w:val="0"/>
          <w:szCs w:val="24"/>
        </w:rPr>
        <w:t>hungriness,</w:t>
      </w:r>
      <w:r w:rsidRPr="002F450F">
        <w:rPr>
          <w:rFonts w:eastAsia="Times New Roman" w:cs="Times New Roman"/>
          <w:b w:val="0"/>
          <w:szCs w:val="24"/>
        </w:rPr>
        <w:t> </w:t>
      </w:r>
      <w:r>
        <w:rPr>
          <w:rFonts w:eastAsia="Times New Roman" w:cs="Times New Roman"/>
          <w:b w:val="0"/>
          <w:szCs w:val="24"/>
        </w:rPr>
        <w:t>but to</w:t>
      </w:r>
      <w:r w:rsidRPr="002F450F">
        <w:rPr>
          <w:rFonts w:eastAsia="Times New Roman" w:cs="Times New Roman"/>
          <w:b w:val="0"/>
          <w:szCs w:val="24"/>
        </w:rPr>
        <w:t xml:space="preserve"> learn from the recipes </w:t>
      </w:r>
      <w:r>
        <w:rPr>
          <w:rFonts w:eastAsia="Times New Roman" w:cs="Times New Roman"/>
          <w:b w:val="0"/>
          <w:szCs w:val="24"/>
        </w:rPr>
        <w:t>users</w:t>
      </w:r>
      <w:r w:rsidRPr="002F450F">
        <w:rPr>
          <w:rFonts w:eastAsia="Times New Roman" w:cs="Times New Roman"/>
          <w:b w:val="0"/>
          <w:szCs w:val="24"/>
        </w:rPr>
        <w:t xml:space="preserve"> get from </w:t>
      </w:r>
      <w:r>
        <w:rPr>
          <w:rFonts w:eastAsia="Times New Roman" w:cs="Times New Roman"/>
          <w:b w:val="0"/>
          <w:szCs w:val="24"/>
        </w:rPr>
        <w:t>FoodPanion</w:t>
      </w:r>
      <w:r w:rsidRPr="002F450F">
        <w:rPr>
          <w:rFonts w:eastAsia="Times New Roman" w:cs="Times New Roman"/>
          <w:b w:val="0"/>
          <w:szCs w:val="24"/>
        </w:rPr>
        <w:t xml:space="preserve">. </w:t>
      </w:r>
    </w:p>
    <w:p w14:paraId="2ADA8080" w14:textId="2D8094EF" w:rsidR="00B049B3" w:rsidRPr="002F450F" w:rsidRDefault="0060476D" w:rsidP="00B049B3">
      <w:pPr>
        <w:spacing w:after="240" w:line="360" w:lineRule="auto"/>
        <w:ind w:left="720"/>
        <w:jc w:val="both"/>
        <w:textAlignment w:val="baseline"/>
        <w:rPr>
          <w:rFonts w:ascii="Segoe UI" w:eastAsia="Times New Roman" w:hAnsi="Segoe UI" w:cs="Segoe UI"/>
          <w:bCs/>
          <w:sz w:val="18"/>
          <w:szCs w:val="18"/>
          <w:lang w:val="en-US"/>
        </w:rPr>
      </w:pPr>
      <w:r>
        <w:rPr>
          <w:rFonts w:eastAsia="Times New Roman" w:cs="Times New Roman"/>
          <w:b w:val="0"/>
          <w:szCs w:val="24"/>
        </w:rPr>
        <w:t>Furthermore, t</w:t>
      </w:r>
      <w:r w:rsidR="00B049B3" w:rsidRPr="002F450F">
        <w:rPr>
          <w:rFonts w:eastAsia="Times New Roman" w:cs="Times New Roman"/>
          <w:b w:val="0"/>
          <w:szCs w:val="24"/>
        </w:rPr>
        <w:t xml:space="preserve">he system </w:t>
      </w:r>
      <w:r w:rsidR="00B049B3">
        <w:rPr>
          <w:rFonts w:eastAsia="Times New Roman" w:cs="Times New Roman"/>
          <w:b w:val="0"/>
          <w:szCs w:val="24"/>
        </w:rPr>
        <w:t>FoodPanion</w:t>
      </w:r>
      <w:r w:rsidR="00B049B3" w:rsidRPr="002F450F">
        <w:rPr>
          <w:rFonts w:eastAsia="Times New Roman" w:cs="Times New Roman"/>
          <w:b w:val="0"/>
          <w:szCs w:val="24"/>
        </w:rPr>
        <w:t xml:space="preserve"> is a mobile application where the end-users can talk to the cooking buddy</w:t>
      </w:r>
      <w:r w:rsidR="00B049B3">
        <w:rPr>
          <w:rFonts w:eastAsia="Times New Roman" w:cs="Times New Roman"/>
          <w:b w:val="0"/>
          <w:szCs w:val="24"/>
        </w:rPr>
        <w:t xml:space="preserve"> or FoodPanion chatbot</w:t>
      </w:r>
      <w:r w:rsidR="00B049B3" w:rsidRPr="002F450F">
        <w:rPr>
          <w:rFonts w:eastAsia="Times New Roman" w:cs="Times New Roman"/>
          <w:b w:val="0"/>
          <w:szCs w:val="24"/>
        </w:rPr>
        <w:t xml:space="preserve">. </w:t>
      </w:r>
      <w:r w:rsidR="00B049B3">
        <w:rPr>
          <w:rFonts w:eastAsia="Times New Roman" w:cs="Times New Roman"/>
          <w:b w:val="0"/>
          <w:szCs w:val="24"/>
        </w:rPr>
        <w:t>FoodPanion</w:t>
      </w:r>
      <w:r w:rsidR="00B049B3" w:rsidRPr="002F450F">
        <w:rPr>
          <w:rFonts w:eastAsia="Times New Roman" w:cs="Times New Roman"/>
          <w:b w:val="0"/>
          <w:szCs w:val="24"/>
        </w:rPr>
        <w:t xml:space="preserve"> is a chatbot that the end-users can talk </w:t>
      </w:r>
      <w:r w:rsidR="00B049B3">
        <w:rPr>
          <w:rFonts w:eastAsia="Times New Roman" w:cs="Times New Roman"/>
          <w:b w:val="0"/>
          <w:szCs w:val="24"/>
        </w:rPr>
        <w:t>with</w:t>
      </w:r>
      <w:r w:rsidR="00B049B3" w:rsidRPr="002F450F">
        <w:rPr>
          <w:rFonts w:eastAsia="Times New Roman" w:cs="Times New Roman"/>
          <w:b w:val="0"/>
          <w:szCs w:val="24"/>
        </w:rPr>
        <w:t xml:space="preserve">, but only about food and recipe ideas. </w:t>
      </w:r>
      <w:r w:rsidR="00B049B3">
        <w:rPr>
          <w:rFonts w:eastAsia="Times New Roman" w:cs="Times New Roman"/>
          <w:b w:val="0"/>
          <w:szCs w:val="24"/>
        </w:rPr>
        <w:t>FoodPanion</w:t>
      </w:r>
      <w:r w:rsidR="00B049B3" w:rsidRPr="002F450F">
        <w:rPr>
          <w:rFonts w:eastAsia="Times New Roman" w:cs="Times New Roman"/>
          <w:b w:val="0"/>
          <w:szCs w:val="24"/>
        </w:rPr>
        <w:t xml:space="preserve"> recommends different meal categories such as </w:t>
      </w:r>
      <w:r w:rsidR="004514FB">
        <w:rPr>
          <w:rFonts w:eastAsia="Times New Roman" w:cs="Times New Roman"/>
          <w:b w:val="0"/>
          <w:szCs w:val="24"/>
        </w:rPr>
        <w:t>b</w:t>
      </w:r>
      <w:r w:rsidR="00B049B3" w:rsidRPr="002F450F">
        <w:rPr>
          <w:rFonts w:eastAsia="Times New Roman" w:cs="Times New Roman"/>
          <w:b w:val="0"/>
          <w:szCs w:val="24"/>
        </w:rPr>
        <w:t xml:space="preserve">reakfast-meal, </w:t>
      </w:r>
      <w:r w:rsidR="004514FB">
        <w:rPr>
          <w:rFonts w:eastAsia="Times New Roman" w:cs="Times New Roman"/>
          <w:b w:val="0"/>
          <w:szCs w:val="24"/>
        </w:rPr>
        <w:t>l</w:t>
      </w:r>
      <w:r w:rsidR="00B049B3" w:rsidRPr="002F450F">
        <w:rPr>
          <w:rFonts w:eastAsia="Times New Roman" w:cs="Times New Roman"/>
          <w:b w:val="0"/>
          <w:szCs w:val="24"/>
        </w:rPr>
        <w:t xml:space="preserve">unch-meal, </w:t>
      </w:r>
      <w:r w:rsidR="004514FB">
        <w:rPr>
          <w:rFonts w:eastAsia="Times New Roman" w:cs="Times New Roman"/>
          <w:b w:val="0"/>
          <w:szCs w:val="24"/>
        </w:rPr>
        <w:t>d</w:t>
      </w:r>
      <w:r w:rsidR="00B049B3" w:rsidRPr="002F450F">
        <w:rPr>
          <w:rFonts w:eastAsia="Times New Roman" w:cs="Times New Roman"/>
          <w:b w:val="0"/>
          <w:szCs w:val="24"/>
        </w:rPr>
        <w:t xml:space="preserve">inner-meal, </w:t>
      </w:r>
      <w:r w:rsidR="004514FB">
        <w:rPr>
          <w:rFonts w:eastAsia="Times New Roman" w:cs="Times New Roman"/>
          <w:b w:val="0"/>
          <w:szCs w:val="24"/>
        </w:rPr>
        <w:t xml:space="preserve">as well as </w:t>
      </w:r>
      <w:r w:rsidR="00B049B3" w:rsidRPr="002F450F">
        <w:rPr>
          <w:rFonts w:eastAsia="Times New Roman" w:cs="Times New Roman"/>
          <w:b w:val="0"/>
          <w:szCs w:val="24"/>
        </w:rPr>
        <w:t>desserts/beverages</w:t>
      </w:r>
      <w:r w:rsidR="00B049B3">
        <w:rPr>
          <w:rFonts w:eastAsia="Times New Roman" w:cs="Times New Roman"/>
          <w:b w:val="0"/>
          <w:szCs w:val="24"/>
        </w:rPr>
        <w:t>.</w:t>
      </w:r>
      <w:r w:rsidR="004514FB">
        <w:rPr>
          <w:rFonts w:eastAsia="Times New Roman" w:cs="Times New Roman"/>
          <w:b w:val="0"/>
          <w:szCs w:val="24"/>
        </w:rPr>
        <w:t xml:space="preserve"> As t</w:t>
      </w:r>
      <w:r w:rsidR="00B049B3">
        <w:rPr>
          <w:rFonts w:eastAsia="Times New Roman" w:cs="Times New Roman"/>
          <w:b w:val="0"/>
          <w:szCs w:val="24"/>
        </w:rPr>
        <w:t>he system itself can calculate the user’s BMI to get and give the right recipe for the user</w:t>
      </w:r>
      <w:r w:rsidR="004514FB">
        <w:rPr>
          <w:rFonts w:eastAsia="Times New Roman" w:cs="Times New Roman"/>
          <w:b w:val="0"/>
          <w:szCs w:val="24"/>
        </w:rPr>
        <w:t>s. Wherein, t</w:t>
      </w:r>
      <w:r w:rsidR="00B049B3">
        <w:rPr>
          <w:rFonts w:eastAsia="Times New Roman" w:cs="Times New Roman"/>
          <w:b w:val="0"/>
          <w:szCs w:val="24"/>
        </w:rPr>
        <w:t xml:space="preserve">he developers created this application not by just giving the users the desired meal, </w:t>
      </w:r>
      <w:r w:rsidR="004514FB">
        <w:rPr>
          <w:rFonts w:eastAsia="Times New Roman" w:cs="Times New Roman"/>
          <w:b w:val="0"/>
          <w:szCs w:val="24"/>
        </w:rPr>
        <w:t>a</w:t>
      </w:r>
      <w:r w:rsidR="00B049B3">
        <w:rPr>
          <w:rFonts w:eastAsia="Times New Roman" w:cs="Times New Roman"/>
          <w:b w:val="0"/>
          <w:szCs w:val="24"/>
        </w:rPr>
        <w:t>s well as giving the users the advised meal for th</w:t>
      </w:r>
      <w:r w:rsidR="004514FB">
        <w:rPr>
          <w:rFonts w:eastAsia="Times New Roman" w:cs="Times New Roman"/>
          <w:b w:val="0"/>
          <w:szCs w:val="24"/>
        </w:rPr>
        <w:t>em</w:t>
      </w:r>
      <w:r w:rsidR="00B049B3">
        <w:rPr>
          <w:rFonts w:eastAsia="Times New Roman" w:cs="Times New Roman"/>
          <w:b w:val="0"/>
          <w:szCs w:val="24"/>
        </w:rPr>
        <w:t xml:space="preserve">. </w:t>
      </w:r>
      <w:r w:rsidR="004514FB">
        <w:rPr>
          <w:rFonts w:eastAsia="Times New Roman" w:cs="Times New Roman"/>
          <w:b w:val="0"/>
          <w:szCs w:val="24"/>
        </w:rPr>
        <w:t>Also, t</w:t>
      </w:r>
      <w:r w:rsidR="00B049B3" w:rsidRPr="002F450F">
        <w:rPr>
          <w:rFonts w:eastAsia="Times New Roman" w:cs="Times New Roman"/>
          <w:b w:val="0"/>
          <w:szCs w:val="24"/>
        </w:rPr>
        <w:t xml:space="preserve">he application recommends varieties of food from </w:t>
      </w:r>
      <w:r w:rsidR="00B049B3">
        <w:rPr>
          <w:rFonts w:eastAsia="Times New Roman" w:cs="Times New Roman"/>
          <w:b w:val="0"/>
          <w:szCs w:val="24"/>
        </w:rPr>
        <w:t>various</w:t>
      </w:r>
      <w:r w:rsidR="00B049B3" w:rsidRPr="002F450F">
        <w:rPr>
          <w:rFonts w:eastAsia="Times New Roman" w:cs="Times New Roman"/>
          <w:b w:val="0"/>
          <w:szCs w:val="24"/>
        </w:rPr>
        <w:t xml:space="preserve"> countries. </w:t>
      </w:r>
    </w:p>
    <w:p w14:paraId="7F5D0D6D" w14:textId="77777777" w:rsidR="009F1EB1" w:rsidRDefault="009F1EB1" w:rsidP="00916614">
      <w:pPr>
        <w:pStyle w:val="Heading2"/>
      </w:pPr>
      <w:r>
        <w:lastRenderedPageBreak/>
        <w:t xml:space="preserve">Objectives of the </w:t>
      </w:r>
      <w:r w:rsidR="00A65ECF">
        <w:t>S</w:t>
      </w:r>
      <w:r>
        <w:t>tudy</w:t>
      </w:r>
    </w:p>
    <w:p w14:paraId="0FF154A5" w14:textId="2FA09A06" w:rsidR="003C76CC" w:rsidRDefault="003C76CC" w:rsidP="003C76CC">
      <w:pPr>
        <w:spacing w:after="240" w:line="360" w:lineRule="auto"/>
        <w:ind w:left="720"/>
        <w:jc w:val="both"/>
        <w:textAlignment w:val="baseline"/>
        <w:rPr>
          <w:rFonts w:eastAsia="Times New Roman" w:cs="Times New Roman"/>
          <w:b w:val="0"/>
          <w:szCs w:val="24"/>
        </w:rPr>
      </w:pPr>
      <w:r w:rsidRPr="006B1773">
        <w:rPr>
          <w:rFonts w:eastAsia="Times New Roman" w:cs="Times New Roman"/>
          <w:b w:val="0"/>
          <w:szCs w:val="24"/>
        </w:rPr>
        <w:t xml:space="preserve">To develop an android application that will recommend a food recipe depending </w:t>
      </w:r>
      <w:r>
        <w:rPr>
          <w:rFonts w:eastAsia="Times New Roman" w:cs="Times New Roman"/>
          <w:b w:val="0"/>
          <w:szCs w:val="24"/>
        </w:rPr>
        <w:t>on</w:t>
      </w:r>
      <w:r w:rsidRPr="006B1773">
        <w:rPr>
          <w:rFonts w:eastAsia="Times New Roman" w:cs="Times New Roman"/>
          <w:b w:val="0"/>
          <w:szCs w:val="24"/>
        </w:rPr>
        <w:t xml:space="preserve"> end-user</w:t>
      </w:r>
      <w:r w:rsidR="00585BA3">
        <w:rPr>
          <w:rFonts w:eastAsia="Times New Roman" w:cs="Times New Roman"/>
          <w:b w:val="0"/>
          <w:szCs w:val="24"/>
        </w:rPr>
        <w:t>’s</w:t>
      </w:r>
      <w:r w:rsidRPr="006B1773">
        <w:rPr>
          <w:rFonts w:eastAsia="Times New Roman" w:cs="Times New Roman"/>
          <w:b w:val="0"/>
          <w:szCs w:val="24"/>
        </w:rPr>
        <w:t xml:space="preserve"> BMI result</w:t>
      </w:r>
      <w:r>
        <w:rPr>
          <w:rFonts w:eastAsia="Times New Roman" w:cs="Times New Roman"/>
          <w:b w:val="0"/>
          <w:szCs w:val="24"/>
        </w:rPr>
        <w:t>s</w:t>
      </w:r>
      <w:r w:rsidRPr="006B1773">
        <w:rPr>
          <w:rFonts w:eastAsia="Times New Roman" w:cs="Times New Roman"/>
          <w:b w:val="0"/>
          <w:szCs w:val="24"/>
        </w:rPr>
        <w:t>.</w:t>
      </w:r>
    </w:p>
    <w:p w14:paraId="3849081F" w14:textId="367ED1F5" w:rsidR="003C76CC" w:rsidRPr="00AF25C2" w:rsidRDefault="003C76CC" w:rsidP="003C76CC">
      <w:pPr>
        <w:pStyle w:val="ListParagraph"/>
        <w:numPr>
          <w:ilvl w:val="0"/>
          <w:numId w:val="7"/>
        </w:numPr>
        <w:spacing w:after="240" w:line="360" w:lineRule="auto"/>
        <w:jc w:val="both"/>
        <w:textAlignment w:val="baseline"/>
        <w:rPr>
          <w:rFonts w:eastAsia="Times New Roman" w:cs="Times New Roman"/>
          <w:szCs w:val="24"/>
        </w:rPr>
      </w:pPr>
      <w:r w:rsidRPr="00AF25C2">
        <w:rPr>
          <w:rFonts w:eastAsia="Times New Roman" w:cs="Times New Roman"/>
          <w:szCs w:val="24"/>
        </w:rPr>
        <w:t>To develop a module that will calculate BMI</w:t>
      </w:r>
      <w:r w:rsidR="00585BA3">
        <w:rPr>
          <w:rFonts w:eastAsia="Times New Roman" w:cs="Times New Roman"/>
          <w:szCs w:val="24"/>
        </w:rPr>
        <w:t>,</w:t>
      </w:r>
      <w:r w:rsidRPr="00AF25C2">
        <w:rPr>
          <w:rFonts w:eastAsia="Times New Roman" w:cs="Times New Roman"/>
          <w:szCs w:val="24"/>
        </w:rPr>
        <w:t xml:space="preserve"> and recommend guidelines based on WHO</w:t>
      </w:r>
      <w:r>
        <w:rPr>
          <w:rFonts w:eastAsia="Times New Roman" w:cs="Times New Roman"/>
          <w:szCs w:val="24"/>
        </w:rPr>
        <w:t>;</w:t>
      </w:r>
    </w:p>
    <w:p w14:paraId="64C9605B" w14:textId="50E5BC0D" w:rsidR="003C76CC" w:rsidRPr="00AF25C2" w:rsidRDefault="0031110A" w:rsidP="003C76CC">
      <w:pPr>
        <w:pStyle w:val="ListParagraph"/>
        <w:numPr>
          <w:ilvl w:val="0"/>
          <w:numId w:val="7"/>
        </w:numPr>
        <w:spacing w:after="240" w:line="360" w:lineRule="auto"/>
        <w:jc w:val="both"/>
        <w:textAlignment w:val="baseline"/>
        <w:rPr>
          <w:rFonts w:eastAsia="Times New Roman" w:cs="Times New Roman"/>
          <w:szCs w:val="24"/>
        </w:rPr>
      </w:pPr>
      <w:r w:rsidRPr="0031110A">
        <w:rPr>
          <w:rFonts w:eastAsia="Times New Roman" w:cs="Times New Roman"/>
          <w:szCs w:val="24"/>
        </w:rPr>
        <w:t>To develop a module that shows the calories of each meal.</w:t>
      </w:r>
      <w:r w:rsidR="003C76CC">
        <w:rPr>
          <w:rFonts w:eastAsia="Times New Roman" w:cs="Times New Roman"/>
          <w:szCs w:val="24"/>
        </w:rPr>
        <w:t>;</w:t>
      </w:r>
    </w:p>
    <w:p w14:paraId="1C826DC2" w14:textId="5966811A" w:rsidR="003C76CC" w:rsidRPr="00AF25C2" w:rsidRDefault="003C76CC" w:rsidP="003C76CC">
      <w:pPr>
        <w:pStyle w:val="ListParagraph"/>
        <w:numPr>
          <w:ilvl w:val="0"/>
          <w:numId w:val="7"/>
        </w:numPr>
        <w:spacing w:after="240" w:line="360" w:lineRule="auto"/>
        <w:jc w:val="both"/>
        <w:textAlignment w:val="baseline"/>
        <w:rPr>
          <w:rFonts w:eastAsia="Times New Roman" w:cs="Times New Roman"/>
          <w:szCs w:val="24"/>
        </w:rPr>
      </w:pPr>
      <w:r w:rsidRPr="00AF25C2">
        <w:rPr>
          <w:rFonts w:eastAsia="Times New Roman" w:cs="Times New Roman"/>
          <w:szCs w:val="24"/>
        </w:rPr>
        <w:t>To develop</w:t>
      </w:r>
      <w:r w:rsidR="0053367C">
        <w:rPr>
          <w:rFonts w:eastAsia="Times New Roman" w:cs="Times New Roman"/>
          <w:szCs w:val="24"/>
        </w:rPr>
        <w:t xml:space="preserve"> an application</w:t>
      </w:r>
      <w:r w:rsidRPr="00AF25C2">
        <w:rPr>
          <w:rFonts w:eastAsia="Times New Roman" w:cs="Times New Roman"/>
          <w:szCs w:val="24"/>
        </w:rPr>
        <w:t xml:space="preserve"> that will respond to the </w:t>
      </w:r>
      <w:r w:rsidR="003145AC" w:rsidRPr="00AF25C2">
        <w:rPr>
          <w:rFonts w:eastAsia="Times New Roman" w:cs="Times New Roman"/>
          <w:szCs w:val="24"/>
        </w:rPr>
        <w:t>end-user’s</w:t>
      </w:r>
      <w:r w:rsidRPr="00AF25C2">
        <w:rPr>
          <w:rFonts w:eastAsia="Times New Roman" w:cs="Times New Roman"/>
          <w:szCs w:val="24"/>
        </w:rPr>
        <w:t xml:space="preserve"> food inquiry.</w:t>
      </w:r>
    </w:p>
    <w:p w14:paraId="79FE5B66" w14:textId="77777777" w:rsidR="00AA6AB7" w:rsidRDefault="00AA6AB7" w:rsidP="00916614">
      <w:pPr>
        <w:pStyle w:val="Heading2"/>
      </w:pPr>
      <w:r w:rsidRPr="00AA6AB7">
        <w:t xml:space="preserve">Scope and </w:t>
      </w:r>
      <w:r w:rsidR="00A65ECF">
        <w:t>L</w:t>
      </w:r>
      <w:r w:rsidRPr="00AA6AB7">
        <w:t>imitation</w:t>
      </w:r>
      <w:r>
        <w:t>s</w:t>
      </w:r>
      <w:r w:rsidRPr="00AA6AB7">
        <w:t xml:space="preserve"> of the </w:t>
      </w:r>
      <w:r w:rsidR="00A65ECF">
        <w:t>S</w:t>
      </w:r>
      <w:r w:rsidRPr="00AA6AB7">
        <w:t>tudy</w:t>
      </w:r>
    </w:p>
    <w:p w14:paraId="643A530B" w14:textId="3FDC45CE" w:rsidR="00CE20D1" w:rsidRDefault="00BB62F2" w:rsidP="00BB62F2">
      <w:pPr>
        <w:pStyle w:val="BodyofResearch"/>
      </w:pPr>
      <w:r>
        <w:t>The scope of the developer</w:t>
      </w:r>
      <w:r w:rsidR="00585BA3">
        <w:t>s’</w:t>
      </w:r>
      <w:r>
        <w:t xml:space="preserve"> </w:t>
      </w:r>
      <w:r w:rsidR="00376AFB">
        <w:t>capstone project</w:t>
      </w:r>
      <w:r>
        <w:t xml:space="preserve"> is to develop a mobile application </w:t>
      </w:r>
      <w:r w:rsidR="00157084">
        <w:t>with</w:t>
      </w:r>
      <w:r>
        <w:t xml:space="preserve"> a chatbot </w:t>
      </w:r>
      <w:r w:rsidR="00157084">
        <w:t>that</w:t>
      </w:r>
      <w:r>
        <w:t xml:space="preserve"> relies on the database made by the developers. Offers categorized meals – breakfas</w:t>
      </w:r>
      <w:r w:rsidR="00BD64B9">
        <w:t xml:space="preserve">t, </w:t>
      </w:r>
      <w:r w:rsidR="00B6370D">
        <w:t>lunch</w:t>
      </w:r>
      <w:r w:rsidR="00BD64B9">
        <w:t xml:space="preserve">, dinner, and </w:t>
      </w:r>
      <w:r w:rsidR="00585BA3">
        <w:t>d</w:t>
      </w:r>
      <w:r w:rsidR="00BD64B9">
        <w:t>essert/beverages</w:t>
      </w:r>
      <w:r w:rsidR="00585BA3">
        <w:t>,</w:t>
      </w:r>
      <w:r w:rsidR="00BD64B9">
        <w:t xml:space="preserve"> and a mobile application </w:t>
      </w:r>
      <w:r w:rsidR="00157084">
        <w:t xml:space="preserve">with a BMI calculator for users who would like to check </w:t>
      </w:r>
      <w:r w:rsidR="00585BA3">
        <w:t xml:space="preserve">their </w:t>
      </w:r>
      <w:r w:rsidR="00157084">
        <w:t>current body mass index status</w:t>
      </w:r>
      <w:r w:rsidR="00BD64B9">
        <w:t>.</w:t>
      </w:r>
    </w:p>
    <w:p w14:paraId="491A3AD7" w14:textId="77777777" w:rsidR="00376AFB" w:rsidRDefault="00376AFB" w:rsidP="00BB62F2">
      <w:pPr>
        <w:pStyle w:val="BodyofResearch"/>
      </w:pPr>
    </w:p>
    <w:p w14:paraId="1E3A390F" w14:textId="4FD01795" w:rsidR="00376AFB" w:rsidRDefault="00B6370D" w:rsidP="00BB62F2">
      <w:pPr>
        <w:pStyle w:val="BodyofResearch"/>
        <w:sectPr w:rsidR="00376AFB" w:rsidSect="001F5EA3">
          <w:footerReference w:type="default" r:id="rId14"/>
          <w:pgSz w:w="12240" w:h="15840" w:code="1"/>
          <w:pgMar w:top="1440" w:right="1440" w:bottom="1440" w:left="2160" w:header="720" w:footer="288" w:gutter="0"/>
          <w:pgNumType w:start="1"/>
          <w:cols w:space="720"/>
          <w:docGrid w:linePitch="360"/>
        </w:sectPr>
      </w:pPr>
      <w:r>
        <w:t>The limitation</w:t>
      </w:r>
      <w:r w:rsidR="00376AFB">
        <w:t xml:space="preserve"> of the developer’s capstone project is </w:t>
      </w:r>
      <w:r w:rsidR="00157084">
        <w:t xml:space="preserve">that </w:t>
      </w:r>
      <w:r w:rsidR="00376AFB">
        <w:t>it only focuses on Android users,</w:t>
      </w:r>
      <w:r w:rsidR="00585BA3">
        <w:t xml:space="preserve"> it also </w:t>
      </w:r>
      <w:r w:rsidR="00376AFB">
        <w:t xml:space="preserve">only covers the English-American </w:t>
      </w:r>
      <w:r>
        <w:t>language</w:t>
      </w:r>
      <w:r w:rsidR="00157084">
        <w:t>,</w:t>
      </w:r>
      <w:r>
        <w:t xml:space="preserve"> and</w:t>
      </w:r>
      <w:r w:rsidR="00376AFB">
        <w:t xml:space="preserve"> it cannot be access</w:t>
      </w:r>
      <w:r w:rsidR="00157084">
        <w:t>ed</w:t>
      </w:r>
      <w:r w:rsidR="00376AFB">
        <w:t xml:space="preserve"> offline</w:t>
      </w:r>
      <w:r w:rsidR="00585BA3">
        <w:t xml:space="preserve"> as well. Thus,</w:t>
      </w:r>
      <w:r w:rsidR="00157084">
        <w:t xml:space="preserve"> </w:t>
      </w:r>
      <w:r w:rsidR="00585BA3">
        <w:t>t</w:t>
      </w:r>
      <w:r w:rsidR="00376AFB">
        <w:t>he user must access the application online.</w:t>
      </w:r>
    </w:p>
    <w:p w14:paraId="3AABC393" w14:textId="77777777" w:rsidR="00AA6AB7" w:rsidRPr="00AA6AB7" w:rsidRDefault="00D11178" w:rsidP="008713D9">
      <w:pPr>
        <w:pStyle w:val="Heading1"/>
      </w:pPr>
      <w:r>
        <w:lastRenderedPageBreak/>
        <w:t>review of related literature/systems</w:t>
      </w:r>
    </w:p>
    <w:p w14:paraId="6A7AB10C" w14:textId="77777777" w:rsidR="006023F6" w:rsidRDefault="006023F6" w:rsidP="00916614">
      <w:pPr>
        <w:pStyle w:val="Heading2"/>
      </w:pPr>
      <w:r>
        <w:t xml:space="preserve">Review of </w:t>
      </w:r>
      <w:r w:rsidR="00D11178">
        <w:t>Related Literature</w:t>
      </w:r>
    </w:p>
    <w:p w14:paraId="427E812C" w14:textId="42D2A565" w:rsidR="003C76CC" w:rsidRPr="002F450F" w:rsidRDefault="003C76CC" w:rsidP="00A316F6">
      <w:pPr>
        <w:spacing w:after="240" w:line="360" w:lineRule="auto"/>
        <w:ind w:left="720"/>
        <w:jc w:val="both"/>
        <w:rPr>
          <w:rFonts w:cstheme="minorHAnsi"/>
          <w:b w:val="0"/>
          <w:bCs/>
          <w:szCs w:val="24"/>
          <w:lang w:val="en-US"/>
        </w:rPr>
      </w:pPr>
      <w:r w:rsidRPr="002F450F">
        <w:rPr>
          <w:rFonts w:cstheme="minorHAnsi"/>
          <w:b w:val="0"/>
          <w:bCs/>
          <w:szCs w:val="24"/>
          <w:lang w:val="en-US"/>
        </w:rPr>
        <w:t xml:space="preserve">According to Oriel (2020), </w:t>
      </w:r>
      <w:r w:rsidR="00A7189B">
        <w:rPr>
          <w:rFonts w:cstheme="minorHAnsi"/>
          <w:b w:val="0"/>
          <w:bCs/>
          <w:szCs w:val="24"/>
          <w:lang w:val="en-US"/>
        </w:rPr>
        <w:t>a</w:t>
      </w:r>
      <w:r w:rsidRPr="002F450F">
        <w:rPr>
          <w:rFonts w:cstheme="minorHAnsi"/>
          <w:b w:val="0"/>
          <w:bCs/>
          <w:szCs w:val="24"/>
          <w:lang w:val="en-US"/>
        </w:rPr>
        <w:t xml:space="preserve"> compilation of foods Casper grew up eating and learning to cook, as well as the memories of dishes served during family reunions and holidays. Even though Filipino cooking draws on influences from across the globe, the heart of Filipino cooking in the family. Each family has its own food culture, traditions, and ways to prepare certain dishes. Food is usually prepared and cooked by the family matriarch, like the </w:t>
      </w:r>
      <w:r w:rsidRPr="0060476D">
        <w:rPr>
          <w:rFonts w:cstheme="minorHAnsi"/>
          <w:b w:val="0"/>
          <w:bCs/>
          <w:i/>
          <w:iCs/>
          <w:szCs w:val="24"/>
          <w:lang w:val="en-US"/>
        </w:rPr>
        <w:t>Lola</w:t>
      </w:r>
      <w:r w:rsidRPr="002F450F">
        <w:rPr>
          <w:rFonts w:cstheme="minorHAnsi"/>
          <w:b w:val="0"/>
          <w:bCs/>
          <w:szCs w:val="24"/>
          <w:lang w:val="en-US"/>
        </w:rPr>
        <w:t xml:space="preserve"> (grandmother), </w:t>
      </w:r>
      <w:r w:rsidRPr="0060476D">
        <w:rPr>
          <w:rFonts w:cstheme="minorHAnsi"/>
          <w:b w:val="0"/>
          <w:bCs/>
          <w:i/>
          <w:iCs/>
          <w:szCs w:val="24"/>
          <w:lang w:val="en-US"/>
        </w:rPr>
        <w:t>Nanay</w:t>
      </w:r>
      <w:r w:rsidRPr="002F450F">
        <w:rPr>
          <w:rFonts w:cstheme="minorHAnsi"/>
          <w:b w:val="0"/>
          <w:bCs/>
          <w:szCs w:val="24"/>
          <w:lang w:val="en-US"/>
        </w:rPr>
        <w:t xml:space="preserve"> (mother), or </w:t>
      </w:r>
      <w:r w:rsidRPr="0060476D">
        <w:rPr>
          <w:rFonts w:cstheme="minorHAnsi"/>
          <w:b w:val="0"/>
          <w:bCs/>
          <w:i/>
          <w:iCs/>
          <w:szCs w:val="24"/>
          <w:lang w:val="en-US"/>
        </w:rPr>
        <w:t>Tita</w:t>
      </w:r>
      <w:r w:rsidRPr="002F450F">
        <w:rPr>
          <w:rFonts w:cstheme="minorHAnsi"/>
          <w:b w:val="0"/>
          <w:bCs/>
          <w:szCs w:val="24"/>
          <w:lang w:val="en-US"/>
        </w:rPr>
        <w:t xml:space="preserve"> (aunt), and passed</w:t>
      </w:r>
      <w:r w:rsidR="007671A7">
        <w:rPr>
          <w:rFonts w:cstheme="minorHAnsi"/>
          <w:b w:val="0"/>
          <w:bCs/>
          <w:szCs w:val="24"/>
          <w:lang w:val="en-US"/>
        </w:rPr>
        <w:t xml:space="preserve"> it</w:t>
      </w:r>
      <w:r w:rsidRPr="002F450F">
        <w:rPr>
          <w:rFonts w:cstheme="minorHAnsi"/>
          <w:b w:val="0"/>
          <w:bCs/>
          <w:szCs w:val="24"/>
          <w:lang w:val="en-US"/>
        </w:rPr>
        <w:t xml:space="preserve"> down through the generations. Each dish is a labor of love and a point of pride. Just like family, the food can be sweet, sour, salty, and, at times, bitter, the author writes in the introduction. This book solved the problem in finding food to eat and guide for food lovers to try different foods in other countries across the globe. This book has thought of a way for cooks to master the method of cooking in various countries by providing ingredients and instruction on how to cook it correctly.</w:t>
      </w:r>
    </w:p>
    <w:p w14:paraId="0A2E52E0" w14:textId="25A5969A" w:rsidR="003C76CC" w:rsidRDefault="003C76CC" w:rsidP="00A316F6">
      <w:pPr>
        <w:spacing w:after="240" w:line="360" w:lineRule="auto"/>
        <w:ind w:left="720"/>
        <w:jc w:val="both"/>
        <w:rPr>
          <w:rFonts w:cstheme="minorHAnsi"/>
          <w:b w:val="0"/>
          <w:bCs/>
          <w:szCs w:val="24"/>
          <w:lang w:val="en-US"/>
        </w:rPr>
      </w:pPr>
      <w:r w:rsidRPr="002F450F">
        <w:rPr>
          <w:rFonts w:cstheme="minorHAnsi"/>
          <w:b w:val="0"/>
          <w:bCs/>
          <w:szCs w:val="24"/>
          <w:lang w:val="en-US"/>
        </w:rPr>
        <w:t xml:space="preserve">The recommendation of New Cookbook Features 100 Classic Filipino Recipes, for beginners, is to give other people a new idea when it comes to cooking and to be able to adapt other methods of eating like kamayan in the way of eating in the Philippines and also cooking strategy. Alejandro (Dis 8, 2015) </w:t>
      </w:r>
      <w:r w:rsidR="00A7189B">
        <w:rPr>
          <w:rFonts w:cstheme="minorHAnsi"/>
          <w:b w:val="0"/>
          <w:bCs/>
          <w:szCs w:val="24"/>
          <w:lang w:val="en-US"/>
        </w:rPr>
        <w:t>stated that, the</w:t>
      </w:r>
      <w:r w:rsidRPr="002F450F">
        <w:rPr>
          <w:rFonts w:cstheme="minorHAnsi"/>
          <w:b w:val="0"/>
          <w:bCs/>
          <w:szCs w:val="24"/>
          <w:lang w:val="en-US"/>
        </w:rPr>
        <w:t xml:space="preserve"> food of the Philippines Periplus edition from the national dishes such as adobo, </w:t>
      </w:r>
      <w:r w:rsidR="00140EEB">
        <w:rPr>
          <w:rFonts w:cstheme="minorHAnsi"/>
          <w:b w:val="0"/>
          <w:bCs/>
          <w:szCs w:val="24"/>
          <w:lang w:val="en-US"/>
        </w:rPr>
        <w:t>l</w:t>
      </w:r>
      <w:r w:rsidRPr="002F450F">
        <w:rPr>
          <w:rFonts w:cstheme="minorHAnsi"/>
          <w:b w:val="0"/>
          <w:bCs/>
          <w:szCs w:val="24"/>
          <w:lang w:val="en-US"/>
        </w:rPr>
        <w:t xml:space="preserve">echon, and </w:t>
      </w:r>
      <w:r w:rsidR="00140EEB">
        <w:rPr>
          <w:rFonts w:cstheme="minorHAnsi"/>
          <w:b w:val="0"/>
          <w:bCs/>
          <w:szCs w:val="24"/>
          <w:lang w:val="en-US"/>
        </w:rPr>
        <w:t>s</w:t>
      </w:r>
      <w:r w:rsidRPr="002F450F">
        <w:rPr>
          <w:rFonts w:cstheme="minorHAnsi"/>
          <w:b w:val="0"/>
          <w:bCs/>
          <w:szCs w:val="24"/>
          <w:lang w:val="en-US"/>
        </w:rPr>
        <w:t>inigang, to the fiery foods of the Bicol region where coconut milk is a favored ingredient, Filipino food is a concoction of tantalizing textures, flavors, and colors.</w:t>
      </w:r>
    </w:p>
    <w:p w14:paraId="7A8B57FA" w14:textId="40D731A2" w:rsidR="003C76CC" w:rsidRPr="002F450F" w:rsidRDefault="003C76CC" w:rsidP="00A316F6">
      <w:pPr>
        <w:spacing w:after="240" w:line="360" w:lineRule="auto"/>
        <w:ind w:left="720"/>
        <w:jc w:val="both"/>
        <w:rPr>
          <w:rFonts w:cstheme="minorHAnsi"/>
          <w:b w:val="0"/>
          <w:bCs/>
          <w:lang w:val="en-US"/>
        </w:rPr>
      </w:pPr>
      <w:r w:rsidRPr="002F450F">
        <w:rPr>
          <w:rFonts w:cstheme="minorHAnsi"/>
          <w:b w:val="0"/>
          <w:bCs/>
          <w:lang w:val="en-US"/>
        </w:rPr>
        <w:t>According to Marcial,Onte,Mana-ay</w:t>
      </w:r>
      <w:r w:rsidR="00A7189B">
        <w:rPr>
          <w:rFonts w:cstheme="minorHAnsi"/>
          <w:b w:val="0"/>
          <w:bCs/>
          <w:lang w:val="en-US"/>
        </w:rPr>
        <w:t>, t</w:t>
      </w:r>
      <w:r w:rsidRPr="002F450F">
        <w:rPr>
          <w:rFonts w:cstheme="minorHAnsi"/>
          <w:b w:val="0"/>
          <w:bCs/>
          <w:lang w:val="en-US"/>
        </w:rPr>
        <w:t xml:space="preserve">his paper presents the development of an online database of food recipes with indigenous ingredients. The system is called "dapogan" which is aimed to allow food developers to share and promote foods made from indigenous ingredients using the Internet. It is a content management system integrated with social networking facilities and multimedia capabilities. Rapid application development was used during the development. Development </w:t>
      </w:r>
      <w:r w:rsidRPr="002F450F">
        <w:rPr>
          <w:rFonts w:cstheme="minorHAnsi"/>
          <w:b w:val="0"/>
          <w:bCs/>
          <w:lang w:val="en-US"/>
        </w:rPr>
        <w:lastRenderedPageBreak/>
        <w:t>tools include Windows 7, WAMP Server 2.0, PHP, Notepad++, and Adobe Photoshop CS5. The proposed system was evaluated by 24 student users. It yields a 9.7 weighted mean which is described as compliant. This entails that the proposed system is highly acceptable in terms of its usability among the users</w:t>
      </w:r>
      <w:r w:rsidR="005511DA" w:rsidRPr="002F450F">
        <w:rPr>
          <w:rFonts w:cstheme="minorHAnsi"/>
          <w:b w:val="0"/>
          <w:bCs/>
          <w:lang w:val="en-US"/>
        </w:rPr>
        <w:t>”. with</w:t>
      </w:r>
      <w:r w:rsidRPr="002F450F">
        <w:rPr>
          <w:rFonts w:cstheme="minorHAnsi"/>
          <w:b w:val="0"/>
          <w:bCs/>
          <w:szCs w:val="24"/>
        </w:rPr>
        <w:t xml:space="preserve"> this system named </w:t>
      </w:r>
      <w:r w:rsidRPr="002F450F">
        <w:rPr>
          <w:rFonts w:cstheme="minorHAnsi"/>
          <w:b w:val="0"/>
          <w:bCs/>
          <w:lang w:val="en-US"/>
        </w:rPr>
        <w:t>"dapogan,"</w:t>
      </w:r>
      <w:r w:rsidRPr="002F450F">
        <w:rPr>
          <w:rFonts w:cstheme="minorHAnsi"/>
          <w:b w:val="0"/>
          <w:bCs/>
          <w:szCs w:val="24"/>
        </w:rPr>
        <w:t xml:space="preserve"> you do not have to travel and conduct lengthy research to find out what a native or indigenous food word is all about and how to cook this kind of food. Someone else wants to try a portion of different food and know its flavors, so this system solves the problem in terms of food, giving the other knowl</w:t>
      </w:r>
      <w:r w:rsidR="00D265BB">
        <w:rPr>
          <w:rFonts w:cstheme="minorHAnsi"/>
          <w:b w:val="0"/>
          <w:bCs/>
          <w:szCs w:val="24"/>
        </w:rPr>
        <w:t>ed</w:t>
      </w:r>
      <w:r w:rsidRPr="002F450F">
        <w:rPr>
          <w:rFonts w:cstheme="minorHAnsi"/>
          <w:b w:val="0"/>
          <w:bCs/>
          <w:szCs w:val="24"/>
        </w:rPr>
        <w:t xml:space="preserve">ge on how to cook the food in our country and food preparation and </w:t>
      </w:r>
      <w:r w:rsidRPr="002F450F">
        <w:rPr>
          <w:rFonts w:cstheme="minorHAnsi"/>
          <w:b w:val="0"/>
          <w:bCs/>
          <w:lang w:val="en-US"/>
        </w:rPr>
        <w:t>ingredients</w:t>
      </w:r>
      <w:r w:rsidRPr="002F450F">
        <w:rPr>
          <w:rFonts w:cstheme="minorHAnsi"/>
          <w:b w:val="0"/>
          <w:bCs/>
          <w:szCs w:val="24"/>
        </w:rPr>
        <w:t>. On the other hand, this system digitally preserves indigenous practices involving Filipino food ingredients through the Internet</w:t>
      </w:r>
      <w:r w:rsidR="00BA7E09">
        <w:rPr>
          <w:rFonts w:cstheme="minorHAnsi"/>
          <w:b w:val="0"/>
          <w:bCs/>
          <w:szCs w:val="24"/>
        </w:rPr>
        <w:t>.</w:t>
      </w:r>
    </w:p>
    <w:p w14:paraId="4EBB062F" w14:textId="5A22F12E" w:rsidR="003C76CC" w:rsidRPr="002F450F" w:rsidRDefault="00140EEB" w:rsidP="00A316F6">
      <w:pPr>
        <w:spacing w:after="240" w:line="360" w:lineRule="auto"/>
        <w:ind w:left="720"/>
        <w:jc w:val="both"/>
        <w:rPr>
          <w:rFonts w:cstheme="minorHAnsi"/>
          <w:b w:val="0"/>
          <w:bCs/>
          <w:szCs w:val="24"/>
        </w:rPr>
      </w:pPr>
      <w:r>
        <w:rPr>
          <w:rFonts w:cstheme="minorHAnsi"/>
          <w:b w:val="0"/>
          <w:bCs/>
          <w:szCs w:val="24"/>
          <w:lang w:val="en-US"/>
        </w:rPr>
        <w:t xml:space="preserve">The </w:t>
      </w:r>
      <w:r w:rsidR="003C76CC" w:rsidRPr="002F450F">
        <w:rPr>
          <w:rFonts w:cstheme="minorHAnsi"/>
          <w:b w:val="0"/>
          <w:bCs/>
          <w:szCs w:val="24"/>
          <w:lang w:val="en-US"/>
        </w:rPr>
        <w:t>system recommendation is</w:t>
      </w:r>
      <w:r w:rsidR="003C76CC" w:rsidRPr="002F450F">
        <w:rPr>
          <w:rFonts w:cstheme="minorHAnsi"/>
          <w:b w:val="0"/>
          <w:bCs/>
          <w:szCs w:val="24"/>
        </w:rPr>
        <w:t xml:space="preserve"> designed</w:t>
      </w:r>
      <w:r w:rsidR="00D265BB">
        <w:rPr>
          <w:rFonts w:cstheme="minorHAnsi"/>
          <w:b w:val="0"/>
          <w:bCs/>
          <w:szCs w:val="24"/>
        </w:rPr>
        <w:t xml:space="preserve"> to </w:t>
      </w:r>
      <w:r w:rsidR="003C76CC" w:rsidRPr="002F450F">
        <w:rPr>
          <w:rFonts w:cstheme="minorHAnsi"/>
          <w:b w:val="0"/>
          <w:bCs/>
          <w:szCs w:val="24"/>
        </w:rPr>
        <w:t>educat</w:t>
      </w:r>
      <w:r w:rsidR="00D265BB">
        <w:rPr>
          <w:rFonts w:cstheme="minorHAnsi"/>
          <w:b w:val="0"/>
          <w:bCs/>
          <w:szCs w:val="24"/>
        </w:rPr>
        <w:t>e a</w:t>
      </w:r>
      <w:r>
        <w:rPr>
          <w:rFonts w:cstheme="minorHAnsi"/>
          <w:b w:val="0"/>
          <w:bCs/>
          <w:szCs w:val="24"/>
        </w:rPr>
        <w:t xml:space="preserve"> </w:t>
      </w:r>
      <w:r w:rsidR="003C76CC" w:rsidRPr="002F450F">
        <w:rPr>
          <w:rFonts w:cstheme="minorHAnsi"/>
          <w:b w:val="0"/>
          <w:bCs/>
          <w:szCs w:val="24"/>
        </w:rPr>
        <w:t xml:space="preserve">person in terms of cooking and learning many ways of cooking not only in our country but also in other countries. </w:t>
      </w:r>
      <w:r w:rsidR="00D265BB">
        <w:rPr>
          <w:rFonts w:cstheme="minorHAnsi"/>
          <w:b w:val="0"/>
          <w:bCs/>
          <w:szCs w:val="24"/>
        </w:rPr>
        <w:t xml:space="preserve">Furthermore, the </w:t>
      </w:r>
      <w:r w:rsidR="003C76CC" w:rsidRPr="002F450F">
        <w:rPr>
          <w:rFonts w:cstheme="minorHAnsi"/>
          <w:b w:val="0"/>
          <w:bCs/>
          <w:szCs w:val="24"/>
        </w:rPr>
        <w:t xml:space="preserve">equipment, techniques, and recipes are introduced in </w:t>
      </w:r>
      <w:r w:rsidR="00D265BB">
        <w:rPr>
          <w:rFonts w:cstheme="minorHAnsi"/>
          <w:b w:val="0"/>
          <w:bCs/>
          <w:szCs w:val="24"/>
        </w:rPr>
        <w:t xml:space="preserve">a </w:t>
      </w:r>
      <w:r w:rsidR="003C76CC" w:rsidRPr="002F450F">
        <w:rPr>
          <w:rFonts w:cstheme="minorHAnsi"/>
          <w:b w:val="0"/>
          <w:bCs/>
          <w:szCs w:val="24"/>
        </w:rPr>
        <w:t>detail</w:t>
      </w:r>
      <w:r w:rsidR="00D265BB">
        <w:rPr>
          <w:rFonts w:cstheme="minorHAnsi"/>
          <w:b w:val="0"/>
          <w:bCs/>
          <w:szCs w:val="24"/>
        </w:rPr>
        <w:t>ed manner</w:t>
      </w:r>
      <w:r w:rsidR="003C76CC" w:rsidRPr="002F450F">
        <w:rPr>
          <w:rFonts w:cstheme="minorHAnsi"/>
          <w:b w:val="0"/>
          <w:bCs/>
          <w:szCs w:val="24"/>
        </w:rPr>
        <w:t>. Cooking is tough</w:t>
      </w:r>
      <w:r w:rsidR="00D265BB">
        <w:rPr>
          <w:rFonts w:cstheme="minorHAnsi"/>
          <w:b w:val="0"/>
          <w:bCs/>
          <w:szCs w:val="24"/>
        </w:rPr>
        <w:t xml:space="preserve"> as it already is</w:t>
      </w:r>
      <w:r w:rsidR="00A8278D">
        <w:rPr>
          <w:rFonts w:cstheme="minorHAnsi"/>
          <w:b w:val="0"/>
          <w:bCs/>
          <w:szCs w:val="24"/>
        </w:rPr>
        <w:t>, hence,</w:t>
      </w:r>
      <w:r w:rsidR="003C76CC" w:rsidRPr="002F450F">
        <w:rPr>
          <w:rFonts w:cstheme="minorHAnsi"/>
          <w:b w:val="0"/>
          <w:bCs/>
          <w:szCs w:val="24"/>
        </w:rPr>
        <w:t xml:space="preserve"> </w:t>
      </w:r>
      <w:r w:rsidR="00A8278D">
        <w:rPr>
          <w:rFonts w:cstheme="minorHAnsi"/>
          <w:b w:val="0"/>
          <w:bCs/>
          <w:szCs w:val="24"/>
        </w:rPr>
        <w:t xml:space="preserve">the </w:t>
      </w:r>
      <w:r w:rsidR="003C76CC" w:rsidRPr="002F450F">
        <w:rPr>
          <w:rFonts w:cstheme="minorHAnsi"/>
          <w:b w:val="0"/>
          <w:bCs/>
          <w:szCs w:val="24"/>
        </w:rPr>
        <w:t xml:space="preserve">system </w:t>
      </w:r>
      <w:r w:rsidR="00A8278D">
        <w:rPr>
          <w:rFonts w:cstheme="minorHAnsi"/>
          <w:b w:val="0"/>
          <w:bCs/>
          <w:szCs w:val="24"/>
        </w:rPr>
        <w:t>was made to offer help in proving</w:t>
      </w:r>
      <w:r w:rsidR="003C76CC" w:rsidRPr="002F450F">
        <w:rPr>
          <w:rFonts w:cstheme="minorHAnsi"/>
          <w:b w:val="0"/>
          <w:bCs/>
          <w:szCs w:val="24"/>
        </w:rPr>
        <w:t xml:space="preserve"> knowledge on what is good to cook.</w:t>
      </w:r>
    </w:p>
    <w:p w14:paraId="3F5F98B6" w14:textId="13F3593C" w:rsidR="003C76CC" w:rsidRPr="002F450F" w:rsidRDefault="003C76CC" w:rsidP="00A316F6">
      <w:pPr>
        <w:spacing w:after="240" w:line="360" w:lineRule="auto"/>
        <w:ind w:left="720"/>
        <w:jc w:val="both"/>
        <w:rPr>
          <w:rFonts w:cstheme="minorHAnsi"/>
          <w:b w:val="0"/>
          <w:bCs/>
          <w:szCs w:val="24"/>
          <w:lang w:val="en-US"/>
        </w:rPr>
      </w:pPr>
      <w:r w:rsidRPr="002F450F">
        <w:rPr>
          <w:rFonts w:cstheme="minorHAnsi"/>
          <w:b w:val="0"/>
          <w:bCs/>
          <w:szCs w:val="24"/>
          <w:lang w:val="en-US"/>
        </w:rPr>
        <w:t>The Filipino Cookboo</w:t>
      </w:r>
      <w:r w:rsidR="00A8278D">
        <w:rPr>
          <w:rFonts w:cstheme="minorHAnsi"/>
          <w:b w:val="0"/>
          <w:bCs/>
          <w:szCs w:val="24"/>
          <w:lang w:val="en-US"/>
        </w:rPr>
        <w:t>k fe</w:t>
      </w:r>
      <w:r w:rsidRPr="002F450F">
        <w:rPr>
          <w:rFonts w:cstheme="minorHAnsi"/>
          <w:b w:val="0"/>
          <w:bCs/>
          <w:szCs w:val="24"/>
          <w:lang w:val="en-US"/>
        </w:rPr>
        <w:t>ature</w:t>
      </w:r>
      <w:r w:rsidR="00A8278D">
        <w:rPr>
          <w:rFonts w:cstheme="minorHAnsi"/>
          <w:b w:val="0"/>
          <w:bCs/>
          <w:szCs w:val="24"/>
          <w:lang w:val="en-US"/>
        </w:rPr>
        <w:t xml:space="preserve">s </w:t>
      </w:r>
      <w:r w:rsidRPr="002F450F">
        <w:rPr>
          <w:rFonts w:cstheme="minorHAnsi"/>
          <w:b w:val="0"/>
          <w:bCs/>
          <w:szCs w:val="24"/>
          <w:lang w:val="en-US"/>
        </w:rPr>
        <w:t>easy, step-by-step instructions</w:t>
      </w:r>
      <w:r w:rsidR="00A8278D">
        <w:rPr>
          <w:rFonts w:cstheme="minorHAnsi"/>
          <w:b w:val="0"/>
          <w:bCs/>
          <w:szCs w:val="24"/>
          <w:lang w:val="en-US"/>
        </w:rPr>
        <w:t>, which</w:t>
      </w:r>
      <w:r w:rsidRPr="002F450F">
        <w:rPr>
          <w:rFonts w:cstheme="minorHAnsi"/>
          <w:b w:val="0"/>
          <w:bCs/>
          <w:szCs w:val="24"/>
          <w:lang w:val="en-US"/>
        </w:rPr>
        <w:t xml:space="preserve"> Filipinos and non-Filipinos alike will enjoy. </w:t>
      </w:r>
      <w:r w:rsidR="00A8278D">
        <w:rPr>
          <w:rFonts w:cstheme="minorHAnsi"/>
          <w:b w:val="0"/>
          <w:bCs/>
          <w:szCs w:val="24"/>
          <w:lang w:val="en-US"/>
        </w:rPr>
        <w:t xml:space="preserve"> With the Filipino Cookbook, one could le</w:t>
      </w:r>
      <w:r w:rsidRPr="002F450F">
        <w:rPr>
          <w:rFonts w:cstheme="minorHAnsi"/>
          <w:b w:val="0"/>
          <w:bCs/>
          <w:szCs w:val="24"/>
          <w:lang w:val="en-US"/>
        </w:rPr>
        <w:t xml:space="preserve">arn </w:t>
      </w:r>
      <w:r w:rsidR="005F7883">
        <w:rPr>
          <w:rFonts w:cstheme="minorHAnsi"/>
          <w:b w:val="0"/>
          <w:bCs/>
          <w:szCs w:val="24"/>
          <w:lang w:val="en-US"/>
        </w:rPr>
        <w:t xml:space="preserve">on how </w:t>
      </w:r>
      <w:r w:rsidRPr="002F450F">
        <w:rPr>
          <w:rFonts w:cstheme="minorHAnsi"/>
          <w:b w:val="0"/>
          <w:bCs/>
          <w:szCs w:val="24"/>
          <w:lang w:val="en-US"/>
        </w:rPr>
        <w:t xml:space="preserve">to make the famous vegetable dishes of the Tagalog Peninsula to the seafood and noodles of the Visayan Islands, </w:t>
      </w:r>
      <w:r w:rsidR="005F7883">
        <w:rPr>
          <w:rFonts w:cstheme="minorHAnsi"/>
          <w:b w:val="0"/>
          <w:bCs/>
          <w:szCs w:val="24"/>
          <w:lang w:val="en-US"/>
        </w:rPr>
        <w:t xml:space="preserve">as well as </w:t>
      </w:r>
      <w:r w:rsidRPr="002F450F">
        <w:rPr>
          <w:rFonts w:cstheme="minorHAnsi"/>
          <w:b w:val="0"/>
          <w:bCs/>
          <w:szCs w:val="24"/>
          <w:lang w:val="en-US"/>
        </w:rPr>
        <w:t>the spicy and colorful curries of Mindanao.</w:t>
      </w:r>
      <w:r w:rsidR="005F7883">
        <w:rPr>
          <w:rFonts w:cstheme="minorHAnsi"/>
          <w:b w:val="0"/>
          <w:bCs/>
          <w:szCs w:val="24"/>
          <w:lang w:val="en-US"/>
        </w:rPr>
        <w:t xml:space="preserve"> Moreover, once could also</w:t>
      </w:r>
      <w:r w:rsidRPr="002F450F">
        <w:rPr>
          <w:rFonts w:cstheme="minorHAnsi"/>
          <w:b w:val="0"/>
          <w:bCs/>
          <w:szCs w:val="24"/>
          <w:lang w:val="en-US"/>
        </w:rPr>
        <w:t xml:space="preserve"> </w:t>
      </w:r>
      <w:r w:rsidR="005F7883">
        <w:rPr>
          <w:rFonts w:cstheme="minorHAnsi"/>
          <w:b w:val="0"/>
          <w:bCs/>
          <w:szCs w:val="24"/>
          <w:lang w:val="en-US"/>
        </w:rPr>
        <w:t>l</w:t>
      </w:r>
      <w:r w:rsidRPr="002F450F">
        <w:rPr>
          <w:rFonts w:cstheme="minorHAnsi"/>
          <w:b w:val="0"/>
          <w:bCs/>
          <w:szCs w:val="24"/>
          <w:lang w:val="en-US"/>
        </w:rPr>
        <w:t xml:space="preserve">earn to make a perfect </w:t>
      </w:r>
      <w:r w:rsidRPr="00236E1B">
        <w:rPr>
          <w:rFonts w:cstheme="minorHAnsi"/>
          <w:b w:val="0"/>
          <w:bCs/>
          <w:i/>
          <w:iCs/>
          <w:szCs w:val="24"/>
          <w:lang w:val="en-US"/>
        </w:rPr>
        <w:t>Pinakbet</w:t>
      </w:r>
      <w:r w:rsidR="005F7883">
        <w:rPr>
          <w:rFonts w:cstheme="minorHAnsi"/>
          <w:b w:val="0"/>
          <w:bCs/>
          <w:szCs w:val="24"/>
          <w:lang w:val="en-US"/>
        </w:rPr>
        <w:t>—it is a s</w:t>
      </w:r>
      <w:r w:rsidRPr="002F450F">
        <w:rPr>
          <w:rFonts w:cstheme="minorHAnsi"/>
          <w:b w:val="0"/>
          <w:bCs/>
          <w:szCs w:val="24"/>
          <w:lang w:val="en-US"/>
        </w:rPr>
        <w:t xml:space="preserve">auteed </w:t>
      </w:r>
      <w:r w:rsidR="005F7883">
        <w:rPr>
          <w:rFonts w:cstheme="minorHAnsi"/>
          <w:b w:val="0"/>
          <w:bCs/>
          <w:szCs w:val="24"/>
          <w:lang w:val="en-US"/>
        </w:rPr>
        <w:t>v</w:t>
      </w:r>
      <w:r w:rsidRPr="002F450F">
        <w:rPr>
          <w:rFonts w:cstheme="minorHAnsi"/>
          <w:b w:val="0"/>
          <w:bCs/>
          <w:szCs w:val="24"/>
          <w:lang w:val="en-US"/>
        </w:rPr>
        <w:t xml:space="preserve">egetables with </w:t>
      </w:r>
      <w:r w:rsidR="005F7883">
        <w:rPr>
          <w:rFonts w:cstheme="minorHAnsi"/>
          <w:b w:val="0"/>
          <w:bCs/>
          <w:szCs w:val="24"/>
          <w:lang w:val="en-US"/>
        </w:rPr>
        <w:t>s</w:t>
      </w:r>
      <w:r w:rsidRPr="002F450F">
        <w:rPr>
          <w:rFonts w:cstheme="minorHAnsi"/>
          <w:b w:val="0"/>
          <w:bCs/>
          <w:szCs w:val="24"/>
          <w:lang w:val="en-US"/>
        </w:rPr>
        <w:t xml:space="preserve">hrimp </w:t>
      </w:r>
      <w:r w:rsidR="005F7883">
        <w:rPr>
          <w:rFonts w:cstheme="minorHAnsi"/>
          <w:b w:val="0"/>
          <w:bCs/>
          <w:szCs w:val="24"/>
          <w:lang w:val="en-US"/>
        </w:rPr>
        <w:t>p</w:t>
      </w:r>
      <w:r w:rsidRPr="002F450F">
        <w:rPr>
          <w:rFonts w:cstheme="minorHAnsi"/>
          <w:b w:val="0"/>
          <w:bCs/>
          <w:szCs w:val="24"/>
          <w:lang w:val="en-US"/>
        </w:rPr>
        <w:t>aste</w:t>
      </w:r>
      <w:r w:rsidR="005F7883">
        <w:rPr>
          <w:rFonts w:cstheme="minorHAnsi"/>
          <w:b w:val="0"/>
          <w:bCs/>
          <w:szCs w:val="24"/>
          <w:lang w:val="en-US"/>
        </w:rPr>
        <w:t>. A</w:t>
      </w:r>
      <w:r w:rsidR="006A1C6D">
        <w:rPr>
          <w:rFonts w:cstheme="minorHAnsi"/>
          <w:b w:val="0"/>
          <w:bCs/>
          <w:szCs w:val="24"/>
          <w:lang w:val="en-US"/>
        </w:rPr>
        <w:t>lso,</w:t>
      </w:r>
      <w:r w:rsidR="005F7883">
        <w:rPr>
          <w:rFonts w:cstheme="minorHAnsi"/>
          <w:b w:val="0"/>
          <w:bCs/>
          <w:szCs w:val="24"/>
          <w:lang w:val="en-US"/>
        </w:rPr>
        <w:t xml:space="preserve"> the</w:t>
      </w:r>
      <w:r w:rsidRPr="002F450F">
        <w:rPr>
          <w:rFonts w:cstheme="minorHAnsi"/>
          <w:b w:val="0"/>
          <w:bCs/>
          <w:szCs w:val="24"/>
          <w:lang w:val="en-US"/>
        </w:rPr>
        <w:t xml:space="preserve"> delicious </w:t>
      </w:r>
      <w:r w:rsidRPr="000C6E64">
        <w:rPr>
          <w:rFonts w:cstheme="minorHAnsi"/>
          <w:b w:val="0"/>
          <w:bCs/>
          <w:i/>
          <w:iCs/>
          <w:szCs w:val="24"/>
          <w:lang w:val="en-US"/>
        </w:rPr>
        <w:t>Halo-</w:t>
      </w:r>
      <w:r w:rsidR="005511DA" w:rsidRPr="000C6E64">
        <w:rPr>
          <w:rFonts w:cstheme="minorHAnsi"/>
          <w:b w:val="0"/>
          <w:bCs/>
          <w:i/>
          <w:iCs/>
          <w:szCs w:val="24"/>
          <w:lang w:val="en-US"/>
        </w:rPr>
        <w:t>Halo</w:t>
      </w:r>
      <w:r w:rsidR="005F7883">
        <w:rPr>
          <w:rFonts w:cstheme="minorHAnsi"/>
          <w:b w:val="0"/>
          <w:bCs/>
          <w:szCs w:val="24"/>
          <w:lang w:val="en-US"/>
        </w:rPr>
        <w:t>—a m</w:t>
      </w:r>
      <w:r w:rsidRPr="002F450F">
        <w:rPr>
          <w:rFonts w:cstheme="minorHAnsi"/>
          <w:b w:val="0"/>
          <w:bCs/>
          <w:szCs w:val="24"/>
          <w:lang w:val="en-US"/>
        </w:rPr>
        <w:t xml:space="preserve">ixed </w:t>
      </w:r>
      <w:r w:rsidR="005F7883">
        <w:rPr>
          <w:rFonts w:cstheme="minorHAnsi"/>
          <w:b w:val="0"/>
          <w:bCs/>
          <w:szCs w:val="24"/>
          <w:lang w:val="en-US"/>
        </w:rPr>
        <w:t>f</w:t>
      </w:r>
      <w:r w:rsidRPr="002F450F">
        <w:rPr>
          <w:rFonts w:cstheme="minorHAnsi"/>
          <w:b w:val="0"/>
          <w:bCs/>
          <w:szCs w:val="24"/>
          <w:lang w:val="en-US"/>
        </w:rPr>
        <w:t xml:space="preserve">ruits </w:t>
      </w:r>
      <w:r w:rsidR="005F7883">
        <w:rPr>
          <w:rFonts w:cstheme="minorHAnsi"/>
          <w:b w:val="0"/>
          <w:bCs/>
          <w:szCs w:val="24"/>
          <w:lang w:val="en-US"/>
        </w:rPr>
        <w:t>d</w:t>
      </w:r>
      <w:r w:rsidRPr="002F450F">
        <w:rPr>
          <w:rFonts w:cstheme="minorHAnsi"/>
          <w:b w:val="0"/>
          <w:bCs/>
          <w:szCs w:val="24"/>
          <w:lang w:val="en-US"/>
        </w:rPr>
        <w:t xml:space="preserve">essert. Regale your friends with a wonderfully easy </w:t>
      </w:r>
      <w:r w:rsidRPr="00236E1B">
        <w:rPr>
          <w:rFonts w:cstheme="minorHAnsi"/>
          <w:b w:val="0"/>
          <w:bCs/>
          <w:i/>
          <w:iCs/>
          <w:szCs w:val="24"/>
          <w:lang w:val="en-US"/>
        </w:rPr>
        <w:t>Paella</w:t>
      </w:r>
      <w:r w:rsidR="005F7883">
        <w:rPr>
          <w:rFonts w:cstheme="minorHAnsi"/>
          <w:b w:val="0"/>
          <w:bCs/>
          <w:szCs w:val="24"/>
          <w:lang w:val="en-US"/>
        </w:rPr>
        <w:t>—a r</w:t>
      </w:r>
      <w:r w:rsidRPr="002F450F">
        <w:rPr>
          <w:rFonts w:cstheme="minorHAnsi"/>
          <w:b w:val="0"/>
          <w:bCs/>
          <w:szCs w:val="24"/>
          <w:lang w:val="en-US"/>
        </w:rPr>
        <w:t xml:space="preserve">ice and </w:t>
      </w:r>
      <w:r w:rsidR="005F7883">
        <w:rPr>
          <w:rFonts w:cstheme="minorHAnsi"/>
          <w:b w:val="0"/>
          <w:bCs/>
          <w:szCs w:val="24"/>
          <w:lang w:val="en-US"/>
        </w:rPr>
        <w:t>s</w:t>
      </w:r>
      <w:r w:rsidRPr="002F450F">
        <w:rPr>
          <w:rFonts w:cstheme="minorHAnsi"/>
          <w:b w:val="0"/>
          <w:bCs/>
          <w:szCs w:val="24"/>
          <w:lang w:val="en-US"/>
        </w:rPr>
        <w:t xml:space="preserve">eafood </w:t>
      </w:r>
      <w:r w:rsidR="005F7883">
        <w:rPr>
          <w:rFonts w:cstheme="minorHAnsi"/>
          <w:b w:val="0"/>
          <w:bCs/>
          <w:szCs w:val="24"/>
          <w:lang w:val="en-US"/>
        </w:rPr>
        <w:t>m</w:t>
      </w:r>
      <w:r w:rsidRPr="002F450F">
        <w:rPr>
          <w:rFonts w:cstheme="minorHAnsi"/>
          <w:b w:val="0"/>
          <w:bCs/>
          <w:szCs w:val="24"/>
          <w:lang w:val="en-US"/>
        </w:rPr>
        <w:t>edley</w:t>
      </w:r>
      <w:r w:rsidR="006A1C6D">
        <w:rPr>
          <w:rFonts w:cstheme="minorHAnsi"/>
          <w:b w:val="0"/>
          <w:bCs/>
          <w:szCs w:val="24"/>
          <w:lang w:val="en-US"/>
        </w:rPr>
        <w:t>. As well as the</w:t>
      </w:r>
      <w:r w:rsidRPr="002F450F">
        <w:rPr>
          <w:rFonts w:cstheme="minorHAnsi"/>
          <w:b w:val="0"/>
          <w:bCs/>
          <w:szCs w:val="24"/>
          <w:lang w:val="en-US"/>
        </w:rPr>
        <w:t xml:space="preserve"> </w:t>
      </w:r>
      <w:r w:rsidRPr="00236E1B">
        <w:rPr>
          <w:rFonts w:cstheme="minorHAnsi"/>
          <w:b w:val="0"/>
          <w:bCs/>
          <w:i/>
          <w:iCs/>
          <w:szCs w:val="24"/>
          <w:lang w:val="en-US"/>
        </w:rPr>
        <w:t>Morcon</w:t>
      </w:r>
      <w:r w:rsidR="006A1C6D">
        <w:rPr>
          <w:rFonts w:cstheme="minorHAnsi"/>
          <w:b w:val="0"/>
          <w:bCs/>
          <w:szCs w:val="24"/>
          <w:lang w:val="en-US"/>
        </w:rPr>
        <w:t>—a s</w:t>
      </w:r>
      <w:r w:rsidRPr="002F450F">
        <w:rPr>
          <w:rFonts w:cstheme="minorHAnsi"/>
          <w:b w:val="0"/>
          <w:bCs/>
          <w:szCs w:val="24"/>
          <w:lang w:val="en-US"/>
        </w:rPr>
        <w:t xml:space="preserve">tuffed </w:t>
      </w:r>
      <w:r w:rsidR="006A1C6D">
        <w:rPr>
          <w:rFonts w:cstheme="minorHAnsi"/>
          <w:b w:val="0"/>
          <w:bCs/>
          <w:szCs w:val="24"/>
          <w:lang w:val="en-US"/>
        </w:rPr>
        <w:t>b</w:t>
      </w:r>
      <w:r w:rsidRPr="002F450F">
        <w:rPr>
          <w:rFonts w:cstheme="minorHAnsi"/>
          <w:b w:val="0"/>
          <w:bCs/>
          <w:szCs w:val="24"/>
          <w:lang w:val="en-US"/>
        </w:rPr>
        <w:t xml:space="preserve">eef </w:t>
      </w:r>
      <w:r w:rsidR="006A1C6D">
        <w:rPr>
          <w:rFonts w:cstheme="minorHAnsi"/>
          <w:b w:val="0"/>
          <w:bCs/>
          <w:szCs w:val="24"/>
          <w:lang w:val="en-US"/>
        </w:rPr>
        <w:t>r</w:t>
      </w:r>
      <w:r w:rsidRPr="002F450F">
        <w:rPr>
          <w:rFonts w:cstheme="minorHAnsi"/>
          <w:b w:val="0"/>
          <w:bCs/>
          <w:szCs w:val="24"/>
          <w:lang w:val="en-US"/>
        </w:rPr>
        <w:t>oll</w:t>
      </w:r>
      <w:r w:rsidR="006A1C6D">
        <w:rPr>
          <w:rFonts w:cstheme="minorHAnsi"/>
          <w:b w:val="0"/>
          <w:bCs/>
          <w:szCs w:val="24"/>
          <w:lang w:val="en-US"/>
        </w:rPr>
        <w:t>, or the</w:t>
      </w:r>
      <w:r w:rsidRPr="002F450F">
        <w:rPr>
          <w:rFonts w:cstheme="minorHAnsi"/>
          <w:b w:val="0"/>
          <w:bCs/>
          <w:szCs w:val="24"/>
          <w:lang w:val="en-US"/>
        </w:rPr>
        <w:t xml:space="preserve"> amazing bowl of </w:t>
      </w:r>
      <w:r w:rsidRPr="00236E1B">
        <w:rPr>
          <w:rFonts w:cstheme="minorHAnsi"/>
          <w:b w:val="0"/>
          <w:bCs/>
          <w:i/>
          <w:iCs/>
          <w:szCs w:val="24"/>
          <w:lang w:val="en-US"/>
        </w:rPr>
        <w:t>Pininyahang Manok</w:t>
      </w:r>
      <w:r w:rsidR="006A1C6D">
        <w:rPr>
          <w:rFonts w:cstheme="minorHAnsi"/>
          <w:b w:val="0"/>
          <w:bCs/>
          <w:szCs w:val="24"/>
          <w:lang w:val="en-US"/>
        </w:rPr>
        <w:t>--c</w:t>
      </w:r>
      <w:r w:rsidRPr="002F450F">
        <w:rPr>
          <w:rFonts w:cstheme="minorHAnsi"/>
          <w:b w:val="0"/>
          <w:bCs/>
          <w:szCs w:val="24"/>
          <w:lang w:val="en-US"/>
        </w:rPr>
        <w:t xml:space="preserve">hicken with </w:t>
      </w:r>
      <w:r w:rsidR="006A1C6D">
        <w:rPr>
          <w:rFonts w:cstheme="minorHAnsi"/>
          <w:b w:val="0"/>
          <w:bCs/>
          <w:szCs w:val="24"/>
          <w:lang w:val="en-US"/>
        </w:rPr>
        <w:t>p</w:t>
      </w:r>
      <w:r w:rsidRPr="002F450F">
        <w:rPr>
          <w:rFonts w:cstheme="minorHAnsi"/>
          <w:b w:val="0"/>
          <w:bCs/>
          <w:szCs w:val="24"/>
          <w:lang w:val="en-US"/>
        </w:rPr>
        <w:t>ineapple</w:t>
      </w:r>
      <w:r w:rsidR="006A1C6D">
        <w:rPr>
          <w:rFonts w:cstheme="minorHAnsi"/>
          <w:b w:val="0"/>
          <w:bCs/>
          <w:szCs w:val="24"/>
          <w:lang w:val="en-US"/>
        </w:rPr>
        <w:t xml:space="preserve">. </w:t>
      </w:r>
      <w:r w:rsidR="006A1C6D">
        <w:rPr>
          <w:b w:val="0"/>
          <w:bCs/>
        </w:rPr>
        <w:t>As this provided a</w:t>
      </w:r>
      <w:r w:rsidRPr="002F450F">
        <w:rPr>
          <w:rFonts w:cstheme="minorHAnsi"/>
          <w:b w:val="0"/>
          <w:bCs/>
          <w:szCs w:val="24"/>
          <w:lang w:val="en-US"/>
        </w:rPr>
        <w:t xml:space="preserve"> way</w:t>
      </w:r>
      <w:r w:rsidR="006A1C6D">
        <w:rPr>
          <w:rFonts w:cstheme="minorHAnsi"/>
          <w:b w:val="0"/>
          <w:bCs/>
          <w:szCs w:val="24"/>
          <w:lang w:val="en-US"/>
        </w:rPr>
        <w:t xml:space="preserve"> </w:t>
      </w:r>
      <w:r w:rsidRPr="002F450F">
        <w:rPr>
          <w:rFonts w:cstheme="minorHAnsi"/>
          <w:b w:val="0"/>
          <w:bCs/>
          <w:szCs w:val="24"/>
          <w:lang w:val="en-US"/>
        </w:rPr>
        <w:t>to solve the problem in terms of</w:t>
      </w:r>
      <w:r w:rsidR="006A1C6D">
        <w:rPr>
          <w:rFonts w:cstheme="minorHAnsi"/>
          <w:b w:val="0"/>
          <w:bCs/>
          <w:szCs w:val="24"/>
          <w:lang w:val="en-US"/>
        </w:rPr>
        <w:t xml:space="preserve"> </w:t>
      </w:r>
      <w:r w:rsidRPr="002F450F">
        <w:rPr>
          <w:rFonts w:cstheme="minorHAnsi"/>
          <w:b w:val="0"/>
          <w:bCs/>
          <w:szCs w:val="24"/>
          <w:lang w:val="en-US"/>
        </w:rPr>
        <w:t>lack</w:t>
      </w:r>
      <w:r w:rsidR="006A1C6D">
        <w:rPr>
          <w:rFonts w:cstheme="minorHAnsi"/>
          <w:b w:val="0"/>
          <w:bCs/>
          <w:szCs w:val="24"/>
          <w:lang w:val="en-US"/>
        </w:rPr>
        <w:t>ing</w:t>
      </w:r>
      <w:r w:rsidRPr="002F450F">
        <w:rPr>
          <w:rFonts w:cstheme="minorHAnsi"/>
          <w:b w:val="0"/>
          <w:bCs/>
          <w:szCs w:val="24"/>
          <w:lang w:val="en-US"/>
        </w:rPr>
        <w:t xml:space="preserve"> </w:t>
      </w:r>
      <w:r w:rsidR="006A1C6D">
        <w:rPr>
          <w:rFonts w:cstheme="minorHAnsi"/>
          <w:b w:val="0"/>
          <w:bCs/>
          <w:szCs w:val="24"/>
          <w:lang w:val="en-US"/>
        </w:rPr>
        <w:t>the</w:t>
      </w:r>
      <w:r w:rsidRPr="002F450F">
        <w:rPr>
          <w:rFonts w:cstheme="minorHAnsi"/>
          <w:b w:val="0"/>
          <w:bCs/>
          <w:szCs w:val="24"/>
          <w:lang w:val="en-US"/>
        </w:rPr>
        <w:t xml:space="preserve"> knowledge on how to cook the food </w:t>
      </w:r>
      <w:r w:rsidR="006A1C6D">
        <w:rPr>
          <w:rFonts w:cstheme="minorHAnsi"/>
          <w:b w:val="0"/>
          <w:bCs/>
          <w:szCs w:val="24"/>
          <w:lang w:val="en-US"/>
        </w:rPr>
        <w:t xml:space="preserve">from various </w:t>
      </w:r>
      <w:r w:rsidRPr="002F450F">
        <w:rPr>
          <w:rFonts w:cstheme="minorHAnsi"/>
          <w:b w:val="0"/>
          <w:bCs/>
          <w:szCs w:val="24"/>
          <w:lang w:val="en-US"/>
        </w:rPr>
        <w:t>countries</w:t>
      </w:r>
      <w:r w:rsidR="006A1C6D">
        <w:rPr>
          <w:rFonts w:cstheme="minorHAnsi"/>
          <w:b w:val="0"/>
          <w:bCs/>
          <w:szCs w:val="24"/>
          <w:lang w:val="en-US"/>
        </w:rPr>
        <w:t xml:space="preserve">, which is through </w:t>
      </w:r>
      <w:r w:rsidRPr="002F450F">
        <w:rPr>
          <w:rFonts w:cstheme="minorHAnsi"/>
          <w:b w:val="0"/>
          <w:bCs/>
          <w:szCs w:val="24"/>
          <w:lang w:val="en-US"/>
        </w:rPr>
        <w:t xml:space="preserve">giving step by step instructions to the cooks. </w:t>
      </w:r>
      <w:r w:rsidR="006A1C6D">
        <w:rPr>
          <w:rFonts w:cstheme="minorHAnsi"/>
          <w:b w:val="0"/>
          <w:bCs/>
          <w:szCs w:val="24"/>
          <w:lang w:val="en-US"/>
        </w:rPr>
        <w:t xml:space="preserve">Morse, </w:t>
      </w:r>
      <w:r w:rsidRPr="002F450F">
        <w:rPr>
          <w:rFonts w:cstheme="minorHAnsi"/>
          <w:b w:val="0"/>
          <w:bCs/>
          <w:szCs w:val="24"/>
          <w:lang w:val="en-US"/>
        </w:rPr>
        <w:t>th</w:t>
      </w:r>
      <w:r w:rsidR="006A1C6D">
        <w:rPr>
          <w:rFonts w:cstheme="minorHAnsi"/>
          <w:b w:val="0"/>
          <w:bCs/>
          <w:szCs w:val="24"/>
          <w:lang w:val="en-US"/>
        </w:rPr>
        <w:t>e</w:t>
      </w:r>
      <w:r w:rsidRPr="002F450F">
        <w:rPr>
          <w:rFonts w:cstheme="minorHAnsi"/>
          <w:b w:val="0"/>
          <w:bCs/>
          <w:szCs w:val="24"/>
          <w:lang w:val="en-US"/>
        </w:rPr>
        <w:t xml:space="preserve"> book is </w:t>
      </w:r>
      <w:r w:rsidR="006A1C6D">
        <w:rPr>
          <w:rFonts w:cstheme="minorHAnsi"/>
          <w:b w:val="0"/>
          <w:bCs/>
          <w:szCs w:val="24"/>
          <w:lang w:val="en-US"/>
        </w:rPr>
        <w:t xml:space="preserve">also </w:t>
      </w:r>
      <w:r w:rsidRPr="002F450F">
        <w:rPr>
          <w:rFonts w:cstheme="minorHAnsi"/>
          <w:b w:val="0"/>
          <w:bCs/>
          <w:szCs w:val="24"/>
          <w:lang w:val="en-US"/>
        </w:rPr>
        <w:t>for people who want to try other foreign</w:t>
      </w:r>
      <w:r w:rsidR="006A1C6D">
        <w:rPr>
          <w:rFonts w:cstheme="minorHAnsi"/>
          <w:b w:val="0"/>
          <w:bCs/>
          <w:szCs w:val="24"/>
          <w:lang w:val="en-US"/>
        </w:rPr>
        <w:t xml:space="preserve"> cuisine.</w:t>
      </w:r>
    </w:p>
    <w:p w14:paraId="51725568" w14:textId="77777777" w:rsidR="003C76CC" w:rsidRDefault="003C76CC" w:rsidP="00A316F6">
      <w:pPr>
        <w:spacing w:after="240" w:line="360" w:lineRule="auto"/>
        <w:ind w:left="720"/>
        <w:jc w:val="both"/>
        <w:rPr>
          <w:rFonts w:cstheme="minorHAnsi"/>
          <w:b w:val="0"/>
          <w:bCs/>
          <w:color w:val="333333"/>
          <w:szCs w:val="24"/>
          <w:shd w:val="clear" w:color="auto" w:fill="FFFFFF"/>
        </w:rPr>
      </w:pPr>
      <w:r w:rsidRPr="002F450F">
        <w:rPr>
          <w:rFonts w:cstheme="minorHAnsi"/>
          <w:b w:val="0"/>
          <w:bCs/>
          <w:szCs w:val="24"/>
          <w:lang w:val="en-US"/>
        </w:rPr>
        <w:lastRenderedPageBreak/>
        <w:t xml:space="preserve">The book recommendation is </w:t>
      </w:r>
      <w:r w:rsidRPr="002F450F">
        <w:rPr>
          <w:rFonts w:cstheme="minorHAnsi"/>
          <w:b w:val="0"/>
          <w:bCs/>
          <w:color w:val="333333"/>
          <w:szCs w:val="24"/>
          <w:shd w:val="clear" w:color="auto" w:fill="FFFFFF"/>
        </w:rPr>
        <w:t>designed for recipes ideas, even though people lived in other different countries, cookbook Filipino dishes idea we entertain because everybody loves the food end-users want to try not only in within the country but to try and learn about foods in other countries cookbook, collection of recipes, instructions, and information about the preparation and serving of foods. At its best, a cookbook is also fine art in terms of cooking.</w:t>
      </w:r>
    </w:p>
    <w:p w14:paraId="7988FDB3" w14:textId="7A0CA1EC" w:rsidR="003C76CC" w:rsidRPr="002F450F" w:rsidRDefault="003C76CC" w:rsidP="00A316F6">
      <w:pPr>
        <w:spacing w:after="240" w:line="360" w:lineRule="auto"/>
        <w:ind w:left="720"/>
        <w:jc w:val="both"/>
        <w:rPr>
          <w:rFonts w:cs="Times New Roman"/>
          <w:b w:val="0"/>
          <w:bCs/>
          <w:color w:val="333333"/>
          <w:szCs w:val="24"/>
          <w:shd w:val="clear" w:color="auto" w:fill="FFFFFF"/>
        </w:rPr>
      </w:pPr>
      <w:r w:rsidRPr="002F450F">
        <w:rPr>
          <w:rFonts w:cs="Times New Roman"/>
          <w:b w:val="0"/>
          <w:bCs/>
          <w:color w:val="333333"/>
          <w:szCs w:val="24"/>
          <w:shd w:val="clear" w:color="auto" w:fill="FFFFFF"/>
        </w:rPr>
        <w:t>According to L</w:t>
      </w:r>
      <w:r w:rsidR="006A1C6D">
        <w:rPr>
          <w:rFonts w:cs="Times New Roman"/>
          <w:b w:val="0"/>
          <w:bCs/>
          <w:color w:val="333333"/>
          <w:szCs w:val="24"/>
          <w:shd w:val="clear" w:color="auto" w:fill="FFFFFF"/>
        </w:rPr>
        <w:t>i, e</w:t>
      </w:r>
      <w:r w:rsidR="00236E1B">
        <w:rPr>
          <w:rFonts w:cs="Times New Roman"/>
          <w:b w:val="0"/>
          <w:bCs/>
          <w:color w:val="333333"/>
          <w:szCs w:val="24"/>
          <w:shd w:val="clear" w:color="auto" w:fill="FFFFFF"/>
        </w:rPr>
        <w:t xml:space="preserve">t. al. </w:t>
      </w:r>
      <w:r w:rsidRPr="002F450F">
        <w:rPr>
          <w:rFonts w:cs="Times New Roman"/>
          <w:b w:val="0"/>
          <w:bCs/>
          <w:color w:val="333333"/>
          <w:szCs w:val="24"/>
          <w:shd w:val="clear" w:color="auto" w:fill="FFFFFF"/>
        </w:rPr>
        <w:t xml:space="preserve"> (2016), </w:t>
      </w:r>
      <w:r w:rsidR="00236E1B">
        <w:rPr>
          <w:rFonts w:cs="Times New Roman"/>
          <w:b w:val="0"/>
          <w:bCs/>
          <w:color w:val="333333"/>
          <w:szCs w:val="24"/>
          <w:shd w:val="clear" w:color="auto" w:fill="FFFFFF"/>
        </w:rPr>
        <w:t>R</w:t>
      </w:r>
      <w:r w:rsidRPr="002F450F">
        <w:rPr>
          <w:rFonts w:cs="Times New Roman"/>
          <w:b w:val="0"/>
          <w:bCs/>
          <w:color w:val="333333"/>
          <w:szCs w:val="24"/>
          <w:shd w:val="clear" w:color="auto" w:fill="FFFFFF"/>
        </w:rPr>
        <w:t xml:space="preserve">ecommendation System is known as an effective solution for information overload, and there are many recommendation research accomplishments that have been made from academia and industry. By diming a binary relation between user-item, a recommendation system can help the user find what they are interested in and build personalized recommendations to meet their needs. Recent years, the term kitchen economics has risen, and mobile applications for giving recipe information has gradually become the focus in people's life. More people are using mobile applications to get cooking recipe information, but recommending the right recipe for each consumer is difficult due to food and diet information complexity. A hybrid recommendation framework is introduced in this paper for a customized recipe mobile application. Li, </w:t>
      </w:r>
      <w:r w:rsidR="00236E1B">
        <w:rPr>
          <w:rFonts w:cs="Times New Roman"/>
          <w:b w:val="0"/>
          <w:bCs/>
          <w:color w:val="333333"/>
          <w:szCs w:val="24"/>
          <w:shd w:val="clear" w:color="auto" w:fill="FFFFFF"/>
        </w:rPr>
        <w:t xml:space="preserve">et. al. </w:t>
      </w:r>
      <w:r w:rsidRPr="002F450F">
        <w:rPr>
          <w:rFonts w:cs="Times New Roman"/>
          <w:b w:val="0"/>
          <w:bCs/>
          <w:color w:val="333333"/>
          <w:szCs w:val="24"/>
          <w:shd w:val="clear" w:color="auto" w:fill="FFFFFF"/>
        </w:rPr>
        <w:t>(2016) define</w:t>
      </w:r>
      <w:r w:rsidR="00236E1B">
        <w:rPr>
          <w:rFonts w:cs="Times New Roman"/>
          <w:b w:val="0"/>
          <w:bCs/>
          <w:color w:val="333333"/>
          <w:szCs w:val="24"/>
          <w:shd w:val="clear" w:color="auto" w:fill="FFFFFF"/>
        </w:rPr>
        <w:t>d</w:t>
      </w:r>
      <w:r w:rsidRPr="002F450F">
        <w:rPr>
          <w:rFonts w:cs="Times New Roman"/>
          <w:b w:val="0"/>
          <w:bCs/>
          <w:color w:val="333333"/>
          <w:szCs w:val="24"/>
          <w:shd w:val="clear" w:color="auto" w:fill="FFFFFF"/>
        </w:rPr>
        <w:t xml:space="preserve"> a scalable recommendation framework based on spark clusters for major components data from mobile applications, as well as a hybrid recommendation algorithm that combines content-based filtering and collaborative filtering to improve the effectiveness of recipe recommendations. The recommendation system has scalable computational capabilities, according to the tests.</w:t>
      </w:r>
    </w:p>
    <w:p w14:paraId="1779A887" w14:textId="77777777" w:rsidR="003C76CC" w:rsidRPr="002F450F" w:rsidRDefault="003C76CC" w:rsidP="00A316F6">
      <w:pPr>
        <w:spacing w:after="240" w:line="360" w:lineRule="auto"/>
        <w:ind w:left="720"/>
        <w:jc w:val="both"/>
        <w:rPr>
          <w:rFonts w:cs="Times New Roman"/>
          <w:b w:val="0"/>
          <w:bCs/>
          <w:color w:val="333333"/>
          <w:szCs w:val="24"/>
          <w:shd w:val="clear" w:color="auto" w:fill="FFFFFF"/>
        </w:rPr>
      </w:pPr>
      <w:r w:rsidRPr="002F450F">
        <w:rPr>
          <w:rFonts w:cs="Times New Roman"/>
          <w:b w:val="0"/>
          <w:bCs/>
          <w:color w:val="333333"/>
          <w:szCs w:val="24"/>
          <w:shd w:val="clear" w:color="auto" w:fill="FFFFFF"/>
        </w:rPr>
        <w:t>The study reveals that specific recommendation systems have different target users in other areas. This paper's hybrid recommender system is designed for recipe personalized recommendations and provides users with recipes browsing service. Most traditional apps use client-server architecture, with a client-providing user interaction interface and server business processing and data maintenance.</w:t>
      </w:r>
    </w:p>
    <w:p w14:paraId="3142F71F" w14:textId="06D0F661" w:rsidR="003C76CC" w:rsidRDefault="003C76CC" w:rsidP="00A316F6">
      <w:pPr>
        <w:spacing w:after="240" w:line="360" w:lineRule="auto"/>
        <w:ind w:left="720"/>
        <w:jc w:val="both"/>
        <w:rPr>
          <w:rFonts w:cs="Times New Roman"/>
          <w:b w:val="0"/>
          <w:bCs/>
          <w:color w:val="333333"/>
          <w:szCs w:val="24"/>
          <w:shd w:val="clear" w:color="auto" w:fill="FFFFFF"/>
        </w:rPr>
      </w:pPr>
      <w:r w:rsidRPr="002F450F">
        <w:rPr>
          <w:rFonts w:cs="Times New Roman"/>
          <w:b w:val="0"/>
          <w:bCs/>
          <w:color w:val="333333"/>
          <w:szCs w:val="24"/>
          <w:shd w:val="clear" w:color="auto" w:fill="FFFFFF"/>
        </w:rPr>
        <w:t>Th</w:t>
      </w:r>
      <w:r w:rsidR="00BA7E09">
        <w:rPr>
          <w:rFonts w:cs="Times New Roman"/>
          <w:b w:val="0"/>
          <w:bCs/>
          <w:color w:val="333333"/>
          <w:szCs w:val="24"/>
          <w:shd w:val="clear" w:color="auto" w:fill="FFFFFF"/>
        </w:rPr>
        <w:t>e</w:t>
      </w:r>
      <w:r w:rsidRPr="002F450F">
        <w:rPr>
          <w:rFonts w:cs="Times New Roman"/>
          <w:b w:val="0"/>
          <w:bCs/>
          <w:color w:val="333333"/>
          <w:szCs w:val="24"/>
          <w:shd w:val="clear" w:color="auto" w:fill="FFFFFF"/>
        </w:rPr>
        <w:t xml:space="preserve"> system has an item description analyzed by content-based recommendation systems to classify particular interest products to the end-user. The features of each </w:t>
      </w:r>
      <w:r w:rsidRPr="002F450F">
        <w:rPr>
          <w:rFonts w:cs="Times New Roman"/>
          <w:b w:val="0"/>
          <w:bCs/>
          <w:color w:val="333333"/>
          <w:szCs w:val="24"/>
          <w:shd w:val="clear" w:color="auto" w:fill="FFFFFF"/>
        </w:rPr>
        <w:lastRenderedPageBreak/>
        <w:t>system differ; content-based recommendation systems all have a way of defining the things that should be suggested, developing a user profile that determines the types of items the user wants, and recommending items based on the user's preferences, as well as a method of determining what to suggest by comparing items to the user profile. The profile is frequently generated and changed automatically in response to user reviews on the usefulness of things provided to them.</w:t>
      </w:r>
    </w:p>
    <w:p w14:paraId="2A453B26" w14:textId="7933C0C2" w:rsidR="003C76CC" w:rsidRPr="002F450F" w:rsidRDefault="003C76CC" w:rsidP="00A316F6">
      <w:pPr>
        <w:pStyle w:val="NormalWeb"/>
        <w:spacing w:after="240" w:afterAutospacing="0" w:line="360" w:lineRule="auto"/>
        <w:ind w:left="720"/>
        <w:jc w:val="both"/>
        <w:rPr>
          <w:color w:val="333333"/>
        </w:rPr>
      </w:pPr>
      <w:r w:rsidRPr="002F450F">
        <w:rPr>
          <w:color w:val="333333"/>
        </w:rPr>
        <w:t>According to Yalvac,</w:t>
      </w:r>
      <w:r w:rsidR="005A547A">
        <w:rPr>
          <w:color w:val="333333"/>
        </w:rPr>
        <w:t xml:space="preserve"> et. al. </w:t>
      </w:r>
      <w:r w:rsidRPr="002F450F">
        <w:rPr>
          <w:color w:val="333333"/>
        </w:rPr>
        <w:t xml:space="preserve">(2014), </w:t>
      </w:r>
      <w:r w:rsidR="00BA7E09">
        <w:rPr>
          <w:color w:val="333333"/>
        </w:rPr>
        <w:t>f</w:t>
      </w:r>
      <w:r w:rsidRPr="002F450F">
        <w:rPr>
          <w:color w:val="333333"/>
        </w:rPr>
        <w:t xml:space="preserve">ood waste is becoming a central issue of the twenty-first century. According to estimates, one-third to one-half of all food produced is thrown away. The majority of food waste in developed countries comes from the final stage of the supply chain, the consumer. Every year, around 7 million tons of food are thrown away from homes in the United Kingdom. Food waste reduction in households through improving customer habits has received little attention. Research demonstrates a social formula recommender, which could be a flexible application designed to reduce household food waste by suggesting recipes to a community of connected people. The application will enable users to record the daily food and waste habits and persuade a group of users to share user’s own food by suggesting recipes based on the group's available ingredients. </w:t>
      </w:r>
    </w:p>
    <w:p w14:paraId="3CFAE690" w14:textId="3A86D7EE" w:rsidR="003C76CC" w:rsidRPr="002F450F" w:rsidRDefault="003C76CC" w:rsidP="00A316F6">
      <w:pPr>
        <w:pStyle w:val="NormalWeb"/>
        <w:spacing w:after="240" w:afterAutospacing="0" w:line="360" w:lineRule="auto"/>
        <w:ind w:left="720"/>
        <w:jc w:val="both"/>
        <w:rPr>
          <w:color w:val="333333"/>
        </w:rPr>
      </w:pPr>
      <w:r w:rsidRPr="002F450F">
        <w:rPr>
          <w:color w:val="333333"/>
        </w:rPr>
        <w:t xml:space="preserve">The article describes the data collection, persuasion, and experimentation methods. </w:t>
      </w:r>
      <w:r w:rsidR="00BA7E09">
        <w:rPr>
          <w:color w:val="333333"/>
        </w:rPr>
        <w:t xml:space="preserve">The </w:t>
      </w:r>
      <w:r w:rsidRPr="002F450F">
        <w:rPr>
          <w:color w:val="333333"/>
        </w:rPr>
        <w:t xml:space="preserve">project aims to design a Persuasive technology to minimize household food waste by providing consumers with an engaging and social platform. Not only are long-term studies and analyses needed to improve people's attitudes, but users are often required to quantify the change. Furthermore, recommendation systems need a large number of data to function correctly. As a result, long-term data logging is important </w:t>
      </w:r>
      <w:r w:rsidR="005A547A">
        <w:rPr>
          <w:color w:val="333333"/>
        </w:rPr>
        <w:t>(</w:t>
      </w:r>
      <w:r w:rsidRPr="002F450F">
        <w:rPr>
          <w:color w:val="333333"/>
        </w:rPr>
        <w:t>Yalvac,</w:t>
      </w:r>
      <w:r w:rsidR="005A547A">
        <w:rPr>
          <w:color w:val="333333"/>
        </w:rPr>
        <w:t xml:space="preserve"> et. al., </w:t>
      </w:r>
      <w:r w:rsidRPr="002F450F">
        <w:rPr>
          <w:color w:val="333333"/>
        </w:rPr>
        <w:t>2014) develop a smartphone app that can recommend recipes to a group of friends based on each person's tastes in the group and the available ingredients from various households. Instead of accounting for social expectations, this research focuses on modifying consumers' habits using a recommendation system.</w:t>
      </w:r>
    </w:p>
    <w:p w14:paraId="1996ED0C" w14:textId="40512FAF" w:rsidR="003C76CC" w:rsidRPr="002F450F" w:rsidRDefault="003C76CC" w:rsidP="00A316F6">
      <w:pPr>
        <w:spacing w:after="240" w:line="360" w:lineRule="auto"/>
        <w:ind w:left="720"/>
        <w:jc w:val="both"/>
        <w:rPr>
          <w:rFonts w:cs="Times New Roman"/>
          <w:b w:val="0"/>
          <w:bCs/>
          <w:szCs w:val="24"/>
        </w:rPr>
      </w:pPr>
      <w:r w:rsidRPr="002F450F">
        <w:rPr>
          <w:rFonts w:cs="Times New Roman"/>
          <w:b w:val="0"/>
          <w:bCs/>
          <w:szCs w:val="24"/>
        </w:rPr>
        <w:lastRenderedPageBreak/>
        <w:t xml:space="preserve">According to </w:t>
      </w:r>
      <w:r w:rsidRPr="002F450F">
        <w:rPr>
          <w:rFonts w:cs="Times New Roman"/>
          <w:b w:val="0"/>
          <w:bCs/>
          <w:color w:val="000000"/>
          <w:szCs w:val="24"/>
          <w:shd w:val="clear" w:color="auto" w:fill="FFFFFF"/>
        </w:rPr>
        <w:t>Casas</w:t>
      </w:r>
      <w:r w:rsidR="00BA7E09">
        <w:rPr>
          <w:rFonts w:cs="Times New Roman"/>
          <w:b w:val="0"/>
          <w:bCs/>
          <w:color w:val="000000"/>
          <w:szCs w:val="24"/>
          <w:shd w:val="clear" w:color="auto" w:fill="FFFFFF"/>
        </w:rPr>
        <w:t>,</w:t>
      </w:r>
      <w:r w:rsidRPr="002F450F">
        <w:rPr>
          <w:rFonts w:cs="Times New Roman"/>
          <w:b w:val="0"/>
          <w:bCs/>
          <w:color w:val="000000"/>
          <w:szCs w:val="24"/>
          <w:shd w:val="clear" w:color="auto" w:fill="FFFFFF"/>
        </w:rPr>
        <w:t xml:space="preserve"> Mugellini,</w:t>
      </w:r>
      <w:r w:rsidR="00BA7E09">
        <w:rPr>
          <w:rFonts w:cs="Times New Roman"/>
          <w:b w:val="0"/>
          <w:bCs/>
          <w:color w:val="000000"/>
          <w:szCs w:val="24"/>
          <w:shd w:val="clear" w:color="auto" w:fill="FFFFFF"/>
        </w:rPr>
        <w:t xml:space="preserve"> and </w:t>
      </w:r>
      <w:r w:rsidRPr="002F450F">
        <w:rPr>
          <w:rFonts w:cs="Times New Roman"/>
          <w:b w:val="0"/>
          <w:bCs/>
          <w:color w:val="000000"/>
          <w:szCs w:val="24"/>
          <w:shd w:val="clear" w:color="auto" w:fill="FFFFFF"/>
        </w:rPr>
        <w:t>Khaled</w:t>
      </w:r>
      <w:r w:rsidR="00BA7E09">
        <w:rPr>
          <w:rFonts w:cs="Times New Roman"/>
          <w:b w:val="0"/>
          <w:bCs/>
          <w:color w:val="000000"/>
          <w:szCs w:val="24"/>
          <w:shd w:val="clear" w:color="auto" w:fill="FFFFFF"/>
        </w:rPr>
        <w:t xml:space="preserve"> </w:t>
      </w:r>
      <w:r w:rsidRPr="002F450F">
        <w:rPr>
          <w:rFonts w:cs="Times New Roman"/>
          <w:b w:val="0"/>
          <w:bCs/>
          <w:color w:val="000000"/>
          <w:szCs w:val="24"/>
          <w:shd w:val="clear" w:color="auto" w:fill="FFFFFF"/>
        </w:rPr>
        <w:t xml:space="preserve">(2018), </w:t>
      </w:r>
      <w:r w:rsidRPr="002F450F">
        <w:rPr>
          <w:rFonts w:cs="Times New Roman"/>
          <w:b w:val="0"/>
          <w:bCs/>
          <w:szCs w:val="24"/>
        </w:rPr>
        <w:t>Human beings tend to improve users' daily lives at different times of end-user's lives: do more sport, eat healthier. This phenomenon has intensified over the last ten years thanks to smartphones and their multiple sensors that we always carry with us. This article aims to introduce the design of a conversational agent that will mentor people who want to change its user's food lifestyle. The information collection strategy is quick and precise in arrange to create the user's life simpler. The user sets the goals, and daily follow-up is performed. The consumer has two options: reduce his meat consumption or consume more fruits and vegetables. User tests were conducted with 36 individuals. Only 11% of the challenges were successful. However, in 65% of cases, the test has improved its consumption compared to before.</w:t>
      </w:r>
    </w:p>
    <w:p w14:paraId="5863B331" w14:textId="2B1A842E" w:rsidR="003C76CC" w:rsidRDefault="003C76CC" w:rsidP="00A316F6">
      <w:pPr>
        <w:spacing w:after="240" w:line="360" w:lineRule="auto"/>
        <w:ind w:left="720"/>
        <w:jc w:val="both"/>
        <w:rPr>
          <w:rFonts w:cs="Times New Roman"/>
          <w:b w:val="0"/>
          <w:bCs/>
          <w:szCs w:val="24"/>
        </w:rPr>
      </w:pPr>
      <w:r w:rsidRPr="002F450F">
        <w:rPr>
          <w:rFonts w:cs="Times New Roman"/>
          <w:b w:val="0"/>
          <w:bCs/>
          <w:szCs w:val="24"/>
        </w:rPr>
        <w:t xml:space="preserve">The article reveals that other conversational agents deal with food and nutritional monitoring, such as Nombot, Forksy, or Lysa. These chatbots ask the user to enter what they ate by writing it in the chat window to collect data. The program will then detect dishes, foods, and quantities by analyzing the text. This method is very interesting and provides </w:t>
      </w:r>
      <w:r w:rsidR="00157084">
        <w:rPr>
          <w:rFonts w:cs="Times New Roman"/>
          <w:b w:val="0"/>
          <w:bCs/>
          <w:szCs w:val="24"/>
        </w:rPr>
        <w:t>much</w:t>
      </w:r>
      <w:r w:rsidRPr="002F450F">
        <w:rPr>
          <w:rFonts w:cs="Times New Roman"/>
          <w:b w:val="0"/>
          <w:bCs/>
          <w:szCs w:val="24"/>
        </w:rPr>
        <w:t xml:space="preserve"> information.</w:t>
      </w:r>
    </w:p>
    <w:p w14:paraId="69D53467" w14:textId="77777777" w:rsidR="003C76CC" w:rsidRPr="003C76CC" w:rsidRDefault="003C76CC" w:rsidP="003C76CC">
      <w:pPr>
        <w:spacing w:after="240" w:line="360" w:lineRule="auto"/>
        <w:ind w:left="720"/>
        <w:jc w:val="both"/>
        <w:rPr>
          <w:rFonts w:cs="Times New Roman"/>
          <w:b w:val="0"/>
          <w:bCs/>
          <w:szCs w:val="24"/>
        </w:rPr>
      </w:pPr>
    </w:p>
    <w:p w14:paraId="547A0299" w14:textId="77777777" w:rsidR="004B43DE" w:rsidRDefault="004B43DE" w:rsidP="004B43DE">
      <w:pPr>
        <w:pStyle w:val="Heading2"/>
      </w:pPr>
      <w:r>
        <w:t>Synthesis</w:t>
      </w:r>
    </w:p>
    <w:p w14:paraId="7738BDE4" w14:textId="2AA9B4A3" w:rsidR="003C76CC" w:rsidRDefault="003C76CC" w:rsidP="003C76CC">
      <w:pPr>
        <w:spacing w:after="240" w:line="360" w:lineRule="auto"/>
        <w:ind w:left="720"/>
        <w:jc w:val="both"/>
        <w:rPr>
          <w:rFonts w:cstheme="minorHAnsi"/>
          <w:b w:val="0"/>
          <w:bCs/>
          <w:szCs w:val="24"/>
          <w:lang w:val="en-US"/>
        </w:rPr>
      </w:pPr>
      <w:r w:rsidRPr="002F450F">
        <w:rPr>
          <w:rFonts w:cstheme="minorHAnsi"/>
          <w:b w:val="0"/>
          <w:bCs/>
          <w:szCs w:val="24"/>
          <w:lang w:val="en-US"/>
        </w:rPr>
        <w:t xml:space="preserve">The New Cookbook Features is a food recommendation that gives Filipino food lovers a new idea for cooking and adapting the new food to other national dishes and instruction on how to cook it correctly for better results. A scalable recipe system with a hybrid recommendation algorithm provides the end-users </w:t>
      </w:r>
      <w:r w:rsidR="00157084">
        <w:rPr>
          <w:rFonts w:cstheme="minorHAnsi"/>
          <w:b w:val="0"/>
          <w:bCs/>
          <w:szCs w:val="24"/>
          <w:lang w:val="en-US"/>
        </w:rPr>
        <w:t xml:space="preserve">with </w:t>
      </w:r>
      <w:r w:rsidRPr="002F450F">
        <w:rPr>
          <w:rFonts w:cstheme="minorHAnsi"/>
          <w:b w:val="0"/>
          <w:bCs/>
          <w:szCs w:val="24"/>
          <w:lang w:val="en-US"/>
        </w:rPr>
        <w:t>accurate and scalable recipes according to the users' profile</w:t>
      </w:r>
      <w:r w:rsidR="00157084">
        <w:rPr>
          <w:rFonts w:cstheme="minorHAnsi"/>
          <w:b w:val="0"/>
          <w:bCs/>
          <w:szCs w:val="24"/>
          <w:lang w:val="en-US"/>
        </w:rPr>
        <w:t>s</w:t>
      </w:r>
      <w:r w:rsidRPr="002F450F">
        <w:rPr>
          <w:rFonts w:cstheme="minorHAnsi"/>
          <w:b w:val="0"/>
          <w:bCs/>
          <w:szCs w:val="24"/>
          <w:lang w:val="en-US"/>
        </w:rPr>
        <w:t xml:space="preserve">. User profiles are frequently generated and changed automatically. Developing an Online Database of Food Recipes with Indigenous Ingredients is designed </w:t>
      </w:r>
      <w:r w:rsidR="00157084">
        <w:rPr>
          <w:rFonts w:cstheme="minorHAnsi"/>
          <w:b w:val="0"/>
          <w:bCs/>
          <w:szCs w:val="24"/>
          <w:lang w:val="en-US"/>
        </w:rPr>
        <w:t>to educate the end-users in</w:t>
      </w:r>
      <w:r w:rsidRPr="002F450F">
        <w:rPr>
          <w:rFonts w:cstheme="minorHAnsi"/>
          <w:b w:val="0"/>
          <w:bCs/>
          <w:szCs w:val="24"/>
          <w:lang w:val="en-US"/>
        </w:rPr>
        <w:t xml:space="preserve"> cooking, learning many ways of cooking not only within the country but also in other countries' traditional food. And then in terms of food ingredients, dishes, cooking styles, preparation techniques and then promoting the Filipino food to other countries. Social recipe recommendation to reduce food waste is a system that </w:t>
      </w:r>
      <w:r w:rsidRPr="002F450F">
        <w:rPr>
          <w:rFonts w:cstheme="minorHAnsi"/>
          <w:b w:val="0"/>
          <w:bCs/>
          <w:szCs w:val="24"/>
          <w:lang w:val="en-US"/>
        </w:rPr>
        <w:lastRenderedPageBreak/>
        <w:t>helps end-users reduce waste and improve users' habits. Th</w:t>
      </w:r>
      <w:r w:rsidR="005A547A">
        <w:rPr>
          <w:rFonts w:cstheme="minorHAnsi"/>
          <w:b w:val="0"/>
          <w:bCs/>
          <w:szCs w:val="24"/>
          <w:lang w:val="en-US"/>
        </w:rPr>
        <w:t>e</w:t>
      </w:r>
      <w:r w:rsidRPr="002F450F">
        <w:rPr>
          <w:rFonts w:cstheme="minorHAnsi"/>
          <w:b w:val="0"/>
          <w:bCs/>
          <w:szCs w:val="24"/>
          <w:lang w:val="en-US"/>
        </w:rPr>
        <w:t xml:space="preserve"> system persuades end-users to share recipes based on each person's taste in the group and the available ingredients from different households. Filipino Cookbook: 85 Homestyle recipes to delight Your family and friend's food recommendation designed for recipes ideas that help other people try the other recipes in other countries. This literature will make the famous vegetable dishes of the Tagalog peninsula, the seafood and noodles of the Visayan Islands, and Mindanao's spicy and colorful curries. Food diary couching chatbot aims to introduce the design of a conversational agent that will mentor people who want to change its user's food lifestyle. The information collection strategy </w:t>
      </w:r>
      <w:r w:rsidR="005A547A">
        <w:rPr>
          <w:rFonts w:cstheme="minorHAnsi"/>
          <w:b w:val="0"/>
          <w:bCs/>
          <w:szCs w:val="24"/>
          <w:lang w:val="en-US"/>
        </w:rPr>
        <w:t xml:space="preserve">is </w:t>
      </w:r>
      <w:r w:rsidRPr="002F450F">
        <w:rPr>
          <w:rFonts w:cstheme="minorHAnsi"/>
          <w:b w:val="0"/>
          <w:bCs/>
          <w:szCs w:val="24"/>
          <w:lang w:val="en-US"/>
        </w:rPr>
        <w:t>quick and precise in arrange to create the user's life simpler.</w:t>
      </w:r>
    </w:p>
    <w:p w14:paraId="3CCACFAE" w14:textId="77777777" w:rsidR="008B0792" w:rsidRPr="002F450F" w:rsidRDefault="008B0792" w:rsidP="003C76CC">
      <w:pPr>
        <w:spacing w:after="240" w:line="360" w:lineRule="auto"/>
        <w:ind w:left="720"/>
        <w:jc w:val="both"/>
        <w:rPr>
          <w:rFonts w:cstheme="minorHAnsi"/>
          <w:b w:val="0"/>
          <w:bCs/>
          <w:szCs w:val="24"/>
          <w:lang w:val="en-US"/>
        </w:rPr>
      </w:pPr>
    </w:p>
    <w:p w14:paraId="3D7D68EE" w14:textId="29A88226" w:rsidR="00621A18" w:rsidRDefault="00621A18" w:rsidP="00621A18">
      <w:pPr>
        <w:pStyle w:val="Heading2"/>
      </w:pPr>
      <w:r>
        <w:t>Related Studies and/</w:t>
      </w:r>
      <w:r w:rsidR="00157084">
        <w:t xml:space="preserve"> </w:t>
      </w:r>
      <w:r>
        <w:t>or Systems</w:t>
      </w:r>
    </w:p>
    <w:p w14:paraId="053B7C50" w14:textId="41751DAF" w:rsidR="004A63B7" w:rsidRPr="002F450F" w:rsidRDefault="004A63B7" w:rsidP="004A63B7">
      <w:pPr>
        <w:spacing w:after="240" w:line="360" w:lineRule="auto"/>
        <w:ind w:left="720"/>
        <w:jc w:val="both"/>
        <w:rPr>
          <w:b w:val="0"/>
          <w:bCs/>
        </w:rPr>
      </w:pPr>
      <w:r w:rsidRPr="002F450F">
        <w:rPr>
          <w:b w:val="0"/>
          <w:bCs/>
        </w:rPr>
        <w:t xml:space="preserve">According to Cruz, </w:t>
      </w:r>
      <w:r w:rsidR="005A547A">
        <w:rPr>
          <w:b w:val="0"/>
          <w:bCs/>
        </w:rPr>
        <w:t xml:space="preserve">et. al. </w:t>
      </w:r>
      <w:r w:rsidRPr="002F450F">
        <w:rPr>
          <w:b w:val="0"/>
          <w:bCs/>
        </w:rPr>
        <w:t xml:space="preserve">(2017), People tend to produce food waste despite the global hunger problem. More than 30% of human food is not consumed globally, which is more than enough to stop hunger. In the Philippines, it was reported that 15- 24.9% of the Filipino population was undernourished. A local study reported that the number of Filipinos who experienced hunger increased from 2.6 million to 3.1 million at the end of December 2016. Ironically, however, each Filipino wasted 3.29 kg of rice per year. Different studies showed that domestic households are the major contributor to food waste and food losses. Household food waste was generated because of behaviors relating to food planning, preparation, storage, and consumption. Households primarily wasted vegetables, cereals, dairy products, and meat. But as Halloran et al. said improved communications, more efficient food packaging, and better food labels are some of the ways to minimize food waste. Likewise, researchers are offering household techniques to reduce household food waste. For instance, researchers in human-computer interaction actively address the issue of food waste in an attempt that mobile applications can at least change people's behavior. </w:t>
      </w:r>
    </w:p>
    <w:p w14:paraId="561CB964" w14:textId="5F1D14D4" w:rsidR="004A63B7" w:rsidRPr="002F450F" w:rsidRDefault="004A63B7" w:rsidP="004A63B7">
      <w:pPr>
        <w:spacing w:after="240" w:line="360" w:lineRule="auto"/>
        <w:ind w:left="720"/>
        <w:jc w:val="both"/>
        <w:rPr>
          <w:b w:val="0"/>
          <w:bCs/>
        </w:rPr>
      </w:pPr>
      <w:r w:rsidRPr="002F450F">
        <w:rPr>
          <w:b w:val="0"/>
          <w:bCs/>
        </w:rPr>
        <w:lastRenderedPageBreak/>
        <w:t xml:space="preserve">Aarseth and Olsen investigated the cooking behaviors of </w:t>
      </w:r>
      <w:r w:rsidR="007671A7">
        <w:rPr>
          <w:b w:val="0"/>
          <w:bCs/>
        </w:rPr>
        <w:t>nine</w:t>
      </w:r>
      <w:r w:rsidRPr="002F450F">
        <w:rPr>
          <w:b w:val="0"/>
          <w:bCs/>
        </w:rPr>
        <w:t xml:space="preserve"> Norwegian and 10 Danish couples with full-time works. They revealed that three patterns of cooking behaviors emerged from the interviews they conducted with the participants. The first pattern is that food preparation is still the primary responsibility of the woman. Couples may take part in the food preparation but agree that the woman is still in-charge in food preparation. The second pattern is called "man does it in his own way.", this means that men find easier ways to cook meals whereas women focus more on the food quality. The study also revealed that men view cooking as a hobby, not primarily the father's function. The third pattern is that cooking is a joint project of the couples. The couples share everyday responsibilities of preparing meals for the family or friends. </w:t>
      </w:r>
    </w:p>
    <w:p w14:paraId="2701113D" w14:textId="070A3975" w:rsidR="004A63B7" w:rsidRPr="002F450F" w:rsidRDefault="004A63B7" w:rsidP="007671A7">
      <w:pPr>
        <w:spacing w:after="240" w:line="360" w:lineRule="auto"/>
        <w:ind w:left="720"/>
        <w:jc w:val="both"/>
        <w:rPr>
          <w:b w:val="0"/>
          <w:bCs/>
        </w:rPr>
      </w:pPr>
      <w:r w:rsidRPr="002F450F">
        <w:rPr>
          <w:b w:val="0"/>
          <w:bCs/>
        </w:rPr>
        <w:t>In a similar study, Szabo pointed out that men and women cook differently. The study consisted of 30 Canadian men who are 26-58 years old, single and married participants, and who cook at home. It was shown that men cook for practical reasons; they cook when no one is available to cook for them or are more skilled than their partners. It was also revealed that men cook because they want to impress women</w:t>
      </w:r>
      <w:r w:rsidR="007671A7">
        <w:rPr>
          <w:b w:val="0"/>
          <w:bCs/>
        </w:rPr>
        <w:t>—</w:t>
      </w:r>
      <w:r w:rsidRPr="002F450F">
        <w:rPr>
          <w:b w:val="0"/>
          <w:bCs/>
        </w:rPr>
        <w:t>for single participants, help their wives</w:t>
      </w:r>
      <w:r w:rsidR="007671A7">
        <w:rPr>
          <w:b w:val="0"/>
          <w:bCs/>
        </w:rPr>
        <w:t>—</w:t>
      </w:r>
      <w:r w:rsidRPr="002F450F">
        <w:rPr>
          <w:b w:val="0"/>
          <w:bCs/>
        </w:rPr>
        <w:t>fo</w:t>
      </w:r>
      <w:r w:rsidR="007671A7">
        <w:rPr>
          <w:b w:val="0"/>
          <w:bCs/>
        </w:rPr>
        <w:t>r</w:t>
      </w:r>
      <w:r w:rsidRPr="002F450F">
        <w:rPr>
          <w:b w:val="0"/>
          <w:bCs/>
        </w:rPr>
        <w:t xml:space="preserve"> married participants, and express love and care for the family members. The first finding confirmed the third pattern of cooking described in Aarseth and Olsen's study. Furthermore, the result of Szabo rejected the popular notion that women cook because they are the ones who take care of the health of the family. The author also found that men cook because they want to contribute to the welfare of the family. </w:t>
      </w:r>
    </w:p>
    <w:p w14:paraId="6EFF17D1" w14:textId="4FA9409E" w:rsidR="004A63B7" w:rsidRDefault="004A63B7" w:rsidP="004A63B7">
      <w:pPr>
        <w:spacing w:after="240" w:line="360" w:lineRule="auto"/>
        <w:ind w:left="720"/>
        <w:jc w:val="both"/>
        <w:rPr>
          <w:b w:val="0"/>
          <w:bCs/>
        </w:rPr>
      </w:pPr>
      <w:r w:rsidRPr="002F450F">
        <w:rPr>
          <w:b w:val="0"/>
          <w:bCs/>
        </w:rPr>
        <w:t>De Backer and Hudders</w:t>
      </w:r>
      <w:r w:rsidR="002A2515">
        <w:rPr>
          <w:b w:val="0"/>
          <w:bCs/>
        </w:rPr>
        <w:t xml:space="preserve"> </w:t>
      </w:r>
      <w:r w:rsidRPr="002F450F">
        <w:rPr>
          <w:b w:val="0"/>
          <w:bCs/>
        </w:rPr>
        <w:t>revealed that Belgian women tend to eat more home-cooked meals than men. Conversely, Belgian men have a higher tendency to consume ready-to-eat meals than Belgian women. It is also revealed that there are more men than women who eat fast food. In contrast, women are more health-conscious as they eat more fruits and vegetables and less salty foods than men. As expected, women cook more often than men. The researchers also found that younger men</w:t>
      </w:r>
      <w:r w:rsidR="007671A7">
        <w:rPr>
          <w:b w:val="0"/>
          <w:bCs/>
        </w:rPr>
        <w:t>--</w:t>
      </w:r>
      <w:r w:rsidRPr="002F450F">
        <w:rPr>
          <w:b w:val="0"/>
          <w:bCs/>
        </w:rPr>
        <w:t>below 38 years old</w:t>
      </w:r>
      <w:r w:rsidR="007671A7">
        <w:rPr>
          <w:b w:val="0"/>
          <w:bCs/>
        </w:rPr>
        <w:t xml:space="preserve"> </w:t>
      </w:r>
      <w:r w:rsidRPr="002F450F">
        <w:rPr>
          <w:b w:val="0"/>
          <w:bCs/>
        </w:rPr>
        <w:t xml:space="preserve">who watch edutainment TV cooking shows were </w:t>
      </w:r>
      <w:r w:rsidRPr="002F450F">
        <w:rPr>
          <w:b w:val="0"/>
          <w:bCs/>
        </w:rPr>
        <w:lastRenderedPageBreak/>
        <w:t>less likely to cook. On the other hand, older men</w:t>
      </w:r>
      <w:r w:rsidR="007671A7">
        <w:rPr>
          <w:b w:val="0"/>
          <w:bCs/>
        </w:rPr>
        <w:t>—men at</w:t>
      </w:r>
      <w:r w:rsidRPr="002F450F">
        <w:rPr>
          <w:b w:val="0"/>
          <w:bCs/>
        </w:rPr>
        <w:t xml:space="preserve"> least 38 years old</w:t>
      </w:r>
      <w:r w:rsidR="00B335E3">
        <w:rPr>
          <w:b w:val="0"/>
          <w:bCs/>
        </w:rPr>
        <w:t>--</w:t>
      </w:r>
      <w:r w:rsidRPr="002F450F">
        <w:rPr>
          <w:b w:val="0"/>
          <w:bCs/>
        </w:rPr>
        <w:t>wh</w:t>
      </w:r>
      <w:r w:rsidR="00B335E3">
        <w:rPr>
          <w:b w:val="0"/>
          <w:bCs/>
        </w:rPr>
        <w:t>o</w:t>
      </w:r>
      <w:r w:rsidRPr="002F450F">
        <w:rPr>
          <w:b w:val="0"/>
          <w:bCs/>
        </w:rPr>
        <w:t xml:space="preserve"> watch edutainment TV cooking shows were more likely to cook.</w:t>
      </w:r>
    </w:p>
    <w:p w14:paraId="185CD3B2" w14:textId="4E739133" w:rsidR="004A63B7" w:rsidRPr="002F450F" w:rsidRDefault="004A63B7" w:rsidP="004A63B7">
      <w:pPr>
        <w:spacing w:after="240" w:line="360" w:lineRule="auto"/>
        <w:ind w:left="720"/>
        <w:jc w:val="both"/>
        <w:rPr>
          <w:b w:val="0"/>
          <w:bCs/>
        </w:rPr>
      </w:pPr>
      <w:r w:rsidRPr="002F450F">
        <w:rPr>
          <w:b w:val="0"/>
          <w:bCs/>
        </w:rPr>
        <w:t>According to de Gula, Moldez, and Montevirgen (2013), Food plays a very vital role in Philippine culture simply because Filipinos, for a fact, are fond of eating. This is evident in the number of meals they eat throughout the day: three main meals</w:t>
      </w:r>
      <w:r w:rsidR="00236E1B">
        <w:rPr>
          <w:b w:val="0"/>
          <w:bCs/>
        </w:rPr>
        <w:t>—</w:t>
      </w:r>
      <w:r w:rsidR="00236E1B" w:rsidRPr="00236E1B">
        <w:rPr>
          <w:b w:val="0"/>
          <w:bCs/>
          <w:i/>
          <w:iCs/>
        </w:rPr>
        <w:t>a</w:t>
      </w:r>
      <w:r w:rsidRPr="00236E1B">
        <w:rPr>
          <w:b w:val="0"/>
          <w:bCs/>
          <w:i/>
          <w:iCs/>
        </w:rPr>
        <w:t>lmusa</w:t>
      </w:r>
      <w:r w:rsidR="00236E1B">
        <w:rPr>
          <w:b w:val="0"/>
          <w:bCs/>
          <w:i/>
          <w:iCs/>
        </w:rPr>
        <w:t xml:space="preserve">l </w:t>
      </w:r>
      <w:r w:rsidR="00236E1B">
        <w:rPr>
          <w:b w:val="0"/>
          <w:bCs/>
        </w:rPr>
        <w:t>(b</w:t>
      </w:r>
      <w:r w:rsidRPr="002F450F">
        <w:rPr>
          <w:b w:val="0"/>
          <w:bCs/>
        </w:rPr>
        <w:t xml:space="preserve">reakfast), </w:t>
      </w:r>
      <w:r w:rsidR="00236E1B">
        <w:rPr>
          <w:b w:val="0"/>
          <w:bCs/>
          <w:i/>
          <w:iCs/>
        </w:rPr>
        <w:t>t</w:t>
      </w:r>
      <w:r w:rsidRPr="00236E1B">
        <w:rPr>
          <w:b w:val="0"/>
          <w:bCs/>
          <w:i/>
          <w:iCs/>
        </w:rPr>
        <w:t>anghalian</w:t>
      </w:r>
      <w:r w:rsidRPr="002F450F">
        <w:rPr>
          <w:b w:val="0"/>
          <w:bCs/>
        </w:rPr>
        <w:t xml:space="preserve"> (</w:t>
      </w:r>
      <w:r w:rsidR="00236E1B">
        <w:rPr>
          <w:b w:val="0"/>
          <w:bCs/>
        </w:rPr>
        <w:t>l</w:t>
      </w:r>
      <w:r w:rsidRPr="002F450F">
        <w:rPr>
          <w:b w:val="0"/>
          <w:bCs/>
        </w:rPr>
        <w:t xml:space="preserve">unch), </w:t>
      </w:r>
      <w:r w:rsidR="00236E1B">
        <w:rPr>
          <w:b w:val="0"/>
          <w:bCs/>
          <w:i/>
          <w:iCs/>
        </w:rPr>
        <w:t>h</w:t>
      </w:r>
      <w:r w:rsidRPr="00236E1B">
        <w:rPr>
          <w:b w:val="0"/>
          <w:bCs/>
          <w:i/>
          <w:iCs/>
        </w:rPr>
        <w:t>apunan</w:t>
      </w:r>
      <w:r w:rsidRPr="002F450F">
        <w:rPr>
          <w:b w:val="0"/>
          <w:bCs/>
        </w:rPr>
        <w:t xml:space="preserve"> (</w:t>
      </w:r>
      <w:r w:rsidR="00236E1B">
        <w:rPr>
          <w:b w:val="0"/>
          <w:bCs/>
        </w:rPr>
        <w:t>d</w:t>
      </w:r>
      <w:r w:rsidRPr="002F450F">
        <w:rPr>
          <w:b w:val="0"/>
          <w:bCs/>
        </w:rPr>
        <w:t>inner</w:t>
      </w:r>
      <w:r w:rsidR="00236E1B">
        <w:rPr>
          <w:b w:val="0"/>
          <w:bCs/>
        </w:rPr>
        <w:t xml:space="preserve">), </w:t>
      </w:r>
      <w:r w:rsidRPr="002F450F">
        <w:rPr>
          <w:b w:val="0"/>
          <w:bCs/>
        </w:rPr>
        <w:t xml:space="preserve">plus an afternoon snack called </w:t>
      </w:r>
      <w:r w:rsidR="00236E1B">
        <w:rPr>
          <w:b w:val="0"/>
          <w:bCs/>
          <w:i/>
          <w:iCs/>
        </w:rPr>
        <w:t>m</w:t>
      </w:r>
      <w:r w:rsidRPr="00236E1B">
        <w:rPr>
          <w:b w:val="0"/>
          <w:bCs/>
          <w:i/>
          <w:iCs/>
        </w:rPr>
        <w:t>erienda</w:t>
      </w:r>
      <w:r w:rsidRPr="002F450F">
        <w:rPr>
          <w:b w:val="0"/>
          <w:bCs/>
        </w:rPr>
        <w:t>. Sometimes, they also have morning (between breakfast and lunch) and midnight snacks. A cooking recipe is a series of instructions on how to prepare a meal. It will list down the ingredients required and preparation instruction and other helpful information to make one's cooking a success.</w:t>
      </w:r>
    </w:p>
    <w:p w14:paraId="3C320B30" w14:textId="27BAEEE8" w:rsidR="004A63B7" w:rsidRPr="002F450F" w:rsidRDefault="004A63B7" w:rsidP="004A63B7">
      <w:pPr>
        <w:spacing w:after="240" w:line="360" w:lineRule="auto"/>
        <w:ind w:left="720"/>
        <w:jc w:val="both"/>
        <w:rPr>
          <w:b w:val="0"/>
          <w:bCs/>
        </w:rPr>
      </w:pPr>
      <w:r w:rsidRPr="002F450F">
        <w:rPr>
          <w:b w:val="0"/>
          <w:bCs/>
        </w:rPr>
        <w:t>Knowing the balance of good nutrition and physical activity can help individuals reach and maintain a healthy weight. The body requires carbohydrates, fats, proteins, vitamins, and minerals to support healthy organs, bones, muscles, and nerves and produce hormones and chemicals necessary for the proper organ function. But the benefits of good nutrition go beyond weight. Moreover, there is a saying, "</w:t>
      </w:r>
      <w:r w:rsidR="000C6E64">
        <w:rPr>
          <w:b w:val="0"/>
          <w:bCs/>
        </w:rPr>
        <w:t>e</w:t>
      </w:r>
      <w:r w:rsidRPr="002F450F">
        <w:rPr>
          <w:b w:val="0"/>
          <w:bCs/>
        </w:rPr>
        <w:t>very human being is the author of his own health or disease"</w:t>
      </w:r>
      <w:r w:rsidR="000C6E64">
        <w:rPr>
          <w:b w:val="0"/>
          <w:bCs/>
        </w:rPr>
        <w:t>. T</w:t>
      </w:r>
      <w:r w:rsidRPr="002F450F">
        <w:rPr>
          <w:b w:val="0"/>
          <w:bCs/>
        </w:rPr>
        <w:t xml:space="preserve">herefore, people should be cautious in what they eat. They must improve their diet towards a healthy lifestyle. Good nutrition can prevent illness or injury. Computers are already widely used to be a dietary aide and a recipe guide, but it is not something that one can bring anywhere, so people need something more portable and easier to carry. A mobile phone will be the answer to this problem. The Android phone is a software stack for mobile devices that includes an operating system, middleware, critical applications, and structured data storage. Applications in smartphones are used in information technology, business, medical purposes, and more. </w:t>
      </w:r>
    </w:p>
    <w:p w14:paraId="0E97831B" w14:textId="0E58F119" w:rsidR="004A63B7" w:rsidRPr="002F450F" w:rsidRDefault="004A63B7" w:rsidP="004A63B7">
      <w:pPr>
        <w:spacing w:after="240" w:line="360" w:lineRule="auto"/>
        <w:ind w:left="720"/>
        <w:jc w:val="both"/>
        <w:rPr>
          <w:b w:val="0"/>
          <w:bCs/>
        </w:rPr>
      </w:pPr>
      <w:r w:rsidRPr="002F450F">
        <w:rPr>
          <w:b w:val="0"/>
          <w:bCs/>
        </w:rPr>
        <w:t xml:space="preserve">According to Comendador, </w:t>
      </w:r>
      <w:r w:rsidR="002A2515">
        <w:rPr>
          <w:b w:val="0"/>
          <w:bCs/>
        </w:rPr>
        <w:t xml:space="preserve">et. al. </w:t>
      </w:r>
      <w:r w:rsidRPr="002F450F">
        <w:rPr>
          <w:b w:val="0"/>
          <w:bCs/>
        </w:rPr>
        <w:t xml:space="preserve">(2015), </w:t>
      </w:r>
      <w:r w:rsidR="000C6E64">
        <w:rPr>
          <w:b w:val="0"/>
          <w:bCs/>
        </w:rPr>
        <w:t>n</w:t>
      </w:r>
      <w:r w:rsidRPr="002F450F">
        <w:rPr>
          <w:b w:val="0"/>
          <w:bCs/>
        </w:rPr>
        <w:t xml:space="preserve">owadays, enhancing the interface usability of applications and entertainment platforms has increased in the last years. Human-machine as technology integrates different areas, and the computational methodologies facilitate communication between users and computers using </w:t>
      </w:r>
      <w:r w:rsidRPr="002F450F">
        <w:rPr>
          <w:b w:val="0"/>
          <w:bCs/>
        </w:rPr>
        <w:lastRenderedPageBreak/>
        <w:t>natural language. A related term to machine conversation is the chatbot, a conversational agent that interacts with users, turn by turn using natural language. Different chatbots or human-computer dialogue systems have been developed using text communication starting from ELIZA that simulates a psychotherapist, and then PARRY which simulates a paranoid patient.</w:t>
      </w:r>
      <w:r w:rsidR="000C6E64">
        <w:rPr>
          <w:b w:val="0"/>
          <w:bCs/>
        </w:rPr>
        <w:t xml:space="preserve"> </w:t>
      </w:r>
      <w:r w:rsidRPr="002F450F">
        <w:rPr>
          <w:b w:val="0"/>
          <w:bCs/>
        </w:rPr>
        <w:t>Eliza is the well-known artificial therapist. The bot tries to rephrase the questions of the client and reacts to certain keywords. If no keyword is found, Eliza replies with fixed phrases to keep the conversation going.</w:t>
      </w:r>
      <w:r w:rsidR="000C6E64">
        <w:rPr>
          <w:b w:val="0"/>
          <w:bCs/>
        </w:rPr>
        <w:t xml:space="preserve"> </w:t>
      </w:r>
      <w:r w:rsidRPr="002F450F">
        <w:rPr>
          <w:b w:val="0"/>
          <w:bCs/>
        </w:rPr>
        <w:t>With the improvement of data-mining and machine-learning techniques, better decision-making capabilities, availability of corpora, robust linguistic annotations/processing tools standards like XML and its applications, chatbots have become more practical, with many commercial applications</w:t>
      </w:r>
      <w:r w:rsidR="000C6E64">
        <w:rPr>
          <w:b w:val="0"/>
          <w:bCs/>
        </w:rPr>
        <w:t xml:space="preserve">. </w:t>
      </w:r>
      <w:r w:rsidRPr="002F450F">
        <w:rPr>
          <w:b w:val="0"/>
          <w:bCs/>
        </w:rPr>
        <w:t>Medicine is a field in which such help is critically needed." And in recent times, robots and other forms of artificial intelligence are used in some sorts of medical applications.</w:t>
      </w:r>
    </w:p>
    <w:p w14:paraId="658D5934" w14:textId="77777777" w:rsidR="004A63B7" w:rsidRPr="002F450F" w:rsidRDefault="004A63B7" w:rsidP="004A63B7">
      <w:pPr>
        <w:spacing w:after="240" w:line="360" w:lineRule="auto"/>
        <w:ind w:left="720"/>
        <w:jc w:val="both"/>
        <w:rPr>
          <w:b w:val="0"/>
          <w:bCs/>
        </w:rPr>
      </w:pPr>
      <w:r w:rsidRPr="002F450F">
        <w:rPr>
          <w:b w:val="0"/>
          <w:bCs/>
        </w:rPr>
        <w:t>Some existing applications serve as medical consultants, but none of them focus on generic medicines specifically for children and include chatbot as a tool for conversation with the user. Therefore, the researchers developed a medicine consultant chatbot, known as Pharmabot, that will act as a consultant pharmacist that will give the rational, appropriate, and safe medication of generic drugs for children based on the user's information by chatting.</w:t>
      </w:r>
    </w:p>
    <w:p w14:paraId="62C4A3F0" w14:textId="1921D47A" w:rsidR="004A63B7" w:rsidRPr="002F450F" w:rsidRDefault="004A63B7" w:rsidP="004A63B7">
      <w:pPr>
        <w:spacing w:after="240" w:line="360" w:lineRule="auto"/>
        <w:ind w:left="720"/>
        <w:jc w:val="both"/>
        <w:rPr>
          <w:rFonts w:cs="Times New Roman"/>
          <w:b w:val="0"/>
          <w:bCs/>
          <w:color w:val="222222"/>
          <w:szCs w:val="24"/>
          <w:shd w:val="clear" w:color="auto" w:fill="FFFFFF"/>
        </w:rPr>
      </w:pPr>
      <w:r w:rsidRPr="002F450F">
        <w:rPr>
          <w:rFonts w:cs="Times New Roman"/>
          <w:b w:val="0"/>
          <w:bCs/>
          <w:color w:val="222222"/>
          <w:szCs w:val="24"/>
          <w:shd w:val="clear" w:color="auto" w:fill="FFFFFF"/>
        </w:rPr>
        <w:t>According to Gunawardane,</w:t>
      </w:r>
      <w:r w:rsidR="002A2515">
        <w:rPr>
          <w:rFonts w:cs="Times New Roman"/>
          <w:b w:val="0"/>
          <w:bCs/>
          <w:color w:val="222222"/>
          <w:szCs w:val="24"/>
          <w:shd w:val="clear" w:color="auto" w:fill="FFFFFF"/>
        </w:rPr>
        <w:t xml:space="preserve"> et. al.</w:t>
      </w:r>
      <w:r w:rsidR="002A2515" w:rsidRPr="002F450F">
        <w:rPr>
          <w:rFonts w:cs="Times New Roman"/>
          <w:b w:val="0"/>
          <w:bCs/>
          <w:color w:val="222222"/>
          <w:szCs w:val="24"/>
          <w:shd w:val="clear" w:color="auto" w:fill="FFFFFF"/>
        </w:rPr>
        <w:t xml:space="preserve"> </w:t>
      </w:r>
      <w:r w:rsidRPr="002F450F">
        <w:rPr>
          <w:rFonts w:cs="Times New Roman"/>
          <w:b w:val="0"/>
          <w:bCs/>
          <w:color w:val="222222"/>
          <w:szCs w:val="24"/>
          <w:shd w:val="clear" w:color="auto" w:fill="FFFFFF"/>
        </w:rPr>
        <w:t xml:space="preserve">2019), food is the third most essential part of everyone's lives. But generally, global food loss and wastage amount have been increased to an amount between one third and one half of all food produced. The reasons can be specified as a lack of appropriate planning, purchase, and preparation of too much food over the practice of food in restaurants. As a solution, the project team has implemented a mobile application capable of capturing an image of food and identifying it and measuring the weight. With the gathered data, the implemented system contains an intelligent agent providing suggestions of food recipes with leftover foods and several additional features such as guidance to the user to prepare any kind of food with the help of an interactive Chatbot as well as </w:t>
      </w:r>
      <w:r w:rsidRPr="002F450F">
        <w:rPr>
          <w:rFonts w:cs="Times New Roman"/>
          <w:b w:val="0"/>
          <w:bCs/>
          <w:color w:val="222222"/>
          <w:szCs w:val="24"/>
          <w:shd w:val="clear" w:color="auto" w:fill="FFFFFF"/>
        </w:rPr>
        <w:lastRenderedPageBreak/>
        <w:t xml:space="preserve">the user has been directed to get healthy meals by considering the previous meal plans and statistical report analysis. As a result, the implemented recipe generation algorithm of sentimental analysis has obtained 76% accuracy. Moreover, the team has received a more accurate unique technique for weight estimation than the currently available calibration techniques. </w:t>
      </w:r>
    </w:p>
    <w:p w14:paraId="2CD20B66" w14:textId="30E55183" w:rsidR="004A63B7" w:rsidRPr="002F450F" w:rsidRDefault="000C6E64" w:rsidP="004A63B7">
      <w:pPr>
        <w:spacing w:after="240" w:line="360" w:lineRule="auto"/>
        <w:ind w:left="720"/>
        <w:jc w:val="both"/>
        <w:rPr>
          <w:rFonts w:cs="Times New Roman"/>
          <w:b w:val="0"/>
          <w:bCs/>
          <w:color w:val="222222"/>
          <w:szCs w:val="24"/>
          <w:shd w:val="clear" w:color="auto" w:fill="FFFFFF"/>
        </w:rPr>
      </w:pPr>
      <w:r>
        <w:rPr>
          <w:rFonts w:cs="Times New Roman"/>
          <w:b w:val="0"/>
          <w:bCs/>
          <w:color w:val="222222"/>
          <w:szCs w:val="24"/>
          <w:shd w:val="clear" w:color="auto" w:fill="FFFFFF"/>
        </w:rPr>
        <w:t xml:space="preserve">The </w:t>
      </w:r>
      <w:r w:rsidR="004A63B7" w:rsidRPr="002F450F">
        <w:rPr>
          <w:rFonts w:cs="Times New Roman"/>
          <w:b w:val="0"/>
          <w:bCs/>
          <w:color w:val="222222"/>
          <w:szCs w:val="24"/>
          <w:shd w:val="clear" w:color="auto" w:fill="FFFFFF"/>
        </w:rPr>
        <w:t>study revealed that few applications have the intention to reduce food wastage by preparing meals with the remaining and available food items. "Zero food waste" application can be catering to the requirements of suggesting the food recipes with the identification of the food item and guide the user with nutrition facts and an interactive Chatbot.</w:t>
      </w:r>
    </w:p>
    <w:p w14:paraId="0F6E4A47" w14:textId="77777777" w:rsidR="004A63B7" w:rsidRPr="002F450F" w:rsidRDefault="004A63B7" w:rsidP="004A63B7">
      <w:pPr>
        <w:spacing w:after="240" w:line="360" w:lineRule="auto"/>
        <w:ind w:left="720"/>
        <w:jc w:val="both"/>
        <w:rPr>
          <w:b w:val="0"/>
          <w:bCs/>
        </w:rPr>
      </w:pPr>
      <w:r w:rsidRPr="002F450F">
        <w:rPr>
          <w:b w:val="0"/>
          <w:bCs/>
        </w:rPr>
        <w:t xml:space="preserve">According to the study of Dahiya (2017), today's world computers play an important role in our society. It gives us the information they entertain us and helps us lots of manners. The Chatbot is widely popular nowadays and catching speed as an application of computer communication. Some programs respond intelligently like a human. This type of program is called a Chatbot. A chatbot is a simple way to transport data from a computer without thinking of proper keywords to look up in a search or browse several web pages to collect information. Users can quickly type their query in natural language and retrieve information. In this paper, information about the design, implementation of the Chatbot has been presented. </w:t>
      </w:r>
    </w:p>
    <w:p w14:paraId="152447E2" w14:textId="77777777" w:rsidR="004A63B7" w:rsidRPr="002F450F" w:rsidRDefault="004A63B7" w:rsidP="004A63B7">
      <w:pPr>
        <w:spacing w:after="240" w:line="360" w:lineRule="auto"/>
        <w:ind w:left="720"/>
        <w:jc w:val="both"/>
        <w:rPr>
          <w:b w:val="0"/>
          <w:bCs/>
        </w:rPr>
      </w:pPr>
      <w:r w:rsidRPr="002F450F">
        <w:rPr>
          <w:b w:val="0"/>
          <w:bCs/>
        </w:rPr>
        <w:t xml:space="preserve">The study revealed that it could be said that the development and improvement of chatbot design grow at an unpredictable rate due to a variety of methods and approaches used to design a chatbot. A chatbot is an excellent tool for quick interaction with the user. The Chatbot must be simple and conversational. Since there are many designs and approaches for creating a chatbot, it can be at odds with commercial considerations. Researchers need to interact and must agree on a common practice for designing a Chatbot. General-purpose Chatbot must be simple, user-friendly, easily understood, and the knowledge base must be compact. Although some commercial products have recently emerged, improvements must be made to find a common approach for designing a Chatbot. </w:t>
      </w:r>
    </w:p>
    <w:p w14:paraId="4595DFFC" w14:textId="2B20D5ED" w:rsidR="004A63B7" w:rsidRPr="002F450F" w:rsidRDefault="004A63B7" w:rsidP="004A63B7">
      <w:pPr>
        <w:spacing w:after="240" w:line="360" w:lineRule="auto"/>
        <w:ind w:left="720"/>
        <w:jc w:val="both"/>
        <w:rPr>
          <w:b w:val="0"/>
          <w:bCs/>
        </w:rPr>
      </w:pPr>
      <w:r w:rsidRPr="002F450F">
        <w:rPr>
          <w:b w:val="0"/>
          <w:bCs/>
        </w:rPr>
        <w:lastRenderedPageBreak/>
        <w:t>According to Gusti, Ahmad</w:t>
      </w:r>
      <w:r w:rsidR="002A2515">
        <w:rPr>
          <w:b w:val="0"/>
          <w:bCs/>
        </w:rPr>
        <w:t>, and</w:t>
      </w:r>
      <w:r w:rsidRPr="002F450F">
        <w:rPr>
          <w:b w:val="0"/>
          <w:bCs/>
        </w:rPr>
        <w:t xml:space="preserve"> Fitri (2018), </w:t>
      </w:r>
      <w:r w:rsidR="002A2515">
        <w:rPr>
          <w:b w:val="0"/>
          <w:bCs/>
        </w:rPr>
        <w:t>t</w:t>
      </w:r>
      <w:r w:rsidRPr="002F450F">
        <w:rPr>
          <w:b w:val="0"/>
          <w:bCs/>
        </w:rPr>
        <w:t>he era of technology today has become a bridge that connects humans with all the ease. Many of the activities carried out by humans using technology as a media help, ranging from address search to shopping. Technology is becoming a small thing that is always included in our daily lives, such as cooking example. Recepiece application moves in the search field; more specifically, this application functions to find recipes online based on the similarity of materials owned by the user. With this application, users can find recipes with ingredients that match what is owned by the user. From various surveys and series of tests performed related to the functional Recepie</w:t>
      </w:r>
      <w:r w:rsidR="002A2515">
        <w:rPr>
          <w:b w:val="0"/>
          <w:bCs/>
        </w:rPr>
        <w:t xml:space="preserve"> </w:t>
      </w:r>
      <w:r w:rsidRPr="002F450F">
        <w:rPr>
          <w:b w:val="0"/>
          <w:bCs/>
        </w:rPr>
        <w:t xml:space="preserve">application, it can be concluded that the user can accept it. This study revealed that </w:t>
      </w:r>
      <w:r w:rsidR="009226CF" w:rsidRPr="002F450F">
        <w:rPr>
          <w:b w:val="0"/>
          <w:bCs/>
        </w:rPr>
        <w:t>not</w:t>
      </w:r>
      <w:r w:rsidRPr="002F450F">
        <w:rPr>
          <w:b w:val="0"/>
          <w:bCs/>
        </w:rPr>
        <w:t xml:space="preserve"> everyone could remember well the recipes they want. The material is also an obstacle in cooking. Limited ingredients also become one of the causes of limited cooking creations, especially for someone who does not have a passion for cooking. More than 80% of </w:t>
      </w:r>
      <w:r w:rsidR="00E4767E">
        <w:rPr>
          <w:b w:val="0"/>
          <w:bCs/>
        </w:rPr>
        <w:t xml:space="preserve">participants </w:t>
      </w:r>
      <w:r w:rsidRPr="002F450F">
        <w:rPr>
          <w:b w:val="0"/>
          <w:bCs/>
        </w:rPr>
        <w:t>said the application is feasible to use and has a feature that can work well. The feature in question is a recipe search feature based on the similarity of material owned. From the survey results can be obtained the conclusion that this application can run well. This is evidenced by the survey results showing that 90% of users agree if the application is released globally.</w:t>
      </w:r>
    </w:p>
    <w:p w14:paraId="04A8DF05" w14:textId="650D8F13" w:rsidR="004A63B7" w:rsidRDefault="004A63B7" w:rsidP="004A63B7">
      <w:pPr>
        <w:spacing w:after="240" w:line="360" w:lineRule="auto"/>
        <w:ind w:left="720"/>
        <w:jc w:val="both"/>
        <w:rPr>
          <w:b w:val="0"/>
          <w:bCs/>
        </w:rPr>
      </w:pPr>
    </w:p>
    <w:p w14:paraId="5436AFDB" w14:textId="51054A3C" w:rsidR="009830D7" w:rsidRDefault="009830D7" w:rsidP="004A63B7">
      <w:pPr>
        <w:spacing w:after="240" w:line="360" w:lineRule="auto"/>
        <w:ind w:left="720"/>
        <w:jc w:val="both"/>
        <w:rPr>
          <w:b w:val="0"/>
          <w:bCs/>
        </w:rPr>
      </w:pPr>
    </w:p>
    <w:p w14:paraId="52FDCC4B" w14:textId="6D9333AF" w:rsidR="009830D7" w:rsidRDefault="009830D7" w:rsidP="004A63B7">
      <w:pPr>
        <w:spacing w:after="240" w:line="360" w:lineRule="auto"/>
        <w:ind w:left="720"/>
        <w:jc w:val="both"/>
        <w:rPr>
          <w:b w:val="0"/>
          <w:bCs/>
        </w:rPr>
      </w:pPr>
    </w:p>
    <w:p w14:paraId="4332A3A1" w14:textId="6B86BC10" w:rsidR="009830D7" w:rsidRDefault="009830D7" w:rsidP="004A63B7">
      <w:pPr>
        <w:spacing w:after="240" w:line="360" w:lineRule="auto"/>
        <w:ind w:left="720"/>
        <w:jc w:val="both"/>
        <w:rPr>
          <w:b w:val="0"/>
          <w:bCs/>
        </w:rPr>
      </w:pPr>
    </w:p>
    <w:p w14:paraId="2AE99EE9" w14:textId="77777777" w:rsidR="00E20B89" w:rsidRDefault="00E20B89" w:rsidP="004A63B7">
      <w:pPr>
        <w:spacing w:after="240" w:line="360" w:lineRule="auto"/>
        <w:ind w:left="720"/>
        <w:jc w:val="both"/>
        <w:rPr>
          <w:b w:val="0"/>
          <w:bCs/>
        </w:rPr>
      </w:pPr>
    </w:p>
    <w:p w14:paraId="3780AC65" w14:textId="77777777" w:rsidR="009830D7" w:rsidRPr="002F450F" w:rsidRDefault="009830D7" w:rsidP="004A63B7">
      <w:pPr>
        <w:spacing w:after="240" w:line="360" w:lineRule="auto"/>
        <w:ind w:left="720"/>
        <w:jc w:val="both"/>
        <w:rPr>
          <w:b w:val="0"/>
          <w:bCs/>
        </w:rPr>
      </w:pPr>
    </w:p>
    <w:p w14:paraId="2DFAE053" w14:textId="77777777" w:rsidR="006023F6" w:rsidRDefault="006023F6" w:rsidP="00621A18">
      <w:pPr>
        <w:pStyle w:val="Heading2"/>
      </w:pPr>
      <w:r>
        <w:lastRenderedPageBreak/>
        <w:t>Synthesis</w:t>
      </w:r>
    </w:p>
    <w:p w14:paraId="2734B2D0" w14:textId="77777777" w:rsidR="004A63B7" w:rsidRPr="002F450F" w:rsidRDefault="004A63B7" w:rsidP="004A63B7">
      <w:pPr>
        <w:spacing w:after="240" w:line="360" w:lineRule="auto"/>
        <w:ind w:left="720"/>
        <w:jc w:val="both"/>
        <w:rPr>
          <w:b w:val="0"/>
          <w:bCs/>
        </w:rPr>
      </w:pPr>
      <w:r w:rsidRPr="002F450F">
        <w:rPr>
          <w:b w:val="0"/>
          <w:bCs/>
        </w:rPr>
        <w:t xml:space="preserve">The findings of the study/system synthesized here are highly relevant to the developers' proposed system. The studies' methods gave the developers many ideas on how the developers will design own methods. On the other hand, the developers had a vision of improving and showing these studies' deficiencies to the proposed system. Starting from the strategies and ways the studies came up to how the studies were executed. </w:t>
      </w:r>
    </w:p>
    <w:p w14:paraId="2BBC9926" w14:textId="77777777" w:rsidR="004A63B7" w:rsidRPr="002F450F" w:rsidRDefault="004A63B7" w:rsidP="004A63B7">
      <w:pPr>
        <w:spacing w:after="240" w:line="360" w:lineRule="auto"/>
        <w:ind w:left="720"/>
        <w:jc w:val="both"/>
        <w:rPr>
          <w:rFonts w:cstheme="minorHAnsi"/>
          <w:b w:val="0"/>
          <w:bCs/>
          <w:szCs w:val="24"/>
          <w:lang w:val="en-US"/>
        </w:rPr>
      </w:pPr>
      <w:r w:rsidRPr="002F450F">
        <w:rPr>
          <w:b w:val="0"/>
          <w:bCs/>
        </w:rPr>
        <w:t xml:space="preserve">The </w:t>
      </w:r>
      <w:r w:rsidRPr="002F450F">
        <w:rPr>
          <w:rFonts w:cstheme="minorHAnsi"/>
          <w:b w:val="0"/>
          <w:bCs/>
          <w:szCs w:val="24"/>
          <w:lang w:val="en-US"/>
        </w:rPr>
        <w:t>Usability of "Fatchum": A Mobile Application Recipe Recommender System</w:t>
      </w:r>
      <w:r w:rsidRPr="002F450F">
        <w:rPr>
          <w:b w:val="0"/>
          <w:bCs/>
        </w:rPr>
        <w:t xml:space="preserve">, the relevance of the study to the developer's proposed system is that the researchers researched who among men and women loves or enjoys cooking. The developers proposed system targeted users are anyone who enjoys cooking. There is no age restriction nor gender restriction. The mobile application the developers proposed is everyone, most especially if the user is a cooking enthusiast, then the mobile application will give happiness and satisfaction to the user. The </w:t>
      </w:r>
      <w:r w:rsidRPr="002F450F">
        <w:rPr>
          <w:rFonts w:cstheme="minorHAnsi"/>
          <w:b w:val="0"/>
          <w:bCs/>
          <w:szCs w:val="24"/>
          <w:lang w:val="en-US"/>
        </w:rPr>
        <w:t>Pinoy MD: A Mobile Dietary Aide and Recipe Generator</w:t>
      </w:r>
      <w:r w:rsidRPr="002F450F">
        <w:rPr>
          <w:b w:val="0"/>
          <w:bCs/>
        </w:rPr>
        <w:t xml:space="preserve">, </w:t>
      </w:r>
      <w:bookmarkStart w:id="3" w:name="_Hlk68885643"/>
      <w:r w:rsidRPr="002F450F">
        <w:rPr>
          <w:b w:val="0"/>
          <w:bCs/>
        </w:rPr>
        <w:t xml:space="preserve">the study's relevance to the developer's proposed system is the </w:t>
      </w:r>
      <w:bookmarkEnd w:id="3"/>
      <w:r w:rsidRPr="002F450F">
        <w:rPr>
          <w:b w:val="0"/>
          <w:bCs/>
        </w:rPr>
        <w:t xml:space="preserve">recommendation system. A recommendation system is a system where a user asks a particular idea or desired thing to the system. Then the system will give an output connected to the user's expected response. The developers came up with an idea where the users can ask the system what recipe the user can cook based on the ingredients the user has, then the system will then provide a list of recipes that matched the user's choice of ingredients. The </w:t>
      </w:r>
      <w:r w:rsidRPr="002F450F">
        <w:rPr>
          <w:rFonts w:cstheme="minorHAnsi"/>
          <w:b w:val="0"/>
          <w:bCs/>
          <w:szCs w:val="24"/>
          <w:lang w:val="en-US"/>
        </w:rPr>
        <w:t>Pharmabot: A Pediatric Generic Medicine Consultant Chatbot and A Tool Conversation: Chatbot</w:t>
      </w:r>
      <w:r w:rsidRPr="002F450F">
        <w:rPr>
          <w:b w:val="0"/>
          <w:bCs/>
        </w:rPr>
        <w:t xml:space="preserve">, the relevance of the study to the developers proposed system is the chatbot. A chatbot is a software system application that uses Artificial Intelligence that simulates human conversation through voice commands or text chats. The developers will create conversational agents to speak with the users of the system. The user's task is to simply talk to the chatbot and ask for the things the user wanted to know, then the chatbot will reply according to the user's questions or demands. The </w:t>
      </w:r>
      <w:r w:rsidRPr="002F450F">
        <w:rPr>
          <w:rFonts w:cstheme="minorHAnsi"/>
          <w:b w:val="0"/>
          <w:bCs/>
          <w:szCs w:val="24"/>
          <w:lang w:val="en-US"/>
        </w:rPr>
        <w:t>Zero Food Waste: Food Wastage Sustaining Mobile Application</w:t>
      </w:r>
      <w:r w:rsidRPr="002F450F">
        <w:rPr>
          <w:b w:val="0"/>
          <w:bCs/>
        </w:rPr>
        <w:t xml:space="preserve">, the relevance of the study to the developers, proposed mobile application. A mobile </w:t>
      </w:r>
      <w:r w:rsidRPr="002F450F">
        <w:rPr>
          <w:b w:val="0"/>
          <w:bCs/>
        </w:rPr>
        <w:lastRenderedPageBreak/>
        <w:t xml:space="preserve">application capable of capturing an image of food and identifying it, and measuring the weight. With the gathered data, the implemented system contains an intelligent agent providing suggestions of food recipes with leftover foods. The </w:t>
      </w:r>
      <w:r w:rsidRPr="002F450F">
        <w:rPr>
          <w:rFonts w:cstheme="minorHAnsi"/>
          <w:b w:val="0"/>
          <w:bCs/>
          <w:szCs w:val="24"/>
          <w:lang w:val="en-US"/>
        </w:rPr>
        <w:t>Food Recipe Finder Mobile Applications Based on Similarity of Materials</w:t>
      </w:r>
      <w:r w:rsidRPr="002F450F">
        <w:rPr>
          <w:b w:val="0"/>
          <w:bCs/>
        </w:rPr>
        <w:t>, the relevance of the study to the developers proposed system a mobile application. Mobile application that moves in the search field, more specifically and it has a function to find recipes online on the basis of similarity of materials owned by the user. With this application, users can find recipes with ingredients that match what is owned by the user.</w:t>
      </w:r>
    </w:p>
    <w:p w14:paraId="42E9204C" w14:textId="77777777" w:rsidR="00056723" w:rsidRDefault="00056723" w:rsidP="00FD2CE7">
      <w:pPr>
        <w:pStyle w:val="BodyofResearch"/>
        <w:sectPr w:rsidR="00056723" w:rsidSect="001F5EA3">
          <w:pgSz w:w="12240" w:h="15840" w:code="1"/>
          <w:pgMar w:top="1440" w:right="1440" w:bottom="1440" w:left="2160" w:header="720" w:footer="288" w:gutter="0"/>
          <w:cols w:space="720"/>
          <w:docGrid w:linePitch="360"/>
        </w:sectPr>
      </w:pPr>
    </w:p>
    <w:p w14:paraId="0488D6A2" w14:textId="77777777" w:rsidR="00CA4F59" w:rsidRDefault="00621A18" w:rsidP="00916614">
      <w:pPr>
        <w:pStyle w:val="Heading2"/>
        <w:jc w:val="center"/>
        <w:rPr>
          <w:lang w:eastAsia="en-PH"/>
        </w:rPr>
      </w:pPr>
      <w:r>
        <w:rPr>
          <w:lang w:eastAsia="en-PH"/>
        </w:rPr>
        <w:lastRenderedPageBreak/>
        <w:t>TECHNICAL BACKGROUND</w:t>
      </w:r>
    </w:p>
    <w:p w14:paraId="109EC239" w14:textId="77777777" w:rsidR="00056723" w:rsidRDefault="00621A18" w:rsidP="00916614">
      <w:pPr>
        <w:pStyle w:val="Heading2"/>
        <w:rPr>
          <w:lang w:eastAsia="en-PH"/>
        </w:rPr>
      </w:pPr>
      <w:r>
        <w:rPr>
          <w:lang w:eastAsia="en-PH"/>
        </w:rPr>
        <w:t xml:space="preserve">Overview of Current Technologies </w:t>
      </w:r>
      <w:r w:rsidR="00F24220">
        <w:rPr>
          <w:lang w:eastAsia="en-PH"/>
        </w:rPr>
        <w:t xml:space="preserve">to be </w:t>
      </w:r>
      <w:r>
        <w:rPr>
          <w:lang w:eastAsia="en-PH"/>
        </w:rPr>
        <w:t>Used in the System</w:t>
      </w:r>
    </w:p>
    <w:p w14:paraId="4E1791A1" w14:textId="53C7E1C8" w:rsidR="000C518F" w:rsidRPr="000C518F" w:rsidRDefault="000C518F" w:rsidP="00E70C57">
      <w:pPr>
        <w:spacing w:after="240" w:line="360" w:lineRule="auto"/>
        <w:ind w:left="720"/>
        <w:jc w:val="both"/>
        <w:rPr>
          <w:rFonts w:cs="Times New Roman"/>
          <w:b w:val="0"/>
          <w:bCs/>
          <w:szCs w:val="24"/>
        </w:rPr>
      </w:pPr>
      <w:r w:rsidRPr="000C518F">
        <w:rPr>
          <w:rFonts w:cs="Times New Roman"/>
          <w:b w:val="0"/>
          <w:bCs/>
          <w:szCs w:val="24"/>
        </w:rPr>
        <w:t xml:space="preserve">This chapter covers </w:t>
      </w:r>
      <w:r w:rsidR="003F14BA">
        <w:rPr>
          <w:rFonts w:cs="Times New Roman"/>
          <w:b w:val="0"/>
          <w:bCs/>
          <w:szCs w:val="24"/>
        </w:rPr>
        <w:t>the</w:t>
      </w:r>
      <w:r w:rsidRPr="000C518F">
        <w:rPr>
          <w:rFonts w:cs="Times New Roman"/>
          <w:b w:val="0"/>
          <w:bCs/>
          <w:szCs w:val="24"/>
        </w:rPr>
        <w:t xml:space="preserve"> overview of existing technologies </w:t>
      </w:r>
      <w:bookmarkStart w:id="4" w:name="_Hlk73999368"/>
      <w:r w:rsidRPr="000C518F">
        <w:rPr>
          <w:rFonts w:cs="Times New Roman"/>
          <w:b w:val="0"/>
          <w:bCs/>
          <w:szCs w:val="24"/>
        </w:rPr>
        <w:t xml:space="preserve">in the proposed system, FoodPanion. Technology has a major role in our day-to-day routines lately. These days, individuals are using mobile phones for regular daily existences. FoodPanion is developed for people who would like to make sure that eating healthy food is important for each individual's health. Therefore, the developers made sure to provide a user-friendly application for the end-users. </w:t>
      </w:r>
      <w:bookmarkEnd w:id="4"/>
    </w:p>
    <w:p w14:paraId="793AB5A3" w14:textId="382BC506" w:rsidR="000C518F" w:rsidRPr="000C518F" w:rsidRDefault="000C518F" w:rsidP="00E70C57">
      <w:pPr>
        <w:spacing w:after="240" w:line="360" w:lineRule="auto"/>
        <w:ind w:left="720"/>
        <w:jc w:val="both"/>
        <w:rPr>
          <w:rFonts w:cs="Times New Roman"/>
          <w:b w:val="0"/>
          <w:bCs/>
          <w:szCs w:val="24"/>
        </w:rPr>
      </w:pPr>
      <w:r w:rsidRPr="000C518F">
        <w:rPr>
          <w:rFonts w:cs="Times New Roman"/>
          <w:b w:val="0"/>
          <w:bCs/>
          <w:szCs w:val="24"/>
        </w:rPr>
        <w:t xml:space="preserve">The API that is inside the mobile application is a Chatbot where the end-user will ask the chatbot regarding the user's recipes; then the chatbot will reply </w:t>
      </w:r>
      <w:r w:rsidR="00102CB4" w:rsidRPr="000C518F">
        <w:rPr>
          <w:rFonts w:cs="Times New Roman"/>
          <w:b w:val="0"/>
          <w:bCs/>
          <w:szCs w:val="24"/>
        </w:rPr>
        <w:t>base</w:t>
      </w:r>
      <w:r w:rsidRPr="000C518F">
        <w:rPr>
          <w:rFonts w:cs="Times New Roman"/>
          <w:b w:val="0"/>
          <w:bCs/>
          <w:szCs w:val="24"/>
        </w:rPr>
        <w:t xml:space="preserve"> on the ingredients the user entered and a BMI calculator, where the users can check </w:t>
      </w:r>
      <w:r w:rsidR="00791D3C">
        <w:rPr>
          <w:rFonts w:cs="Times New Roman"/>
          <w:b w:val="0"/>
          <w:bCs/>
          <w:szCs w:val="24"/>
        </w:rPr>
        <w:t>the</w:t>
      </w:r>
      <w:r w:rsidRPr="000C518F">
        <w:rPr>
          <w:rFonts w:cs="Times New Roman"/>
          <w:b w:val="0"/>
          <w:bCs/>
          <w:szCs w:val="24"/>
        </w:rPr>
        <w:t xml:space="preserve"> body mass index to see </w:t>
      </w:r>
      <w:r w:rsidR="00791D3C">
        <w:rPr>
          <w:rFonts w:cs="Times New Roman"/>
          <w:b w:val="0"/>
          <w:bCs/>
          <w:szCs w:val="24"/>
        </w:rPr>
        <w:t>its current</w:t>
      </w:r>
      <w:r w:rsidRPr="000C518F">
        <w:rPr>
          <w:rFonts w:cs="Times New Roman"/>
          <w:b w:val="0"/>
          <w:bCs/>
          <w:szCs w:val="24"/>
        </w:rPr>
        <w:t xml:space="preserve"> status and as well to know the </w:t>
      </w:r>
      <w:r w:rsidR="00E70C57" w:rsidRPr="000C518F">
        <w:rPr>
          <w:rFonts w:cs="Times New Roman"/>
          <w:b w:val="0"/>
          <w:bCs/>
          <w:szCs w:val="24"/>
        </w:rPr>
        <w:t>calories,</w:t>
      </w:r>
      <w:r w:rsidRPr="000C518F">
        <w:rPr>
          <w:rFonts w:cs="Times New Roman"/>
          <w:b w:val="0"/>
          <w:bCs/>
          <w:szCs w:val="24"/>
        </w:rPr>
        <w:t xml:space="preserve"> </w:t>
      </w:r>
      <w:r w:rsidR="00A42114">
        <w:rPr>
          <w:rFonts w:cs="Times New Roman"/>
          <w:b w:val="0"/>
          <w:bCs/>
          <w:szCs w:val="24"/>
        </w:rPr>
        <w:t>users</w:t>
      </w:r>
      <w:r w:rsidRPr="000C518F">
        <w:rPr>
          <w:rFonts w:cs="Times New Roman"/>
          <w:b w:val="0"/>
          <w:bCs/>
          <w:szCs w:val="24"/>
        </w:rPr>
        <w:t xml:space="preserve"> can intake. </w:t>
      </w:r>
    </w:p>
    <w:p w14:paraId="5C571A7C" w14:textId="25EF520C" w:rsidR="000C518F" w:rsidRPr="000C518F" w:rsidRDefault="000C518F" w:rsidP="00E70C57">
      <w:pPr>
        <w:spacing w:after="240" w:line="360" w:lineRule="auto"/>
        <w:ind w:left="720"/>
        <w:jc w:val="both"/>
        <w:rPr>
          <w:rFonts w:cs="Times New Roman"/>
          <w:b w:val="0"/>
          <w:bCs/>
          <w:szCs w:val="24"/>
        </w:rPr>
      </w:pPr>
      <w:r w:rsidRPr="000C518F">
        <w:rPr>
          <w:rFonts w:cs="Times New Roman"/>
          <w:b w:val="0"/>
          <w:bCs/>
          <w:szCs w:val="24"/>
        </w:rPr>
        <w:t xml:space="preserve">Java is the programming language that the developers will be using since the developers will be using an IDE compatible with the Java programming language. The IDE is Android Studio since the developers have decided to push through to use </w:t>
      </w:r>
      <w:r w:rsidR="00EC5332">
        <w:rPr>
          <w:rFonts w:cs="Times New Roman"/>
          <w:b w:val="0"/>
          <w:bCs/>
          <w:szCs w:val="24"/>
        </w:rPr>
        <w:t>the</w:t>
      </w:r>
      <w:r w:rsidRPr="000C518F">
        <w:rPr>
          <w:rFonts w:cs="Times New Roman"/>
          <w:b w:val="0"/>
          <w:bCs/>
          <w:szCs w:val="24"/>
        </w:rPr>
        <w:t xml:space="preserve"> IDE, and it is more reliable for the system. MySQL is for the database since the mobile application will grant users an account on the mobile application and access the server. </w:t>
      </w:r>
    </w:p>
    <w:p w14:paraId="149FF306" w14:textId="5CBB948E" w:rsidR="000C518F" w:rsidRPr="000C518F" w:rsidRDefault="000C518F" w:rsidP="00E70C57">
      <w:pPr>
        <w:spacing w:after="240" w:line="360" w:lineRule="auto"/>
        <w:ind w:left="720"/>
        <w:jc w:val="both"/>
        <w:rPr>
          <w:rFonts w:cs="Times New Roman"/>
          <w:b w:val="0"/>
          <w:bCs/>
          <w:szCs w:val="24"/>
        </w:rPr>
      </w:pPr>
      <w:bookmarkStart w:id="5" w:name="_Hlk73999441"/>
      <w:r w:rsidRPr="000C518F">
        <w:rPr>
          <w:rFonts w:cs="Times New Roman"/>
          <w:b w:val="0"/>
          <w:bCs/>
          <w:szCs w:val="24"/>
        </w:rPr>
        <w:t>An agile programming development measure consistently begins by characterizing the users and archiving a vision statement on the extent of problems, openings, and values to be tended to. The developers catch this vision and work with a multidisciplinary group</w:t>
      </w:r>
      <w:r w:rsidR="00B335E3">
        <w:rPr>
          <w:rFonts w:cs="Times New Roman"/>
          <w:b w:val="0"/>
          <w:bCs/>
          <w:szCs w:val="24"/>
        </w:rPr>
        <w:t xml:space="preserve">(s) </w:t>
      </w:r>
      <w:r w:rsidRPr="000C518F">
        <w:rPr>
          <w:rFonts w:cs="Times New Roman"/>
          <w:b w:val="0"/>
          <w:bCs/>
          <w:szCs w:val="24"/>
        </w:rPr>
        <w:t xml:space="preserve">to follow this vision. </w:t>
      </w:r>
      <w:bookmarkEnd w:id="5"/>
      <w:r w:rsidRPr="000C518F">
        <w:rPr>
          <w:rFonts w:cs="Times New Roman"/>
          <w:b w:val="0"/>
          <w:bCs/>
          <w:szCs w:val="24"/>
        </w:rPr>
        <w:t xml:space="preserve">Agile practices include finding prerequisites and creating arrangements through the cross-functional exertion of self-coordinating and cross-functional groups and their clients/end-user. </w:t>
      </w:r>
    </w:p>
    <w:p w14:paraId="6A829A8F" w14:textId="0012F644" w:rsidR="00A4328C" w:rsidRPr="000C518F" w:rsidRDefault="000C518F" w:rsidP="00E70C57">
      <w:pPr>
        <w:spacing w:after="240" w:line="360" w:lineRule="auto"/>
        <w:ind w:left="720"/>
        <w:jc w:val="both"/>
        <w:rPr>
          <w:rFonts w:cs="Times New Roman"/>
          <w:b w:val="0"/>
          <w:bCs/>
          <w:szCs w:val="24"/>
        </w:rPr>
      </w:pPr>
      <w:r w:rsidRPr="000C518F">
        <w:rPr>
          <w:rFonts w:cs="Times New Roman"/>
          <w:b w:val="0"/>
          <w:bCs/>
          <w:szCs w:val="24"/>
        </w:rPr>
        <w:lastRenderedPageBreak/>
        <w:t xml:space="preserve">The developers decided to use this methodology since it has more timesaving and resources. The process is separately distributed well, and it is more structural to use as the tasks are working at once. It is more convenient and well-ordered to use. </w:t>
      </w:r>
    </w:p>
    <w:p w14:paraId="6F00246D" w14:textId="77777777" w:rsidR="000C518F" w:rsidRPr="000C518F" w:rsidRDefault="000C518F" w:rsidP="000C518F"/>
    <w:p w14:paraId="39DDD002" w14:textId="77777777" w:rsidR="00A01D04" w:rsidRDefault="00A01D04" w:rsidP="00916614">
      <w:pPr>
        <w:pStyle w:val="Heading2"/>
      </w:pPr>
      <w:r>
        <w:t>Calendar of Activities</w:t>
      </w:r>
    </w:p>
    <w:p w14:paraId="177A5553" w14:textId="2B6EA9A0" w:rsidR="004A63B7" w:rsidRPr="002F450F" w:rsidRDefault="004A63B7" w:rsidP="004A63B7">
      <w:pPr>
        <w:spacing w:after="240" w:line="360" w:lineRule="auto"/>
        <w:ind w:left="720"/>
        <w:jc w:val="both"/>
        <w:rPr>
          <w:b w:val="0"/>
          <w:bCs/>
          <w:szCs w:val="24"/>
        </w:rPr>
      </w:pPr>
      <w:r w:rsidRPr="002F450F">
        <w:rPr>
          <w:b w:val="0"/>
          <w:bCs/>
          <w:szCs w:val="24"/>
        </w:rPr>
        <w:t>This part</w:t>
      </w:r>
      <w:r w:rsidR="003F14BA">
        <w:rPr>
          <w:b w:val="0"/>
          <w:bCs/>
          <w:szCs w:val="24"/>
        </w:rPr>
        <w:t xml:space="preserve"> presents </w:t>
      </w:r>
      <w:r w:rsidRPr="002F450F">
        <w:rPr>
          <w:b w:val="0"/>
          <w:bCs/>
          <w:szCs w:val="24"/>
        </w:rPr>
        <w:t>the weekly documentation requirements</w:t>
      </w:r>
      <w:r w:rsidR="003F14BA">
        <w:rPr>
          <w:b w:val="0"/>
          <w:bCs/>
          <w:szCs w:val="24"/>
        </w:rPr>
        <w:t xml:space="preserve"> which were</w:t>
      </w:r>
      <w:r w:rsidRPr="002F450F">
        <w:rPr>
          <w:b w:val="0"/>
          <w:bCs/>
          <w:szCs w:val="24"/>
        </w:rPr>
        <w:t xml:space="preserve"> done by the developers</w:t>
      </w:r>
      <w:r w:rsidR="003F14BA">
        <w:rPr>
          <w:b w:val="0"/>
          <w:bCs/>
          <w:szCs w:val="24"/>
        </w:rPr>
        <w:t xml:space="preserve">, </w:t>
      </w:r>
      <w:r w:rsidRPr="002F450F">
        <w:rPr>
          <w:b w:val="0"/>
          <w:bCs/>
          <w:szCs w:val="24"/>
        </w:rPr>
        <w:t>and</w:t>
      </w:r>
      <w:r w:rsidR="003F14BA">
        <w:rPr>
          <w:b w:val="0"/>
          <w:bCs/>
          <w:szCs w:val="24"/>
        </w:rPr>
        <w:t xml:space="preserve"> depicts</w:t>
      </w:r>
      <w:r w:rsidRPr="002F450F">
        <w:rPr>
          <w:b w:val="0"/>
          <w:bCs/>
          <w:szCs w:val="24"/>
        </w:rPr>
        <w:t xml:space="preserve"> how long it takes to finish tasks given by the capstone coordinator. In the first month of the capstone project,</w:t>
      </w:r>
      <w:r w:rsidR="003D1595">
        <w:rPr>
          <w:b w:val="0"/>
          <w:bCs/>
          <w:szCs w:val="24"/>
        </w:rPr>
        <w:t xml:space="preserve"> and t</w:t>
      </w:r>
      <w:r w:rsidR="003F14BA">
        <w:rPr>
          <w:b w:val="0"/>
          <w:bCs/>
          <w:szCs w:val="24"/>
        </w:rPr>
        <w:t>his was the time for</w:t>
      </w:r>
      <w:r w:rsidR="003D1595">
        <w:rPr>
          <w:b w:val="0"/>
          <w:bCs/>
          <w:szCs w:val="24"/>
        </w:rPr>
        <w:t xml:space="preserve"> proposing the title which was called</w:t>
      </w:r>
      <w:r w:rsidRPr="002F450F">
        <w:rPr>
          <w:b w:val="0"/>
          <w:bCs/>
          <w:szCs w:val="24"/>
        </w:rPr>
        <w:t xml:space="preserve"> "Title Proposal," </w:t>
      </w:r>
      <w:r w:rsidR="003D1595">
        <w:rPr>
          <w:b w:val="0"/>
          <w:bCs/>
          <w:szCs w:val="24"/>
        </w:rPr>
        <w:t xml:space="preserve">the </w:t>
      </w:r>
      <w:r w:rsidRPr="002F450F">
        <w:rPr>
          <w:b w:val="0"/>
          <w:bCs/>
          <w:szCs w:val="24"/>
        </w:rPr>
        <w:t xml:space="preserve">developers </w:t>
      </w:r>
      <w:r w:rsidR="003D1595">
        <w:rPr>
          <w:b w:val="0"/>
          <w:bCs/>
          <w:szCs w:val="24"/>
        </w:rPr>
        <w:t xml:space="preserve">were </w:t>
      </w:r>
      <w:r w:rsidRPr="002F450F">
        <w:rPr>
          <w:b w:val="0"/>
          <w:bCs/>
          <w:szCs w:val="24"/>
        </w:rPr>
        <w:t xml:space="preserve">tasked to decide and choose a title according to what the developers have selected and proposed to the coordinator. </w:t>
      </w:r>
    </w:p>
    <w:p w14:paraId="4B280BE5" w14:textId="7F5F1957" w:rsidR="004A63B7" w:rsidRPr="002F450F" w:rsidRDefault="004A63B7" w:rsidP="004A63B7">
      <w:pPr>
        <w:spacing w:after="240" w:line="360" w:lineRule="auto"/>
        <w:ind w:left="720"/>
        <w:jc w:val="both"/>
        <w:rPr>
          <w:b w:val="0"/>
          <w:bCs/>
          <w:szCs w:val="24"/>
        </w:rPr>
      </w:pPr>
      <w:r w:rsidRPr="002F450F">
        <w:rPr>
          <w:b w:val="0"/>
          <w:bCs/>
          <w:szCs w:val="24"/>
        </w:rPr>
        <w:t>For the second week of March to the first week of April, developers</w:t>
      </w:r>
      <w:r w:rsidR="001B6680">
        <w:rPr>
          <w:b w:val="0"/>
          <w:bCs/>
          <w:szCs w:val="24"/>
        </w:rPr>
        <w:t xml:space="preserve"> to construct </w:t>
      </w:r>
      <w:r w:rsidR="003D1595">
        <w:rPr>
          <w:b w:val="0"/>
          <w:bCs/>
          <w:szCs w:val="24"/>
        </w:rPr>
        <w:t>the</w:t>
      </w:r>
      <w:r w:rsidRPr="002F450F">
        <w:rPr>
          <w:b w:val="0"/>
          <w:bCs/>
          <w:szCs w:val="24"/>
        </w:rPr>
        <w:t xml:space="preserve"> chapter one (1)</w:t>
      </w:r>
      <w:r w:rsidR="003D1595">
        <w:rPr>
          <w:b w:val="0"/>
          <w:bCs/>
          <w:szCs w:val="24"/>
        </w:rPr>
        <w:t xml:space="preserve"> which consist</w:t>
      </w:r>
      <w:r w:rsidR="001B6680">
        <w:rPr>
          <w:b w:val="0"/>
          <w:bCs/>
          <w:szCs w:val="24"/>
        </w:rPr>
        <w:t>ed</w:t>
      </w:r>
      <w:r w:rsidR="003D1595">
        <w:rPr>
          <w:b w:val="0"/>
          <w:bCs/>
          <w:szCs w:val="24"/>
        </w:rPr>
        <w:t xml:space="preserve"> of the following</w:t>
      </w:r>
      <w:r w:rsidRPr="002F450F">
        <w:rPr>
          <w:b w:val="0"/>
          <w:bCs/>
          <w:szCs w:val="24"/>
        </w:rPr>
        <w:t xml:space="preserve">: the Project context, project description, objectives of the study, and the scope and limitations of the </w:t>
      </w:r>
      <w:r>
        <w:rPr>
          <w:b w:val="0"/>
          <w:bCs/>
          <w:szCs w:val="24"/>
        </w:rPr>
        <w:t>FoodPanion</w:t>
      </w:r>
      <w:r w:rsidRPr="002F450F">
        <w:rPr>
          <w:b w:val="0"/>
          <w:bCs/>
          <w:szCs w:val="24"/>
        </w:rPr>
        <w:t xml:space="preserve"> Application.</w:t>
      </w:r>
      <w:r w:rsidR="003D1595">
        <w:rPr>
          <w:b w:val="0"/>
          <w:bCs/>
          <w:szCs w:val="24"/>
        </w:rPr>
        <w:t xml:space="preserve"> In</w:t>
      </w:r>
      <w:r w:rsidRPr="002F450F">
        <w:rPr>
          <w:b w:val="0"/>
          <w:bCs/>
          <w:szCs w:val="24"/>
        </w:rPr>
        <w:t xml:space="preserve"> </w:t>
      </w:r>
      <w:r w:rsidR="001B6680">
        <w:rPr>
          <w:b w:val="0"/>
          <w:bCs/>
          <w:szCs w:val="24"/>
        </w:rPr>
        <w:t>c</w:t>
      </w:r>
      <w:r w:rsidRPr="002F450F">
        <w:rPr>
          <w:b w:val="0"/>
          <w:bCs/>
          <w:szCs w:val="24"/>
        </w:rPr>
        <w:t xml:space="preserve">hapter two (2), the Review of Related Literature and Review of Related Studies </w:t>
      </w:r>
      <w:r w:rsidR="003D1595">
        <w:rPr>
          <w:b w:val="0"/>
          <w:bCs/>
          <w:szCs w:val="24"/>
        </w:rPr>
        <w:t>which took</w:t>
      </w:r>
      <w:r w:rsidRPr="002F450F">
        <w:rPr>
          <w:b w:val="0"/>
          <w:bCs/>
          <w:szCs w:val="24"/>
        </w:rPr>
        <w:t xml:space="preserve"> three weeks</w:t>
      </w:r>
      <w:r w:rsidR="003D1595">
        <w:rPr>
          <w:b w:val="0"/>
          <w:bCs/>
          <w:szCs w:val="24"/>
        </w:rPr>
        <w:t xml:space="preserve"> to be constructed. While </w:t>
      </w:r>
      <w:r w:rsidRPr="002F450F">
        <w:rPr>
          <w:b w:val="0"/>
          <w:bCs/>
          <w:szCs w:val="24"/>
        </w:rPr>
        <w:t>the last week of March</w:t>
      </w:r>
      <w:r w:rsidR="001B6680">
        <w:rPr>
          <w:b w:val="0"/>
          <w:bCs/>
          <w:szCs w:val="24"/>
        </w:rPr>
        <w:t xml:space="preserve"> up until</w:t>
      </w:r>
      <w:r w:rsidRPr="002F450F">
        <w:rPr>
          <w:b w:val="0"/>
          <w:bCs/>
          <w:szCs w:val="24"/>
        </w:rPr>
        <w:t xml:space="preserve"> the second week of April, </w:t>
      </w:r>
      <w:r w:rsidR="001B6680">
        <w:rPr>
          <w:b w:val="0"/>
          <w:bCs/>
          <w:szCs w:val="24"/>
        </w:rPr>
        <w:t>was the time frame for the polishing and finalizing of chapter two.</w:t>
      </w:r>
      <w:r w:rsidRPr="002F450F">
        <w:rPr>
          <w:b w:val="0"/>
          <w:bCs/>
          <w:szCs w:val="24"/>
        </w:rPr>
        <w:t xml:space="preserve"> </w:t>
      </w:r>
      <w:r w:rsidR="001B6680">
        <w:rPr>
          <w:b w:val="0"/>
          <w:bCs/>
          <w:szCs w:val="24"/>
        </w:rPr>
        <w:t xml:space="preserve">Wherein, the </w:t>
      </w:r>
      <w:r w:rsidRPr="002F450F">
        <w:rPr>
          <w:b w:val="0"/>
          <w:bCs/>
          <w:szCs w:val="24"/>
        </w:rPr>
        <w:t>chapter two consist</w:t>
      </w:r>
      <w:r w:rsidR="001B6680">
        <w:rPr>
          <w:b w:val="0"/>
          <w:bCs/>
          <w:szCs w:val="24"/>
        </w:rPr>
        <w:t>ed</w:t>
      </w:r>
      <w:r w:rsidRPr="002F450F">
        <w:rPr>
          <w:b w:val="0"/>
          <w:bCs/>
          <w:szCs w:val="24"/>
        </w:rPr>
        <w:t xml:space="preserve"> of literature and studies that are related to the developers proposed project, developers also able to proposed the prototype design of the </w:t>
      </w:r>
      <w:r>
        <w:rPr>
          <w:b w:val="0"/>
          <w:bCs/>
          <w:szCs w:val="24"/>
        </w:rPr>
        <w:t>FoodPanion</w:t>
      </w:r>
      <w:r w:rsidRPr="002F450F">
        <w:rPr>
          <w:b w:val="0"/>
          <w:bCs/>
          <w:szCs w:val="24"/>
        </w:rPr>
        <w:t xml:space="preserve"> application. </w:t>
      </w:r>
    </w:p>
    <w:p w14:paraId="5A5D399D" w14:textId="69754AC0" w:rsidR="004A63B7" w:rsidRPr="002F450F" w:rsidRDefault="004A63B7" w:rsidP="004A63B7">
      <w:pPr>
        <w:spacing w:after="240" w:line="360" w:lineRule="auto"/>
        <w:ind w:left="720"/>
        <w:jc w:val="both"/>
        <w:rPr>
          <w:rFonts w:eastAsia="Times New Roman" w:cs="Times New Roman"/>
          <w:b w:val="0"/>
          <w:bCs/>
          <w:color w:val="000000"/>
          <w:szCs w:val="24"/>
          <w:lang w:eastAsia="en-PH"/>
        </w:rPr>
      </w:pPr>
      <w:r w:rsidRPr="002F450F">
        <w:rPr>
          <w:b w:val="0"/>
          <w:bCs/>
          <w:szCs w:val="24"/>
        </w:rPr>
        <w:t>Lastly, for chapter three (3), which consist</w:t>
      </w:r>
      <w:r w:rsidR="001B6680">
        <w:rPr>
          <w:b w:val="0"/>
          <w:bCs/>
          <w:szCs w:val="24"/>
        </w:rPr>
        <w:t>ed</w:t>
      </w:r>
      <w:r w:rsidRPr="002F450F">
        <w:rPr>
          <w:b w:val="0"/>
          <w:bCs/>
          <w:szCs w:val="24"/>
        </w:rPr>
        <w:t xml:space="preserve"> of </w:t>
      </w:r>
      <w:r w:rsidR="001B6680">
        <w:rPr>
          <w:b w:val="0"/>
          <w:bCs/>
          <w:szCs w:val="24"/>
        </w:rPr>
        <w:t xml:space="preserve">the </w:t>
      </w:r>
      <w:r w:rsidRPr="002F450F">
        <w:rPr>
          <w:rFonts w:eastAsia="Times New Roman" w:cs="Times New Roman"/>
          <w:b w:val="0"/>
          <w:bCs/>
          <w:color w:val="000000"/>
          <w:szCs w:val="24"/>
          <w:lang w:eastAsia="en-PH"/>
        </w:rPr>
        <w:t>overview of the current Technology use</w:t>
      </w:r>
      <w:r w:rsidR="00157084">
        <w:rPr>
          <w:rFonts w:eastAsia="Times New Roman" w:cs="Times New Roman"/>
          <w:b w:val="0"/>
          <w:bCs/>
          <w:color w:val="000000"/>
          <w:szCs w:val="24"/>
          <w:lang w:eastAsia="en-PH"/>
        </w:rPr>
        <w:t>d</w:t>
      </w:r>
      <w:r w:rsidRPr="002F450F">
        <w:rPr>
          <w:rFonts w:eastAsia="Times New Roman" w:cs="Times New Roman"/>
          <w:b w:val="0"/>
          <w:bCs/>
          <w:color w:val="000000"/>
          <w:szCs w:val="24"/>
          <w:lang w:eastAsia="en-PH"/>
        </w:rPr>
        <w:t xml:space="preserve"> in the System, Hardware and Software Requirements, and </w:t>
      </w:r>
      <w:r w:rsidR="001B6680">
        <w:rPr>
          <w:rFonts w:eastAsia="Times New Roman" w:cs="Times New Roman"/>
          <w:b w:val="0"/>
          <w:bCs/>
          <w:color w:val="000000"/>
          <w:szCs w:val="24"/>
          <w:lang w:eastAsia="en-PH"/>
        </w:rPr>
        <w:t xml:space="preserve">for the </w:t>
      </w:r>
      <w:r w:rsidRPr="002F450F">
        <w:rPr>
          <w:rFonts w:eastAsia="Times New Roman" w:cs="Times New Roman"/>
          <w:b w:val="0"/>
          <w:bCs/>
          <w:color w:val="000000"/>
          <w:szCs w:val="24"/>
          <w:lang w:eastAsia="en-PH"/>
        </w:rPr>
        <w:t xml:space="preserve">Methodology of the Study, developers created the last chapter </w:t>
      </w:r>
      <w:r w:rsidR="007620BE">
        <w:rPr>
          <w:rFonts w:eastAsia="Times New Roman" w:cs="Times New Roman"/>
          <w:b w:val="0"/>
          <w:bCs/>
          <w:color w:val="000000"/>
          <w:szCs w:val="24"/>
          <w:lang w:eastAsia="en-PH"/>
        </w:rPr>
        <w:t>in a span of</w:t>
      </w:r>
      <w:r w:rsidRPr="002F450F">
        <w:rPr>
          <w:rFonts w:eastAsia="Times New Roman" w:cs="Times New Roman"/>
          <w:b w:val="0"/>
          <w:bCs/>
          <w:color w:val="000000"/>
          <w:szCs w:val="24"/>
          <w:lang w:eastAsia="en-PH"/>
        </w:rPr>
        <w:t xml:space="preserve"> two (2) weeks</w:t>
      </w:r>
      <w:r w:rsidR="007620BE">
        <w:rPr>
          <w:rFonts w:eastAsia="Times New Roman" w:cs="Times New Roman"/>
          <w:b w:val="0"/>
          <w:bCs/>
          <w:color w:val="000000"/>
          <w:szCs w:val="24"/>
          <w:lang w:eastAsia="en-PH"/>
        </w:rPr>
        <w:t>—</w:t>
      </w:r>
      <w:r w:rsidRPr="002F450F">
        <w:rPr>
          <w:rFonts w:eastAsia="Times New Roman" w:cs="Times New Roman"/>
          <w:b w:val="0"/>
          <w:bCs/>
          <w:color w:val="000000"/>
          <w:szCs w:val="24"/>
          <w:lang w:eastAsia="en-PH"/>
        </w:rPr>
        <w:t>th</w:t>
      </w:r>
      <w:r w:rsidR="007620BE">
        <w:rPr>
          <w:rFonts w:eastAsia="Times New Roman" w:cs="Times New Roman"/>
          <w:b w:val="0"/>
          <w:bCs/>
          <w:color w:val="000000"/>
          <w:szCs w:val="24"/>
          <w:lang w:eastAsia="en-PH"/>
        </w:rPr>
        <w:t>e</w:t>
      </w:r>
      <w:r w:rsidRPr="002F450F">
        <w:rPr>
          <w:rFonts w:eastAsia="Times New Roman" w:cs="Times New Roman"/>
          <w:b w:val="0"/>
          <w:bCs/>
          <w:color w:val="000000"/>
          <w:szCs w:val="24"/>
          <w:lang w:eastAsia="en-PH"/>
        </w:rPr>
        <w:t xml:space="preserve"> second and third week of April.</w:t>
      </w:r>
    </w:p>
    <w:p w14:paraId="03EC6226" w14:textId="77777777" w:rsidR="00AF0FDF" w:rsidRDefault="00AF0FDF" w:rsidP="00FD2CE7">
      <w:pPr>
        <w:pStyle w:val="BodyofResearch"/>
        <w:rPr>
          <w:rStyle w:val="BodyofResearchChar"/>
          <w:b/>
        </w:rPr>
        <w:sectPr w:rsidR="00AF0FDF" w:rsidSect="001F5EA3">
          <w:pgSz w:w="12240" w:h="15840" w:code="1"/>
          <w:pgMar w:top="1440" w:right="1440" w:bottom="1440" w:left="2160" w:header="720" w:footer="288" w:gutter="0"/>
          <w:cols w:space="720"/>
          <w:docGrid w:linePitch="360"/>
        </w:sectPr>
      </w:pPr>
    </w:p>
    <w:p w14:paraId="1E7E0E91" w14:textId="77777777" w:rsidR="00016E1F" w:rsidRPr="00B32AD1" w:rsidRDefault="00016E1F" w:rsidP="00FD2CE7">
      <w:pPr>
        <w:pStyle w:val="BodyofResearch"/>
        <w:rPr>
          <w:rStyle w:val="BodyofResearchChar"/>
          <w:b/>
        </w:rPr>
      </w:pPr>
      <w:r w:rsidRPr="00B32AD1">
        <w:rPr>
          <w:rStyle w:val="BodyofResearchChar"/>
          <w:b/>
        </w:rPr>
        <w:lastRenderedPageBreak/>
        <w:t xml:space="preserve">Gantt </w:t>
      </w:r>
      <w:r w:rsidR="0053388F">
        <w:rPr>
          <w:rStyle w:val="BodyofResearchChar"/>
          <w:b/>
        </w:rPr>
        <w:t>C</w:t>
      </w:r>
      <w:r w:rsidR="00412F34" w:rsidRPr="00B32AD1">
        <w:rPr>
          <w:rStyle w:val="BodyofResearchChar"/>
          <w:b/>
        </w:rPr>
        <w:t>hart</w:t>
      </w:r>
      <w:r w:rsidRPr="00B32AD1">
        <w:rPr>
          <w:rStyle w:val="BodyofResearchChar"/>
          <w:b/>
        </w:rPr>
        <w:t xml:space="preserve"> of Activities</w:t>
      </w:r>
    </w:p>
    <w:tbl>
      <w:tblPr>
        <w:tblW w:w="5000" w:type="pct"/>
        <w:tblLayout w:type="fixed"/>
        <w:tblLook w:val="04A0" w:firstRow="1" w:lastRow="0" w:firstColumn="1" w:lastColumn="0" w:noHBand="0" w:noVBand="1"/>
      </w:tblPr>
      <w:tblGrid>
        <w:gridCol w:w="2533"/>
        <w:gridCol w:w="255"/>
        <w:gridCol w:w="255"/>
        <w:gridCol w:w="255"/>
        <w:gridCol w:w="276"/>
        <w:gridCol w:w="255"/>
        <w:gridCol w:w="255"/>
        <w:gridCol w:w="255"/>
        <w:gridCol w:w="271"/>
        <w:gridCol w:w="255"/>
        <w:gridCol w:w="255"/>
        <w:gridCol w:w="255"/>
        <w:gridCol w:w="273"/>
        <w:gridCol w:w="255"/>
        <w:gridCol w:w="255"/>
        <w:gridCol w:w="256"/>
        <w:gridCol w:w="274"/>
        <w:gridCol w:w="256"/>
        <w:gridCol w:w="256"/>
        <w:gridCol w:w="261"/>
        <w:gridCol w:w="272"/>
        <w:gridCol w:w="261"/>
        <w:gridCol w:w="261"/>
        <w:gridCol w:w="261"/>
        <w:gridCol w:w="269"/>
        <w:gridCol w:w="261"/>
        <w:gridCol w:w="261"/>
        <w:gridCol w:w="261"/>
        <w:gridCol w:w="269"/>
        <w:gridCol w:w="261"/>
        <w:gridCol w:w="261"/>
        <w:gridCol w:w="261"/>
        <w:gridCol w:w="269"/>
        <w:gridCol w:w="256"/>
        <w:gridCol w:w="256"/>
        <w:gridCol w:w="256"/>
        <w:gridCol w:w="269"/>
        <w:gridCol w:w="256"/>
        <w:gridCol w:w="256"/>
        <w:gridCol w:w="256"/>
        <w:gridCol w:w="236"/>
      </w:tblGrid>
      <w:tr w:rsidR="00EA525F" w:rsidRPr="00A01D04" w14:paraId="636509BA" w14:textId="77777777" w:rsidTr="00D25996">
        <w:trPr>
          <w:trHeight w:val="300"/>
        </w:trPr>
        <w:tc>
          <w:tcPr>
            <w:tcW w:w="980" w:type="pct"/>
            <w:tcBorders>
              <w:top w:val="single" w:sz="12" w:space="0" w:color="auto"/>
              <w:left w:val="single" w:sz="12" w:space="0" w:color="auto"/>
              <w:bottom w:val="single" w:sz="4" w:space="0" w:color="auto"/>
              <w:right w:val="single" w:sz="12" w:space="0" w:color="auto"/>
            </w:tcBorders>
            <w:shd w:val="clear" w:color="auto" w:fill="auto"/>
            <w:noWrap/>
            <w:vAlign w:val="bottom"/>
            <w:hideMark/>
          </w:tcPr>
          <w:p w14:paraId="6501A472" w14:textId="77777777" w:rsidR="00FF3511" w:rsidRPr="00A01D04" w:rsidRDefault="00FF3511" w:rsidP="00072279">
            <w:pPr>
              <w:rPr>
                <w:rFonts w:eastAsia="Times New Roman" w:cs="Times New Roman"/>
                <w:b w:val="0"/>
                <w:color w:val="000000"/>
                <w:sz w:val="22"/>
                <w:lang w:eastAsia="en-PH"/>
              </w:rPr>
            </w:pPr>
            <w:r w:rsidRPr="00A01D04">
              <w:rPr>
                <w:rFonts w:eastAsia="Times New Roman" w:cs="Times New Roman"/>
                <w:b w:val="0"/>
                <w:color w:val="000000"/>
                <w:sz w:val="22"/>
                <w:lang w:eastAsia="en-PH"/>
              </w:rPr>
              <w:t>MONTH</w:t>
            </w:r>
          </w:p>
        </w:tc>
        <w:tc>
          <w:tcPr>
            <w:tcW w:w="403"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0B0E861B" w14:textId="77777777" w:rsidR="00FF3511" w:rsidRPr="00016E1F" w:rsidRDefault="007F7C56" w:rsidP="00AF0FDF">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FEBRUARY</w:t>
            </w:r>
          </w:p>
        </w:tc>
        <w:tc>
          <w:tcPr>
            <w:tcW w:w="401"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73B615F" w14:textId="77777777" w:rsidR="00FF3511" w:rsidRPr="00016E1F" w:rsidRDefault="007F7C56" w:rsidP="00AF0FDF">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MARCH</w:t>
            </w:r>
          </w:p>
        </w:tc>
        <w:tc>
          <w:tcPr>
            <w:tcW w:w="401"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C134FC1" w14:textId="77777777" w:rsidR="00FF3511" w:rsidRPr="00016E1F" w:rsidRDefault="007F7C56" w:rsidP="00AF0FDF">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APRIL</w:t>
            </w:r>
          </w:p>
        </w:tc>
        <w:tc>
          <w:tcPr>
            <w:tcW w:w="402"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1BE77B94" w14:textId="77777777" w:rsidR="00FF3511" w:rsidRPr="00016E1F" w:rsidRDefault="007F7C56" w:rsidP="00AF0FDF">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MAY</w:t>
            </w:r>
          </w:p>
        </w:tc>
        <w:tc>
          <w:tcPr>
            <w:tcW w:w="404"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1A7C95CA" w14:textId="77777777" w:rsidR="00FF3511" w:rsidRPr="00016E1F" w:rsidRDefault="007F7C56" w:rsidP="00AF0FDF">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JUNE</w:t>
            </w:r>
          </w:p>
        </w:tc>
        <w:tc>
          <w:tcPr>
            <w:tcW w:w="407"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388B22A0" w14:textId="77777777" w:rsidR="00FF3511" w:rsidRPr="00016E1F" w:rsidRDefault="007F7C56" w:rsidP="00AF0FDF">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JULY</w:t>
            </w:r>
          </w:p>
        </w:tc>
        <w:tc>
          <w:tcPr>
            <w:tcW w:w="407"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4CBC2F76" w14:textId="77777777" w:rsidR="00FF3511" w:rsidRPr="00016E1F" w:rsidRDefault="007F7C56" w:rsidP="00AF0FDF">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AUGUST</w:t>
            </w:r>
          </w:p>
        </w:tc>
        <w:tc>
          <w:tcPr>
            <w:tcW w:w="407" w:type="pct"/>
            <w:gridSpan w:val="4"/>
            <w:vMerge w:val="restart"/>
            <w:tcBorders>
              <w:top w:val="single" w:sz="12" w:space="0" w:color="auto"/>
              <w:left w:val="single" w:sz="12" w:space="0" w:color="auto"/>
              <w:right w:val="single" w:sz="12" w:space="0" w:color="auto"/>
            </w:tcBorders>
            <w:shd w:val="clear" w:color="auto" w:fill="auto"/>
            <w:noWrap/>
            <w:vAlign w:val="center"/>
            <w:hideMark/>
          </w:tcPr>
          <w:p w14:paraId="6A75ABD0" w14:textId="77777777" w:rsidR="00FF3511" w:rsidRPr="00016E1F" w:rsidRDefault="007F7C56" w:rsidP="00FF3511">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SEPTEMBER</w:t>
            </w:r>
          </w:p>
        </w:tc>
        <w:tc>
          <w:tcPr>
            <w:tcW w:w="401" w:type="pct"/>
            <w:gridSpan w:val="4"/>
            <w:vMerge w:val="restart"/>
            <w:tcBorders>
              <w:top w:val="single" w:sz="12" w:space="0" w:color="auto"/>
              <w:left w:val="single" w:sz="12" w:space="0" w:color="auto"/>
              <w:right w:val="single" w:sz="12" w:space="0" w:color="auto"/>
            </w:tcBorders>
            <w:vAlign w:val="center"/>
          </w:tcPr>
          <w:p w14:paraId="3F4D449F" w14:textId="77777777" w:rsidR="00FF3511" w:rsidRPr="00016E1F" w:rsidRDefault="007F7C56" w:rsidP="00AF0FDF">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OCTOBER</w:t>
            </w:r>
          </w:p>
        </w:tc>
        <w:tc>
          <w:tcPr>
            <w:tcW w:w="388" w:type="pct"/>
            <w:gridSpan w:val="4"/>
            <w:vMerge w:val="restart"/>
            <w:tcBorders>
              <w:top w:val="single" w:sz="12" w:space="0" w:color="auto"/>
              <w:left w:val="single" w:sz="12" w:space="0" w:color="auto"/>
              <w:right w:val="single" w:sz="12" w:space="0" w:color="auto"/>
            </w:tcBorders>
            <w:vAlign w:val="center"/>
          </w:tcPr>
          <w:p w14:paraId="124E5D7C" w14:textId="77777777" w:rsidR="00FF3511" w:rsidRPr="00016E1F" w:rsidRDefault="007F7C56" w:rsidP="00AF0FDF">
            <w:pPr>
              <w:rPr>
                <w:rFonts w:eastAsia="Times New Roman" w:cs="Times New Roman"/>
                <w:b w:val="0"/>
                <w:color w:val="000000"/>
                <w:sz w:val="14"/>
                <w:szCs w:val="16"/>
                <w:lang w:eastAsia="en-PH"/>
              </w:rPr>
            </w:pPr>
            <w:r>
              <w:rPr>
                <w:rFonts w:eastAsia="Times New Roman" w:cs="Times New Roman"/>
                <w:b w:val="0"/>
                <w:color w:val="000000"/>
                <w:sz w:val="14"/>
                <w:szCs w:val="16"/>
                <w:lang w:eastAsia="en-PH"/>
              </w:rPr>
              <w:t>NOVEMBER</w:t>
            </w:r>
          </w:p>
        </w:tc>
      </w:tr>
      <w:tr w:rsidR="00EA525F" w:rsidRPr="00A01D04" w14:paraId="2D66B05B" w14:textId="77777777" w:rsidTr="00D25996">
        <w:trPr>
          <w:trHeight w:val="300"/>
        </w:trPr>
        <w:tc>
          <w:tcPr>
            <w:tcW w:w="980" w:type="pct"/>
            <w:tcBorders>
              <w:top w:val="nil"/>
              <w:left w:val="single" w:sz="12" w:space="0" w:color="auto"/>
              <w:bottom w:val="single" w:sz="12" w:space="0" w:color="auto"/>
              <w:right w:val="single" w:sz="12" w:space="0" w:color="auto"/>
            </w:tcBorders>
            <w:shd w:val="clear" w:color="auto" w:fill="auto"/>
            <w:noWrap/>
            <w:vAlign w:val="bottom"/>
            <w:hideMark/>
          </w:tcPr>
          <w:p w14:paraId="363320CD" w14:textId="77777777" w:rsidR="00FF3511" w:rsidRPr="00A01D04" w:rsidRDefault="00FF3511" w:rsidP="00072279">
            <w:pPr>
              <w:rPr>
                <w:rFonts w:eastAsia="Times New Roman" w:cs="Times New Roman"/>
                <w:b w:val="0"/>
                <w:color w:val="000000"/>
                <w:sz w:val="22"/>
                <w:lang w:eastAsia="en-PH"/>
              </w:rPr>
            </w:pPr>
            <w:r w:rsidRPr="00A01D04">
              <w:rPr>
                <w:rFonts w:eastAsia="Times New Roman" w:cs="Times New Roman"/>
                <w:b w:val="0"/>
                <w:color w:val="000000"/>
                <w:sz w:val="22"/>
                <w:lang w:eastAsia="en-PH"/>
              </w:rPr>
              <w:t>ACTIVITY</w:t>
            </w:r>
          </w:p>
        </w:tc>
        <w:tc>
          <w:tcPr>
            <w:tcW w:w="403" w:type="pct"/>
            <w:gridSpan w:val="4"/>
            <w:vMerge/>
            <w:tcBorders>
              <w:left w:val="single" w:sz="12" w:space="0" w:color="auto"/>
              <w:bottom w:val="single" w:sz="12" w:space="0" w:color="auto"/>
              <w:right w:val="single" w:sz="12" w:space="0" w:color="auto"/>
            </w:tcBorders>
            <w:shd w:val="clear" w:color="auto" w:fill="auto"/>
            <w:noWrap/>
            <w:vAlign w:val="center"/>
            <w:hideMark/>
          </w:tcPr>
          <w:p w14:paraId="627E3874" w14:textId="77777777" w:rsidR="00FF3511" w:rsidRPr="00016E1F" w:rsidRDefault="00FF3511" w:rsidP="00016E1F">
            <w:pPr>
              <w:rPr>
                <w:rFonts w:eastAsia="Times New Roman" w:cs="Times New Roman"/>
                <w:b w:val="0"/>
                <w:color w:val="000000"/>
                <w:sz w:val="14"/>
                <w:lang w:eastAsia="en-PH"/>
              </w:rPr>
            </w:pPr>
          </w:p>
        </w:tc>
        <w:tc>
          <w:tcPr>
            <w:tcW w:w="401" w:type="pct"/>
            <w:gridSpan w:val="4"/>
            <w:vMerge/>
            <w:tcBorders>
              <w:left w:val="single" w:sz="12" w:space="0" w:color="auto"/>
              <w:bottom w:val="single" w:sz="12" w:space="0" w:color="auto"/>
              <w:right w:val="single" w:sz="12" w:space="0" w:color="auto"/>
            </w:tcBorders>
            <w:shd w:val="clear" w:color="auto" w:fill="auto"/>
            <w:noWrap/>
            <w:vAlign w:val="center"/>
            <w:hideMark/>
          </w:tcPr>
          <w:p w14:paraId="1F48AE22" w14:textId="77777777" w:rsidR="00FF3511" w:rsidRPr="00016E1F" w:rsidRDefault="00FF3511" w:rsidP="00016E1F">
            <w:pPr>
              <w:rPr>
                <w:rFonts w:eastAsia="Times New Roman" w:cs="Times New Roman"/>
                <w:b w:val="0"/>
                <w:color w:val="000000"/>
                <w:sz w:val="14"/>
                <w:lang w:eastAsia="en-PH"/>
              </w:rPr>
            </w:pPr>
          </w:p>
        </w:tc>
        <w:tc>
          <w:tcPr>
            <w:tcW w:w="401" w:type="pct"/>
            <w:gridSpan w:val="4"/>
            <w:vMerge/>
            <w:tcBorders>
              <w:left w:val="single" w:sz="12" w:space="0" w:color="auto"/>
              <w:bottom w:val="single" w:sz="12" w:space="0" w:color="auto"/>
              <w:right w:val="single" w:sz="12" w:space="0" w:color="auto"/>
            </w:tcBorders>
            <w:shd w:val="clear" w:color="auto" w:fill="auto"/>
            <w:noWrap/>
            <w:vAlign w:val="center"/>
            <w:hideMark/>
          </w:tcPr>
          <w:p w14:paraId="424D08B9" w14:textId="77777777" w:rsidR="00FF3511" w:rsidRPr="00016E1F" w:rsidRDefault="00FF3511" w:rsidP="00016E1F">
            <w:pPr>
              <w:rPr>
                <w:rFonts w:eastAsia="Times New Roman" w:cs="Times New Roman"/>
                <w:b w:val="0"/>
                <w:color w:val="000000"/>
                <w:sz w:val="14"/>
                <w:lang w:eastAsia="en-PH"/>
              </w:rPr>
            </w:pPr>
          </w:p>
        </w:tc>
        <w:tc>
          <w:tcPr>
            <w:tcW w:w="402" w:type="pct"/>
            <w:gridSpan w:val="4"/>
            <w:vMerge/>
            <w:tcBorders>
              <w:left w:val="single" w:sz="12" w:space="0" w:color="auto"/>
              <w:bottom w:val="single" w:sz="12" w:space="0" w:color="auto"/>
              <w:right w:val="single" w:sz="12" w:space="0" w:color="auto"/>
            </w:tcBorders>
            <w:shd w:val="clear" w:color="auto" w:fill="auto"/>
            <w:noWrap/>
            <w:vAlign w:val="center"/>
            <w:hideMark/>
          </w:tcPr>
          <w:p w14:paraId="205467CB" w14:textId="77777777" w:rsidR="00FF3511" w:rsidRPr="00016E1F" w:rsidRDefault="00FF3511" w:rsidP="00016E1F">
            <w:pPr>
              <w:rPr>
                <w:rFonts w:eastAsia="Times New Roman" w:cs="Times New Roman"/>
                <w:b w:val="0"/>
                <w:color w:val="000000"/>
                <w:sz w:val="14"/>
                <w:lang w:eastAsia="en-PH"/>
              </w:rPr>
            </w:pPr>
          </w:p>
        </w:tc>
        <w:tc>
          <w:tcPr>
            <w:tcW w:w="404" w:type="pct"/>
            <w:gridSpan w:val="4"/>
            <w:vMerge/>
            <w:tcBorders>
              <w:left w:val="single" w:sz="12" w:space="0" w:color="auto"/>
              <w:bottom w:val="single" w:sz="12" w:space="0" w:color="auto"/>
              <w:right w:val="single" w:sz="12" w:space="0" w:color="auto"/>
            </w:tcBorders>
            <w:shd w:val="clear" w:color="auto" w:fill="auto"/>
            <w:noWrap/>
            <w:vAlign w:val="center"/>
            <w:hideMark/>
          </w:tcPr>
          <w:p w14:paraId="611E8E44" w14:textId="77777777" w:rsidR="00FF3511" w:rsidRPr="00016E1F" w:rsidRDefault="00FF3511" w:rsidP="00016E1F">
            <w:pPr>
              <w:rPr>
                <w:rFonts w:eastAsia="Times New Roman" w:cs="Times New Roman"/>
                <w:b w:val="0"/>
                <w:color w:val="000000"/>
                <w:sz w:val="14"/>
                <w:lang w:eastAsia="en-PH"/>
              </w:rPr>
            </w:pPr>
          </w:p>
        </w:tc>
        <w:tc>
          <w:tcPr>
            <w:tcW w:w="407" w:type="pct"/>
            <w:gridSpan w:val="4"/>
            <w:vMerge/>
            <w:tcBorders>
              <w:left w:val="single" w:sz="12" w:space="0" w:color="auto"/>
              <w:bottom w:val="single" w:sz="12" w:space="0" w:color="auto"/>
              <w:right w:val="single" w:sz="12" w:space="0" w:color="auto"/>
            </w:tcBorders>
            <w:shd w:val="clear" w:color="auto" w:fill="auto"/>
            <w:noWrap/>
            <w:vAlign w:val="center"/>
            <w:hideMark/>
          </w:tcPr>
          <w:p w14:paraId="6C44B765" w14:textId="77777777" w:rsidR="00FF3511" w:rsidRPr="00016E1F" w:rsidRDefault="00FF3511" w:rsidP="00016E1F">
            <w:pPr>
              <w:rPr>
                <w:rFonts w:eastAsia="Times New Roman" w:cs="Times New Roman"/>
                <w:b w:val="0"/>
                <w:color w:val="000000"/>
                <w:sz w:val="14"/>
                <w:lang w:eastAsia="en-PH"/>
              </w:rPr>
            </w:pPr>
          </w:p>
        </w:tc>
        <w:tc>
          <w:tcPr>
            <w:tcW w:w="407" w:type="pct"/>
            <w:gridSpan w:val="4"/>
            <w:vMerge/>
            <w:tcBorders>
              <w:left w:val="single" w:sz="12" w:space="0" w:color="auto"/>
              <w:bottom w:val="single" w:sz="12" w:space="0" w:color="auto"/>
              <w:right w:val="single" w:sz="12" w:space="0" w:color="auto"/>
            </w:tcBorders>
            <w:shd w:val="clear" w:color="auto" w:fill="auto"/>
            <w:noWrap/>
            <w:vAlign w:val="center"/>
            <w:hideMark/>
          </w:tcPr>
          <w:p w14:paraId="233C7EBA" w14:textId="77777777" w:rsidR="00FF3511" w:rsidRPr="00016E1F" w:rsidRDefault="00FF3511" w:rsidP="00016E1F">
            <w:pPr>
              <w:rPr>
                <w:rFonts w:eastAsia="Times New Roman" w:cs="Times New Roman"/>
                <w:b w:val="0"/>
                <w:color w:val="000000"/>
                <w:sz w:val="14"/>
                <w:lang w:eastAsia="en-PH"/>
              </w:rPr>
            </w:pPr>
          </w:p>
        </w:tc>
        <w:tc>
          <w:tcPr>
            <w:tcW w:w="407" w:type="pct"/>
            <w:gridSpan w:val="4"/>
            <w:vMerge/>
            <w:tcBorders>
              <w:left w:val="single" w:sz="12" w:space="0" w:color="auto"/>
              <w:bottom w:val="single" w:sz="12" w:space="0" w:color="auto"/>
              <w:right w:val="single" w:sz="12" w:space="0" w:color="auto"/>
            </w:tcBorders>
            <w:shd w:val="clear" w:color="auto" w:fill="auto"/>
            <w:noWrap/>
            <w:vAlign w:val="center"/>
            <w:hideMark/>
          </w:tcPr>
          <w:p w14:paraId="62D661BC" w14:textId="77777777" w:rsidR="00FF3511" w:rsidRPr="00A01D04" w:rsidRDefault="00FF3511" w:rsidP="00A01D04">
            <w:pPr>
              <w:jc w:val="left"/>
              <w:rPr>
                <w:rFonts w:eastAsia="Times New Roman" w:cs="Times New Roman"/>
                <w:b w:val="0"/>
                <w:color w:val="000000"/>
                <w:sz w:val="22"/>
                <w:lang w:eastAsia="en-PH"/>
              </w:rPr>
            </w:pPr>
          </w:p>
        </w:tc>
        <w:tc>
          <w:tcPr>
            <w:tcW w:w="401" w:type="pct"/>
            <w:gridSpan w:val="4"/>
            <w:vMerge/>
            <w:tcBorders>
              <w:left w:val="single" w:sz="12" w:space="0" w:color="auto"/>
              <w:bottom w:val="single" w:sz="12" w:space="0" w:color="auto"/>
              <w:right w:val="single" w:sz="12" w:space="0" w:color="auto"/>
            </w:tcBorders>
          </w:tcPr>
          <w:p w14:paraId="55706407" w14:textId="77777777" w:rsidR="00FF3511" w:rsidRPr="00A01D04" w:rsidRDefault="00FF3511" w:rsidP="00A01D04">
            <w:pPr>
              <w:jc w:val="left"/>
              <w:rPr>
                <w:rFonts w:eastAsia="Times New Roman" w:cs="Times New Roman"/>
                <w:b w:val="0"/>
                <w:color w:val="000000"/>
                <w:sz w:val="22"/>
                <w:lang w:eastAsia="en-PH"/>
              </w:rPr>
            </w:pPr>
          </w:p>
        </w:tc>
        <w:tc>
          <w:tcPr>
            <w:tcW w:w="388" w:type="pct"/>
            <w:gridSpan w:val="4"/>
            <w:vMerge/>
            <w:tcBorders>
              <w:left w:val="single" w:sz="12" w:space="0" w:color="auto"/>
              <w:bottom w:val="single" w:sz="12" w:space="0" w:color="auto"/>
              <w:right w:val="single" w:sz="12" w:space="0" w:color="auto"/>
            </w:tcBorders>
          </w:tcPr>
          <w:p w14:paraId="53BA4E9D" w14:textId="77777777" w:rsidR="00FF3511" w:rsidRPr="00A01D04" w:rsidRDefault="00FF3511" w:rsidP="00A01D04">
            <w:pPr>
              <w:jc w:val="left"/>
              <w:rPr>
                <w:rFonts w:eastAsia="Times New Roman" w:cs="Times New Roman"/>
                <w:b w:val="0"/>
                <w:color w:val="000000"/>
                <w:sz w:val="22"/>
                <w:lang w:eastAsia="en-PH"/>
              </w:rPr>
            </w:pPr>
          </w:p>
        </w:tc>
      </w:tr>
      <w:tr w:rsidR="00EA525F" w:rsidRPr="00A01D04" w14:paraId="1A97A644" w14:textId="77777777" w:rsidTr="00D25996">
        <w:trPr>
          <w:trHeight w:val="300"/>
        </w:trPr>
        <w:tc>
          <w:tcPr>
            <w:tcW w:w="980" w:type="pct"/>
            <w:tcBorders>
              <w:top w:val="single" w:sz="12" w:space="0" w:color="auto"/>
              <w:left w:val="single" w:sz="12" w:space="0" w:color="auto"/>
              <w:bottom w:val="single" w:sz="4" w:space="0" w:color="auto"/>
              <w:right w:val="single" w:sz="12" w:space="0" w:color="auto"/>
            </w:tcBorders>
            <w:shd w:val="clear" w:color="auto" w:fill="auto"/>
            <w:noWrap/>
            <w:vAlign w:val="center"/>
            <w:hideMark/>
          </w:tcPr>
          <w:p w14:paraId="57886C4C" w14:textId="2DF8DE44" w:rsidR="00EA525F" w:rsidRPr="00A01D04" w:rsidRDefault="00EA525F" w:rsidP="00EA525F">
            <w:pPr>
              <w:jc w:val="left"/>
              <w:rPr>
                <w:rFonts w:eastAsia="Times New Roman" w:cs="Times New Roman"/>
                <w:b w:val="0"/>
                <w:color w:val="000000"/>
                <w:sz w:val="22"/>
                <w:lang w:eastAsia="en-PH"/>
              </w:rPr>
            </w:pPr>
            <w:r w:rsidRPr="00A01D04">
              <w:rPr>
                <w:rFonts w:eastAsia="Times New Roman" w:cs="Times New Roman"/>
                <w:b w:val="0"/>
                <w:color w:val="000000"/>
                <w:sz w:val="22"/>
                <w:lang w:eastAsia="en-PH"/>
              </w:rPr>
              <w:t> </w:t>
            </w:r>
            <w:r w:rsidRPr="002F450F">
              <w:rPr>
                <w:rFonts w:eastAsia="Times New Roman" w:cs="Times New Roman"/>
                <w:b w:val="0"/>
                <w:color w:val="000000"/>
                <w:sz w:val="22"/>
                <w:lang w:eastAsia="en-PH"/>
              </w:rPr>
              <w:t> Title Proposal</w:t>
            </w:r>
          </w:p>
        </w:tc>
        <w:tc>
          <w:tcPr>
            <w:tcW w:w="99"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27AF8643"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12" w:space="0" w:color="auto"/>
              <w:left w:val="nil"/>
              <w:bottom w:val="single" w:sz="4" w:space="0" w:color="auto"/>
              <w:right w:val="single" w:sz="4" w:space="0" w:color="auto"/>
            </w:tcBorders>
            <w:shd w:val="clear" w:color="auto" w:fill="auto"/>
            <w:noWrap/>
            <w:vAlign w:val="center"/>
            <w:hideMark/>
          </w:tcPr>
          <w:p w14:paraId="13BE8C56"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12" w:space="0" w:color="auto"/>
              <w:left w:val="nil"/>
              <w:bottom w:val="single" w:sz="4" w:space="0" w:color="auto"/>
              <w:right w:val="single" w:sz="4" w:space="0" w:color="auto"/>
            </w:tcBorders>
            <w:shd w:val="clear" w:color="auto" w:fill="2E74B5" w:themeFill="accent1" w:themeFillShade="BF"/>
            <w:noWrap/>
            <w:vAlign w:val="center"/>
            <w:hideMark/>
          </w:tcPr>
          <w:p w14:paraId="101A8A79" w14:textId="77777777" w:rsidR="00EA525F" w:rsidRPr="00A01D04" w:rsidRDefault="00EA525F" w:rsidP="00EA525F">
            <w:pPr>
              <w:rPr>
                <w:rFonts w:eastAsia="Times New Roman" w:cs="Times New Roman"/>
                <w:b w:val="0"/>
                <w:color w:val="000000"/>
                <w:sz w:val="22"/>
                <w:lang w:eastAsia="en-PH"/>
              </w:rPr>
            </w:pPr>
          </w:p>
        </w:tc>
        <w:tc>
          <w:tcPr>
            <w:tcW w:w="107" w:type="pct"/>
            <w:tcBorders>
              <w:top w:val="single" w:sz="12" w:space="0" w:color="auto"/>
              <w:left w:val="nil"/>
              <w:bottom w:val="single" w:sz="4" w:space="0" w:color="auto"/>
              <w:right w:val="single" w:sz="12" w:space="0" w:color="auto"/>
            </w:tcBorders>
            <w:shd w:val="clear" w:color="auto" w:fill="2E74B5" w:themeFill="accent1" w:themeFillShade="BF"/>
            <w:noWrap/>
            <w:vAlign w:val="center"/>
            <w:hideMark/>
          </w:tcPr>
          <w:p w14:paraId="653F0584"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12" w:space="0" w:color="auto"/>
              <w:left w:val="single" w:sz="12" w:space="0" w:color="auto"/>
              <w:bottom w:val="single" w:sz="4" w:space="0" w:color="auto"/>
              <w:right w:val="single" w:sz="4" w:space="0" w:color="auto"/>
            </w:tcBorders>
            <w:shd w:val="clear" w:color="auto" w:fill="2E74B5" w:themeFill="accent1" w:themeFillShade="BF"/>
            <w:noWrap/>
            <w:vAlign w:val="center"/>
            <w:hideMark/>
          </w:tcPr>
          <w:p w14:paraId="3DC396AF"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12" w:space="0" w:color="auto"/>
              <w:left w:val="nil"/>
              <w:bottom w:val="single" w:sz="4" w:space="0" w:color="auto"/>
              <w:right w:val="single" w:sz="4" w:space="0" w:color="auto"/>
            </w:tcBorders>
            <w:shd w:val="clear" w:color="auto" w:fill="auto"/>
            <w:noWrap/>
            <w:vAlign w:val="center"/>
            <w:hideMark/>
          </w:tcPr>
          <w:p w14:paraId="13788979"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12" w:space="0" w:color="auto"/>
              <w:left w:val="nil"/>
              <w:bottom w:val="single" w:sz="4" w:space="0" w:color="auto"/>
              <w:right w:val="single" w:sz="4" w:space="0" w:color="auto"/>
            </w:tcBorders>
            <w:shd w:val="clear" w:color="auto" w:fill="auto"/>
            <w:noWrap/>
            <w:vAlign w:val="center"/>
            <w:hideMark/>
          </w:tcPr>
          <w:p w14:paraId="123EAEE4" w14:textId="77777777" w:rsidR="00EA525F" w:rsidRPr="00A01D04" w:rsidRDefault="00EA525F" w:rsidP="00EA525F">
            <w:pPr>
              <w:rPr>
                <w:rFonts w:eastAsia="Times New Roman" w:cs="Times New Roman"/>
                <w:b w:val="0"/>
                <w:color w:val="000000"/>
                <w:sz w:val="22"/>
                <w:lang w:eastAsia="en-PH"/>
              </w:rPr>
            </w:pPr>
          </w:p>
        </w:tc>
        <w:tc>
          <w:tcPr>
            <w:tcW w:w="105" w:type="pct"/>
            <w:tcBorders>
              <w:top w:val="single" w:sz="12" w:space="0" w:color="auto"/>
              <w:left w:val="nil"/>
              <w:bottom w:val="single" w:sz="4" w:space="0" w:color="auto"/>
              <w:right w:val="single" w:sz="12" w:space="0" w:color="auto"/>
            </w:tcBorders>
            <w:shd w:val="clear" w:color="auto" w:fill="auto"/>
            <w:noWrap/>
            <w:vAlign w:val="center"/>
            <w:hideMark/>
          </w:tcPr>
          <w:p w14:paraId="09C822B2"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5DE7AD2D"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12" w:space="0" w:color="auto"/>
              <w:left w:val="nil"/>
              <w:bottom w:val="single" w:sz="4" w:space="0" w:color="auto"/>
              <w:right w:val="single" w:sz="4" w:space="0" w:color="auto"/>
            </w:tcBorders>
            <w:shd w:val="clear" w:color="auto" w:fill="auto"/>
            <w:noWrap/>
            <w:vAlign w:val="center"/>
            <w:hideMark/>
          </w:tcPr>
          <w:p w14:paraId="1BEB7F20"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12" w:space="0" w:color="auto"/>
              <w:left w:val="nil"/>
              <w:bottom w:val="single" w:sz="4" w:space="0" w:color="auto"/>
              <w:right w:val="single" w:sz="4" w:space="0" w:color="auto"/>
            </w:tcBorders>
            <w:shd w:val="clear" w:color="auto" w:fill="auto"/>
            <w:noWrap/>
            <w:vAlign w:val="center"/>
            <w:hideMark/>
          </w:tcPr>
          <w:p w14:paraId="3478B80E" w14:textId="77777777" w:rsidR="00EA525F" w:rsidRPr="00A01D04" w:rsidRDefault="00EA525F" w:rsidP="00EA525F">
            <w:pPr>
              <w:rPr>
                <w:rFonts w:eastAsia="Times New Roman" w:cs="Times New Roman"/>
                <w:b w:val="0"/>
                <w:color w:val="000000"/>
                <w:sz w:val="22"/>
                <w:lang w:eastAsia="en-PH"/>
              </w:rPr>
            </w:pPr>
          </w:p>
        </w:tc>
        <w:tc>
          <w:tcPr>
            <w:tcW w:w="106" w:type="pct"/>
            <w:tcBorders>
              <w:top w:val="single" w:sz="12" w:space="0" w:color="auto"/>
              <w:left w:val="nil"/>
              <w:bottom w:val="single" w:sz="4" w:space="0" w:color="auto"/>
              <w:right w:val="single" w:sz="12" w:space="0" w:color="auto"/>
            </w:tcBorders>
            <w:shd w:val="clear" w:color="auto" w:fill="auto"/>
            <w:noWrap/>
            <w:vAlign w:val="center"/>
            <w:hideMark/>
          </w:tcPr>
          <w:p w14:paraId="1639CB3A"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42363741"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12" w:space="0" w:color="auto"/>
              <w:left w:val="nil"/>
              <w:bottom w:val="single" w:sz="4" w:space="0" w:color="auto"/>
              <w:right w:val="single" w:sz="4" w:space="0" w:color="auto"/>
            </w:tcBorders>
            <w:shd w:val="clear" w:color="auto" w:fill="auto"/>
            <w:noWrap/>
            <w:vAlign w:val="center"/>
            <w:hideMark/>
          </w:tcPr>
          <w:p w14:paraId="34F28185"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12" w:space="0" w:color="auto"/>
              <w:left w:val="nil"/>
              <w:bottom w:val="single" w:sz="4" w:space="0" w:color="auto"/>
              <w:right w:val="single" w:sz="4" w:space="0" w:color="auto"/>
            </w:tcBorders>
            <w:shd w:val="clear" w:color="auto" w:fill="auto"/>
            <w:noWrap/>
            <w:vAlign w:val="center"/>
            <w:hideMark/>
          </w:tcPr>
          <w:p w14:paraId="565F9B0A" w14:textId="77777777" w:rsidR="00EA525F" w:rsidRPr="00A01D04" w:rsidRDefault="00EA525F" w:rsidP="00EA525F">
            <w:pPr>
              <w:rPr>
                <w:rFonts w:eastAsia="Times New Roman" w:cs="Times New Roman"/>
                <w:b w:val="0"/>
                <w:color w:val="000000"/>
                <w:sz w:val="22"/>
                <w:lang w:eastAsia="en-PH"/>
              </w:rPr>
            </w:pPr>
          </w:p>
        </w:tc>
        <w:tc>
          <w:tcPr>
            <w:tcW w:w="106" w:type="pct"/>
            <w:tcBorders>
              <w:top w:val="single" w:sz="12" w:space="0" w:color="auto"/>
              <w:left w:val="nil"/>
              <w:bottom w:val="single" w:sz="4" w:space="0" w:color="auto"/>
              <w:right w:val="single" w:sz="12" w:space="0" w:color="auto"/>
            </w:tcBorders>
            <w:shd w:val="clear" w:color="auto" w:fill="auto"/>
            <w:noWrap/>
            <w:vAlign w:val="center"/>
            <w:hideMark/>
          </w:tcPr>
          <w:p w14:paraId="2CCBB2AA"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1D91EA0B"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12" w:space="0" w:color="auto"/>
              <w:left w:val="nil"/>
              <w:bottom w:val="single" w:sz="4" w:space="0" w:color="auto"/>
              <w:right w:val="single" w:sz="4" w:space="0" w:color="auto"/>
            </w:tcBorders>
            <w:shd w:val="clear" w:color="auto" w:fill="auto"/>
            <w:noWrap/>
            <w:vAlign w:val="center"/>
            <w:hideMark/>
          </w:tcPr>
          <w:p w14:paraId="01CC6A03" w14:textId="77777777" w:rsidR="00EA525F" w:rsidRPr="00A01D04" w:rsidRDefault="00EA525F" w:rsidP="00EA525F">
            <w:pPr>
              <w:rPr>
                <w:rFonts w:eastAsia="Times New Roman" w:cs="Times New Roman"/>
                <w:b w:val="0"/>
                <w:color w:val="000000"/>
                <w:sz w:val="22"/>
                <w:lang w:eastAsia="en-PH"/>
              </w:rPr>
            </w:pPr>
          </w:p>
        </w:tc>
        <w:tc>
          <w:tcPr>
            <w:tcW w:w="101" w:type="pct"/>
            <w:tcBorders>
              <w:top w:val="single" w:sz="12" w:space="0" w:color="auto"/>
              <w:left w:val="nil"/>
              <w:bottom w:val="single" w:sz="4" w:space="0" w:color="auto"/>
              <w:right w:val="single" w:sz="4" w:space="0" w:color="auto"/>
            </w:tcBorders>
            <w:shd w:val="clear" w:color="auto" w:fill="auto"/>
            <w:noWrap/>
            <w:vAlign w:val="center"/>
            <w:hideMark/>
          </w:tcPr>
          <w:p w14:paraId="1A0BA98B" w14:textId="77777777" w:rsidR="00EA525F" w:rsidRPr="00A01D04" w:rsidRDefault="00EA525F" w:rsidP="00EA525F">
            <w:pPr>
              <w:rPr>
                <w:rFonts w:eastAsia="Times New Roman" w:cs="Times New Roman"/>
                <w:b w:val="0"/>
                <w:color w:val="000000"/>
                <w:sz w:val="22"/>
                <w:lang w:eastAsia="en-PH"/>
              </w:rPr>
            </w:pPr>
          </w:p>
        </w:tc>
        <w:tc>
          <w:tcPr>
            <w:tcW w:w="105" w:type="pct"/>
            <w:tcBorders>
              <w:top w:val="single" w:sz="12" w:space="0" w:color="auto"/>
              <w:left w:val="nil"/>
              <w:bottom w:val="single" w:sz="4" w:space="0" w:color="auto"/>
              <w:right w:val="single" w:sz="12" w:space="0" w:color="auto"/>
            </w:tcBorders>
            <w:shd w:val="clear" w:color="auto" w:fill="auto"/>
            <w:noWrap/>
            <w:vAlign w:val="center"/>
            <w:hideMark/>
          </w:tcPr>
          <w:p w14:paraId="4C73F2AB" w14:textId="77777777" w:rsidR="00EA525F" w:rsidRPr="00A01D04" w:rsidRDefault="00EA525F" w:rsidP="00EA525F">
            <w:pPr>
              <w:rPr>
                <w:rFonts w:eastAsia="Times New Roman" w:cs="Times New Roman"/>
                <w:b w:val="0"/>
                <w:color w:val="000000"/>
                <w:sz w:val="22"/>
                <w:lang w:eastAsia="en-PH"/>
              </w:rPr>
            </w:pPr>
          </w:p>
        </w:tc>
        <w:tc>
          <w:tcPr>
            <w:tcW w:w="10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17316B4E" w14:textId="77777777" w:rsidR="00EA525F" w:rsidRPr="00A01D04" w:rsidRDefault="00EA525F" w:rsidP="00EA525F">
            <w:pPr>
              <w:rPr>
                <w:rFonts w:eastAsia="Times New Roman" w:cs="Times New Roman"/>
                <w:b w:val="0"/>
                <w:color w:val="000000"/>
                <w:sz w:val="22"/>
                <w:lang w:eastAsia="en-PH"/>
              </w:rPr>
            </w:pPr>
          </w:p>
        </w:tc>
        <w:tc>
          <w:tcPr>
            <w:tcW w:w="101" w:type="pct"/>
            <w:tcBorders>
              <w:top w:val="single" w:sz="12" w:space="0" w:color="auto"/>
              <w:left w:val="nil"/>
              <w:bottom w:val="single" w:sz="4" w:space="0" w:color="auto"/>
              <w:right w:val="single" w:sz="4" w:space="0" w:color="auto"/>
            </w:tcBorders>
            <w:shd w:val="clear" w:color="auto" w:fill="auto"/>
            <w:noWrap/>
            <w:vAlign w:val="center"/>
            <w:hideMark/>
          </w:tcPr>
          <w:p w14:paraId="5DEE595D" w14:textId="77777777" w:rsidR="00EA525F" w:rsidRPr="00A01D04" w:rsidRDefault="00EA525F" w:rsidP="00EA525F">
            <w:pPr>
              <w:rPr>
                <w:rFonts w:eastAsia="Times New Roman" w:cs="Times New Roman"/>
                <w:b w:val="0"/>
                <w:color w:val="000000"/>
                <w:sz w:val="22"/>
                <w:lang w:eastAsia="en-PH"/>
              </w:rPr>
            </w:pPr>
          </w:p>
        </w:tc>
        <w:tc>
          <w:tcPr>
            <w:tcW w:w="101" w:type="pct"/>
            <w:tcBorders>
              <w:top w:val="single" w:sz="12" w:space="0" w:color="auto"/>
              <w:left w:val="nil"/>
              <w:bottom w:val="single" w:sz="4" w:space="0" w:color="auto"/>
              <w:right w:val="single" w:sz="4" w:space="0" w:color="auto"/>
            </w:tcBorders>
            <w:shd w:val="clear" w:color="auto" w:fill="auto"/>
            <w:noWrap/>
            <w:vAlign w:val="center"/>
            <w:hideMark/>
          </w:tcPr>
          <w:p w14:paraId="1BE7304F" w14:textId="77777777" w:rsidR="00EA525F" w:rsidRPr="00A01D04" w:rsidRDefault="00EA525F" w:rsidP="00EA525F">
            <w:pPr>
              <w:rPr>
                <w:rFonts w:eastAsia="Times New Roman" w:cs="Times New Roman"/>
                <w:b w:val="0"/>
                <w:color w:val="000000"/>
                <w:sz w:val="22"/>
                <w:lang w:eastAsia="en-PH"/>
              </w:rPr>
            </w:pPr>
          </w:p>
        </w:tc>
        <w:tc>
          <w:tcPr>
            <w:tcW w:w="104" w:type="pct"/>
            <w:tcBorders>
              <w:top w:val="single" w:sz="12" w:space="0" w:color="auto"/>
              <w:left w:val="nil"/>
              <w:bottom w:val="single" w:sz="4" w:space="0" w:color="auto"/>
              <w:right w:val="single" w:sz="12" w:space="0" w:color="auto"/>
            </w:tcBorders>
            <w:shd w:val="clear" w:color="auto" w:fill="auto"/>
            <w:noWrap/>
            <w:vAlign w:val="center"/>
            <w:hideMark/>
          </w:tcPr>
          <w:p w14:paraId="0F351347" w14:textId="77777777" w:rsidR="00EA525F" w:rsidRPr="00A01D04" w:rsidRDefault="00EA525F" w:rsidP="00EA525F">
            <w:pPr>
              <w:rPr>
                <w:rFonts w:eastAsia="Times New Roman" w:cs="Times New Roman"/>
                <w:b w:val="0"/>
                <w:color w:val="000000"/>
                <w:sz w:val="22"/>
                <w:lang w:eastAsia="en-PH"/>
              </w:rPr>
            </w:pPr>
          </w:p>
        </w:tc>
        <w:tc>
          <w:tcPr>
            <w:tcW w:w="10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023156B3" w14:textId="77777777" w:rsidR="00EA525F" w:rsidRPr="00A01D04" w:rsidRDefault="00EA525F" w:rsidP="00EA525F">
            <w:pPr>
              <w:rPr>
                <w:rFonts w:eastAsia="Times New Roman" w:cs="Times New Roman"/>
                <w:b w:val="0"/>
                <w:color w:val="000000"/>
                <w:sz w:val="22"/>
                <w:lang w:eastAsia="en-PH"/>
              </w:rPr>
            </w:pPr>
          </w:p>
        </w:tc>
        <w:tc>
          <w:tcPr>
            <w:tcW w:w="101" w:type="pct"/>
            <w:tcBorders>
              <w:top w:val="single" w:sz="12" w:space="0" w:color="auto"/>
              <w:left w:val="nil"/>
              <w:bottom w:val="single" w:sz="4" w:space="0" w:color="auto"/>
              <w:right w:val="single" w:sz="4" w:space="0" w:color="auto"/>
            </w:tcBorders>
            <w:shd w:val="clear" w:color="auto" w:fill="auto"/>
            <w:noWrap/>
            <w:vAlign w:val="center"/>
            <w:hideMark/>
          </w:tcPr>
          <w:p w14:paraId="39D7C494" w14:textId="77777777" w:rsidR="00EA525F" w:rsidRPr="00A01D04" w:rsidRDefault="00EA525F" w:rsidP="00EA525F">
            <w:pPr>
              <w:rPr>
                <w:rFonts w:eastAsia="Times New Roman" w:cs="Times New Roman"/>
                <w:b w:val="0"/>
                <w:color w:val="000000"/>
                <w:sz w:val="22"/>
                <w:lang w:eastAsia="en-PH"/>
              </w:rPr>
            </w:pPr>
          </w:p>
        </w:tc>
        <w:tc>
          <w:tcPr>
            <w:tcW w:w="101" w:type="pct"/>
            <w:tcBorders>
              <w:top w:val="single" w:sz="12" w:space="0" w:color="auto"/>
              <w:left w:val="nil"/>
              <w:bottom w:val="single" w:sz="4" w:space="0" w:color="auto"/>
              <w:right w:val="single" w:sz="4" w:space="0" w:color="auto"/>
            </w:tcBorders>
            <w:shd w:val="clear" w:color="auto" w:fill="auto"/>
            <w:noWrap/>
            <w:vAlign w:val="center"/>
            <w:hideMark/>
          </w:tcPr>
          <w:p w14:paraId="259D3A69" w14:textId="77777777" w:rsidR="00EA525F" w:rsidRPr="00A01D04" w:rsidRDefault="00EA525F" w:rsidP="00EA525F">
            <w:pPr>
              <w:rPr>
                <w:rFonts w:eastAsia="Times New Roman" w:cs="Times New Roman"/>
                <w:b w:val="0"/>
                <w:color w:val="000000"/>
                <w:sz w:val="22"/>
                <w:lang w:eastAsia="en-PH"/>
              </w:rPr>
            </w:pPr>
          </w:p>
        </w:tc>
        <w:tc>
          <w:tcPr>
            <w:tcW w:w="104" w:type="pct"/>
            <w:tcBorders>
              <w:top w:val="single" w:sz="12" w:space="0" w:color="auto"/>
              <w:left w:val="nil"/>
              <w:bottom w:val="single" w:sz="4" w:space="0" w:color="auto"/>
              <w:right w:val="single" w:sz="12" w:space="0" w:color="auto"/>
            </w:tcBorders>
            <w:shd w:val="clear" w:color="auto" w:fill="auto"/>
            <w:noWrap/>
            <w:vAlign w:val="center"/>
            <w:hideMark/>
          </w:tcPr>
          <w:p w14:paraId="1BD6940E" w14:textId="77777777" w:rsidR="00EA525F" w:rsidRPr="00A01D04" w:rsidRDefault="00EA525F" w:rsidP="00EA525F">
            <w:pPr>
              <w:rPr>
                <w:rFonts w:eastAsia="Times New Roman" w:cs="Times New Roman"/>
                <w:b w:val="0"/>
                <w:color w:val="000000"/>
                <w:sz w:val="22"/>
                <w:lang w:eastAsia="en-PH"/>
              </w:rPr>
            </w:pPr>
          </w:p>
        </w:tc>
        <w:tc>
          <w:tcPr>
            <w:tcW w:w="101" w:type="pct"/>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11FAA29F" w14:textId="77777777" w:rsidR="00EA525F" w:rsidRPr="00A01D04" w:rsidRDefault="00EA525F" w:rsidP="00EA525F">
            <w:pPr>
              <w:rPr>
                <w:rFonts w:eastAsia="Times New Roman" w:cs="Times New Roman"/>
                <w:b w:val="0"/>
                <w:color w:val="000000"/>
                <w:sz w:val="22"/>
                <w:lang w:eastAsia="en-PH"/>
              </w:rPr>
            </w:pPr>
          </w:p>
        </w:tc>
        <w:tc>
          <w:tcPr>
            <w:tcW w:w="101" w:type="pct"/>
            <w:tcBorders>
              <w:top w:val="single" w:sz="12" w:space="0" w:color="auto"/>
              <w:left w:val="nil"/>
              <w:bottom w:val="single" w:sz="4" w:space="0" w:color="auto"/>
              <w:right w:val="single" w:sz="4" w:space="0" w:color="auto"/>
            </w:tcBorders>
            <w:shd w:val="clear" w:color="auto" w:fill="auto"/>
            <w:noWrap/>
            <w:vAlign w:val="center"/>
            <w:hideMark/>
          </w:tcPr>
          <w:p w14:paraId="573D76D1" w14:textId="77777777" w:rsidR="00EA525F" w:rsidRPr="00A01D04" w:rsidRDefault="00EA525F" w:rsidP="00EA525F">
            <w:pPr>
              <w:rPr>
                <w:rFonts w:eastAsia="Times New Roman" w:cs="Times New Roman"/>
                <w:b w:val="0"/>
                <w:color w:val="000000"/>
                <w:sz w:val="22"/>
                <w:lang w:eastAsia="en-PH"/>
              </w:rPr>
            </w:pPr>
          </w:p>
        </w:tc>
        <w:tc>
          <w:tcPr>
            <w:tcW w:w="101" w:type="pct"/>
            <w:tcBorders>
              <w:top w:val="single" w:sz="12" w:space="0" w:color="auto"/>
              <w:left w:val="nil"/>
              <w:bottom w:val="single" w:sz="4" w:space="0" w:color="auto"/>
              <w:right w:val="single" w:sz="4" w:space="0" w:color="auto"/>
            </w:tcBorders>
            <w:shd w:val="clear" w:color="auto" w:fill="auto"/>
            <w:noWrap/>
            <w:vAlign w:val="center"/>
            <w:hideMark/>
          </w:tcPr>
          <w:p w14:paraId="6C040D95" w14:textId="77777777" w:rsidR="00EA525F" w:rsidRPr="00A01D04" w:rsidRDefault="00EA525F" w:rsidP="00EA525F">
            <w:pPr>
              <w:rPr>
                <w:rFonts w:eastAsia="Times New Roman" w:cs="Times New Roman"/>
                <w:b w:val="0"/>
                <w:color w:val="000000"/>
                <w:sz w:val="22"/>
                <w:lang w:eastAsia="en-PH"/>
              </w:rPr>
            </w:pPr>
          </w:p>
        </w:tc>
        <w:tc>
          <w:tcPr>
            <w:tcW w:w="104" w:type="pct"/>
            <w:tcBorders>
              <w:top w:val="single" w:sz="12" w:space="0" w:color="auto"/>
              <w:left w:val="nil"/>
              <w:bottom w:val="single" w:sz="4" w:space="0" w:color="auto"/>
              <w:right w:val="single" w:sz="12" w:space="0" w:color="auto"/>
            </w:tcBorders>
            <w:shd w:val="clear" w:color="auto" w:fill="auto"/>
            <w:noWrap/>
            <w:vAlign w:val="center"/>
            <w:hideMark/>
          </w:tcPr>
          <w:p w14:paraId="728A0F47"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12" w:space="0" w:color="auto"/>
              <w:left w:val="single" w:sz="12" w:space="0" w:color="auto"/>
              <w:bottom w:val="single" w:sz="2" w:space="0" w:color="auto"/>
              <w:right w:val="single" w:sz="4" w:space="0" w:color="auto"/>
            </w:tcBorders>
            <w:vAlign w:val="center"/>
          </w:tcPr>
          <w:p w14:paraId="35790444"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12" w:space="0" w:color="auto"/>
              <w:left w:val="single" w:sz="4" w:space="0" w:color="auto"/>
              <w:bottom w:val="single" w:sz="2" w:space="0" w:color="auto"/>
              <w:right w:val="single" w:sz="4" w:space="0" w:color="auto"/>
            </w:tcBorders>
            <w:vAlign w:val="center"/>
          </w:tcPr>
          <w:p w14:paraId="7EA566B6"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12" w:space="0" w:color="auto"/>
              <w:left w:val="single" w:sz="4" w:space="0" w:color="auto"/>
              <w:bottom w:val="single" w:sz="2" w:space="0" w:color="auto"/>
              <w:right w:val="single" w:sz="4" w:space="0" w:color="auto"/>
            </w:tcBorders>
            <w:vAlign w:val="center"/>
          </w:tcPr>
          <w:p w14:paraId="2A62554C" w14:textId="77777777" w:rsidR="00EA525F" w:rsidRPr="00A01D04" w:rsidRDefault="00EA525F" w:rsidP="00EA525F">
            <w:pPr>
              <w:rPr>
                <w:rFonts w:eastAsia="Times New Roman" w:cs="Times New Roman"/>
                <w:b w:val="0"/>
                <w:color w:val="000000"/>
                <w:sz w:val="22"/>
                <w:lang w:eastAsia="en-PH"/>
              </w:rPr>
            </w:pPr>
          </w:p>
        </w:tc>
        <w:tc>
          <w:tcPr>
            <w:tcW w:w="104" w:type="pct"/>
            <w:tcBorders>
              <w:top w:val="single" w:sz="12" w:space="0" w:color="auto"/>
              <w:left w:val="single" w:sz="4" w:space="0" w:color="auto"/>
              <w:bottom w:val="single" w:sz="2" w:space="0" w:color="auto"/>
              <w:right w:val="single" w:sz="12" w:space="0" w:color="auto"/>
            </w:tcBorders>
            <w:vAlign w:val="center"/>
          </w:tcPr>
          <w:p w14:paraId="196EFDC8"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12" w:space="0" w:color="auto"/>
              <w:left w:val="single" w:sz="12" w:space="0" w:color="auto"/>
              <w:bottom w:val="single" w:sz="2" w:space="0" w:color="auto"/>
              <w:right w:val="single" w:sz="4" w:space="0" w:color="auto"/>
            </w:tcBorders>
            <w:vAlign w:val="center"/>
          </w:tcPr>
          <w:p w14:paraId="520AABD6"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12" w:space="0" w:color="auto"/>
              <w:left w:val="single" w:sz="4" w:space="0" w:color="auto"/>
              <w:bottom w:val="single" w:sz="2" w:space="0" w:color="auto"/>
              <w:right w:val="single" w:sz="4" w:space="0" w:color="auto"/>
            </w:tcBorders>
            <w:vAlign w:val="center"/>
          </w:tcPr>
          <w:p w14:paraId="7E6F03D6"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12" w:space="0" w:color="auto"/>
              <w:left w:val="single" w:sz="4" w:space="0" w:color="auto"/>
              <w:bottom w:val="single" w:sz="2" w:space="0" w:color="auto"/>
              <w:right w:val="single" w:sz="4" w:space="0" w:color="auto"/>
            </w:tcBorders>
            <w:vAlign w:val="center"/>
          </w:tcPr>
          <w:p w14:paraId="03F31372" w14:textId="77777777" w:rsidR="00EA525F" w:rsidRPr="00A01D04" w:rsidRDefault="00EA525F" w:rsidP="00EA525F">
            <w:pPr>
              <w:rPr>
                <w:rFonts w:eastAsia="Times New Roman" w:cs="Times New Roman"/>
                <w:b w:val="0"/>
                <w:color w:val="000000"/>
                <w:sz w:val="22"/>
                <w:lang w:eastAsia="en-PH"/>
              </w:rPr>
            </w:pPr>
          </w:p>
        </w:tc>
        <w:tc>
          <w:tcPr>
            <w:tcW w:w="91" w:type="pct"/>
            <w:tcBorders>
              <w:top w:val="single" w:sz="12" w:space="0" w:color="auto"/>
              <w:left w:val="single" w:sz="4" w:space="0" w:color="auto"/>
              <w:bottom w:val="single" w:sz="2" w:space="0" w:color="auto"/>
              <w:right w:val="single" w:sz="12" w:space="0" w:color="auto"/>
            </w:tcBorders>
            <w:vAlign w:val="center"/>
          </w:tcPr>
          <w:p w14:paraId="1F3DA2B4" w14:textId="77777777" w:rsidR="00EA525F" w:rsidRPr="00A01D04" w:rsidRDefault="00EA525F" w:rsidP="00EA525F">
            <w:pPr>
              <w:rPr>
                <w:rFonts w:eastAsia="Times New Roman" w:cs="Times New Roman"/>
                <w:b w:val="0"/>
                <w:color w:val="000000"/>
                <w:sz w:val="22"/>
                <w:lang w:eastAsia="en-PH"/>
              </w:rPr>
            </w:pPr>
          </w:p>
        </w:tc>
      </w:tr>
      <w:tr w:rsidR="00EA525F" w:rsidRPr="00A01D04" w14:paraId="7F651678" w14:textId="77777777" w:rsidTr="00D25996">
        <w:trPr>
          <w:trHeight w:val="300"/>
        </w:trPr>
        <w:tc>
          <w:tcPr>
            <w:tcW w:w="980" w:type="pct"/>
            <w:tcBorders>
              <w:top w:val="nil"/>
              <w:left w:val="single" w:sz="12" w:space="0" w:color="auto"/>
              <w:bottom w:val="single" w:sz="4" w:space="0" w:color="auto"/>
              <w:right w:val="single" w:sz="12" w:space="0" w:color="auto"/>
            </w:tcBorders>
            <w:shd w:val="clear" w:color="auto" w:fill="auto"/>
            <w:noWrap/>
            <w:vAlign w:val="center"/>
            <w:hideMark/>
          </w:tcPr>
          <w:p w14:paraId="46D22E22" w14:textId="68537CC8" w:rsidR="00EA525F" w:rsidRPr="00A01D04" w:rsidRDefault="00EA525F" w:rsidP="00EA525F">
            <w:pPr>
              <w:jc w:val="left"/>
              <w:rPr>
                <w:rFonts w:eastAsia="Times New Roman" w:cs="Times New Roman"/>
                <w:b w:val="0"/>
                <w:color w:val="000000"/>
                <w:sz w:val="22"/>
                <w:lang w:eastAsia="en-PH"/>
              </w:rPr>
            </w:pPr>
            <w:r w:rsidRPr="002F450F">
              <w:rPr>
                <w:rFonts w:eastAsia="Times New Roman" w:cs="Times New Roman"/>
                <w:b w:val="0"/>
                <w:color w:val="000000"/>
                <w:sz w:val="22"/>
                <w:lang w:eastAsia="en-PH"/>
              </w:rPr>
              <w:t> Project Context</w:t>
            </w:r>
          </w:p>
        </w:tc>
        <w:tc>
          <w:tcPr>
            <w:tcW w:w="99"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0840A75F"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4" w:space="0" w:color="auto"/>
              <w:left w:val="nil"/>
              <w:bottom w:val="single" w:sz="4" w:space="0" w:color="auto"/>
              <w:right w:val="single" w:sz="4" w:space="0" w:color="auto"/>
            </w:tcBorders>
            <w:shd w:val="clear" w:color="auto" w:fill="auto"/>
            <w:noWrap/>
            <w:vAlign w:val="center"/>
            <w:hideMark/>
          </w:tcPr>
          <w:p w14:paraId="336192E5"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4" w:space="0" w:color="auto"/>
              <w:left w:val="nil"/>
              <w:bottom w:val="single" w:sz="4" w:space="0" w:color="auto"/>
              <w:right w:val="single" w:sz="4" w:space="0" w:color="auto"/>
            </w:tcBorders>
            <w:shd w:val="clear" w:color="auto" w:fill="auto"/>
            <w:noWrap/>
            <w:vAlign w:val="center"/>
            <w:hideMark/>
          </w:tcPr>
          <w:p w14:paraId="414D3B8D" w14:textId="77777777" w:rsidR="00EA525F" w:rsidRPr="00A01D04" w:rsidRDefault="00EA525F" w:rsidP="00EA525F">
            <w:pPr>
              <w:rPr>
                <w:rFonts w:eastAsia="Times New Roman" w:cs="Times New Roman"/>
                <w:b w:val="0"/>
                <w:color w:val="000000"/>
                <w:sz w:val="22"/>
                <w:lang w:eastAsia="en-PH"/>
              </w:rPr>
            </w:pPr>
          </w:p>
        </w:tc>
        <w:tc>
          <w:tcPr>
            <w:tcW w:w="107" w:type="pct"/>
            <w:tcBorders>
              <w:top w:val="single" w:sz="4" w:space="0" w:color="auto"/>
              <w:left w:val="nil"/>
              <w:bottom w:val="single" w:sz="4" w:space="0" w:color="auto"/>
              <w:right w:val="single" w:sz="12" w:space="0" w:color="auto"/>
            </w:tcBorders>
            <w:shd w:val="clear" w:color="auto" w:fill="auto"/>
            <w:noWrap/>
            <w:vAlign w:val="center"/>
            <w:hideMark/>
          </w:tcPr>
          <w:p w14:paraId="4AF25A54"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4E8014A4"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4" w:space="0" w:color="auto"/>
              <w:left w:val="nil"/>
              <w:bottom w:val="single" w:sz="4" w:space="0" w:color="auto"/>
              <w:right w:val="single" w:sz="4" w:space="0" w:color="auto"/>
            </w:tcBorders>
            <w:shd w:val="clear" w:color="auto" w:fill="FFFF00"/>
            <w:noWrap/>
            <w:vAlign w:val="center"/>
          </w:tcPr>
          <w:p w14:paraId="22A4C666"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4" w:space="0" w:color="auto"/>
              <w:left w:val="nil"/>
              <w:bottom w:val="single" w:sz="4" w:space="0" w:color="auto"/>
              <w:right w:val="single" w:sz="4" w:space="0" w:color="auto"/>
            </w:tcBorders>
            <w:shd w:val="clear" w:color="auto" w:fill="FFFF00"/>
            <w:noWrap/>
            <w:vAlign w:val="center"/>
            <w:hideMark/>
          </w:tcPr>
          <w:p w14:paraId="265C0355" w14:textId="77777777" w:rsidR="00EA525F" w:rsidRPr="00A01D04" w:rsidRDefault="00EA525F" w:rsidP="00EA525F">
            <w:pPr>
              <w:rPr>
                <w:rFonts w:eastAsia="Times New Roman" w:cs="Times New Roman"/>
                <w:b w:val="0"/>
                <w:color w:val="000000"/>
                <w:sz w:val="22"/>
                <w:lang w:eastAsia="en-PH"/>
              </w:rPr>
            </w:pPr>
          </w:p>
        </w:tc>
        <w:tc>
          <w:tcPr>
            <w:tcW w:w="105" w:type="pct"/>
            <w:tcBorders>
              <w:top w:val="single" w:sz="4" w:space="0" w:color="auto"/>
              <w:left w:val="nil"/>
              <w:bottom w:val="single" w:sz="4" w:space="0" w:color="auto"/>
              <w:right w:val="single" w:sz="12" w:space="0" w:color="auto"/>
            </w:tcBorders>
            <w:shd w:val="clear" w:color="auto" w:fill="FFFF00"/>
            <w:noWrap/>
            <w:vAlign w:val="center"/>
            <w:hideMark/>
          </w:tcPr>
          <w:p w14:paraId="32F8AA46"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4" w:space="0" w:color="auto"/>
              <w:left w:val="single" w:sz="12" w:space="0" w:color="auto"/>
              <w:bottom w:val="single" w:sz="4" w:space="0" w:color="auto"/>
              <w:right w:val="single" w:sz="4" w:space="0" w:color="auto"/>
            </w:tcBorders>
            <w:shd w:val="clear" w:color="auto" w:fill="FFFF00"/>
            <w:noWrap/>
            <w:vAlign w:val="center"/>
            <w:hideMark/>
          </w:tcPr>
          <w:p w14:paraId="08A90378"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4" w:space="0" w:color="auto"/>
              <w:left w:val="nil"/>
              <w:bottom w:val="single" w:sz="4" w:space="0" w:color="auto"/>
              <w:right w:val="single" w:sz="4" w:space="0" w:color="auto"/>
            </w:tcBorders>
            <w:shd w:val="clear" w:color="auto" w:fill="auto"/>
            <w:noWrap/>
            <w:vAlign w:val="center"/>
            <w:hideMark/>
          </w:tcPr>
          <w:p w14:paraId="56F6C35F"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4" w:space="0" w:color="auto"/>
              <w:left w:val="nil"/>
              <w:bottom w:val="single" w:sz="4" w:space="0" w:color="auto"/>
              <w:right w:val="single" w:sz="4" w:space="0" w:color="auto"/>
            </w:tcBorders>
            <w:shd w:val="clear" w:color="auto" w:fill="auto"/>
            <w:noWrap/>
            <w:vAlign w:val="center"/>
            <w:hideMark/>
          </w:tcPr>
          <w:p w14:paraId="53B1F6DE" w14:textId="77777777" w:rsidR="00EA525F" w:rsidRPr="00A01D04" w:rsidRDefault="00EA525F" w:rsidP="00EA525F">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6D5876F1"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75D7E2A6"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761EF81B"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1D21231D" w14:textId="77777777" w:rsidR="00EA525F" w:rsidRPr="00A01D04" w:rsidRDefault="00EA525F" w:rsidP="00EA525F">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1B4CDA64"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6E62F369"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6520EF1D"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3B8221FF" w14:textId="77777777" w:rsidR="00EA525F" w:rsidRPr="00A01D04" w:rsidRDefault="00EA525F" w:rsidP="00EA525F">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0A5F1426"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7C94A77B"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6DEA03EE"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45A5B12E"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008B04F6"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7049FD46"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61865134"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78E6171F"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2E11FB4C"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02E24FFB"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3F22FA98"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3BF46BB8"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2AD53BCD"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5163E5AA"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006E7B76"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29830309" w14:textId="77777777" w:rsidR="00EA525F" w:rsidRPr="00A01D04" w:rsidRDefault="00EA525F" w:rsidP="00EA525F">
            <w:pPr>
              <w:rPr>
                <w:rFonts w:eastAsia="Times New Roman" w:cs="Times New Roman"/>
                <w:b w:val="0"/>
                <w:color w:val="000000"/>
                <w:sz w:val="22"/>
                <w:lang w:eastAsia="en-PH"/>
              </w:rPr>
            </w:pPr>
          </w:p>
        </w:tc>
        <w:tc>
          <w:tcPr>
            <w:tcW w:w="104" w:type="pct"/>
            <w:tcBorders>
              <w:top w:val="single" w:sz="2" w:space="0" w:color="auto"/>
              <w:left w:val="single" w:sz="4" w:space="0" w:color="auto"/>
              <w:bottom w:val="single" w:sz="2" w:space="0" w:color="auto"/>
              <w:right w:val="single" w:sz="12" w:space="0" w:color="auto"/>
            </w:tcBorders>
            <w:vAlign w:val="center"/>
          </w:tcPr>
          <w:p w14:paraId="22182758"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13AA2D5B"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029AB7BE"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0487AE49" w14:textId="77777777" w:rsidR="00EA525F" w:rsidRPr="00A01D04" w:rsidRDefault="00EA525F" w:rsidP="00EA525F">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12" w:space="0" w:color="auto"/>
            </w:tcBorders>
            <w:vAlign w:val="center"/>
          </w:tcPr>
          <w:p w14:paraId="6435CF78" w14:textId="77777777" w:rsidR="00EA525F" w:rsidRPr="00A01D04" w:rsidRDefault="00EA525F" w:rsidP="00EA525F">
            <w:pPr>
              <w:rPr>
                <w:rFonts w:eastAsia="Times New Roman" w:cs="Times New Roman"/>
                <w:b w:val="0"/>
                <w:color w:val="000000"/>
                <w:sz w:val="22"/>
                <w:lang w:eastAsia="en-PH"/>
              </w:rPr>
            </w:pPr>
          </w:p>
        </w:tc>
      </w:tr>
      <w:tr w:rsidR="00EA525F" w:rsidRPr="00A01D04" w14:paraId="383A0A5B" w14:textId="77777777" w:rsidTr="00D25996">
        <w:trPr>
          <w:trHeight w:val="300"/>
        </w:trPr>
        <w:tc>
          <w:tcPr>
            <w:tcW w:w="980" w:type="pct"/>
            <w:tcBorders>
              <w:top w:val="nil"/>
              <w:left w:val="single" w:sz="12" w:space="0" w:color="auto"/>
              <w:bottom w:val="single" w:sz="4" w:space="0" w:color="auto"/>
              <w:right w:val="single" w:sz="12" w:space="0" w:color="auto"/>
            </w:tcBorders>
            <w:shd w:val="clear" w:color="auto" w:fill="auto"/>
            <w:noWrap/>
            <w:vAlign w:val="center"/>
            <w:hideMark/>
          </w:tcPr>
          <w:p w14:paraId="641BF7C5" w14:textId="1643084D" w:rsidR="00EA525F" w:rsidRPr="00A01D04" w:rsidRDefault="00EA525F" w:rsidP="00EA525F">
            <w:pPr>
              <w:jc w:val="left"/>
              <w:rPr>
                <w:rFonts w:eastAsia="Times New Roman" w:cs="Times New Roman"/>
                <w:b w:val="0"/>
                <w:color w:val="000000"/>
                <w:sz w:val="22"/>
                <w:lang w:eastAsia="en-PH"/>
              </w:rPr>
            </w:pPr>
            <w:r w:rsidRPr="002F450F">
              <w:rPr>
                <w:rFonts w:eastAsia="Times New Roman" w:cs="Times New Roman"/>
                <w:b w:val="0"/>
                <w:color w:val="000000"/>
                <w:sz w:val="22"/>
                <w:lang w:eastAsia="en-PH"/>
              </w:rPr>
              <w:t> Project Description</w:t>
            </w:r>
          </w:p>
        </w:tc>
        <w:tc>
          <w:tcPr>
            <w:tcW w:w="99"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1FFD3C46"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4" w:space="0" w:color="auto"/>
              <w:left w:val="nil"/>
              <w:bottom w:val="single" w:sz="4" w:space="0" w:color="auto"/>
              <w:right w:val="single" w:sz="4" w:space="0" w:color="auto"/>
            </w:tcBorders>
            <w:shd w:val="clear" w:color="auto" w:fill="auto"/>
            <w:noWrap/>
            <w:vAlign w:val="center"/>
            <w:hideMark/>
          </w:tcPr>
          <w:p w14:paraId="50FE1EFF"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4" w:space="0" w:color="auto"/>
              <w:left w:val="nil"/>
              <w:bottom w:val="single" w:sz="4" w:space="0" w:color="auto"/>
              <w:right w:val="single" w:sz="4" w:space="0" w:color="auto"/>
            </w:tcBorders>
            <w:shd w:val="clear" w:color="auto" w:fill="auto"/>
            <w:noWrap/>
            <w:vAlign w:val="center"/>
            <w:hideMark/>
          </w:tcPr>
          <w:p w14:paraId="3FF8071C" w14:textId="77777777" w:rsidR="00EA525F" w:rsidRPr="00A01D04" w:rsidRDefault="00EA525F" w:rsidP="00EA525F">
            <w:pPr>
              <w:rPr>
                <w:rFonts w:eastAsia="Times New Roman" w:cs="Times New Roman"/>
                <w:b w:val="0"/>
                <w:color w:val="000000"/>
                <w:sz w:val="22"/>
                <w:lang w:eastAsia="en-PH"/>
              </w:rPr>
            </w:pPr>
          </w:p>
        </w:tc>
        <w:tc>
          <w:tcPr>
            <w:tcW w:w="107" w:type="pct"/>
            <w:tcBorders>
              <w:top w:val="single" w:sz="4" w:space="0" w:color="auto"/>
              <w:left w:val="nil"/>
              <w:bottom w:val="single" w:sz="4" w:space="0" w:color="auto"/>
              <w:right w:val="single" w:sz="12" w:space="0" w:color="auto"/>
            </w:tcBorders>
            <w:shd w:val="clear" w:color="auto" w:fill="auto"/>
            <w:noWrap/>
            <w:vAlign w:val="center"/>
            <w:hideMark/>
          </w:tcPr>
          <w:p w14:paraId="29359B49"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4" w:space="0" w:color="auto"/>
              <w:left w:val="single" w:sz="12" w:space="0" w:color="auto"/>
              <w:bottom w:val="single" w:sz="4" w:space="0" w:color="auto"/>
              <w:right w:val="single" w:sz="4" w:space="0" w:color="auto"/>
            </w:tcBorders>
            <w:shd w:val="clear" w:color="auto" w:fill="auto"/>
            <w:noWrap/>
            <w:vAlign w:val="center"/>
            <w:hideMark/>
          </w:tcPr>
          <w:p w14:paraId="0892F865"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4" w:space="0" w:color="auto"/>
              <w:left w:val="nil"/>
              <w:bottom w:val="single" w:sz="4" w:space="0" w:color="auto"/>
              <w:right w:val="single" w:sz="4" w:space="0" w:color="auto"/>
            </w:tcBorders>
            <w:shd w:val="clear" w:color="auto" w:fill="0070C0"/>
            <w:noWrap/>
            <w:vAlign w:val="center"/>
            <w:hideMark/>
          </w:tcPr>
          <w:p w14:paraId="094FE900"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4" w:space="0" w:color="auto"/>
              <w:left w:val="nil"/>
              <w:bottom w:val="single" w:sz="4" w:space="0" w:color="auto"/>
              <w:right w:val="single" w:sz="4" w:space="0" w:color="auto"/>
            </w:tcBorders>
            <w:shd w:val="clear" w:color="auto" w:fill="0070C0"/>
            <w:noWrap/>
            <w:vAlign w:val="center"/>
            <w:hideMark/>
          </w:tcPr>
          <w:p w14:paraId="59AA6237" w14:textId="77777777" w:rsidR="00EA525F" w:rsidRPr="00A01D04" w:rsidRDefault="00EA525F" w:rsidP="00EA525F">
            <w:pPr>
              <w:rPr>
                <w:rFonts w:eastAsia="Times New Roman" w:cs="Times New Roman"/>
                <w:b w:val="0"/>
                <w:color w:val="000000"/>
                <w:sz w:val="22"/>
                <w:lang w:eastAsia="en-PH"/>
              </w:rPr>
            </w:pPr>
          </w:p>
        </w:tc>
        <w:tc>
          <w:tcPr>
            <w:tcW w:w="105" w:type="pct"/>
            <w:tcBorders>
              <w:top w:val="single" w:sz="4" w:space="0" w:color="auto"/>
              <w:left w:val="nil"/>
              <w:bottom w:val="single" w:sz="4" w:space="0" w:color="auto"/>
              <w:right w:val="single" w:sz="12" w:space="0" w:color="auto"/>
            </w:tcBorders>
            <w:shd w:val="clear" w:color="auto" w:fill="0070C0"/>
            <w:noWrap/>
            <w:vAlign w:val="center"/>
            <w:hideMark/>
          </w:tcPr>
          <w:p w14:paraId="7886C12D"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4" w:space="0" w:color="auto"/>
              <w:left w:val="single" w:sz="12" w:space="0" w:color="auto"/>
              <w:bottom w:val="single" w:sz="4" w:space="0" w:color="auto"/>
              <w:right w:val="single" w:sz="4" w:space="0" w:color="auto"/>
            </w:tcBorders>
            <w:shd w:val="clear" w:color="auto" w:fill="0070C0"/>
            <w:noWrap/>
            <w:vAlign w:val="center"/>
            <w:hideMark/>
          </w:tcPr>
          <w:p w14:paraId="64ADDC72"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4" w:space="0" w:color="auto"/>
              <w:left w:val="nil"/>
              <w:bottom w:val="single" w:sz="4" w:space="0" w:color="auto"/>
              <w:right w:val="single" w:sz="4" w:space="0" w:color="auto"/>
            </w:tcBorders>
            <w:shd w:val="clear" w:color="auto" w:fill="auto"/>
            <w:noWrap/>
            <w:vAlign w:val="center"/>
            <w:hideMark/>
          </w:tcPr>
          <w:p w14:paraId="7CEF006A"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4" w:space="0" w:color="auto"/>
              <w:left w:val="nil"/>
              <w:bottom w:val="single" w:sz="4" w:space="0" w:color="auto"/>
              <w:right w:val="single" w:sz="4" w:space="0" w:color="auto"/>
            </w:tcBorders>
            <w:shd w:val="clear" w:color="auto" w:fill="auto"/>
            <w:noWrap/>
            <w:vAlign w:val="center"/>
            <w:hideMark/>
          </w:tcPr>
          <w:p w14:paraId="77EFDE23" w14:textId="77777777" w:rsidR="00EA525F" w:rsidRPr="00A01D04" w:rsidRDefault="00EA525F" w:rsidP="00EA525F">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4829D9D4"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08967043"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0E5D7071"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31AF5813" w14:textId="77777777" w:rsidR="00EA525F" w:rsidRPr="00A01D04" w:rsidRDefault="00EA525F" w:rsidP="00EA525F">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2ED28D25"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5E7D9FC7"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14677F3F"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61894137" w14:textId="77777777" w:rsidR="00EA525F" w:rsidRPr="00A01D04" w:rsidRDefault="00EA525F" w:rsidP="00EA525F">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6997D70F"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012252DD"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1CD197CB"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2FB9005E"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674FEF46"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009B3FD1"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5EEBD598"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186E098E"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507149A7"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252366EF"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5A309B71"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15C815DF"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37FBBAFE"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4F4177D7"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1D9F5D95"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05D5D4E1" w14:textId="77777777" w:rsidR="00EA525F" w:rsidRPr="00A01D04" w:rsidRDefault="00EA525F" w:rsidP="00EA525F">
            <w:pPr>
              <w:rPr>
                <w:rFonts w:eastAsia="Times New Roman" w:cs="Times New Roman"/>
                <w:b w:val="0"/>
                <w:color w:val="000000"/>
                <w:sz w:val="22"/>
                <w:lang w:eastAsia="en-PH"/>
              </w:rPr>
            </w:pPr>
          </w:p>
        </w:tc>
        <w:tc>
          <w:tcPr>
            <w:tcW w:w="104" w:type="pct"/>
            <w:tcBorders>
              <w:top w:val="single" w:sz="2" w:space="0" w:color="auto"/>
              <w:left w:val="single" w:sz="4" w:space="0" w:color="auto"/>
              <w:bottom w:val="single" w:sz="2" w:space="0" w:color="auto"/>
              <w:right w:val="single" w:sz="12" w:space="0" w:color="auto"/>
            </w:tcBorders>
            <w:vAlign w:val="center"/>
          </w:tcPr>
          <w:p w14:paraId="7754749B"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7E0A5956"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6E124255"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4D87AE17" w14:textId="77777777" w:rsidR="00EA525F" w:rsidRPr="00A01D04" w:rsidRDefault="00EA525F" w:rsidP="00EA525F">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12" w:space="0" w:color="auto"/>
            </w:tcBorders>
            <w:vAlign w:val="center"/>
          </w:tcPr>
          <w:p w14:paraId="692E81E5" w14:textId="77777777" w:rsidR="00EA525F" w:rsidRPr="00A01D04" w:rsidRDefault="00EA525F" w:rsidP="00EA525F">
            <w:pPr>
              <w:rPr>
                <w:rFonts w:eastAsia="Times New Roman" w:cs="Times New Roman"/>
                <w:b w:val="0"/>
                <w:color w:val="000000"/>
                <w:sz w:val="22"/>
                <w:lang w:eastAsia="en-PH"/>
              </w:rPr>
            </w:pPr>
          </w:p>
        </w:tc>
      </w:tr>
      <w:tr w:rsidR="00EA525F" w:rsidRPr="00A01D04" w14:paraId="3F433D34" w14:textId="77777777" w:rsidTr="00D25996">
        <w:trPr>
          <w:trHeight w:val="300"/>
        </w:trPr>
        <w:tc>
          <w:tcPr>
            <w:tcW w:w="980" w:type="pct"/>
            <w:tcBorders>
              <w:top w:val="nil"/>
              <w:left w:val="single" w:sz="12" w:space="0" w:color="auto"/>
              <w:bottom w:val="single" w:sz="4" w:space="0" w:color="auto"/>
              <w:right w:val="single" w:sz="12" w:space="0" w:color="auto"/>
            </w:tcBorders>
            <w:shd w:val="clear" w:color="auto" w:fill="auto"/>
            <w:noWrap/>
            <w:vAlign w:val="center"/>
            <w:hideMark/>
          </w:tcPr>
          <w:p w14:paraId="25AC0892" w14:textId="7BFC3904" w:rsidR="00EA525F" w:rsidRPr="00A01D04" w:rsidRDefault="00EA525F" w:rsidP="00EA525F">
            <w:pPr>
              <w:jc w:val="left"/>
              <w:rPr>
                <w:rFonts w:eastAsia="Times New Roman" w:cs="Times New Roman"/>
                <w:b w:val="0"/>
                <w:color w:val="000000"/>
                <w:sz w:val="22"/>
                <w:lang w:eastAsia="en-PH"/>
              </w:rPr>
            </w:pPr>
            <w:r w:rsidRPr="00A01D04">
              <w:rPr>
                <w:rFonts w:eastAsia="Times New Roman" w:cs="Times New Roman"/>
                <w:b w:val="0"/>
                <w:color w:val="000000"/>
                <w:sz w:val="22"/>
                <w:lang w:eastAsia="en-PH"/>
              </w:rPr>
              <w:t> </w:t>
            </w:r>
            <w:r w:rsidRPr="002F450F">
              <w:rPr>
                <w:rFonts w:eastAsia="Times New Roman" w:cs="Times New Roman"/>
                <w:b w:val="0"/>
                <w:color w:val="000000"/>
                <w:sz w:val="22"/>
                <w:lang w:eastAsia="en-PH"/>
              </w:rPr>
              <w:t>Objective of the Study</w:t>
            </w: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53D195C4"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2A6B5A0B"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736A29AA" w14:textId="77777777" w:rsidR="00EA525F" w:rsidRPr="00A01D04" w:rsidRDefault="00EA525F" w:rsidP="00EA525F">
            <w:pPr>
              <w:rPr>
                <w:rFonts w:eastAsia="Times New Roman" w:cs="Times New Roman"/>
                <w:b w:val="0"/>
                <w:color w:val="000000"/>
                <w:sz w:val="22"/>
                <w:lang w:eastAsia="en-PH"/>
              </w:rPr>
            </w:pPr>
          </w:p>
        </w:tc>
        <w:tc>
          <w:tcPr>
            <w:tcW w:w="107" w:type="pct"/>
            <w:tcBorders>
              <w:top w:val="nil"/>
              <w:left w:val="nil"/>
              <w:bottom w:val="single" w:sz="4" w:space="0" w:color="auto"/>
              <w:right w:val="single" w:sz="12" w:space="0" w:color="auto"/>
            </w:tcBorders>
            <w:shd w:val="clear" w:color="auto" w:fill="auto"/>
            <w:noWrap/>
            <w:vAlign w:val="center"/>
            <w:hideMark/>
          </w:tcPr>
          <w:p w14:paraId="4ACD5E83"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43AF95E4"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FFFF00"/>
            <w:noWrap/>
            <w:vAlign w:val="center"/>
            <w:hideMark/>
          </w:tcPr>
          <w:p w14:paraId="42161E8D"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FFFF00"/>
            <w:noWrap/>
            <w:vAlign w:val="center"/>
            <w:hideMark/>
          </w:tcPr>
          <w:p w14:paraId="659ECF14" w14:textId="77777777" w:rsidR="00EA525F" w:rsidRPr="00A01D04" w:rsidRDefault="00EA525F" w:rsidP="00EA525F">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FFFF00"/>
            <w:noWrap/>
            <w:vAlign w:val="center"/>
            <w:hideMark/>
          </w:tcPr>
          <w:p w14:paraId="187B1386"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FFFF00"/>
            <w:noWrap/>
            <w:vAlign w:val="center"/>
            <w:hideMark/>
          </w:tcPr>
          <w:p w14:paraId="44A8CCAD"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1AC0F040"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76CD9433" w14:textId="77777777" w:rsidR="00EA525F" w:rsidRPr="00A01D04" w:rsidRDefault="00EA525F" w:rsidP="00EA525F">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47BB5745"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790FDDE3"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70C035EA"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18E133F1" w14:textId="77777777" w:rsidR="00EA525F" w:rsidRPr="00A01D04" w:rsidRDefault="00EA525F" w:rsidP="00EA525F">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1292679D"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159DBB51"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5F27DEA0"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179495EA" w14:textId="77777777" w:rsidR="00EA525F" w:rsidRPr="00A01D04" w:rsidRDefault="00EA525F" w:rsidP="00EA525F">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3A47FA2A"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7654F406"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3422710F"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28580F10"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55469EA5"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114104DF"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0664AC31"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5F2E8AB9"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178CBA85"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0CDC3598"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7700C150"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730503A2"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22695B82"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3EE8553B"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721A8B74"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7F64C4DE" w14:textId="77777777" w:rsidR="00EA525F" w:rsidRPr="00A01D04" w:rsidRDefault="00EA525F" w:rsidP="00EA525F">
            <w:pPr>
              <w:rPr>
                <w:rFonts w:eastAsia="Times New Roman" w:cs="Times New Roman"/>
                <w:b w:val="0"/>
                <w:color w:val="000000"/>
                <w:sz w:val="22"/>
                <w:lang w:eastAsia="en-PH"/>
              </w:rPr>
            </w:pPr>
          </w:p>
        </w:tc>
        <w:tc>
          <w:tcPr>
            <w:tcW w:w="104" w:type="pct"/>
            <w:tcBorders>
              <w:top w:val="single" w:sz="2" w:space="0" w:color="auto"/>
              <w:left w:val="single" w:sz="4" w:space="0" w:color="auto"/>
              <w:bottom w:val="single" w:sz="2" w:space="0" w:color="auto"/>
              <w:right w:val="single" w:sz="12" w:space="0" w:color="auto"/>
            </w:tcBorders>
            <w:vAlign w:val="center"/>
          </w:tcPr>
          <w:p w14:paraId="57E16FDC"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7E8D2475"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07BC9F08"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6A2DB990" w14:textId="77777777" w:rsidR="00EA525F" w:rsidRPr="00A01D04" w:rsidRDefault="00EA525F" w:rsidP="00EA525F">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12" w:space="0" w:color="auto"/>
            </w:tcBorders>
            <w:vAlign w:val="center"/>
          </w:tcPr>
          <w:p w14:paraId="7734CA56" w14:textId="77777777" w:rsidR="00EA525F" w:rsidRPr="00A01D04" w:rsidRDefault="00EA525F" w:rsidP="00EA525F">
            <w:pPr>
              <w:rPr>
                <w:rFonts w:eastAsia="Times New Roman" w:cs="Times New Roman"/>
                <w:b w:val="0"/>
                <w:color w:val="000000"/>
                <w:sz w:val="22"/>
                <w:lang w:eastAsia="en-PH"/>
              </w:rPr>
            </w:pPr>
          </w:p>
        </w:tc>
      </w:tr>
      <w:tr w:rsidR="00EA525F" w:rsidRPr="00A01D04" w14:paraId="4B7F2F4A" w14:textId="77777777" w:rsidTr="00D25996">
        <w:trPr>
          <w:trHeight w:val="300"/>
        </w:trPr>
        <w:tc>
          <w:tcPr>
            <w:tcW w:w="980" w:type="pct"/>
            <w:tcBorders>
              <w:top w:val="nil"/>
              <w:left w:val="single" w:sz="12" w:space="0" w:color="auto"/>
              <w:bottom w:val="single" w:sz="4" w:space="0" w:color="auto"/>
              <w:right w:val="single" w:sz="12" w:space="0" w:color="auto"/>
            </w:tcBorders>
            <w:shd w:val="clear" w:color="auto" w:fill="auto"/>
            <w:noWrap/>
            <w:vAlign w:val="center"/>
            <w:hideMark/>
          </w:tcPr>
          <w:p w14:paraId="118FC664" w14:textId="4B7CD777" w:rsidR="00EA525F" w:rsidRPr="00A01D04" w:rsidRDefault="00EA525F" w:rsidP="00EA525F">
            <w:pPr>
              <w:jc w:val="left"/>
              <w:rPr>
                <w:rFonts w:eastAsia="Times New Roman" w:cs="Times New Roman"/>
                <w:b w:val="0"/>
                <w:color w:val="000000"/>
                <w:sz w:val="22"/>
                <w:lang w:eastAsia="en-PH"/>
              </w:rPr>
            </w:pPr>
            <w:r w:rsidRPr="002F450F">
              <w:rPr>
                <w:rFonts w:eastAsia="Times New Roman" w:cs="Times New Roman"/>
                <w:b w:val="0"/>
                <w:color w:val="000000"/>
                <w:sz w:val="22"/>
                <w:lang w:eastAsia="en-PH"/>
              </w:rPr>
              <w:t> Scope and Limitations</w:t>
            </w: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53BA9D47"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39309A6A"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18A0A462" w14:textId="77777777" w:rsidR="00EA525F" w:rsidRPr="00A01D04" w:rsidRDefault="00EA525F" w:rsidP="00EA525F">
            <w:pPr>
              <w:rPr>
                <w:rFonts w:eastAsia="Times New Roman" w:cs="Times New Roman"/>
                <w:b w:val="0"/>
                <w:color w:val="000000"/>
                <w:sz w:val="22"/>
                <w:lang w:eastAsia="en-PH"/>
              </w:rPr>
            </w:pPr>
          </w:p>
        </w:tc>
        <w:tc>
          <w:tcPr>
            <w:tcW w:w="107" w:type="pct"/>
            <w:tcBorders>
              <w:top w:val="nil"/>
              <w:left w:val="nil"/>
              <w:bottom w:val="single" w:sz="4" w:space="0" w:color="auto"/>
              <w:right w:val="single" w:sz="12" w:space="0" w:color="auto"/>
            </w:tcBorders>
            <w:shd w:val="clear" w:color="auto" w:fill="auto"/>
            <w:noWrap/>
            <w:vAlign w:val="center"/>
            <w:hideMark/>
          </w:tcPr>
          <w:p w14:paraId="65CF0F34"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5387224B"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0070C0"/>
            <w:noWrap/>
            <w:vAlign w:val="center"/>
            <w:hideMark/>
          </w:tcPr>
          <w:p w14:paraId="023B8060"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0070C0"/>
            <w:noWrap/>
            <w:vAlign w:val="center"/>
            <w:hideMark/>
          </w:tcPr>
          <w:p w14:paraId="3FB89048" w14:textId="77777777" w:rsidR="00EA525F" w:rsidRPr="00A01D04" w:rsidRDefault="00EA525F" w:rsidP="00EA525F">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0070C0"/>
            <w:noWrap/>
            <w:vAlign w:val="center"/>
            <w:hideMark/>
          </w:tcPr>
          <w:p w14:paraId="2683F6D9"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0070C0"/>
            <w:noWrap/>
            <w:vAlign w:val="center"/>
            <w:hideMark/>
          </w:tcPr>
          <w:p w14:paraId="2FA1A166"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66B9933B"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78521BB7" w14:textId="77777777" w:rsidR="00EA525F" w:rsidRPr="00A01D04" w:rsidRDefault="00EA525F" w:rsidP="00EA525F">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00FE4128"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351650CE"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3426CE4C"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4FC50852" w14:textId="77777777" w:rsidR="00EA525F" w:rsidRPr="00A01D04" w:rsidRDefault="00EA525F" w:rsidP="00EA525F">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54DD17A7"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40E14C5E"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1E3B7ECD"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6B7C5157" w14:textId="77777777" w:rsidR="00EA525F" w:rsidRPr="00A01D04" w:rsidRDefault="00EA525F" w:rsidP="00EA525F">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1B4972C4"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6BC47BED"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6BD3322C"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2038C496"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3CDA790C"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246290EF"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745EF6EA"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7A3363E5"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208C2FD2"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3D1346DC"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279228E9"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2D3834F5"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60546B53"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21A64491"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02A13A5C"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7E487A10" w14:textId="77777777" w:rsidR="00EA525F" w:rsidRPr="00A01D04" w:rsidRDefault="00EA525F" w:rsidP="00EA525F">
            <w:pPr>
              <w:rPr>
                <w:rFonts w:eastAsia="Times New Roman" w:cs="Times New Roman"/>
                <w:b w:val="0"/>
                <w:color w:val="000000"/>
                <w:sz w:val="22"/>
                <w:lang w:eastAsia="en-PH"/>
              </w:rPr>
            </w:pPr>
          </w:p>
        </w:tc>
        <w:tc>
          <w:tcPr>
            <w:tcW w:w="104" w:type="pct"/>
            <w:tcBorders>
              <w:top w:val="single" w:sz="2" w:space="0" w:color="auto"/>
              <w:left w:val="single" w:sz="4" w:space="0" w:color="auto"/>
              <w:bottom w:val="single" w:sz="2" w:space="0" w:color="auto"/>
              <w:right w:val="single" w:sz="12" w:space="0" w:color="auto"/>
            </w:tcBorders>
            <w:vAlign w:val="center"/>
          </w:tcPr>
          <w:p w14:paraId="3D7FC32F"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696FA6EE"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7B63F5E3"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44DD0837" w14:textId="77777777" w:rsidR="00EA525F" w:rsidRPr="00A01D04" w:rsidRDefault="00EA525F" w:rsidP="00EA525F">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12" w:space="0" w:color="auto"/>
            </w:tcBorders>
            <w:vAlign w:val="center"/>
          </w:tcPr>
          <w:p w14:paraId="6E90FE78" w14:textId="77777777" w:rsidR="00EA525F" w:rsidRPr="00A01D04" w:rsidRDefault="00EA525F" w:rsidP="00EA525F">
            <w:pPr>
              <w:rPr>
                <w:rFonts w:eastAsia="Times New Roman" w:cs="Times New Roman"/>
                <w:b w:val="0"/>
                <w:color w:val="000000"/>
                <w:sz w:val="22"/>
                <w:lang w:eastAsia="en-PH"/>
              </w:rPr>
            </w:pPr>
          </w:p>
        </w:tc>
      </w:tr>
      <w:tr w:rsidR="00EA525F" w:rsidRPr="00A01D04" w14:paraId="54641A77" w14:textId="77777777" w:rsidTr="00D25996">
        <w:trPr>
          <w:trHeight w:val="300"/>
        </w:trPr>
        <w:tc>
          <w:tcPr>
            <w:tcW w:w="980" w:type="pct"/>
            <w:tcBorders>
              <w:top w:val="nil"/>
              <w:left w:val="single" w:sz="12" w:space="0" w:color="auto"/>
              <w:bottom w:val="single" w:sz="4" w:space="0" w:color="auto"/>
              <w:right w:val="single" w:sz="12" w:space="0" w:color="auto"/>
            </w:tcBorders>
            <w:shd w:val="clear" w:color="auto" w:fill="auto"/>
            <w:noWrap/>
            <w:vAlign w:val="center"/>
            <w:hideMark/>
          </w:tcPr>
          <w:p w14:paraId="694600B9" w14:textId="7B153C63" w:rsidR="00EA525F" w:rsidRPr="00A01D04" w:rsidRDefault="00EA525F" w:rsidP="00EA525F">
            <w:pPr>
              <w:jc w:val="left"/>
              <w:rPr>
                <w:rFonts w:eastAsia="Times New Roman" w:cs="Times New Roman"/>
                <w:b w:val="0"/>
                <w:color w:val="000000"/>
                <w:sz w:val="22"/>
                <w:lang w:eastAsia="en-PH"/>
              </w:rPr>
            </w:pPr>
            <w:r w:rsidRPr="002F450F">
              <w:rPr>
                <w:rFonts w:eastAsia="Times New Roman" w:cs="Times New Roman"/>
                <w:b w:val="0"/>
                <w:color w:val="000000"/>
                <w:sz w:val="22"/>
                <w:lang w:eastAsia="en-PH"/>
              </w:rPr>
              <w:t> RRL and RRS</w:t>
            </w: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3D96A70D"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57938280"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51024E1A" w14:textId="77777777" w:rsidR="00EA525F" w:rsidRPr="00A01D04" w:rsidRDefault="00EA525F" w:rsidP="00EA525F">
            <w:pPr>
              <w:rPr>
                <w:rFonts w:eastAsia="Times New Roman" w:cs="Times New Roman"/>
                <w:b w:val="0"/>
                <w:color w:val="000000"/>
                <w:sz w:val="22"/>
                <w:lang w:eastAsia="en-PH"/>
              </w:rPr>
            </w:pPr>
          </w:p>
        </w:tc>
        <w:tc>
          <w:tcPr>
            <w:tcW w:w="107" w:type="pct"/>
            <w:tcBorders>
              <w:top w:val="nil"/>
              <w:left w:val="nil"/>
              <w:bottom w:val="single" w:sz="4" w:space="0" w:color="auto"/>
              <w:right w:val="single" w:sz="12" w:space="0" w:color="auto"/>
            </w:tcBorders>
            <w:shd w:val="clear" w:color="auto" w:fill="auto"/>
            <w:noWrap/>
            <w:vAlign w:val="center"/>
            <w:hideMark/>
          </w:tcPr>
          <w:p w14:paraId="607B20F9"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6EACCF04"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768EAF21"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5AE18DBB" w14:textId="77777777" w:rsidR="00EA525F" w:rsidRPr="00A01D04" w:rsidRDefault="00EA525F" w:rsidP="00EA525F">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FFFF00"/>
            <w:noWrap/>
            <w:vAlign w:val="center"/>
            <w:hideMark/>
          </w:tcPr>
          <w:p w14:paraId="1A072BCF"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FFFF00"/>
            <w:noWrap/>
            <w:vAlign w:val="center"/>
            <w:hideMark/>
          </w:tcPr>
          <w:p w14:paraId="202854C1"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FFFF00"/>
            <w:noWrap/>
            <w:vAlign w:val="center"/>
            <w:hideMark/>
          </w:tcPr>
          <w:p w14:paraId="46483E90"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5C94FAF8" w14:textId="77777777" w:rsidR="00EA525F" w:rsidRPr="00A01D04" w:rsidRDefault="00EA525F" w:rsidP="00EA525F">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5A6CE212"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1E29AE8C"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4019FAD0"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3FB7E21E" w14:textId="77777777" w:rsidR="00EA525F" w:rsidRPr="00A01D04" w:rsidRDefault="00EA525F" w:rsidP="00EA525F">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0C6A699A"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6961DE1C"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6A92B59B"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194DE88F" w14:textId="77777777" w:rsidR="00EA525F" w:rsidRPr="00A01D04" w:rsidRDefault="00EA525F" w:rsidP="00EA525F">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5CDF62FB"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00E51765"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6FBF39DB"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161B814C"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383BED7E"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6E12CD0B"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625109C4"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59F09E43"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7EF4460E"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7C307F7E"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6B980114"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416E434B"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3E1864CB"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48DFA3B3"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4697EFB4"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4DD3B8E3" w14:textId="77777777" w:rsidR="00EA525F" w:rsidRPr="00A01D04" w:rsidRDefault="00EA525F" w:rsidP="00EA525F">
            <w:pPr>
              <w:rPr>
                <w:rFonts w:eastAsia="Times New Roman" w:cs="Times New Roman"/>
                <w:b w:val="0"/>
                <w:color w:val="000000"/>
                <w:sz w:val="22"/>
                <w:lang w:eastAsia="en-PH"/>
              </w:rPr>
            </w:pPr>
          </w:p>
        </w:tc>
        <w:tc>
          <w:tcPr>
            <w:tcW w:w="104" w:type="pct"/>
            <w:tcBorders>
              <w:top w:val="single" w:sz="2" w:space="0" w:color="auto"/>
              <w:left w:val="single" w:sz="4" w:space="0" w:color="auto"/>
              <w:bottom w:val="single" w:sz="2" w:space="0" w:color="auto"/>
              <w:right w:val="single" w:sz="12" w:space="0" w:color="auto"/>
            </w:tcBorders>
            <w:vAlign w:val="center"/>
          </w:tcPr>
          <w:p w14:paraId="4E68B6E7"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223D9EFA"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3108953E"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31523CBF" w14:textId="77777777" w:rsidR="00EA525F" w:rsidRPr="00A01D04" w:rsidRDefault="00EA525F" w:rsidP="00EA525F">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12" w:space="0" w:color="auto"/>
            </w:tcBorders>
            <w:vAlign w:val="center"/>
          </w:tcPr>
          <w:p w14:paraId="3AF14155" w14:textId="77777777" w:rsidR="00EA525F" w:rsidRPr="00A01D04" w:rsidRDefault="00EA525F" w:rsidP="00EA525F">
            <w:pPr>
              <w:rPr>
                <w:rFonts w:eastAsia="Times New Roman" w:cs="Times New Roman"/>
                <w:b w:val="0"/>
                <w:color w:val="000000"/>
                <w:sz w:val="22"/>
                <w:lang w:eastAsia="en-PH"/>
              </w:rPr>
            </w:pPr>
          </w:p>
        </w:tc>
      </w:tr>
      <w:tr w:rsidR="00EA525F" w:rsidRPr="00A01D04" w14:paraId="2C422AD5" w14:textId="77777777" w:rsidTr="00D25996">
        <w:trPr>
          <w:trHeight w:val="300"/>
        </w:trPr>
        <w:tc>
          <w:tcPr>
            <w:tcW w:w="980" w:type="pct"/>
            <w:tcBorders>
              <w:top w:val="nil"/>
              <w:left w:val="single" w:sz="12" w:space="0" w:color="auto"/>
              <w:bottom w:val="single" w:sz="4" w:space="0" w:color="auto"/>
              <w:right w:val="single" w:sz="12" w:space="0" w:color="auto"/>
            </w:tcBorders>
            <w:shd w:val="clear" w:color="auto" w:fill="auto"/>
            <w:noWrap/>
            <w:vAlign w:val="center"/>
            <w:hideMark/>
          </w:tcPr>
          <w:p w14:paraId="69F5B9DE" w14:textId="77855AA1" w:rsidR="00EA525F" w:rsidRPr="002F450F" w:rsidRDefault="00EA525F" w:rsidP="00EA525F">
            <w:pPr>
              <w:jc w:val="left"/>
              <w:rPr>
                <w:rFonts w:eastAsia="Times New Roman" w:cs="Times New Roman"/>
                <w:b w:val="0"/>
                <w:color w:val="000000"/>
                <w:sz w:val="22"/>
                <w:lang w:eastAsia="en-PH"/>
              </w:rPr>
            </w:pPr>
            <w:r w:rsidRPr="002F450F">
              <w:rPr>
                <w:rFonts w:eastAsia="Times New Roman" w:cs="Times New Roman"/>
                <w:b w:val="0"/>
                <w:color w:val="000000"/>
                <w:sz w:val="22"/>
                <w:lang w:eastAsia="en-PH"/>
              </w:rPr>
              <w:t xml:space="preserve">Overview of the current </w:t>
            </w:r>
          </w:p>
          <w:p w14:paraId="12E85EBB" w14:textId="77777777" w:rsidR="00EA525F" w:rsidRPr="002F450F" w:rsidRDefault="00EA525F" w:rsidP="00EA525F">
            <w:pPr>
              <w:jc w:val="left"/>
              <w:rPr>
                <w:rFonts w:eastAsia="Times New Roman" w:cs="Times New Roman"/>
                <w:b w:val="0"/>
                <w:color w:val="000000"/>
                <w:sz w:val="22"/>
                <w:lang w:eastAsia="en-PH"/>
              </w:rPr>
            </w:pPr>
            <w:r w:rsidRPr="002F450F">
              <w:rPr>
                <w:rFonts w:eastAsia="Times New Roman" w:cs="Times New Roman"/>
                <w:b w:val="0"/>
                <w:color w:val="000000"/>
                <w:sz w:val="22"/>
                <w:lang w:eastAsia="en-PH"/>
              </w:rPr>
              <w:t xml:space="preserve">Technology use in the </w:t>
            </w:r>
          </w:p>
          <w:p w14:paraId="1F58371A" w14:textId="7786E0AE" w:rsidR="00EA525F" w:rsidRPr="00A01D04" w:rsidRDefault="00EA525F" w:rsidP="00EA525F">
            <w:pPr>
              <w:jc w:val="left"/>
              <w:rPr>
                <w:rFonts w:eastAsia="Times New Roman" w:cs="Times New Roman"/>
                <w:b w:val="0"/>
                <w:color w:val="000000"/>
                <w:sz w:val="22"/>
                <w:lang w:eastAsia="en-PH"/>
              </w:rPr>
            </w:pPr>
            <w:r w:rsidRPr="002F450F">
              <w:rPr>
                <w:rFonts w:eastAsia="Times New Roman" w:cs="Times New Roman"/>
                <w:b w:val="0"/>
                <w:color w:val="000000"/>
                <w:sz w:val="22"/>
                <w:lang w:eastAsia="en-PH"/>
              </w:rPr>
              <w:t>System</w:t>
            </w: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16469B31"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2DBC69DD"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30360C91" w14:textId="77777777" w:rsidR="00EA525F" w:rsidRPr="00A01D04" w:rsidRDefault="00EA525F" w:rsidP="00EA525F">
            <w:pPr>
              <w:rPr>
                <w:rFonts w:eastAsia="Times New Roman" w:cs="Times New Roman"/>
                <w:b w:val="0"/>
                <w:color w:val="000000"/>
                <w:sz w:val="22"/>
                <w:lang w:eastAsia="en-PH"/>
              </w:rPr>
            </w:pPr>
          </w:p>
        </w:tc>
        <w:tc>
          <w:tcPr>
            <w:tcW w:w="107" w:type="pct"/>
            <w:tcBorders>
              <w:top w:val="nil"/>
              <w:left w:val="nil"/>
              <w:bottom w:val="single" w:sz="4" w:space="0" w:color="auto"/>
              <w:right w:val="single" w:sz="12" w:space="0" w:color="auto"/>
            </w:tcBorders>
            <w:shd w:val="clear" w:color="auto" w:fill="auto"/>
            <w:noWrap/>
            <w:vAlign w:val="center"/>
            <w:hideMark/>
          </w:tcPr>
          <w:p w14:paraId="248CE2E1"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4BE8A129"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367B906A"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3D600946" w14:textId="77777777" w:rsidR="00EA525F" w:rsidRPr="00A01D04" w:rsidRDefault="00EA525F" w:rsidP="00EA525F">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2850A94F"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397BFE3C"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0070C0"/>
            <w:noWrap/>
            <w:vAlign w:val="center"/>
            <w:hideMark/>
          </w:tcPr>
          <w:p w14:paraId="64D52906"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0070C0"/>
            <w:noWrap/>
            <w:vAlign w:val="center"/>
            <w:hideMark/>
          </w:tcPr>
          <w:p w14:paraId="6093B43A" w14:textId="77777777" w:rsidR="00EA525F" w:rsidRPr="00A01D04" w:rsidRDefault="00EA525F" w:rsidP="00EA525F">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1D76083D"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5426C69A"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6E9DF5DB"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3CEDD2B0" w14:textId="77777777" w:rsidR="00EA525F" w:rsidRPr="00A01D04" w:rsidRDefault="00EA525F" w:rsidP="00EA525F">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0AB874CB"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616554D4"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077434FE"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10219DF0" w14:textId="77777777" w:rsidR="00EA525F" w:rsidRPr="00A01D04" w:rsidRDefault="00EA525F" w:rsidP="00EA525F">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74B4B35C"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5351D2F2"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051677F1"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4A040CDA"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186DD8CC"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4922B62B"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53B361F7"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23C23279"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6C171B74"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4D8526A1"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0827C123"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78291C9A"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5C3B2552"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6413B1D9"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629AC3B9"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66536DA4" w14:textId="77777777" w:rsidR="00EA525F" w:rsidRPr="00A01D04" w:rsidRDefault="00EA525F" w:rsidP="00EA525F">
            <w:pPr>
              <w:rPr>
                <w:rFonts w:eastAsia="Times New Roman" w:cs="Times New Roman"/>
                <w:b w:val="0"/>
                <w:color w:val="000000"/>
                <w:sz w:val="22"/>
                <w:lang w:eastAsia="en-PH"/>
              </w:rPr>
            </w:pPr>
          </w:p>
        </w:tc>
        <w:tc>
          <w:tcPr>
            <w:tcW w:w="104" w:type="pct"/>
            <w:tcBorders>
              <w:top w:val="single" w:sz="2" w:space="0" w:color="auto"/>
              <w:left w:val="single" w:sz="4" w:space="0" w:color="auto"/>
              <w:bottom w:val="single" w:sz="2" w:space="0" w:color="auto"/>
              <w:right w:val="single" w:sz="12" w:space="0" w:color="auto"/>
            </w:tcBorders>
            <w:vAlign w:val="center"/>
          </w:tcPr>
          <w:p w14:paraId="29A219D3"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4AC5870C"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16DAB792"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5FC11834" w14:textId="77777777" w:rsidR="00EA525F" w:rsidRPr="00A01D04" w:rsidRDefault="00EA525F" w:rsidP="00EA525F">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12" w:space="0" w:color="auto"/>
            </w:tcBorders>
            <w:vAlign w:val="center"/>
          </w:tcPr>
          <w:p w14:paraId="0DCA7DA0" w14:textId="77777777" w:rsidR="00EA525F" w:rsidRPr="00A01D04" w:rsidRDefault="00EA525F" w:rsidP="00EA525F">
            <w:pPr>
              <w:rPr>
                <w:rFonts w:eastAsia="Times New Roman" w:cs="Times New Roman"/>
                <w:b w:val="0"/>
                <w:color w:val="000000"/>
                <w:sz w:val="22"/>
                <w:lang w:eastAsia="en-PH"/>
              </w:rPr>
            </w:pPr>
          </w:p>
        </w:tc>
      </w:tr>
      <w:tr w:rsidR="00EA525F" w:rsidRPr="00A01D04" w14:paraId="440AE80D" w14:textId="77777777" w:rsidTr="00D25996">
        <w:trPr>
          <w:trHeight w:val="300"/>
        </w:trPr>
        <w:tc>
          <w:tcPr>
            <w:tcW w:w="980" w:type="pct"/>
            <w:tcBorders>
              <w:top w:val="nil"/>
              <w:left w:val="single" w:sz="12" w:space="0" w:color="auto"/>
              <w:bottom w:val="single" w:sz="4" w:space="0" w:color="auto"/>
              <w:right w:val="single" w:sz="12" w:space="0" w:color="auto"/>
            </w:tcBorders>
            <w:shd w:val="clear" w:color="auto" w:fill="auto"/>
            <w:noWrap/>
            <w:vAlign w:val="center"/>
            <w:hideMark/>
          </w:tcPr>
          <w:p w14:paraId="5BD758D7" w14:textId="2D8B748F" w:rsidR="00EA525F" w:rsidRPr="002F450F" w:rsidRDefault="00EA525F" w:rsidP="00EA525F">
            <w:pPr>
              <w:jc w:val="left"/>
              <w:rPr>
                <w:rFonts w:eastAsia="Times New Roman" w:cs="Times New Roman"/>
                <w:b w:val="0"/>
                <w:color w:val="000000"/>
                <w:sz w:val="22"/>
                <w:lang w:eastAsia="en-PH"/>
              </w:rPr>
            </w:pPr>
            <w:r w:rsidRPr="002F450F">
              <w:rPr>
                <w:rFonts w:eastAsia="Times New Roman" w:cs="Times New Roman"/>
                <w:b w:val="0"/>
                <w:color w:val="000000"/>
                <w:sz w:val="22"/>
                <w:lang w:eastAsia="en-PH"/>
              </w:rPr>
              <w:t>Hardware Software</w:t>
            </w:r>
          </w:p>
          <w:p w14:paraId="017200B4" w14:textId="6F780F09" w:rsidR="00EA525F" w:rsidRPr="00A01D04" w:rsidRDefault="00EA525F" w:rsidP="00EA525F">
            <w:pPr>
              <w:jc w:val="left"/>
              <w:rPr>
                <w:rFonts w:eastAsia="Times New Roman" w:cs="Times New Roman"/>
                <w:b w:val="0"/>
                <w:color w:val="000000"/>
                <w:sz w:val="22"/>
                <w:lang w:eastAsia="en-PH"/>
              </w:rPr>
            </w:pPr>
            <w:r w:rsidRPr="002F450F">
              <w:rPr>
                <w:rFonts w:eastAsia="Times New Roman" w:cs="Times New Roman"/>
                <w:b w:val="0"/>
                <w:color w:val="000000"/>
                <w:sz w:val="22"/>
                <w:lang w:eastAsia="en-PH"/>
              </w:rPr>
              <w:t>Requirements</w:t>
            </w: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0D91AC45"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288A935C"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6743E98D" w14:textId="77777777" w:rsidR="00EA525F" w:rsidRPr="00A01D04" w:rsidRDefault="00EA525F" w:rsidP="00EA525F">
            <w:pPr>
              <w:rPr>
                <w:rFonts w:eastAsia="Times New Roman" w:cs="Times New Roman"/>
                <w:b w:val="0"/>
                <w:color w:val="000000"/>
                <w:sz w:val="22"/>
                <w:lang w:eastAsia="en-PH"/>
              </w:rPr>
            </w:pPr>
          </w:p>
        </w:tc>
        <w:tc>
          <w:tcPr>
            <w:tcW w:w="107" w:type="pct"/>
            <w:tcBorders>
              <w:top w:val="nil"/>
              <w:left w:val="nil"/>
              <w:bottom w:val="single" w:sz="4" w:space="0" w:color="auto"/>
              <w:right w:val="single" w:sz="12" w:space="0" w:color="auto"/>
            </w:tcBorders>
            <w:shd w:val="clear" w:color="auto" w:fill="auto"/>
            <w:noWrap/>
            <w:vAlign w:val="center"/>
            <w:hideMark/>
          </w:tcPr>
          <w:p w14:paraId="3363C677"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15C1852C"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3C1E9677"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7C7F36E2" w14:textId="77777777" w:rsidR="00EA525F" w:rsidRPr="00A01D04" w:rsidRDefault="00EA525F" w:rsidP="00EA525F">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37696C45"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626B69C2"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FFFF00"/>
            <w:noWrap/>
            <w:vAlign w:val="center"/>
            <w:hideMark/>
          </w:tcPr>
          <w:p w14:paraId="4DC51762"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FFFF00"/>
            <w:noWrap/>
            <w:vAlign w:val="center"/>
            <w:hideMark/>
          </w:tcPr>
          <w:p w14:paraId="1D1EF7A0" w14:textId="77777777" w:rsidR="00EA525F" w:rsidRPr="00A01D04" w:rsidRDefault="00EA525F" w:rsidP="00EA525F">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480E739D"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6D763A9B"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6BB32DB7"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53EDA46A" w14:textId="77777777" w:rsidR="00EA525F" w:rsidRPr="00A01D04" w:rsidRDefault="00EA525F" w:rsidP="00EA525F">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5EC955BD"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6CEB2EB1"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156B1FE2"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49B2E403" w14:textId="77777777" w:rsidR="00EA525F" w:rsidRPr="00A01D04" w:rsidRDefault="00EA525F" w:rsidP="00EA525F">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6EE228CB"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7543EE8D"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4A238C56"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50CB957C"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2D329283"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082B649D"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03BF9748"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681B5A21"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7C5D8DEF"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2C1B03E2"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2370CAE6"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39248C35"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4A239F00"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5397A35B"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7B62CA86"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1800692C" w14:textId="77777777" w:rsidR="00EA525F" w:rsidRPr="00A01D04" w:rsidRDefault="00EA525F" w:rsidP="00EA525F">
            <w:pPr>
              <w:rPr>
                <w:rFonts w:eastAsia="Times New Roman" w:cs="Times New Roman"/>
                <w:b w:val="0"/>
                <w:color w:val="000000"/>
                <w:sz w:val="22"/>
                <w:lang w:eastAsia="en-PH"/>
              </w:rPr>
            </w:pPr>
          </w:p>
        </w:tc>
        <w:tc>
          <w:tcPr>
            <w:tcW w:w="104" w:type="pct"/>
            <w:tcBorders>
              <w:top w:val="single" w:sz="2" w:space="0" w:color="auto"/>
              <w:left w:val="single" w:sz="4" w:space="0" w:color="auto"/>
              <w:bottom w:val="single" w:sz="2" w:space="0" w:color="auto"/>
              <w:right w:val="single" w:sz="12" w:space="0" w:color="auto"/>
            </w:tcBorders>
            <w:vAlign w:val="center"/>
          </w:tcPr>
          <w:p w14:paraId="62CF8570"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4E3F0C54"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63C8C8E8"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28D056AE" w14:textId="77777777" w:rsidR="00EA525F" w:rsidRPr="00A01D04" w:rsidRDefault="00EA525F" w:rsidP="00EA525F">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12" w:space="0" w:color="auto"/>
            </w:tcBorders>
            <w:vAlign w:val="center"/>
          </w:tcPr>
          <w:p w14:paraId="5B9A285A" w14:textId="77777777" w:rsidR="00EA525F" w:rsidRPr="00A01D04" w:rsidRDefault="00EA525F" w:rsidP="00EA525F">
            <w:pPr>
              <w:rPr>
                <w:rFonts w:eastAsia="Times New Roman" w:cs="Times New Roman"/>
                <w:b w:val="0"/>
                <w:color w:val="000000"/>
                <w:sz w:val="22"/>
                <w:lang w:eastAsia="en-PH"/>
              </w:rPr>
            </w:pPr>
          </w:p>
        </w:tc>
      </w:tr>
      <w:tr w:rsidR="00EA525F" w:rsidRPr="00A01D04" w14:paraId="1B591237" w14:textId="77777777" w:rsidTr="00D25996">
        <w:trPr>
          <w:trHeight w:val="300"/>
        </w:trPr>
        <w:tc>
          <w:tcPr>
            <w:tcW w:w="980" w:type="pct"/>
            <w:tcBorders>
              <w:top w:val="nil"/>
              <w:left w:val="single" w:sz="12" w:space="0" w:color="auto"/>
              <w:bottom w:val="single" w:sz="4" w:space="0" w:color="auto"/>
              <w:right w:val="single" w:sz="12" w:space="0" w:color="auto"/>
            </w:tcBorders>
            <w:shd w:val="clear" w:color="auto" w:fill="auto"/>
            <w:noWrap/>
            <w:vAlign w:val="center"/>
            <w:hideMark/>
          </w:tcPr>
          <w:p w14:paraId="71750F04" w14:textId="6AAE2698" w:rsidR="00EA525F" w:rsidRPr="00A01D04" w:rsidRDefault="00EA525F" w:rsidP="00EA525F">
            <w:pPr>
              <w:jc w:val="left"/>
              <w:rPr>
                <w:rFonts w:eastAsia="Times New Roman" w:cs="Times New Roman"/>
                <w:b w:val="0"/>
                <w:color w:val="000000"/>
                <w:sz w:val="22"/>
                <w:lang w:eastAsia="en-PH"/>
              </w:rPr>
            </w:pPr>
            <w:r w:rsidRPr="002F450F">
              <w:rPr>
                <w:rFonts w:eastAsia="Times New Roman" w:cs="Times New Roman"/>
                <w:b w:val="0"/>
                <w:color w:val="000000"/>
                <w:sz w:val="22"/>
                <w:lang w:eastAsia="en-PH"/>
              </w:rPr>
              <w:t>Methodology of the Study</w:t>
            </w: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32CDF38E"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22056608"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4427F368" w14:textId="77777777" w:rsidR="00EA525F" w:rsidRPr="00A01D04" w:rsidRDefault="00EA525F" w:rsidP="00EA525F">
            <w:pPr>
              <w:rPr>
                <w:rFonts w:eastAsia="Times New Roman" w:cs="Times New Roman"/>
                <w:b w:val="0"/>
                <w:color w:val="000000"/>
                <w:sz w:val="22"/>
                <w:lang w:eastAsia="en-PH"/>
              </w:rPr>
            </w:pPr>
          </w:p>
        </w:tc>
        <w:tc>
          <w:tcPr>
            <w:tcW w:w="107" w:type="pct"/>
            <w:tcBorders>
              <w:top w:val="nil"/>
              <w:left w:val="nil"/>
              <w:bottom w:val="single" w:sz="4" w:space="0" w:color="auto"/>
              <w:right w:val="single" w:sz="12" w:space="0" w:color="auto"/>
            </w:tcBorders>
            <w:shd w:val="clear" w:color="auto" w:fill="auto"/>
            <w:noWrap/>
            <w:vAlign w:val="center"/>
            <w:hideMark/>
          </w:tcPr>
          <w:p w14:paraId="4BB1C6F4"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7E2A673D"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3BC77EE1"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6F5B50FB" w14:textId="77777777" w:rsidR="00EA525F" w:rsidRPr="00A01D04" w:rsidRDefault="00EA525F" w:rsidP="00EA525F">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1D3EA5D2"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076C2DDA"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0070C0"/>
            <w:noWrap/>
            <w:vAlign w:val="center"/>
            <w:hideMark/>
          </w:tcPr>
          <w:p w14:paraId="5C27BF63"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0070C0"/>
            <w:noWrap/>
            <w:vAlign w:val="center"/>
            <w:hideMark/>
          </w:tcPr>
          <w:p w14:paraId="7BE625D5" w14:textId="77777777" w:rsidR="00EA525F" w:rsidRPr="00A01D04" w:rsidRDefault="00EA525F" w:rsidP="00EA525F">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474659A9"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70EA76D7"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6DDE1D20"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7D103AC0" w14:textId="77777777" w:rsidR="00EA525F" w:rsidRPr="00A01D04" w:rsidRDefault="00EA525F" w:rsidP="00EA525F">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72AAC7C4"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1CBE9953"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570CC703"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203BB155" w14:textId="77777777" w:rsidR="00EA525F" w:rsidRPr="00A01D04" w:rsidRDefault="00EA525F" w:rsidP="00EA525F">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2D0ECB4B"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2B99C5AD"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454157FD"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76D94C17"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0948FDA1"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5036B2EC"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5D7AF2BB"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50BED875"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4482E941"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6D3B39E7"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14294436"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0E2A97AC"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130962FA"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6A26BADA"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6ADB3993"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773CAA52" w14:textId="77777777" w:rsidR="00EA525F" w:rsidRPr="00A01D04" w:rsidRDefault="00EA525F" w:rsidP="00EA525F">
            <w:pPr>
              <w:rPr>
                <w:rFonts w:eastAsia="Times New Roman" w:cs="Times New Roman"/>
                <w:b w:val="0"/>
                <w:color w:val="000000"/>
                <w:sz w:val="22"/>
                <w:lang w:eastAsia="en-PH"/>
              </w:rPr>
            </w:pPr>
          </w:p>
        </w:tc>
        <w:tc>
          <w:tcPr>
            <w:tcW w:w="104" w:type="pct"/>
            <w:tcBorders>
              <w:top w:val="single" w:sz="2" w:space="0" w:color="auto"/>
              <w:left w:val="single" w:sz="4" w:space="0" w:color="auto"/>
              <w:bottom w:val="single" w:sz="2" w:space="0" w:color="auto"/>
              <w:right w:val="single" w:sz="12" w:space="0" w:color="auto"/>
            </w:tcBorders>
            <w:vAlign w:val="center"/>
          </w:tcPr>
          <w:p w14:paraId="6D5EF79C"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6F4E0432"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1F03DAFE"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71F4FA3E" w14:textId="77777777" w:rsidR="00EA525F" w:rsidRPr="00A01D04" w:rsidRDefault="00EA525F" w:rsidP="00EA525F">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12" w:space="0" w:color="auto"/>
            </w:tcBorders>
            <w:vAlign w:val="center"/>
          </w:tcPr>
          <w:p w14:paraId="5E3110A9" w14:textId="77777777" w:rsidR="00EA525F" w:rsidRPr="00A01D04" w:rsidRDefault="00EA525F" w:rsidP="00EA525F">
            <w:pPr>
              <w:rPr>
                <w:rFonts w:eastAsia="Times New Roman" w:cs="Times New Roman"/>
                <w:b w:val="0"/>
                <w:color w:val="000000"/>
                <w:sz w:val="22"/>
                <w:lang w:eastAsia="en-PH"/>
              </w:rPr>
            </w:pPr>
          </w:p>
        </w:tc>
      </w:tr>
      <w:tr w:rsidR="00EA525F" w:rsidRPr="00A01D04" w14:paraId="316A3404" w14:textId="77777777" w:rsidTr="00D25996">
        <w:trPr>
          <w:trHeight w:val="300"/>
        </w:trPr>
        <w:tc>
          <w:tcPr>
            <w:tcW w:w="980" w:type="pct"/>
            <w:tcBorders>
              <w:top w:val="nil"/>
              <w:left w:val="single" w:sz="12" w:space="0" w:color="auto"/>
              <w:bottom w:val="single" w:sz="4" w:space="0" w:color="auto"/>
              <w:right w:val="single" w:sz="12" w:space="0" w:color="auto"/>
            </w:tcBorders>
            <w:shd w:val="clear" w:color="auto" w:fill="auto"/>
            <w:noWrap/>
            <w:vAlign w:val="center"/>
            <w:hideMark/>
          </w:tcPr>
          <w:p w14:paraId="431C9442" w14:textId="5A035802" w:rsidR="00EA525F" w:rsidRPr="00A01D04" w:rsidRDefault="00EA525F" w:rsidP="00EA525F">
            <w:pPr>
              <w:jc w:val="left"/>
              <w:rPr>
                <w:rFonts w:eastAsia="Times New Roman" w:cs="Times New Roman"/>
                <w:b w:val="0"/>
                <w:color w:val="000000"/>
                <w:sz w:val="22"/>
                <w:lang w:eastAsia="en-PH"/>
              </w:rPr>
            </w:pPr>
            <w:r w:rsidRPr="002F450F">
              <w:rPr>
                <w:rFonts w:eastAsia="Times New Roman" w:cs="Times New Roman"/>
                <w:b w:val="0"/>
                <w:color w:val="000000"/>
                <w:sz w:val="22"/>
                <w:lang w:eastAsia="en-PH"/>
              </w:rPr>
              <w:t>Prototype (Design)</w:t>
            </w: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3A707E5F"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08ACC68D"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6749C000" w14:textId="77777777" w:rsidR="00EA525F" w:rsidRPr="00A01D04" w:rsidRDefault="00EA525F" w:rsidP="00EA525F">
            <w:pPr>
              <w:rPr>
                <w:rFonts w:eastAsia="Times New Roman" w:cs="Times New Roman"/>
                <w:b w:val="0"/>
                <w:color w:val="000000"/>
                <w:sz w:val="22"/>
                <w:lang w:eastAsia="en-PH"/>
              </w:rPr>
            </w:pPr>
          </w:p>
        </w:tc>
        <w:tc>
          <w:tcPr>
            <w:tcW w:w="107" w:type="pct"/>
            <w:tcBorders>
              <w:top w:val="nil"/>
              <w:left w:val="nil"/>
              <w:bottom w:val="single" w:sz="4" w:space="0" w:color="auto"/>
              <w:right w:val="single" w:sz="12" w:space="0" w:color="auto"/>
            </w:tcBorders>
            <w:shd w:val="clear" w:color="auto" w:fill="auto"/>
            <w:noWrap/>
            <w:vAlign w:val="center"/>
            <w:hideMark/>
          </w:tcPr>
          <w:p w14:paraId="1357A35C"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2422AE5B"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618799CB"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FFFF00"/>
            <w:noWrap/>
            <w:vAlign w:val="center"/>
            <w:hideMark/>
          </w:tcPr>
          <w:p w14:paraId="2A23FE8D" w14:textId="77777777" w:rsidR="00EA525F" w:rsidRPr="00A01D04" w:rsidRDefault="00EA525F" w:rsidP="00EA525F">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FFFF00"/>
            <w:noWrap/>
            <w:vAlign w:val="center"/>
            <w:hideMark/>
          </w:tcPr>
          <w:p w14:paraId="41E94016"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FFFF00"/>
            <w:noWrap/>
            <w:vAlign w:val="center"/>
            <w:hideMark/>
          </w:tcPr>
          <w:p w14:paraId="2C4C762B" w14:textId="77777777" w:rsidR="00EA525F" w:rsidRPr="007076E3" w:rsidRDefault="00EA525F" w:rsidP="00EA525F">
            <w:pPr>
              <w:rPr>
                <w:rFonts w:eastAsia="Times New Roman" w:cs="Times New Roman"/>
                <w:b w:val="0"/>
                <w:color w:val="000000"/>
                <w:sz w:val="22"/>
                <w:highlight w:val="yellow"/>
                <w:lang w:eastAsia="en-PH"/>
              </w:rPr>
            </w:pPr>
          </w:p>
        </w:tc>
        <w:tc>
          <w:tcPr>
            <w:tcW w:w="99" w:type="pct"/>
            <w:tcBorders>
              <w:top w:val="nil"/>
              <w:left w:val="nil"/>
              <w:bottom w:val="single" w:sz="4" w:space="0" w:color="auto"/>
              <w:right w:val="single" w:sz="4" w:space="0" w:color="auto"/>
            </w:tcBorders>
            <w:shd w:val="clear" w:color="auto" w:fill="FFFF00"/>
            <w:noWrap/>
            <w:vAlign w:val="center"/>
            <w:hideMark/>
          </w:tcPr>
          <w:p w14:paraId="0C5E11DC" w14:textId="77777777" w:rsidR="00EA525F" w:rsidRPr="007076E3" w:rsidRDefault="00EA525F" w:rsidP="00EA525F">
            <w:pPr>
              <w:rPr>
                <w:rFonts w:eastAsia="Times New Roman" w:cs="Times New Roman"/>
                <w:b w:val="0"/>
                <w:color w:val="000000"/>
                <w:sz w:val="22"/>
                <w:highlight w:val="yellow"/>
                <w:lang w:eastAsia="en-PH"/>
              </w:rPr>
            </w:pPr>
          </w:p>
        </w:tc>
        <w:tc>
          <w:tcPr>
            <w:tcW w:w="99" w:type="pct"/>
            <w:tcBorders>
              <w:top w:val="nil"/>
              <w:left w:val="nil"/>
              <w:bottom w:val="single" w:sz="4" w:space="0" w:color="auto"/>
              <w:right w:val="single" w:sz="4" w:space="0" w:color="auto"/>
            </w:tcBorders>
            <w:shd w:val="clear" w:color="auto" w:fill="FFFF00"/>
            <w:noWrap/>
            <w:vAlign w:val="center"/>
            <w:hideMark/>
          </w:tcPr>
          <w:p w14:paraId="0FDFEE48" w14:textId="77777777" w:rsidR="00EA525F" w:rsidRPr="007076E3" w:rsidRDefault="00EA525F" w:rsidP="00EA525F">
            <w:pPr>
              <w:rPr>
                <w:rFonts w:eastAsia="Times New Roman" w:cs="Times New Roman"/>
                <w:b w:val="0"/>
                <w:color w:val="000000"/>
                <w:sz w:val="22"/>
                <w:highlight w:val="yellow"/>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1CC4ECF7"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49C38B08"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6DB9A0CC"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055AABB9" w14:textId="77777777" w:rsidR="00EA525F" w:rsidRPr="00A01D04" w:rsidRDefault="00EA525F" w:rsidP="00EA525F">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027A8432"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312E172E" w14:textId="77777777" w:rsidR="00EA525F" w:rsidRPr="00A01D04" w:rsidRDefault="00EA525F" w:rsidP="00EA525F">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503C0F36"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2B2070BF" w14:textId="77777777" w:rsidR="00EA525F" w:rsidRPr="00A01D04" w:rsidRDefault="00EA525F" w:rsidP="00EA525F">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169218F8"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7DD4A3CD"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619CFB23"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5E5B5DBB"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7227BDF9"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79B00100"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70234D77"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155FC0CC"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1574219C"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233A2CCC"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09D560C2" w14:textId="77777777" w:rsidR="00EA525F" w:rsidRPr="00A01D04" w:rsidRDefault="00EA525F" w:rsidP="00EA525F">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59EDB35D" w14:textId="77777777" w:rsidR="00EA525F" w:rsidRPr="00A01D04" w:rsidRDefault="00EA525F" w:rsidP="00EA525F">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0F06DC2B"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153907E2"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47F02DA9"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64148DF3" w14:textId="77777777" w:rsidR="00EA525F" w:rsidRPr="00A01D04" w:rsidRDefault="00EA525F" w:rsidP="00EA525F">
            <w:pPr>
              <w:rPr>
                <w:rFonts w:eastAsia="Times New Roman" w:cs="Times New Roman"/>
                <w:b w:val="0"/>
                <w:color w:val="000000"/>
                <w:sz w:val="22"/>
                <w:lang w:eastAsia="en-PH"/>
              </w:rPr>
            </w:pPr>
          </w:p>
        </w:tc>
        <w:tc>
          <w:tcPr>
            <w:tcW w:w="104" w:type="pct"/>
            <w:tcBorders>
              <w:top w:val="single" w:sz="2" w:space="0" w:color="auto"/>
              <w:left w:val="single" w:sz="4" w:space="0" w:color="auto"/>
              <w:bottom w:val="single" w:sz="2" w:space="0" w:color="auto"/>
              <w:right w:val="single" w:sz="12" w:space="0" w:color="auto"/>
            </w:tcBorders>
            <w:vAlign w:val="center"/>
          </w:tcPr>
          <w:p w14:paraId="03969027"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4224D8B9"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1A9AFFA9" w14:textId="77777777" w:rsidR="00EA525F" w:rsidRPr="00A01D04" w:rsidRDefault="00EA525F" w:rsidP="00EA525F">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474EB0B0" w14:textId="77777777" w:rsidR="00EA525F" w:rsidRPr="00A01D04" w:rsidRDefault="00EA525F" w:rsidP="00EA525F">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12" w:space="0" w:color="auto"/>
            </w:tcBorders>
            <w:vAlign w:val="center"/>
          </w:tcPr>
          <w:p w14:paraId="30DD35EB" w14:textId="77777777" w:rsidR="00EA525F" w:rsidRPr="00A01D04" w:rsidRDefault="00EA525F" w:rsidP="00EA525F">
            <w:pPr>
              <w:rPr>
                <w:rFonts w:eastAsia="Times New Roman" w:cs="Times New Roman"/>
                <w:b w:val="0"/>
                <w:color w:val="000000"/>
                <w:sz w:val="22"/>
                <w:lang w:eastAsia="en-PH"/>
              </w:rPr>
            </w:pPr>
          </w:p>
        </w:tc>
      </w:tr>
      <w:tr w:rsidR="00D25996" w:rsidRPr="00A01D04" w14:paraId="418EF965" w14:textId="77777777" w:rsidTr="00D25996">
        <w:trPr>
          <w:trHeight w:val="300"/>
        </w:trPr>
        <w:tc>
          <w:tcPr>
            <w:tcW w:w="980" w:type="pct"/>
            <w:tcBorders>
              <w:top w:val="nil"/>
              <w:left w:val="single" w:sz="12" w:space="0" w:color="auto"/>
              <w:bottom w:val="single" w:sz="4" w:space="0" w:color="auto"/>
              <w:right w:val="single" w:sz="12" w:space="0" w:color="auto"/>
            </w:tcBorders>
            <w:shd w:val="clear" w:color="auto" w:fill="auto"/>
            <w:noWrap/>
            <w:vAlign w:val="center"/>
            <w:hideMark/>
          </w:tcPr>
          <w:p w14:paraId="525A4768" w14:textId="4D541832" w:rsidR="00D25996" w:rsidRPr="00A01D04" w:rsidRDefault="00D25996" w:rsidP="00D25996">
            <w:pPr>
              <w:jc w:val="left"/>
              <w:rPr>
                <w:rFonts w:eastAsia="Times New Roman" w:cs="Times New Roman"/>
                <w:b w:val="0"/>
                <w:color w:val="000000"/>
                <w:sz w:val="22"/>
                <w:lang w:eastAsia="en-PH"/>
              </w:rPr>
            </w:pPr>
            <w:r w:rsidRPr="002F450F">
              <w:rPr>
                <w:rFonts w:eastAsia="Times New Roman" w:cs="Times New Roman"/>
                <w:b w:val="0"/>
                <w:color w:val="000000"/>
                <w:sz w:val="22"/>
                <w:lang w:eastAsia="en-PH"/>
              </w:rPr>
              <w:t>Coding</w:t>
            </w: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6C724555"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76DAC4F0"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41C21D27" w14:textId="77777777" w:rsidR="00D25996" w:rsidRPr="00A01D04" w:rsidRDefault="00D25996" w:rsidP="00D25996">
            <w:pPr>
              <w:rPr>
                <w:rFonts w:eastAsia="Times New Roman" w:cs="Times New Roman"/>
                <w:b w:val="0"/>
                <w:color w:val="000000"/>
                <w:sz w:val="22"/>
                <w:lang w:eastAsia="en-PH"/>
              </w:rPr>
            </w:pPr>
          </w:p>
        </w:tc>
        <w:tc>
          <w:tcPr>
            <w:tcW w:w="107" w:type="pct"/>
            <w:tcBorders>
              <w:top w:val="nil"/>
              <w:left w:val="nil"/>
              <w:bottom w:val="single" w:sz="4" w:space="0" w:color="auto"/>
              <w:right w:val="single" w:sz="12" w:space="0" w:color="auto"/>
            </w:tcBorders>
            <w:shd w:val="clear" w:color="auto" w:fill="auto"/>
            <w:noWrap/>
            <w:vAlign w:val="center"/>
            <w:hideMark/>
          </w:tcPr>
          <w:p w14:paraId="4EE545A5"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4CADBB09"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3FED17EB"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05BB6F70" w14:textId="77777777" w:rsidR="00D25996" w:rsidRPr="00A01D04" w:rsidRDefault="00D25996" w:rsidP="00D25996">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02AEBFBB"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4472C4" w:themeFill="accent5"/>
            <w:noWrap/>
            <w:vAlign w:val="center"/>
            <w:hideMark/>
          </w:tcPr>
          <w:p w14:paraId="04FE2A93"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4472C4" w:themeFill="accent5"/>
            <w:noWrap/>
            <w:vAlign w:val="center"/>
            <w:hideMark/>
          </w:tcPr>
          <w:p w14:paraId="25B40161"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4472C4" w:themeFill="accent5"/>
            <w:noWrap/>
            <w:vAlign w:val="center"/>
            <w:hideMark/>
          </w:tcPr>
          <w:p w14:paraId="05A5A4A6" w14:textId="77777777" w:rsidR="00D25996" w:rsidRPr="00A01D04" w:rsidRDefault="00D25996" w:rsidP="00D25996">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4472C4" w:themeFill="accent5"/>
            <w:noWrap/>
            <w:vAlign w:val="center"/>
            <w:hideMark/>
          </w:tcPr>
          <w:p w14:paraId="3EAA244C"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4472C4" w:themeFill="accent5"/>
            <w:noWrap/>
            <w:vAlign w:val="center"/>
            <w:hideMark/>
          </w:tcPr>
          <w:p w14:paraId="203F4B58"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4472C4" w:themeFill="accent5"/>
            <w:noWrap/>
            <w:vAlign w:val="center"/>
            <w:hideMark/>
          </w:tcPr>
          <w:p w14:paraId="373A34F4"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4472C4" w:themeFill="accent5"/>
            <w:noWrap/>
            <w:vAlign w:val="center"/>
            <w:hideMark/>
          </w:tcPr>
          <w:p w14:paraId="4F0E4124" w14:textId="77777777" w:rsidR="00D25996" w:rsidRPr="00A01D04" w:rsidRDefault="00D25996" w:rsidP="00D25996">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4472C4" w:themeFill="accent5"/>
            <w:noWrap/>
            <w:vAlign w:val="center"/>
            <w:hideMark/>
          </w:tcPr>
          <w:p w14:paraId="70E5ED5F"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4472C4" w:themeFill="accent5"/>
            <w:noWrap/>
            <w:vAlign w:val="center"/>
            <w:hideMark/>
          </w:tcPr>
          <w:p w14:paraId="3FD059E9"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4472C4" w:themeFill="accent5"/>
            <w:noWrap/>
            <w:vAlign w:val="center"/>
            <w:hideMark/>
          </w:tcPr>
          <w:p w14:paraId="371617FC"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4472C4" w:themeFill="accent5"/>
            <w:noWrap/>
            <w:vAlign w:val="center"/>
            <w:hideMark/>
          </w:tcPr>
          <w:p w14:paraId="65A2FE4E" w14:textId="77777777" w:rsidR="00D25996" w:rsidRPr="00A01D04" w:rsidRDefault="00D25996" w:rsidP="00D25996">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4472C4" w:themeFill="accent5"/>
            <w:noWrap/>
            <w:vAlign w:val="center"/>
            <w:hideMark/>
          </w:tcPr>
          <w:p w14:paraId="3902D56C"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3CC256F8"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068F2D8E"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3DD362AC"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717D4243"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6D64061D"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314B7774"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37326CCA"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4472C4" w:themeFill="accent5"/>
            <w:noWrap/>
            <w:vAlign w:val="center"/>
          </w:tcPr>
          <w:p w14:paraId="24845E72"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4472C4" w:themeFill="accent5"/>
            <w:noWrap/>
            <w:vAlign w:val="center"/>
            <w:hideMark/>
          </w:tcPr>
          <w:p w14:paraId="052805D2"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4472C4" w:themeFill="accent5"/>
            <w:noWrap/>
            <w:vAlign w:val="center"/>
            <w:hideMark/>
          </w:tcPr>
          <w:p w14:paraId="6B740AED"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4472C4" w:themeFill="accent5"/>
            <w:noWrap/>
            <w:vAlign w:val="center"/>
            <w:hideMark/>
          </w:tcPr>
          <w:p w14:paraId="5DD4046E"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4472C4" w:themeFill="accent5"/>
            <w:noWrap/>
            <w:vAlign w:val="center"/>
            <w:hideMark/>
          </w:tcPr>
          <w:p w14:paraId="29BAE42D"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shd w:val="clear" w:color="auto" w:fill="4472C4" w:themeFill="accent5"/>
            <w:vAlign w:val="center"/>
          </w:tcPr>
          <w:p w14:paraId="01D061A0"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shd w:val="clear" w:color="auto" w:fill="4472C4" w:themeFill="accent5"/>
            <w:vAlign w:val="center"/>
          </w:tcPr>
          <w:p w14:paraId="323DF158"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shd w:val="clear" w:color="auto" w:fill="4472C4" w:themeFill="accent5"/>
            <w:vAlign w:val="center"/>
          </w:tcPr>
          <w:p w14:paraId="0D609BFC" w14:textId="77777777" w:rsidR="00D25996" w:rsidRPr="00A01D04" w:rsidRDefault="00D25996" w:rsidP="00D25996">
            <w:pPr>
              <w:rPr>
                <w:rFonts w:eastAsia="Times New Roman" w:cs="Times New Roman"/>
                <w:b w:val="0"/>
                <w:color w:val="000000"/>
                <w:sz w:val="22"/>
                <w:lang w:eastAsia="en-PH"/>
              </w:rPr>
            </w:pPr>
          </w:p>
        </w:tc>
        <w:tc>
          <w:tcPr>
            <w:tcW w:w="104" w:type="pct"/>
            <w:tcBorders>
              <w:top w:val="single" w:sz="2" w:space="0" w:color="auto"/>
              <w:left w:val="single" w:sz="4" w:space="0" w:color="auto"/>
              <w:bottom w:val="single" w:sz="2" w:space="0" w:color="auto"/>
              <w:right w:val="single" w:sz="12" w:space="0" w:color="auto"/>
            </w:tcBorders>
            <w:shd w:val="clear" w:color="auto" w:fill="4472C4" w:themeFill="accent5"/>
            <w:vAlign w:val="center"/>
          </w:tcPr>
          <w:p w14:paraId="4E4CC2F3"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shd w:val="clear" w:color="auto" w:fill="4472C4" w:themeFill="accent5"/>
            <w:vAlign w:val="center"/>
          </w:tcPr>
          <w:p w14:paraId="71DFCB27"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shd w:val="clear" w:color="auto" w:fill="4472C4" w:themeFill="accent5"/>
            <w:vAlign w:val="center"/>
          </w:tcPr>
          <w:p w14:paraId="31818012"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shd w:val="clear" w:color="auto" w:fill="4472C4" w:themeFill="accent5"/>
            <w:vAlign w:val="center"/>
          </w:tcPr>
          <w:p w14:paraId="501AF167" w14:textId="77777777" w:rsidR="00D25996" w:rsidRPr="00A01D04" w:rsidRDefault="00D25996" w:rsidP="00D25996">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12" w:space="0" w:color="auto"/>
            </w:tcBorders>
            <w:shd w:val="clear" w:color="auto" w:fill="4472C4" w:themeFill="accent5"/>
            <w:vAlign w:val="center"/>
          </w:tcPr>
          <w:p w14:paraId="34ABE578" w14:textId="77777777" w:rsidR="00D25996" w:rsidRPr="00A01D04" w:rsidRDefault="00D25996" w:rsidP="00D25996">
            <w:pPr>
              <w:rPr>
                <w:rFonts w:eastAsia="Times New Roman" w:cs="Times New Roman"/>
                <w:b w:val="0"/>
                <w:color w:val="000000"/>
                <w:sz w:val="22"/>
                <w:lang w:eastAsia="en-PH"/>
              </w:rPr>
            </w:pPr>
          </w:p>
        </w:tc>
      </w:tr>
      <w:tr w:rsidR="00D25996" w:rsidRPr="00A01D04" w14:paraId="38B34EE4" w14:textId="77777777" w:rsidTr="00B65A94">
        <w:trPr>
          <w:trHeight w:val="300"/>
        </w:trPr>
        <w:tc>
          <w:tcPr>
            <w:tcW w:w="980" w:type="pct"/>
            <w:tcBorders>
              <w:top w:val="nil"/>
              <w:left w:val="single" w:sz="12" w:space="0" w:color="auto"/>
              <w:bottom w:val="single" w:sz="4" w:space="0" w:color="auto"/>
              <w:right w:val="single" w:sz="12" w:space="0" w:color="auto"/>
            </w:tcBorders>
            <w:shd w:val="clear" w:color="auto" w:fill="auto"/>
            <w:noWrap/>
            <w:vAlign w:val="center"/>
            <w:hideMark/>
          </w:tcPr>
          <w:p w14:paraId="25027880" w14:textId="39926CFB" w:rsidR="00D25996" w:rsidRPr="00A01D04" w:rsidRDefault="00D25996" w:rsidP="00D25996">
            <w:pPr>
              <w:jc w:val="left"/>
              <w:rPr>
                <w:rFonts w:eastAsia="Times New Roman" w:cs="Times New Roman"/>
                <w:b w:val="0"/>
                <w:color w:val="000000"/>
                <w:sz w:val="22"/>
                <w:lang w:eastAsia="en-PH"/>
              </w:rPr>
            </w:pPr>
            <w:r w:rsidRPr="002F450F">
              <w:rPr>
                <w:rFonts w:eastAsia="Times New Roman" w:cs="Times New Roman"/>
                <w:b w:val="0"/>
                <w:color w:val="000000"/>
                <w:sz w:val="22"/>
                <w:lang w:eastAsia="en-PH"/>
              </w:rPr>
              <w:t>Implementation</w:t>
            </w: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6AD5940C"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1E9D907D"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1DBCD644" w14:textId="77777777" w:rsidR="00D25996" w:rsidRPr="00A01D04" w:rsidRDefault="00D25996" w:rsidP="00D25996">
            <w:pPr>
              <w:rPr>
                <w:rFonts w:eastAsia="Times New Roman" w:cs="Times New Roman"/>
                <w:b w:val="0"/>
                <w:color w:val="000000"/>
                <w:sz w:val="22"/>
                <w:lang w:eastAsia="en-PH"/>
              </w:rPr>
            </w:pPr>
          </w:p>
        </w:tc>
        <w:tc>
          <w:tcPr>
            <w:tcW w:w="107" w:type="pct"/>
            <w:tcBorders>
              <w:top w:val="nil"/>
              <w:left w:val="nil"/>
              <w:bottom w:val="single" w:sz="4" w:space="0" w:color="auto"/>
              <w:right w:val="single" w:sz="12" w:space="0" w:color="auto"/>
            </w:tcBorders>
            <w:shd w:val="clear" w:color="auto" w:fill="auto"/>
            <w:noWrap/>
            <w:vAlign w:val="center"/>
            <w:hideMark/>
          </w:tcPr>
          <w:p w14:paraId="7074B3C9"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482211FE"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5E190D5F"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0222D606" w14:textId="77777777" w:rsidR="00D25996" w:rsidRPr="00A01D04" w:rsidRDefault="00D25996" w:rsidP="00D25996">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0D7955DC"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02DF9CD0"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578F9168"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39CA2551" w14:textId="77777777" w:rsidR="00D25996" w:rsidRPr="00A01D04" w:rsidRDefault="00D25996" w:rsidP="00D25996">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1B065970"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5DA1DC53"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258E56A9"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609F6A8F" w14:textId="77777777" w:rsidR="00D25996" w:rsidRPr="00A01D04" w:rsidRDefault="00D25996" w:rsidP="00D25996">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FFFF00"/>
            <w:noWrap/>
            <w:vAlign w:val="center"/>
            <w:hideMark/>
          </w:tcPr>
          <w:p w14:paraId="5EC7CFA2"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FFFF00"/>
            <w:noWrap/>
            <w:vAlign w:val="center"/>
            <w:hideMark/>
          </w:tcPr>
          <w:p w14:paraId="327551F8"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FFFF00"/>
            <w:noWrap/>
            <w:vAlign w:val="center"/>
            <w:hideMark/>
          </w:tcPr>
          <w:p w14:paraId="59D661F2"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FFFF00"/>
            <w:noWrap/>
            <w:vAlign w:val="center"/>
            <w:hideMark/>
          </w:tcPr>
          <w:p w14:paraId="10786C5D" w14:textId="77777777" w:rsidR="00D25996" w:rsidRPr="00A01D04" w:rsidRDefault="00D25996" w:rsidP="00D25996">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FFFF00"/>
            <w:noWrap/>
            <w:vAlign w:val="center"/>
            <w:hideMark/>
          </w:tcPr>
          <w:p w14:paraId="76E1F164"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54F67FB7"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0F8E6906"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655FC0FA"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257B20B2"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7FA21963"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08B4EB2C"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1FAEA25F"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0997D083"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2026D555"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0CD2EA02"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1268172F"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3E4E325A"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58EE7D16"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shd w:val="clear" w:color="auto" w:fill="FFFF00"/>
            <w:vAlign w:val="center"/>
          </w:tcPr>
          <w:p w14:paraId="50419F64"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shd w:val="clear" w:color="auto" w:fill="FFFF00"/>
            <w:vAlign w:val="center"/>
          </w:tcPr>
          <w:p w14:paraId="008C9679" w14:textId="77777777" w:rsidR="00D25996" w:rsidRPr="00A01D04" w:rsidRDefault="00D25996" w:rsidP="00D25996">
            <w:pPr>
              <w:rPr>
                <w:rFonts w:eastAsia="Times New Roman" w:cs="Times New Roman"/>
                <w:b w:val="0"/>
                <w:color w:val="000000"/>
                <w:sz w:val="22"/>
                <w:lang w:eastAsia="en-PH"/>
              </w:rPr>
            </w:pPr>
          </w:p>
        </w:tc>
        <w:tc>
          <w:tcPr>
            <w:tcW w:w="104" w:type="pct"/>
            <w:tcBorders>
              <w:top w:val="single" w:sz="2" w:space="0" w:color="auto"/>
              <w:left w:val="single" w:sz="4" w:space="0" w:color="auto"/>
              <w:bottom w:val="single" w:sz="2" w:space="0" w:color="auto"/>
              <w:right w:val="single" w:sz="12" w:space="0" w:color="auto"/>
            </w:tcBorders>
            <w:shd w:val="clear" w:color="auto" w:fill="FFFF00"/>
            <w:vAlign w:val="center"/>
          </w:tcPr>
          <w:p w14:paraId="2C755CF3"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shd w:val="clear" w:color="auto" w:fill="FFFF00"/>
            <w:vAlign w:val="center"/>
          </w:tcPr>
          <w:p w14:paraId="2D7BAA93"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shd w:val="clear" w:color="auto" w:fill="FFFF00"/>
            <w:vAlign w:val="center"/>
          </w:tcPr>
          <w:p w14:paraId="7C4B95A3"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shd w:val="clear" w:color="auto" w:fill="FFFF00"/>
            <w:vAlign w:val="center"/>
          </w:tcPr>
          <w:p w14:paraId="7AB89AAA" w14:textId="77777777" w:rsidR="00D25996" w:rsidRPr="00A01D04" w:rsidRDefault="00D25996" w:rsidP="00D25996">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12" w:space="0" w:color="auto"/>
            </w:tcBorders>
            <w:shd w:val="clear" w:color="auto" w:fill="FFFF00"/>
            <w:vAlign w:val="center"/>
          </w:tcPr>
          <w:p w14:paraId="17126B83" w14:textId="77777777" w:rsidR="00D25996" w:rsidRPr="00A01D04" w:rsidRDefault="00D25996" w:rsidP="00D25996">
            <w:pPr>
              <w:rPr>
                <w:rFonts w:eastAsia="Times New Roman" w:cs="Times New Roman"/>
                <w:b w:val="0"/>
                <w:color w:val="000000"/>
                <w:sz w:val="22"/>
                <w:lang w:eastAsia="en-PH"/>
              </w:rPr>
            </w:pPr>
          </w:p>
        </w:tc>
      </w:tr>
      <w:tr w:rsidR="00D25996" w:rsidRPr="00A01D04" w14:paraId="6F4A048F" w14:textId="77777777" w:rsidTr="00B65A94">
        <w:trPr>
          <w:trHeight w:val="300"/>
        </w:trPr>
        <w:tc>
          <w:tcPr>
            <w:tcW w:w="980" w:type="pct"/>
            <w:tcBorders>
              <w:top w:val="nil"/>
              <w:left w:val="single" w:sz="12" w:space="0" w:color="auto"/>
              <w:bottom w:val="single" w:sz="4" w:space="0" w:color="auto"/>
              <w:right w:val="single" w:sz="12" w:space="0" w:color="auto"/>
            </w:tcBorders>
            <w:shd w:val="clear" w:color="auto" w:fill="auto"/>
            <w:noWrap/>
            <w:vAlign w:val="center"/>
            <w:hideMark/>
          </w:tcPr>
          <w:p w14:paraId="51E6538C" w14:textId="2E311D57" w:rsidR="00D25996" w:rsidRPr="00A01D04" w:rsidRDefault="00D25996" w:rsidP="00D25996">
            <w:pPr>
              <w:jc w:val="left"/>
              <w:rPr>
                <w:rFonts w:eastAsia="Times New Roman" w:cs="Times New Roman"/>
                <w:b w:val="0"/>
                <w:color w:val="000000"/>
                <w:sz w:val="22"/>
                <w:lang w:eastAsia="en-PH"/>
              </w:rPr>
            </w:pPr>
            <w:r w:rsidRPr="002F450F">
              <w:rPr>
                <w:rFonts w:eastAsia="Times New Roman" w:cs="Times New Roman"/>
                <w:b w:val="0"/>
                <w:color w:val="000000"/>
                <w:sz w:val="22"/>
                <w:lang w:eastAsia="en-PH"/>
              </w:rPr>
              <w:t>Maintenance</w:t>
            </w: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0C201015"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4515B086"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6C21D5AD" w14:textId="77777777" w:rsidR="00D25996" w:rsidRPr="00A01D04" w:rsidRDefault="00D25996" w:rsidP="00D25996">
            <w:pPr>
              <w:rPr>
                <w:rFonts w:eastAsia="Times New Roman" w:cs="Times New Roman"/>
                <w:b w:val="0"/>
                <w:color w:val="000000"/>
                <w:sz w:val="22"/>
                <w:lang w:eastAsia="en-PH"/>
              </w:rPr>
            </w:pPr>
          </w:p>
        </w:tc>
        <w:tc>
          <w:tcPr>
            <w:tcW w:w="107" w:type="pct"/>
            <w:tcBorders>
              <w:top w:val="nil"/>
              <w:left w:val="nil"/>
              <w:bottom w:val="single" w:sz="4" w:space="0" w:color="auto"/>
              <w:right w:val="single" w:sz="12" w:space="0" w:color="auto"/>
            </w:tcBorders>
            <w:shd w:val="clear" w:color="auto" w:fill="auto"/>
            <w:noWrap/>
            <w:vAlign w:val="center"/>
            <w:hideMark/>
          </w:tcPr>
          <w:p w14:paraId="690F353F"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077AA535"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07208446"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057F36BE" w14:textId="77777777" w:rsidR="00D25996" w:rsidRPr="00A01D04" w:rsidRDefault="00D25996" w:rsidP="00D25996">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7C63CB2C"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1B764103"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22A8C478"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3F85E1CC" w14:textId="77777777" w:rsidR="00D25996" w:rsidRPr="00A01D04" w:rsidRDefault="00D25996" w:rsidP="00D25996">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0E341D6A"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005917DF"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74F56780"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0590A120" w14:textId="77777777" w:rsidR="00D25996" w:rsidRPr="00A01D04" w:rsidRDefault="00D25996" w:rsidP="00D25996">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188201A6"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4472C4" w:themeFill="accent5"/>
            <w:noWrap/>
            <w:vAlign w:val="center"/>
            <w:hideMark/>
          </w:tcPr>
          <w:p w14:paraId="4E85F98C"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4472C4" w:themeFill="accent5"/>
            <w:noWrap/>
            <w:vAlign w:val="center"/>
            <w:hideMark/>
          </w:tcPr>
          <w:p w14:paraId="04C34B33"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4472C4" w:themeFill="accent5"/>
            <w:noWrap/>
            <w:vAlign w:val="center"/>
            <w:hideMark/>
          </w:tcPr>
          <w:p w14:paraId="5328A71D" w14:textId="77777777" w:rsidR="00D25996" w:rsidRPr="00A01D04" w:rsidRDefault="00D25996" w:rsidP="00D25996">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4472C4" w:themeFill="accent5"/>
            <w:noWrap/>
            <w:vAlign w:val="center"/>
            <w:hideMark/>
          </w:tcPr>
          <w:p w14:paraId="599FD73B"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6410C826"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72DB5236"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62EDDDD9"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5A64ADF7"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6372B84A"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4314EDBD"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14F132FF"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043E111F"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5C237361"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570E3504"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4472C4" w:themeFill="accent5"/>
            <w:noWrap/>
            <w:vAlign w:val="center"/>
            <w:hideMark/>
          </w:tcPr>
          <w:p w14:paraId="5714C00E"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4472C4" w:themeFill="accent5"/>
            <w:noWrap/>
            <w:vAlign w:val="center"/>
            <w:hideMark/>
          </w:tcPr>
          <w:p w14:paraId="5218BE9D"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shd w:val="clear" w:color="auto" w:fill="4472C4" w:themeFill="accent5"/>
            <w:vAlign w:val="center"/>
          </w:tcPr>
          <w:p w14:paraId="1A556B99"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shd w:val="clear" w:color="auto" w:fill="4472C4" w:themeFill="accent5"/>
            <w:vAlign w:val="center"/>
          </w:tcPr>
          <w:p w14:paraId="5A0D88E6"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shd w:val="clear" w:color="auto" w:fill="4472C4" w:themeFill="accent5"/>
            <w:vAlign w:val="center"/>
          </w:tcPr>
          <w:p w14:paraId="5449C1DC" w14:textId="77777777" w:rsidR="00D25996" w:rsidRPr="00A01D04" w:rsidRDefault="00D25996" w:rsidP="00D25996">
            <w:pPr>
              <w:rPr>
                <w:rFonts w:eastAsia="Times New Roman" w:cs="Times New Roman"/>
                <w:b w:val="0"/>
                <w:color w:val="000000"/>
                <w:sz w:val="22"/>
                <w:lang w:eastAsia="en-PH"/>
              </w:rPr>
            </w:pPr>
          </w:p>
        </w:tc>
        <w:tc>
          <w:tcPr>
            <w:tcW w:w="104" w:type="pct"/>
            <w:tcBorders>
              <w:top w:val="single" w:sz="2" w:space="0" w:color="auto"/>
              <w:left w:val="single" w:sz="4" w:space="0" w:color="auto"/>
              <w:bottom w:val="single" w:sz="2" w:space="0" w:color="auto"/>
              <w:right w:val="single" w:sz="12" w:space="0" w:color="auto"/>
            </w:tcBorders>
            <w:shd w:val="clear" w:color="auto" w:fill="4472C4" w:themeFill="accent5"/>
            <w:vAlign w:val="center"/>
          </w:tcPr>
          <w:p w14:paraId="2C9EFAC0"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shd w:val="clear" w:color="auto" w:fill="4472C4" w:themeFill="accent5"/>
            <w:vAlign w:val="center"/>
          </w:tcPr>
          <w:p w14:paraId="6A066BD1"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shd w:val="clear" w:color="auto" w:fill="4472C4" w:themeFill="accent5"/>
            <w:vAlign w:val="center"/>
          </w:tcPr>
          <w:p w14:paraId="1363297D"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shd w:val="clear" w:color="auto" w:fill="4472C4" w:themeFill="accent5"/>
            <w:vAlign w:val="center"/>
          </w:tcPr>
          <w:p w14:paraId="5E3B5DDA" w14:textId="77777777" w:rsidR="00D25996" w:rsidRPr="00A01D04" w:rsidRDefault="00D25996" w:rsidP="00D25996">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12" w:space="0" w:color="auto"/>
            </w:tcBorders>
            <w:shd w:val="clear" w:color="auto" w:fill="4472C4" w:themeFill="accent5"/>
            <w:vAlign w:val="center"/>
          </w:tcPr>
          <w:p w14:paraId="268C4BF0" w14:textId="77777777" w:rsidR="00D25996" w:rsidRPr="00A01D04" w:rsidRDefault="00D25996" w:rsidP="00D25996">
            <w:pPr>
              <w:rPr>
                <w:rFonts w:eastAsia="Times New Roman" w:cs="Times New Roman"/>
                <w:b w:val="0"/>
                <w:color w:val="000000"/>
                <w:sz w:val="22"/>
                <w:lang w:eastAsia="en-PH"/>
              </w:rPr>
            </w:pPr>
          </w:p>
        </w:tc>
      </w:tr>
      <w:tr w:rsidR="00D25996" w:rsidRPr="00A01D04" w14:paraId="3DAC4D09" w14:textId="77777777" w:rsidTr="00D25996">
        <w:trPr>
          <w:trHeight w:val="300"/>
        </w:trPr>
        <w:tc>
          <w:tcPr>
            <w:tcW w:w="980" w:type="pct"/>
            <w:tcBorders>
              <w:top w:val="nil"/>
              <w:left w:val="single" w:sz="12" w:space="0" w:color="auto"/>
              <w:bottom w:val="single" w:sz="4" w:space="0" w:color="auto"/>
              <w:right w:val="single" w:sz="12" w:space="0" w:color="auto"/>
            </w:tcBorders>
            <w:shd w:val="clear" w:color="auto" w:fill="auto"/>
            <w:noWrap/>
            <w:vAlign w:val="center"/>
            <w:hideMark/>
          </w:tcPr>
          <w:p w14:paraId="059DE201" w14:textId="77777777" w:rsidR="00D25996" w:rsidRPr="00A01D04" w:rsidRDefault="00D25996" w:rsidP="00D25996">
            <w:pPr>
              <w:jc w:val="left"/>
              <w:rPr>
                <w:rFonts w:eastAsia="Times New Roman" w:cs="Times New Roman"/>
                <w:b w:val="0"/>
                <w:color w:val="000000"/>
                <w:sz w:val="22"/>
                <w:lang w:eastAsia="en-PH"/>
              </w:rPr>
            </w:pPr>
            <w:r w:rsidRPr="00A01D04">
              <w:rPr>
                <w:rFonts w:eastAsia="Times New Roman" w:cs="Times New Roman"/>
                <w:b w:val="0"/>
                <w:color w:val="000000"/>
                <w:sz w:val="22"/>
                <w:lang w:eastAsia="en-PH"/>
              </w:rPr>
              <w:t> </w:t>
            </w: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14F4042D"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7050F495"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6CC3E7D8" w14:textId="77777777" w:rsidR="00D25996" w:rsidRPr="00A01D04" w:rsidRDefault="00D25996" w:rsidP="00D25996">
            <w:pPr>
              <w:rPr>
                <w:rFonts w:eastAsia="Times New Roman" w:cs="Times New Roman"/>
                <w:b w:val="0"/>
                <w:color w:val="000000"/>
                <w:sz w:val="22"/>
                <w:lang w:eastAsia="en-PH"/>
              </w:rPr>
            </w:pPr>
          </w:p>
        </w:tc>
        <w:tc>
          <w:tcPr>
            <w:tcW w:w="107" w:type="pct"/>
            <w:tcBorders>
              <w:top w:val="nil"/>
              <w:left w:val="nil"/>
              <w:bottom w:val="single" w:sz="4" w:space="0" w:color="auto"/>
              <w:right w:val="single" w:sz="12" w:space="0" w:color="auto"/>
            </w:tcBorders>
            <w:shd w:val="clear" w:color="auto" w:fill="auto"/>
            <w:noWrap/>
            <w:vAlign w:val="center"/>
            <w:hideMark/>
          </w:tcPr>
          <w:p w14:paraId="32A24314"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15F4289D"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52C6DA6A"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31B5E402" w14:textId="77777777" w:rsidR="00D25996" w:rsidRPr="00A01D04" w:rsidRDefault="00D25996" w:rsidP="00D25996">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29F8EFDA"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4E1650D7"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49282F5B"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25AD9B70" w14:textId="77777777" w:rsidR="00D25996" w:rsidRPr="00A01D04" w:rsidRDefault="00D25996" w:rsidP="00D25996">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1030E850"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3F4D099F"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0976FA52"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346DE24C" w14:textId="77777777" w:rsidR="00D25996" w:rsidRPr="00A01D04" w:rsidRDefault="00D25996" w:rsidP="00D25996">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768F5486"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73AA8D7D"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7102FB81"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1A7770E3" w14:textId="77777777" w:rsidR="00D25996" w:rsidRPr="00A01D04" w:rsidRDefault="00D25996" w:rsidP="00D25996">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73327307"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7173C714"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01A94E12"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5724A922"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347957B8"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2E26EF08"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26ACE0CC"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5138B23F"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071B0750"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32F4352C"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5DA899CC"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28210585"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15DD9410"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7085EDFF"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5D0834B7"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1EDB2BAC" w14:textId="77777777" w:rsidR="00D25996" w:rsidRPr="00A01D04" w:rsidRDefault="00D25996" w:rsidP="00D25996">
            <w:pPr>
              <w:rPr>
                <w:rFonts w:eastAsia="Times New Roman" w:cs="Times New Roman"/>
                <w:b w:val="0"/>
                <w:color w:val="000000"/>
                <w:sz w:val="22"/>
                <w:lang w:eastAsia="en-PH"/>
              </w:rPr>
            </w:pPr>
          </w:p>
        </w:tc>
        <w:tc>
          <w:tcPr>
            <w:tcW w:w="104" w:type="pct"/>
            <w:tcBorders>
              <w:top w:val="single" w:sz="2" w:space="0" w:color="auto"/>
              <w:left w:val="single" w:sz="4" w:space="0" w:color="auto"/>
              <w:bottom w:val="single" w:sz="2" w:space="0" w:color="auto"/>
              <w:right w:val="single" w:sz="12" w:space="0" w:color="auto"/>
            </w:tcBorders>
            <w:vAlign w:val="center"/>
          </w:tcPr>
          <w:p w14:paraId="59271B22"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4C48C34A"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1E78C2DB"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19D7FE4A" w14:textId="77777777" w:rsidR="00D25996" w:rsidRPr="00A01D04" w:rsidRDefault="00D25996" w:rsidP="00D25996">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12" w:space="0" w:color="auto"/>
            </w:tcBorders>
            <w:vAlign w:val="center"/>
          </w:tcPr>
          <w:p w14:paraId="0E430F3D" w14:textId="77777777" w:rsidR="00D25996" w:rsidRPr="00A01D04" w:rsidRDefault="00D25996" w:rsidP="00D25996">
            <w:pPr>
              <w:rPr>
                <w:rFonts w:eastAsia="Times New Roman" w:cs="Times New Roman"/>
                <w:b w:val="0"/>
                <w:color w:val="000000"/>
                <w:sz w:val="22"/>
                <w:lang w:eastAsia="en-PH"/>
              </w:rPr>
            </w:pPr>
          </w:p>
        </w:tc>
      </w:tr>
      <w:tr w:rsidR="00D25996" w:rsidRPr="00A01D04" w14:paraId="5FB336ED" w14:textId="77777777" w:rsidTr="00D25996">
        <w:trPr>
          <w:trHeight w:val="300"/>
        </w:trPr>
        <w:tc>
          <w:tcPr>
            <w:tcW w:w="980" w:type="pct"/>
            <w:tcBorders>
              <w:top w:val="nil"/>
              <w:left w:val="single" w:sz="12" w:space="0" w:color="auto"/>
              <w:bottom w:val="single" w:sz="4" w:space="0" w:color="auto"/>
              <w:right w:val="single" w:sz="12" w:space="0" w:color="auto"/>
            </w:tcBorders>
            <w:shd w:val="clear" w:color="auto" w:fill="auto"/>
            <w:noWrap/>
            <w:vAlign w:val="center"/>
            <w:hideMark/>
          </w:tcPr>
          <w:p w14:paraId="16141CC0" w14:textId="77777777" w:rsidR="00D25996" w:rsidRPr="00A01D04" w:rsidRDefault="00D25996" w:rsidP="00D25996">
            <w:pPr>
              <w:jc w:val="left"/>
              <w:rPr>
                <w:rFonts w:eastAsia="Times New Roman" w:cs="Times New Roman"/>
                <w:b w:val="0"/>
                <w:color w:val="000000"/>
                <w:sz w:val="22"/>
                <w:lang w:eastAsia="en-PH"/>
              </w:rPr>
            </w:pPr>
            <w:r w:rsidRPr="00A01D04">
              <w:rPr>
                <w:rFonts w:eastAsia="Times New Roman" w:cs="Times New Roman"/>
                <w:b w:val="0"/>
                <w:color w:val="000000"/>
                <w:sz w:val="22"/>
                <w:lang w:eastAsia="en-PH"/>
              </w:rPr>
              <w:t> </w:t>
            </w: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1C9FBA5C"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36BD0F46"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0DFFBE95" w14:textId="77777777" w:rsidR="00D25996" w:rsidRPr="00A01D04" w:rsidRDefault="00D25996" w:rsidP="00D25996">
            <w:pPr>
              <w:rPr>
                <w:rFonts w:eastAsia="Times New Roman" w:cs="Times New Roman"/>
                <w:b w:val="0"/>
                <w:color w:val="000000"/>
                <w:sz w:val="22"/>
                <w:lang w:eastAsia="en-PH"/>
              </w:rPr>
            </w:pPr>
          </w:p>
        </w:tc>
        <w:tc>
          <w:tcPr>
            <w:tcW w:w="107" w:type="pct"/>
            <w:tcBorders>
              <w:top w:val="nil"/>
              <w:left w:val="nil"/>
              <w:bottom w:val="single" w:sz="4" w:space="0" w:color="auto"/>
              <w:right w:val="single" w:sz="12" w:space="0" w:color="auto"/>
            </w:tcBorders>
            <w:shd w:val="clear" w:color="auto" w:fill="auto"/>
            <w:noWrap/>
            <w:vAlign w:val="center"/>
            <w:hideMark/>
          </w:tcPr>
          <w:p w14:paraId="273F1EEA"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3B91C71B"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62903750"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51A6F677" w14:textId="77777777" w:rsidR="00D25996" w:rsidRPr="00A01D04" w:rsidRDefault="00D25996" w:rsidP="00D25996">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0D4A1D7B"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6F59C0E3"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6149B00F"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62F4295B" w14:textId="77777777" w:rsidR="00D25996" w:rsidRPr="00A01D04" w:rsidRDefault="00D25996" w:rsidP="00D25996">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4BE37634"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703A832D"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0FC750D5"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6C74BC0A" w14:textId="77777777" w:rsidR="00D25996" w:rsidRPr="00A01D04" w:rsidRDefault="00D25996" w:rsidP="00D25996">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555EC278"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2F5752BB"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440DA14E"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59F21137" w14:textId="77777777" w:rsidR="00D25996" w:rsidRPr="00A01D04" w:rsidRDefault="00D25996" w:rsidP="00D25996">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368B49B1"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1896D58F"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6D8B82A6"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1C2000E2"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12CEAB35"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1D8AC036"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6EFC94AE"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6AE0D8D6"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4EEB6CDF"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38BC8CD7"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3473E82D"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5D9ED88B"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31E6304D"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66D7D1B6"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009527DC"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7526D63F" w14:textId="77777777" w:rsidR="00D25996" w:rsidRPr="00A01D04" w:rsidRDefault="00D25996" w:rsidP="00D25996">
            <w:pPr>
              <w:rPr>
                <w:rFonts w:eastAsia="Times New Roman" w:cs="Times New Roman"/>
                <w:b w:val="0"/>
                <w:color w:val="000000"/>
                <w:sz w:val="22"/>
                <w:lang w:eastAsia="en-PH"/>
              </w:rPr>
            </w:pPr>
          </w:p>
        </w:tc>
        <w:tc>
          <w:tcPr>
            <w:tcW w:w="104" w:type="pct"/>
            <w:tcBorders>
              <w:top w:val="single" w:sz="2" w:space="0" w:color="auto"/>
              <w:left w:val="single" w:sz="4" w:space="0" w:color="auto"/>
              <w:bottom w:val="single" w:sz="2" w:space="0" w:color="auto"/>
              <w:right w:val="single" w:sz="12" w:space="0" w:color="auto"/>
            </w:tcBorders>
            <w:vAlign w:val="center"/>
          </w:tcPr>
          <w:p w14:paraId="6DF618FC"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152968B8"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70A32758"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3E294644" w14:textId="77777777" w:rsidR="00D25996" w:rsidRPr="00A01D04" w:rsidRDefault="00D25996" w:rsidP="00D25996">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12" w:space="0" w:color="auto"/>
            </w:tcBorders>
            <w:vAlign w:val="center"/>
          </w:tcPr>
          <w:p w14:paraId="50797CBD" w14:textId="77777777" w:rsidR="00D25996" w:rsidRPr="00A01D04" w:rsidRDefault="00D25996" w:rsidP="00D25996">
            <w:pPr>
              <w:rPr>
                <w:rFonts w:eastAsia="Times New Roman" w:cs="Times New Roman"/>
                <w:b w:val="0"/>
                <w:color w:val="000000"/>
                <w:sz w:val="22"/>
                <w:lang w:eastAsia="en-PH"/>
              </w:rPr>
            </w:pPr>
          </w:p>
        </w:tc>
      </w:tr>
      <w:tr w:rsidR="00D25996" w:rsidRPr="00A01D04" w14:paraId="2B363971" w14:textId="77777777" w:rsidTr="00D25996">
        <w:trPr>
          <w:trHeight w:val="300"/>
        </w:trPr>
        <w:tc>
          <w:tcPr>
            <w:tcW w:w="980" w:type="pct"/>
            <w:tcBorders>
              <w:top w:val="nil"/>
              <w:left w:val="single" w:sz="12" w:space="0" w:color="auto"/>
              <w:bottom w:val="single" w:sz="4" w:space="0" w:color="auto"/>
              <w:right w:val="single" w:sz="12" w:space="0" w:color="auto"/>
            </w:tcBorders>
            <w:shd w:val="clear" w:color="auto" w:fill="auto"/>
            <w:noWrap/>
            <w:vAlign w:val="center"/>
            <w:hideMark/>
          </w:tcPr>
          <w:p w14:paraId="794EFAE2" w14:textId="77777777" w:rsidR="00D25996" w:rsidRPr="00A01D04" w:rsidRDefault="00D25996" w:rsidP="00D25996">
            <w:pPr>
              <w:jc w:val="left"/>
              <w:rPr>
                <w:rFonts w:eastAsia="Times New Roman" w:cs="Times New Roman"/>
                <w:b w:val="0"/>
                <w:color w:val="000000"/>
                <w:sz w:val="22"/>
                <w:lang w:eastAsia="en-PH"/>
              </w:rPr>
            </w:pPr>
            <w:r w:rsidRPr="00A01D04">
              <w:rPr>
                <w:rFonts w:eastAsia="Times New Roman" w:cs="Times New Roman"/>
                <w:b w:val="0"/>
                <w:color w:val="000000"/>
                <w:sz w:val="22"/>
                <w:lang w:eastAsia="en-PH"/>
              </w:rPr>
              <w:t> </w:t>
            </w: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65FBB9AB"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050EC1D9"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222F4473" w14:textId="77777777" w:rsidR="00D25996" w:rsidRPr="00A01D04" w:rsidRDefault="00D25996" w:rsidP="00D25996">
            <w:pPr>
              <w:rPr>
                <w:rFonts w:eastAsia="Times New Roman" w:cs="Times New Roman"/>
                <w:b w:val="0"/>
                <w:color w:val="000000"/>
                <w:sz w:val="22"/>
                <w:lang w:eastAsia="en-PH"/>
              </w:rPr>
            </w:pPr>
          </w:p>
        </w:tc>
        <w:tc>
          <w:tcPr>
            <w:tcW w:w="107" w:type="pct"/>
            <w:tcBorders>
              <w:top w:val="nil"/>
              <w:left w:val="nil"/>
              <w:bottom w:val="single" w:sz="4" w:space="0" w:color="auto"/>
              <w:right w:val="single" w:sz="12" w:space="0" w:color="auto"/>
            </w:tcBorders>
            <w:shd w:val="clear" w:color="auto" w:fill="auto"/>
            <w:noWrap/>
            <w:vAlign w:val="center"/>
            <w:hideMark/>
          </w:tcPr>
          <w:p w14:paraId="0A61C679"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6407C980"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19CA2086"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7A4E732B" w14:textId="77777777" w:rsidR="00D25996" w:rsidRPr="00A01D04" w:rsidRDefault="00D25996" w:rsidP="00D25996">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2EA52532"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1090AA49"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18E17210"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1BE1847D" w14:textId="77777777" w:rsidR="00D25996" w:rsidRPr="00A01D04" w:rsidRDefault="00D25996" w:rsidP="00D25996">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35A47D7D"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026EE23B"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72E99F49"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0790BA06" w14:textId="77777777" w:rsidR="00D25996" w:rsidRPr="00A01D04" w:rsidRDefault="00D25996" w:rsidP="00D25996">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563D1E04"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01B5753F"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295F93AE"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52B150FB" w14:textId="77777777" w:rsidR="00D25996" w:rsidRPr="00A01D04" w:rsidRDefault="00D25996" w:rsidP="00D25996">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777C84B2"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7EFBA6DB"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173D2C0D"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20CFB861"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5BE129EB"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6811FD8D"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1538FA9E"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45F3448F"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2099EE87"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4C607CF2"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2CA629D4"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7D9F82A7"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6B643C4C"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7F6A24B8"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260FA374"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40FE4F50" w14:textId="77777777" w:rsidR="00D25996" w:rsidRPr="00A01D04" w:rsidRDefault="00D25996" w:rsidP="00D25996">
            <w:pPr>
              <w:rPr>
                <w:rFonts w:eastAsia="Times New Roman" w:cs="Times New Roman"/>
                <w:b w:val="0"/>
                <w:color w:val="000000"/>
                <w:sz w:val="22"/>
                <w:lang w:eastAsia="en-PH"/>
              </w:rPr>
            </w:pPr>
          </w:p>
        </w:tc>
        <w:tc>
          <w:tcPr>
            <w:tcW w:w="104" w:type="pct"/>
            <w:tcBorders>
              <w:top w:val="single" w:sz="2" w:space="0" w:color="auto"/>
              <w:left w:val="single" w:sz="4" w:space="0" w:color="auto"/>
              <w:bottom w:val="single" w:sz="2" w:space="0" w:color="auto"/>
              <w:right w:val="single" w:sz="12" w:space="0" w:color="auto"/>
            </w:tcBorders>
            <w:vAlign w:val="center"/>
          </w:tcPr>
          <w:p w14:paraId="77359669"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5DD83EFE"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4BF5720F"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222596D9" w14:textId="77777777" w:rsidR="00D25996" w:rsidRPr="00A01D04" w:rsidRDefault="00D25996" w:rsidP="00D25996">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12" w:space="0" w:color="auto"/>
            </w:tcBorders>
            <w:vAlign w:val="center"/>
          </w:tcPr>
          <w:p w14:paraId="1718BDCE" w14:textId="77777777" w:rsidR="00D25996" w:rsidRPr="00A01D04" w:rsidRDefault="00D25996" w:rsidP="00D25996">
            <w:pPr>
              <w:rPr>
                <w:rFonts w:eastAsia="Times New Roman" w:cs="Times New Roman"/>
                <w:b w:val="0"/>
                <w:color w:val="000000"/>
                <w:sz w:val="22"/>
                <w:lang w:eastAsia="en-PH"/>
              </w:rPr>
            </w:pPr>
          </w:p>
        </w:tc>
      </w:tr>
      <w:tr w:rsidR="00D25996" w:rsidRPr="00A01D04" w14:paraId="0B6519AF" w14:textId="77777777" w:rsidTr="00D25996">
        <w:trPr>
          <w:trHeight w:val="300"/>
        </w:trPr>
        <w:tc>
          <w:tcPr>
            <w:tcW w:w="980" w:type="pct"/>
            <w:tcBorders>
              <w:top w:val="nil"/>
              <w:left w:val="single" w:sz="12" w:space="0" w:color="auto"/>
              <w:bottom w:val="single" w:sz="4" w:space="0" w:color="auto"/>
              <w:right w:val="single" w:sz="12" w:space="0" w:color="auto"/>
            </w:tcBorders>
            <w:shd w:val="clear" w:color="auto" w:fill="auto"/>
            <w:noWrap/>
            <w:vAlign w:val="center"/>
            <w:hideMark/>
          </w:tcPr>
          <w:p w14:paraId="5A4660F7" w14:textId="77777777" w:rsidR="00D25996" w:rsidRPr="00A01D04" w:rsidRDefault="00D25996" w:rsidP="00D25996">
            <w:pPr>
              <w:jc w:val="left"/>
              <w:rPr>
                <w:rFonts w:eastAsia="Times New Roman" w:cs="Times New Roman"/>
                <w:b w:val="0"/>
                <w:color w:val="000000"/>
                <w:sz w:val="22"/>
                <w:lang w:eastAsia="en-PH"/>
              </w:rPr>
            </w:pPr>
            <w:r w:rsidRPr="00A01D04">
              <w:rPr>
                <w:rFonts w:eastAsia="Times New Roman" w:cs="Times New Roman"/>
                <w:b w:val="0"/>
                <w:color w:val="000000"/>
                <w:sz w:val="22"/>
                <w:lang w:eastAsia="en-PH"/>
              </w:rPr>
              <w:t> </w:t>
            </w: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5902D76B"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5D0F0F18"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25C2E2CA" w14:textId="77777777" w:rsidR="00D25996" w:rsidRPr="00A01D04" w:rsidRDefault="00D25996" w:rsidP="00D25996">
            <w:pPr>
              <w:rPr>
                <w:rFonts w:eastAsia="Times New Roman" w:cs="Times New Roman"/>
                <w:b w:val="0"/>
                <w:color w:val="000000"/>
                <w:sz w:val="22"/>
                <w:lang w:eastAsia="en-PH"/>
              </w:rPr>
            </w:pPr>
          </w:p>
        </w:tc>
        <w:tc>
          <w:tcPr>
            <w:tcW w:w="107" w:type="pct"/>
            <w:tcBorders>
              <w:top w:val="nil"/>
              <w:left w:val="nil"/>
              <w:bottom w:val="single" w:sz="4" w:space="0" w:color="auto"/>
              <w:right w:val="single" w:sz="12" w:space="0" w:color="auto"/>
            </w:tcBorders>
            <w:shd w:val="clear" w:color="auto" w:fill="auto"/>
            <w:noWrap/>
            <w:vAlign w:val="center"/>
            <w:hideMark/>
          </w:tcPr>
          <w:p w14:paraId="40831568"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7FD90F31"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4528D7E4"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4AEF20DE" w14:textId="77777777" w:rsidR="00D25996" w:rsidRPr="00A01D04" w:rsidRDefault="00D25996" w:rsidP="00D25996">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52CCB2B9"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11F14764"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704C752E"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40386C35" w14:textId="77777777" w:rsidR="00D25996" w:rsidRPr="00A01D04" w:rsidRDefault="00D25996" w:rsidP="00D25996">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4F9C08E4"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300DF24A"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2214C418"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11B3A3F0" w14:textId="77777777" w:rsidR="00D25996" w:rsidRPr="00A01D04" w:rsidRDefault="00D25996" w:rsidP="00D25996">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33A4F226"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59EA6BFA"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113D3D4D"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75656087" w14:textId="77777777" w:rsidR="00D25996" w:rsidRPr="00A01D04" w:rsidRDefault="00D25996" w:rsidP="00D25996">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4D3505AA"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062736E2"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297133B3"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76D92B52"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045FEC11"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6EF004A4"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08EEF7D3"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52A61106"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47E7F5EF"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28D2BB1A"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37608FCA"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0E790CD5"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54EDEFB0"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47112880"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784B901C"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05E48BAB" w14:textId="77777777" w:rsidR="00D25996" w:rsidRPr="00A01D04" w:rsidRDefault="00D25996" w:rsidP="00D25996">
            <w:pPr>
              <w:rPr>
                <w:rFonts w:eastAsia="Times New Roman" w:cs="Times New Roman"/>
                <w:b w:val="0"/>
                <w:color w:val="000000"/>
                <w:sz w:val="22"/>
                <w:lang w:eastAsia="en-PH"/>
              </w:rPr>
            </w:pPr>
          </w:p>
        </w:tc>
        <w:tc>
          <w:tcPr>
            <w:tcW w:w="104" w:type="pct"/>
            <w:tcBorders>
              <w:top w:val="single" w:sz="2" w:space="0" w:color="auto"/>
              <w:left w:val="single" w:sz="4" w:space="0" w:color="auto"/>
              <w:bottom w:val="single" w:sz="2" w:space="0" w:color="auto"/>
              <w:right w:val="single" w:sz="12" w:space="0" w:color="auto"/>
            </w:tcBorders>
            <w:vAlign w:val="center"/>
          </w:tcPr>
          <w:p w14:paraId="2BCEDE96"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3A3DF490"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75DC0A82"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158C0109" w14:textId="77777777" w:rsidR="00D25996" w:rsidRPr="00A01D04" w:rsidRDefault="00D25996" w:rsidP="00D25996">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12" w:space="0" w:color="auto"/>
            </w:tcBorders>
            <w:vAlign w:val="center"/>
          </w:tcPr>
          <w:p w14:paraId="371067A6" w14:textId="77777777" w:rsidR="00D25996" w:rsidRPr="00A01D04" w:rsidRDefault="00D25996" w:rsidP="00D25996">
            <w:pPr>
              <w:rPr>
                <w:rFonts w:eastAsia="Times New Roman" w:cs="Times New Roman"/>
                <w:b w:val="0"/>
                <w:color w:val="000000"/>
                <w:sz w:val="22"/>
                <w:lang w:eastAsia="en-PH"/>
              </w:rPr>
            </w:pPr>
          </w:p>
        </w:tc>
      </w:tr>
      <w:tr w:rsidR="00D25996" w:rsidRPr="00A01D04" w14:paraId="4FADEEF4" w14:textId="77777777" w:rsidTr="00D25996">
        <w:trPr>
          <w:trHeight w:val="300"/>
        </w:trPr>
        <w:tc>
          <w:tcPr>
            <w:tcW w:w="980" w:type="pct"/>
            <w:tcBorders>
              <w:top w:val="nil"/>
              <w:left w:val="single" w:sz="12" w:space="0" w:color="auto"/>
              <w:bottom w:val="single" w:sz="4" w:space="0" w:color="auto"/>
              <w:right w:val="single" w:sz="12" w:space="0" w:color="auto"/>
            </w:tcBorders>
            <w:shd w:val="clear" w:color="auto" w:fill="auto"/>
            <w:noWrap/>
            <w:vAlign w:val="center"/>
            <w:hideMark/>
          </w:tcPr>
          <w:p w14:paraId="409701E7" w14:textId="77777777" w:rsidR="00D25996" w:rsidRPr="00A01D04" w:rsidRDefault="00D25996" w:rsidP="00D25996">
            <w:pPr>
              <w:jc w:val="left"/>
              <w:rPr>
                <w:rFonts w:eastAsia="Times New Roman" w:cs="Times New Roman"/>
                <w:b w:val="0"/>
                <w:color w:val="000000"/>
                <w:sz w:val="22"/>
                <w:lang w:eastAsia="en-PH"/>
              </w:rPr>
            </w:pPr>
            <w:r w:rsidRPr="00A01D04">
              <w:rPr>
                <w:rFonts w:eastAsia="Times New Roman" w:cs="Times New Roman"/>
                <w:b w:val="0"/>
                <w:color w:val="000000"/>
                <w:sz w:val="22"/>
                <w:lang w:eastAsia="en-PH"/>
              </w:rPr>
              <w:t> </w:t>
            </w: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7C30BEA6"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750EEE4C"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58D8CD86" w14:textId="77777777" w:rsidR="00D25996" w:rsidRPr="00A01D04" w:rsidRDefault="00D25996" w:rsidP="00D25996">
            <w:pPr>
              <w:rPr>
                <w:rFonts w:eastAsia="Times New Roman" w:cs="Times New Roman"/>
                <w:b w:val="0"/>
                <w:color w:val="000000"/>
                <w:sz w:val="22"/>
                <w:lang w:eastAsia="en-PH"/>
              </w:rPr>
            </w:pPr>
          </w:p>
        </w:tc>
        <w:tc>
          <w:tcPr>
            <w:tcW w:w="107" w:type="pct"/>
            <w:tcBorders>
              <w:top w:val="nil"/>
              <w:left w:val="nil"/>
              <w:bottom w:val="single" w:sz="4" w:space="0" w:color="auto"/>
              <w:right w:val="single" w:sz="12" w:space="0" w:color="auto"/>
            </w:tcBorders>
            <w:shd w:val="clear" w:color="auto" w:fill="auto"/>
            <w:noWrap/>
            <w:vAlign w:val="center"/>
            <w:hideMark/>
          </w:tcPr>
          <w:p w14:paraId="10516786"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1DFD2AFE"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1467054D"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4F432932" w14:textId="77777777" w:rsidR="00D25996" w:rsidRPr="00A01D04" w:rsidRDefault="00D25996" w:rsidP="00D25996">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5E905547"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62247722"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2BFB343C"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5F0FB650" w14:textId="77777777" w:rsidR="00D25996" w:rsidRPr="00A01D04" w:rsidRDefault="00D25996" w:rsidP="00D25996">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78D21711"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2ECBD89E"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5D41FF89"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47F51851" w14:textId="77777777" w:rsidR="00D25996" w:rsidRPr="00A01D04" w:rsidRDefault="00D25996" w:rsidP="00D25996">
            <w:pPr>
              <w:rPr>
                <w:rFonts w:eastAsia="Times New Roman" w:cs="Times New Roman"/>
                <w:b w:val="0"/>
                <w:color w:val="000000"/>
                <w:sz w:val="22"/>
                <w:lang w:eastAsia="en-PH"/>
              </w:rPr>
            </w:pPr>
          </w:p>
        </w:tc>
        <w:tc>
          <w:tcPr>
            <w:tcW w:w="106" w:type="pct"/>
            <w:tcBorders>
              <w:top w:val="nil"/>
              <w:left w:val="nil"/>
              <w:bottom w:val="single" w:sz="4" w:space="0" w:color="auto"/>
              <w:right w:val="single" w:sz="12" w:space="0" w:color="auto"/>
            </w:tcBorders>
            <w:shd w:val="clear" w:color="auto" w:fill="auto"/>
            <w:noWrap/>
            <w:vAlign w:val="center"/>
            <w:hideMark/>
          </w:tcPr>
          <w:p w14:paraId="20B2A455"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single" w:sz="12" w:space="0" w:color="auto"/>
              <w:bottom w:val="single" w:sz="4" w:space="0" w:color="auto"/>
              <w:right w:val="single" w:sz="4" w:space="0" w:color="auto"/>
            </w:tcBorders>
            <w:shd w:val="clear" w:color="auto" w:fill="auto"/>
            <w:noWrap/>
            <w:vAlign w:val="center"/>
            <w:hideMark/>
          </w:tcPr>
          <w:p w14:paraId="0057209B" w14:textId="77777777" w:rsidR="00D25996" w:rsidRPr="00A01D04" w:rsidRDefault="00D25996" w:rsidP="00D25996">
            <w:pPr>
              <w:rPr>
                <w:rFonts w:eastAsia="Times New Roman" w:cs="Times New Roman"/>
                <w:b w:val="0"/>
                <w:color w:val="000000"/>
                <w:sz w:val="22"/>
                <w:lang w:eastAsia="en-PH"/>
              </w:rPr>
            </w:pPr>
          </w:p>
        </w:tc>
        <w:tc>
          <w:tcPr>
            <w:tcW w:w="99" w:type="pct"/>
            <w:tcBorders>
              <w:top w:val="nil"/>
              <w:left w:val="nil"/>
              <w:bottom w:val="single" w:sz="4" w:space="0" w:color="auto"/>
              <w:right w:val="single" w:sz="4" w:space="0" w:color="auto"/>
            </w:tcBorders>
            <w:shd w:val="clear" w:color="auto" w:fill="auto"/>
            <w:noWrap/>
            <w:vAlign w:val="center"/>
            <w:hideMark/>
          </w:tcPr>
          <w:p w14:paraId="298A97FA"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44F5181B" w14:textId="77777777" w:rsidR="00D25996" w:rsidRPr="00A01D04" w:rsidRDefault="00D25996" w:rsidP="00D25996">
            <w:pPr>
              <w:rPr>
                <w:rFonts w:eastAsia="Times New Roman" w:cs="Times New Roman"/>
                <w:b w:val="0"/>
                <w:color w:val="000000"/>
                <w:sz w:val="22"/>
                <w:lang w:eastAsia="en-PH"/>
              </w:rPr>
            </w:pPr>
          </w:p>
        </w:tc>
        <w:tc>
          <w:tcPr>
            <w:tcW w:w="105" w:type="pct"/>
            <w:tcBorders>
              <w:top w:val="nil"/>
              <w:left w:val="nil"/>
              <w:bottom w:val="single" w:sz="4" w:space="0" w:color="auto"/>
              <w:right w:val="single" w:sz="12" w:space="0" w:color="auto"/>
            </w:tcBorders>
            <w:shd w:val="clear" w:color="auto" w:fill="auto"/>
            <w:noWrap/>
            <w:vAlign w:val="center"/>
            <w:hideMark/>
          </w:tcPr>
          <w:p w14:paraId="09AA9436"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70048B45"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795FC3FC"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69EE865E"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7EA5ACAB"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34DE2B3C"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4A2D743D"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4CD12106"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0DECCD5B"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single" w:sz="12" w:space="0" w:color="auto"/>
              <w:bottom w:val="single" w:sz="4" w:space="0" w:color="auto"/>
              <w:right w:val="single" w:sz="4" w:space="0" w:color="auto"/>
            </w:tcBorders>
            <w:shd w:val="clear" w:color="auto" w:fill="auto"/>
            <w:noWrap/>
            <w:vAlign w:val="center"/>
            <w:hideMark/>
          </w:tcPr>
          <w:p w14:paraId="508EDE4B"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13F2D2F8" w14:textId="77777777" w:rsidR="00D25996" w:rsidRPr="00A01D04" w:rsidRDefault="00D25996" w:rsidP="00D25996">
            <w:pPr>
              <w:rPr>
                <w:rFonts w:eastAsia="Times New Roman" w:cs="Times New Roman"/>
                <w:b w:val="0"/>
                <w:color w:val="000000"/>
                <w:sz w:val="22"/>
                <w:lang w:eastAsia="en-PH"/>
              </w:rPr>
            </w:pPr>
          </w:p>
        </w:tc>
        <w:tc>
          <w:tcPr>
            <w:tcW w:w="101" w:type="pct"/>
            <w:tcBorders>
              <w:top w:val="nil"/>
              <w:left w:val="nil"/>
              <w:bottom w:val="single" w:sz="4" w:space="0" w:color="auto"/>
              <w:right w:val="single" w:sz="4" w:space="0" w:color="auto"/>
            </w:tcBorders>
            <w:shd w:val="clear" w:color="auto" w:fill="auto"/>
            <w:noWrap/>
            <w:vAlign w:val="center"/>
            <w:hideMark/>
          </w:tcPr>
          <w:p w14:paraId="659420E6" w14:textId="77777777" w:rsidR="00D25996" w:rsidRPr="00A01D04" w:rsidRDefault="00D25996" w:rsidP="00D25996">
            <w:pPr>
              <w:rPr>
                <w:rFonts w:eastAsia="Times New Roman" w:cs="Times New Roman"/>
                <w:b w:val="0"/>
                <w:color w:val="000000"/>
                <w:sz w:val="22"/>
                <w:lang w:eastAsia="en-PH"/>
              </w:rPr>
            </w:pPr>
          </w:p>
        </w:tc>
        <w:tc>
          <w:tcPr>
            <w:tcW w:w="104" w:type="pct"/>
            <w:tcBorders>
              <w:top w:val="nil"/>
              <w:left w:val="nil"/>
              <w:bottom w:val="single" w:sz="4" w:space="0" w:color="auto"/>
              <w:right w:val="single" w:sz="12" w:space="0" w:color="auto"/>
            </w:tcBorders>
            <w:shd w:val="clear" w:color="auto" w:fill="auto"/>
            <w:noWrap/>
            <w:vAlign w:val="center"/>
            <w:hideMark/>
          </w:tcPr>
          <w:p w14:paraId="7EBF0938"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01D1983E"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60CA2F67"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47897B0E" w14:textId="77777777" w:rsidR="00D25996" w:rsidRPr="00A01D04" w:rsidRDefault="00D25996" w:rsidP="00D25996">
            <w:pPr>
              <w:rPr>
                <w:rFonts w:eastAsia="Times New Roman" w:cs="Times New Roman"/>
                <w:b w:val="0"/>
                <w:color w:val="000000"/>
                <w:sz w:val="22"/>
                <w:lang w:eastAsia="en-PH"/>
              </w:rPr>
            </w:pPr>
          </w:p>
        </w:tc>
        <w:tc>
          <w:tcPr>
            <w:tcW w:w="104" w:type="pct"/>
            <w:tcBorders>
              <w:top w:val="single" w:sz="2" w:space="0" w:color="auto"/>
              <w:left w:val="single" w:sz="4" w:space="0" w:color="auto"/>
              <w:bottom w:val="single" w:sz="2" w:space="0" w:color="auto"/>
              <w:right w:val="single" w:sz="12" w:space="0" w:color="auto"/>
            </w:tcBorders>
            <w:vAlign w:val="center"/>
          </w:tcPr>
          <w:p w14:paraId="0042A381"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12" w:space="0" w:color="auto"/>
              <w:bottom w:val="single" w:sz="2" w:space="0" w:color="auto"/>
              <w:right w:val="single" w:sz="4" w:space="0" w:color="auto"/>
            </w:tcBorders>
            <w:vAlign w:val="center"/>
          </w:tcPr>
          <w:p w14:paraId="1787300E"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384B58A9" w14:textId="77777777" w:rsidR="00D25996" w:rsidRPr="00A01D04" w:rsidRDefault="00D25996" w:rsidP="00D25996">
            <w:pPr>
              <w:rPr>
                <w:rFonts w:eastAsia="Times New Roman" w:cs="Times New Roman"/>
                <w:b w:val="0"/>
                <w:color w:val="000000"/>
                <w:sz w:val="22"/>
                <w:lang w:eastAsia="en-PH"/>
              </w:rPr>
            </w:pPr>
          </w:p>
        </w:tc>
        <w:tc>
          <w:tcPr>
            <w:tcW w:w="99" w:type="pct"/>
            <w:tcBorders>
              <w:top w:val="single" w:sz="2" w:space="0" w:color="auto"/>
              <w:left w:val="single" w:sz="4" w:space="0" w:color="auto"/>
              <w:bottom w:val="single" w:sz="2" w:space="0" w:color="auto"/>
              <w:right w:val="single" w:sz="4" w:space="0" w:color="auto"/>
            </w:tcBorders>
            <w:vAlign w:val="center"/>
          </w:tcPr>
          <w:p w14:paraId="3D952FDB" w14:textId="77777777" w:rsidR="00D25996" w:rsidRPr="00A01D04" w:rsidRDefault="00D25996" w:rsidP="00D25996">
            <w:pPr>
              <w:rPr>
                <w:rFonts w:eastAsia="Times New Roman" w:cs="Times New Roman"/>
                <w:b w:val="0"/>
                <w:color w:val="000000"/>
                <w:sz w:val="22"/>
                <w:lang w:eastAsia="en-PH"/>
              </w:rPr>
            </w:pPr>
          </w:p>
        </w:tc>
        <w:tc>
          <w:tcPr>
            <w:tcW w:w="91" w:type="pct"/>
            <w:tcBorders>
              <w:top w:val="single" w:sz="2" w:space="0" w:color="auto"/>
              <w:left w:val="single" w:sz="4" w:space="0" w:color="auto"/>
              <w:bottom w:val="single" w:sz="2" w:space="0" w:color="auto"/>
              <w:right w:val="single" w:sz="12" w:space="0" w:color="auto"/>
            </w:tcBorders>
            <w:vAlign w:val="center"/>
          </w:tcPr>
          <w:p w14:paraId="1F59B628" w14:textId="77777777" w:rsidR="00D25996" w:rsidRPr="00A01D04" w:rsidRDefault="00D25996" w:rsidP="00D25996">
            <w:pPr>
              <w:rPr>
                <w:rFonts w:eastAsia="Times New Roman" w:cs="Times New Roman"/>
                <w:b w:val="0"/>
                <w:color w:val="000000"/>
                <w:sz w:val="22"/>
                <w:lang w:eastAsia="en-PH"/>
              </w:rPr>
            </w:pPr>
          </w:p>
        </w:tc>
      </w:tr>
    </w:tbl>
    <w:p w14:paraId="39AF9C48" w14:textId="034194CE" w:rsidR="00F277E9" w:rsidRDefault="00F277E9" w:rsidP="00F277E9">
      <w:pPr>
        <w:rPr>
          <w:b w:val="0"/>
          <w:bCs/>
          <w:i/>
          <w:iCs/>
        </w:rPr>
      </w:pPr>
      <w:r w:rsidRPr="00474BDA">
        <w:rPr>
          <w:bCs/>
          <w:i/>
          <w:iCs/>
        </w:rPr>
        <w:t xml:space="preserve">Table 1. </w:t>
      </w:r>
      <w:r>
        <w:rPr>
          <w:bCs/>
          <w:i/>
          <w:iCs/>
        </w:rPr>
        <w:t>Gantt Chart of Activities</w:t>
      </w:r>
    </w:p>
    <w:p w14:paraId="682A59E5" w14:textId="3B98E06D" w:rsidR="00884B43" w:rsidRPr="001F5EA3" w:rsidRDefault="00884B43" w:rsidP="001F5EA3">
      <w:pPr>
        <w:tabs>
          <w:tab w:val="left" w:pos="4560"/>
        </w:tabs>
        <w:sectPr w:rsidR="00884B43" w:rsidRPr="001F5EA3" w:rsidSect="00CA247D">
          <w:footerReference w:type="default" r:id="rId15"/>
          <w:pgSz w:w="15840" w:h="12240" w:orient="landscape" w:code="1"/>
          <w:pgMar w:top="2160" w:right="1440" w:bottom="1440" w:left="1440" w:header="720" w:footer="288" w:gutter="0"/>
          <w:cols w:space="720"/>
          <w:docGrid w:linePitch="360"/>
        </w:sectPr>
      </w:pPr>
    </w:p>
    <w:p w14:paraId="3BC7A545" w14:textId="77777777" w:rsidR="00016E1F" w:rsidRDefault="00FD2CE7" w:rsidP="00916614">
      <w:pPr>
        <w:pStyle w:val="Heading2"/>
      </w:pPr>
      <w:r>
        <w:lastRenderedPageBreak/>
        <w:t>Resources</w:t>
      </w:r>
    </w:p>
    <w:p w14:paraId="55FEEB5C" w14:textId="46DE74BF" w:rsidR="00345573" w:rsidRDefault="008812E0" w:rsidP="00CE602F">
      <w:pPr>
        <w:pStyle w:val="BodyofResearch"/>
        <w:numPr>
          <w:ilvl w:val="0"/>
          <w:numId w:val="7"/>
        </w:numPr>
        <w:ind w:left="720"/>
      </w:pPr>
      <w:r>
        <w:t>Hardware</w:t>
      </w:r>
    </w:p>
    <w:p w14:paraId="5F31AC36" w14:textId="4CB171E9" w:rsidR="008812E0" w:rsidRDefault="008812E0" w:rsidP="00CE602F">
      <w:pPr>
        <w:pStyle w:val="BodyofResearch"/>
      </w:pPr>
      <w:r>
        <w:t xml:space="preserve">The developers indicated </w:t>
      </w:r>
      <w:r w:rsidR="00723451">
        <w:t>that the hardware end-users w</w:t>
      </w:r>
      <w:r w:rsidR="00157084">
        <w:t>ould</w:t>
      </w:r>
      <w:r w:rsidR="00723451">
        <w:t xml:space="preserve"> use a 1 to 2 GB Random Access Memory (RAM)</w:t>
      </w:r>
      <w:r w:rsidR="00E20B89">
        <w:t>,</w:t>
      </w:r>
      <w:r w:rsidR="00723451">
        <w:t xml:space="preserve"> and 50-100 </w:t>
      </w:r>
      <w:r w:rsidR="00157084">
        <w:t>MB</w:t>
      </w:r>
      <w:r w:rsidR="00723451">
        <w:t xml:space="preserve"> Read-Only Memory (ROM)</w:t>
      </w:r>
      <w:r w:rsidR="00E20B89">
        <w:t xml:space="preserve"> in order</w:t>
      </w:r>
      <w:r w:rsidR="00723451">
        <w:t xml:space="preserve"> for the end-users to use the application.</w:t>
      </w:r>
    </w:p>
    <w:p w14:paraId="176B79CE" w14:textId="250D831A" w:rsidR="00723451" w:rsidRDefault="00723451" w:rsidP="00CE602F">
      <w:pPr>
        <w:pStyle w:val="BodyofResearch"/>
        <w:numPr>
          <w:ilvl w:val="0"/>
          <w:numId w:val="7"/>
        </w:numPr>
        <w:ind w:left="720"/>
      </w:pPr>
      <w:r>
        <w:t>Software</w:t>
      </w:r>
    </w:p>
    <w:p w14:paraId="126B407C" w14:textId="23ED1321" w:rsidR="00723451" w:rsidRDefault="00723451" w:rsidP="00CE602F">
      <w:pPr>
        <w:pStyle w:val="BodyofResearch"/>
      </w:pPr>
      <w:r>
        <w:t>The develope</w:t>
      </w:r>
      <w:r w:rsidR="000E41A0">
        <w:t>rs</w:t>
      </w:r>
      <w:r>
        <w:t xml:space="preserve"> indicated that</w:t>
      </w:r>
      <w:r w:rsidR="00E20B89">
        <w:t xml:space="preserve"> the </w:t>
      </w:r>
      <w:r>
        <w:t xml:space="preserve">software needed for the </w:t>
      </w:r>
      <w:r w:rsidR="00102CB4">
        <w:t>end</w:t>
      </w:r>
      <w:r w:rsidR="00157084">
        <w:t xml:space="preserve"> user'</w:t>
      </w:r>
      <w:r w:rsidR="00102CB4">
        <w:t>s</w:t>
      </w:r>
      <w:r w:rsidR="000E41A0">
        <w:t xml:space="preserve"> need is Android version 5.0 and 6.0.</w:t>
      </w:r>
    </w:p>
    <w:p w14:paraId="31CA1950" w14:textId="3139D0A1" w:rsidR="000E41A0" w:rsidRDefault="000E41A0" w:rsidP="00CE602F">
      <w:pPr>
        <w:pStyle w:val="BodyofResearch"/>
      </w:pPr>
    </w:p>
    <w:p w14:paraId="12057DAB" w14:textId="77B2C00A" w:rsidR="000E41A0" w:rsidRDefault="000E41A0" w:rsidP="00CE602F">
      <w:pPr>
        <w:pStyle w:val="BodyofResearch"/>
      </w:pPr>
    </w:p>
    <w:p w14:paraId="1F7E454F" w14:textId="4A359CF9" w:rsidR="000E41A0" w:rsidRDefault="000E41A0" w:rsidP="00723451">
      <w:pPr>
        <w:pStyle w:val="BodyofResearch"/>
        <w:ind w:left="1440"/>
      </w:pPr>
    </w:p>
    <w:p w14:paraId="05D3DBEB" w14:textId="2BA88995" w:rsidR="000E41A0" w:rsidRDefault="000E41A0" w:rsidP="00723451">
      <w:pPr>
        <w:pStyle w:val="BodyofResearch"/>
        <w:ind w:left="1440"/>
      </w:pPr>
    </w:p>
    <w:p w14:paraId="7BB2F058" w14:textId="1ABB4A4B" w:rsidR="000E41A0" w:rsidRDefault="000E41A0" w:rsidP="00723451">
      <w:pPr>
        <w:pStyle w:val="BodyofResearch"/>
        <w:ind w:left="1440"/>
      </w:pPr>
    </w:p>
    <w:p w14:paraId="1E1DEF7F" w14:textId="7D79A337" w:rsidR="000E41A0" w:rsidRDefault="000E41A0" w:rsidP="00723451">
      <w:pPr>
        <w:pStyle w:val="BodyofResearch"/>
        <w:ind w:left="1440"/>
      </w:pPr>
    </w:p>
    <w:p w14:paraId="3E776B25" w14:textId="06562F28" w:rsidR="000E41A0" w:rsidRDefault="000E41A0" w:rsidP="00723451">
      <w:pPr>
        <w:pStyle w:val="BodyofResearch"/>
        <w:ind w:left="1440"/>
      </w:pPr>
    </w:p>
    <w:p w14:paraId="335BB44D" w14:textId="6020AC3D" w:rsidR="000E41A0" w:rsidRDefault="000E41A0" w:rsidP="00723451">
      <w:pPr>
        <w:pStyle w:val="BodyofResearch"/>
        <w:ind w:left="1440"/>
      </w:pPr>
    </w:p>
    <w:p w14:paraId="50FF1EC4" w14:textId="5903A2F1" w:rsidR="00FD1E15" w:rsidRDefault="00FD1E15" w:rsidP="00E20B89">
      <w:pPr>
        <w:pStyle w:val="Heading1"/>
        <w:jc w:val="both"/>
      </w:pPr>
    </w:p>
    <w:p w14:paraId="7B8EDC1A" w14:textId="77777777" w:rsidR="00E20B89" w:rsidRPr="00E20B89" w:rsidRDefault="00E20B89" w:rsidP="00E20B89">
      <w:pPr>
        <w:rPr>
          <w:lang w:eastAsia="en-PH"/>
        </w:rPr>
      </w:pPr>
    </w:p>
    <w:p w14:paraId="1349A3E9" w14:textId="77777777" w:rsidR="00FD1E15" w:rsidRDefault="00FD1E15" w:rsidP="00FD1E15">
      <w:pPr>
        <w:pStyle w:val="Heading1"/>
      </w:pPr>
    </w:p>
    <w:p w14:paraId="2C729281" w14:textId="77777777" w:rsidR="00FD1E15" w:rsidRDefault="00FD1E15" w:rsidP="00FD1E15">
      <w:pPr>
        <w:pStyle w:val="Heading1"/>
      </w:pPr>
    </w:p>
    <w:p w14:paraId="3996B735" w14:textId="69B37B68" w:rsidR="00FD1E15" w:rsidRDefault="00454411" w:rsidP="00E20B89">
      <w:pPr>
        <w:pStyle w:val="Heading1"/>
      </w:pPr>
      <w:r>
        <w:lastRenderedPageBreak/>
        <w:t>methodology, Results and discussion</w:t>
      </w:r>
    </w:p>
    <w:p w14:paraId="4B7C50E6" w14:textId="3AEC4929" w:rsidR="00FD1E15" w:rsidRDefault="00FD1E15" w:rsidP="00525DD3">
      <w:pPr>
        <w:jc w:val="both"/>
      </w:pPr>
    </w:p>
    <w:p w14:paraId="0925A39A" w14:textId="5C6081A5" w:rsidR="00631A1B" w:rsidRPr="00153A47" w:rsidRDefault="00631A1B" w:rsidP="00631A1B">
      <w:pPr>
        <w:spacing w:after="30" w:line="360" w:lineRule="auto"/>
        <w:ind w:left="720"/>
        <w:jc w:val="both"/>
        <w:rPr>
          <w:rFonts w:cs="Times New Roman"/>
          <w:b w:val="0"/>
          <w:bCs/>
          <w:szCs w:val="24"/>
        </w:rPr>
      </w:pPr>
      <w:r w:rsidRPr="00153A47">
        <w:rPr>
          <w:rFonts w:cs="Times New Roman"/>
          <w:b w:val="0"/>
          <w:bCs/>
          <w:szCs w:val="24"/>
        </w:rPr>
        <w:t xml:space="preserve">Requirements. </w:t>
      </w:r>
      <w:r w:rsidR="00C617BE">
        <w:rPr>
          <w:rFonts w:cs="Times New Roman"/>
          <w:b w:val="0"/>
          <w:bCs/>
          <w:szCs w:val="24"/>
        </w:rPr>
        <w:t>‘FoodPanion’ requirements</w:t>
      </w:r>
      <w:r w:rsidRPr="00153A47">
        <w:rPr>
          <w:rFonts w:cs="Times New Roman"/>
          <w:b w:val="0"/>
          <w:bCs/>
          <w:szCs w:val="24"/>
        </w:rPr>
        <w:t xml:space="preserve"> are to provide a chatbot that will grant end-users the recipe of their desired meal</w:t>
      </w:r>
      <w:r w:rsidR="007620BE">
        <w:rPr>
          <w:rFonts w:cs="Times New Roman"/>
          <w:b w:val="0"/>
          <w:bCs/>
          <w:szCs w:val="24"/>
        </w:rPr>
        <w:t>,</w:t>
      </w:r>
      <w:r w:rsidRPr="00153A47">
        <w:rPr>
          <w:rFonts w:cs="Times New Roman"/>
          <w:b w:val="0"/>
          <w:bCs/>
          <w:szCs w:val="24"/>
        </w:rPr>
        <w:t xml:space="preserve"> and</w:t>
      </w:r>
      <w:r w:rsidR="007620BE">
        <w:rPr>
          <w:rFonts w:cs="Times New Roman"/>
          <w:b w:val="0"/>
          <w:bCs/>
          <w:szCs w:val="24"/>
        </w:rPr>
        <w:t xml:space="preserve"> to</w:t>
      </w:r>
      <w:r w:rsidRPr="00153A47">
        <w:rPr>
          <w:rFonts w:cs="Times New Roman"/>
          <w:b w:val="0"/>
          <w:bCs/>
          <w:szCs w:val="24"/>
        </w:rPr>
        <w:t xml:space="preserve"> provide the end-users a healthy and proper meal.</w:t>
      </w:r>
    </w:p>
    <w:p w14:paraId="0402094A" w14:textId="069DF019" w:rsidR="00631A1B" w:rsidRPr="00153A47" w:rsidRDefault="00631A1B" w:rsidP="00631A1B">
      <w:pPr>
        <w:spacing w:after="30" w:line="360" w:lineRule="auto"/>
        <w:ind w:left="720"/>
        <w:jc w:val="both"/>
        <w:rPr>
          <w:rFonts w:cs="Times New Roman"/>
          <w:b w:val="0"/>
          <w:bCs/>
          <w:szCs w:val="24"/>
        </w:rPr>
      </w:pPr>
      <w:r w:rsidRPr="00153A47">
        <w:rPr>
          <w:rFonts w:cs="Times New Roman"/>
          <w:b w:val="0"/>
          <w:bCs/>
          <w:szCs w:val="24"/>
        </w:rPr>
        <w:t>Design. The design of the mobile application encompasses a user-friendly interface (UI).</w:t>
      </w:r>
      <w:r w:rsidR="007620BE">
        <w:rPr>
          <w:rFonts w:cs="Times New Roman"/>
          <w:b w:val="0"/>
          <w:bCs/>
          <w:szCs w:val="24"/>
        </w:rPr>
        <w:t xml:space="preserve"> It is</w:t>
      </w:r>
      <w:r w:rsidRPr="00153A47">
        <w:rPr>
          <w:rFonts w:cs="Times New Roman"/>
          <w:b w:val="0"/>
          <w:bCs/>
          <w:szCs w:val="24"/>
        </w:rPr>
        <w:t xml:space="preserve"> </w:t>
      </w:r>
      <w:r w:rsidR="007620BE">
        <w:rPr>
          <w:rFonts w:cs="Times New Roman"/>
          <w:b w:val="0"/>
          <w:bCs/>
          <w:szCs w:val="24"/>
        </w:rPr>
        <w:t>a</w:t>
      </w:r>
      <w:r w:rsidRPr="00153A47">
        <w:rPr>
          <w:rFonts w:cs="Times New Roman"/>
          <w:b w:val="0"/>
          <w:bCs/>
          <w:szCs w:val="24"/>
        </w:rPr>
        <w:t xml:space="preserve"> minimalist application that shows a neat</w:t>
      </w:r>
      <w:r w:rsidR="007620BE">
        <w:rPr>
          <w:rFonts w:cs="Times New Roman"/>
          <w:b w:val="0"/>
          <w:bCs/>
          <w:szCs w:val="24"/>
        </w:rPr>
        <w:t>,</w:t>
      </w:r>
      <w:r w:rsidRPr="00153A47">
        <w:rPr>
          <w:rFonts w:cs="Times New Roman"/>
          <w:b w:val="0"/>
          <w:bCs/>
          <w:szCs w:val="24"/>
        </w:rPr>
        <w:t xml:space="preserve"> and straightforward UI</w:t>
      </w:r>
      <w:r w:rsidR="007620BE">
        <w:rPr>
          <w:rFonts w:cs="Times New Roman"/>
          <w:b w:val="0"/>
          <w:bCs/>
          <w:szCs w:val="24"/>
        </w:rPr>
        <w:t>.</w:t>
      </w:r>
      <w:r w:rsidRPr="00153A47">
        <w:rPr>
          <w:rFonts w:cs="Times New Roman"/>
          <w:b w:val="0"/>
          <w:bCs/>
          <w:szCs w:val="24"/>
        </w:rPr>
        <w:t xml:space="preserve"> </w:t>
      </w:r>
      <w:r w:rsidR="00F02184">
        <w:rPr>
          <w:rFonts w:cs="Times New Roman"/>
          <w:b w:val="0"/>
          <w:bCs/>
          <w:szCs w:val="24"/>
        </w:rPr>
        <w:t xml:space="preserve"> In addition, it is an</w:t>
      </w:r>
      <w:r w:rsidR="00C617BE">
        <w:rPr>
          <w:rFonts w:cs="Times New Roman"/>
          <w:b w:val="0"/>
          <w:bCs/>
          <w:szCs w:val="24"/>
        </w:rPr>
        <w:t xml:space="preserve"> </w:t>
      </w:r>
      <w:r w:rsidRPr="00153A47">
        <w:rPr>
          <w:rFonts w:cs="Times New Roman"/>
          <w:b w:val="0"/>
          <w:bCs/>
          <w:szCs w:val="24"/>
        </w:rPr>
        <w:t>informative with its content. Simple is best</w:t>
      </w:r>
      <w:r w:rsidR="00C617BE">
        <w:rPr>
          <w:rFonts w:cs="Times New Roman"/>
          <w:b w:val="0"/>
          <w:bCs/>
          <w:szCs w:val="24"/>
        </w:rPr>
        <w:t>;</w:t>
      </w:r>
      <w:r w:rsidRPr="00153A47">
        <w:rPr>
          <w:rFonts w:cs="Times New Roman"/>
          <w:b w:val="0"/>
          <w:bCs/>
          <w:szCs w:val="24"/>
        </w:rPr>
        <w:t xml:space="preserve"> </w:t>
      </w:r>
      <w:r w:rsidR="00132439" w:rsidRPr="00153A47">
        <w:rPr>
          <w:rFonts w:cs="Times New Roman"/>
          <w:b w:val="0"/>
          <w:bCs/>
          <w:szCs w:val="24"/>
        </w:rPr>
        <w:t>less</w:t>
      </w:r>
      <w:r w:rsidRPr="00153A47">
        <w:rPr>
          <w:rFonts w:cs="Times New Roman"/>
          <w:b w:val="0"/>
          <w:bCs/>
          <w:szCs w:val="24"/>
        </w:rPr>
        <w:t xml:space="preserve"> is more. </w:t>
      </w:r>
    </w:p>
    <w:p w14:paraId="5D2B1427" w14:textId="10CA3BBC" w:rsidR="00631A1B" w:rsidRPr="00153A47" w:rsidRDefault="00631A1B" w:rsidP="00631A1B">
      <w:pPr>
        <w:spacing w:after="30" w:line="360" w:lineRule="auto"/>
        <w:ind w:left="720"/>
        <w:jc w:val="both"/>
        <w:rPr>
          <w:rFonts w:cs="Times New Roman"/>
          <w:b w:val="0"/>
          <w:bCs/>
          <w:szCs w:val="24"/>
        </w:rPr>
      </w:pPr>
      <w:r w:rsidRPr="00153A47">
        <w:rPr>
          <w:rFonts w:cs="Times New Roman"/>
          <w:b w:val="0"/>
          <w:bCs/>
          <w:szCs w:val="24"/>
        </w:rPr>
        <w:t xml:space="preserve">Development and Testing. The development of the mobile application also includes the testing of the system. Both are employed simultaneously to ensure that the application </w:t>
      </w:r>
      <w:r w:rsidR="00C617BE">
        <w:rPr>
          <w:rFonts w:cs="Times New Roman"/>
          <w:b w:val="0"/>
          <w:bCs/>
          <w:szCs w:val="24"/>
        </w:rPr>
        <w:t>works</w:t>
      </w:r>
      <w:r w:rsidRPr="00153A47">
        <w:rPr>
          <w:rFonts w:cs="Times New Roman"/>
          <w:b w:val="0"/>
          <w:bCs/>
          <w:szCs w:val="24"/>
        </w:rPr>
        <w:t xml:space="preserve"> efficiently, with no wasted effort or expense.</w:t>
      </w:r>
    </w:p>
    <w:p w14:paraId="58B105D1" w14:textId="39F50E46" w:rsidR="00631A1B" w:rsidRPr="00153A47" w:rsidRDefault="00631A1B" w:rsidP="00F02184">
      <w:pPr>
        <w:spacing w:after="30" w:line="360" w:lineRule="auto"/>
        <w:ind w:left="720"/>
        <w:jc w:val="both"/>
        <w:rPr>
          <w:rFonts w:cs="Times New Roman"/>
          <w:b w:val="0"/>
          <w:bCs/>
          <w:szCs w:val="24"/>
        </w:rPr>
      </w:pPr>
      <w:r w:rsidRPr="00153A47">
        <w:rPr>
          <w:rFonts w:cs="Times New Roman"/>
          <w:b w:val="0"/>
          <w:bCs/>
          <w:szCs w:val="24"/>
        </w:rPr>
        <w:t>Deployment. The developers made sure that the mobile application is ready for its final execution.</w:t>
      </w:r>
      <w:r w:rsidR="00F02184">
        <w:rPr>
          <w:rFonts w:cs="Times New Roman"/>
          <w:b w:val="0"/>
          <w:bCs/>
          <w:szCs w:val="24"/>
        </w:rPr>
        <w:t xml:space="preserve"> However</w:t>
      </w:r>
      <w:r w:rsidRPr="00153A47">
        <w:rPr>
          <w:rFonts w:cs="Times New Roman"/>
          <w:b w:val="0"/>
          <w:bCs/>
          <w:szCs w:val="24"/>
        </w:rPr>
        <w:t>, revisions are entertained for a much better mobile application.</w:t>
      </w:r>
    </w:p>
    <w:p w14:paraId="1A39011D" w14:textId="110CA24E" w:rsidR="00631A1B" w:rsidRDefault="00631A1B" w:rsidP="00631A1B">
      <w:pPr>
        <w:spacing w:after="30" w:line="360" w:lineRule="auto"/>
        <w:ind w:left="720"/>
        <w:jc w:val="both"/>
        <w:rPr>
          <w:rFonts w:cs="Times New Roman"/>
          <w:b w:val="0"/>
          <w:bCs/>
          <w:szCs w:val="24"/>
        </w:rPr>
      </w:pPr>
      <w:r w:rsidRPr="00153A47">
        <w:rPr>
          <w:rFonts w:cs="Times New Roman"/>
          <w:b w:val="0"/>
          <w:bCs/>
          <w:szCs w:val="24"/>
        </w:rPr>
        <w:t>Review. This is where the developers will hear the panelist's suggestions and comments on the mobile application. Once the comments are given, the developers will decide and prepare for another batch of re-creating the mobile application if there are suggestions from the panelists.</w:t>
      </w:r>
    </w:p>
    <w:p w14:paraId="2CBB4B27" w14:textId="77777777" w:rsidR="00CF4F36" w:rsidRPr="00153A47" w:rsidRDefault="00CF4F36" w:rsidP="00631A1B">
      <w:pPr>
        <w:spacing w:after="30" w:line="360" w:lineRule="auto"/>
        <w:ind w:left="720"/>
        <w:jc w:val="both"/>
        <w:rPr>
          <w:rFonts w:cs="Times New Roman"/>
          <w:b w:val="0"/>
          <w:bCs/>
          <w:szCs w:val="24"/>
        </w:rPr>
      </w:pPr>
    </w:p>
    <w:p w14:paraId="54C1948A" w14:textId="77777777" w:rsidR="00CF4F36" w:rsidRDefault="00CF4F36" w:rsidP="00CF4F36">
      <w:pPr>
        <w:pStyle w:val="BodyofResearch"/>
        <w:keepNext/>
        <w:jc w:val="center"/>
      </w:pPr>
      <w:r w:rsidRPr="002F450F">
        <w:rPr>
          <w:noProof/>
        </w:rPr>
        <w:drawing>
          <wp:inline distT="0" distB="0" distL="0" distR="0" wp14:anchorId="52D39F51" wp14:editId="072E2133">
            <wp:extent cx="2927985" cy="2255520"/>
            <wp:effectExtent l="0" t="0" r="5715" b="0"/>
            <wp:docPr id="1" name="Picture 1" descr="Insights to Agile Methodologies for Software Development | Hacker Noon"/>
            <wp:cNvGraphicFramePr/>
            <a:graphic xmlns:a="http://schemas.openxmlformats.org/drawingml/2006/main">
              <a:graphicData uri="http://schemas.openxmlformats.org/drawingml/2006/picture">
                <pic:pic xmlns:pic="http://schemas.openxmlformats.org/drawingml/2006/picture">
                  <pic:nvPicPr>
                    <pic:cNvPr id="1" name="Picture 1" descr="Insights to Agile Methodologies for Software Development | Hacker Noon"/>
                    <pic:cNvPicPr/>
                  </pic:nvPicPr>
                  <pic:blipFill rotWithShape="1">
                    <a:blip r:embed="rId16">
                      <a:extLst>
                        <a:ext uri="{28A0092B-C50C-407E-A947-70E740481C1C}">
                          <a14:useLocalDpi xmlns:a14="http://schemas.microsoft.com/office/drawing/2010/main" val="0"/>
                        </a:ext>
                      </a:extLst>
                    </a:blip>
                    <a:srcRect l="21474" t="4507" r="21635" b="6558"/>
                    <a:stretch/>
                  </pic:blipFill>
                  <pic:spPr bwMode="auto">
                    <a:xfrm>
                      <a:off x="0" y="0"/>
                      <a:ext cx="2929386" cy="2256599"/>
                    </a:xfrm>
                    <a:prstGeom prst="rect">
                      <a:avLst/>
                    </a:prstGeom>
                    <a:noFill/>
                    <a:ln>
                      <a:noFill/>
                    </a:ln>
                    <a:extLst>
                      <a:ext uri="{53640926-AAD7-44D8-BBD7-CCE9431645EC}">
                        <a14:shadowObscured xmlns:a14="http://schemas.microsoft.com/office/drawing/2010/main"/>
                      </a:ext>
                    </a:extLst>
                  </pic:spPr>
                </pic:pic>
              </a:graphicData>
            </a:graphic>
          </wp:inline>
        </w:drawing>
      </w:r>
    </w:p>
    <w:p w14:paraId="60BBBE7B" w14:textId="1C15D115" w:rsidR="00454411" w:rsidRDefault="00CF4F36" w:rsidP="00AE5FEA">
      <w:pPr>
        <w:pStyle w:val="Caption"/>
        <w:rPr>
          <w:color w:val="auto"/>
        </w:rPr>
      </w:pPr>
      <w:r w:rsidRPr="000C518F">
        <w:rPr>
          <w:color w:val="auto"/>
        </w:rPr>
        <w:t xml:space="preserve">Figure </w:t>
      </w:r>
      <w:r w:rsidRPr="000C518F">
        <w:rPr>
          <w:color w:val="auto"/>
        </w:rPr>
        <w:fldChar w:fldCharType="begin"/>
      </w:r>
      <w:r w:rsidRPr="000C518F">
        <w:rPr>
          <w:color w:val="auto"/>
        </w:rPr>
        <w:instrText xml:space="preserve"> SEQ Figure \* ARABIC </w:instrText>
      </w:r>
      <w:r w:rsidRPr="000C518F">
        <w:rPr>
          <w:color w:val="auto"/>
        </w:rPr>
        <w:fldChar w:fldCharType="separate"/>
      </w:r>
      <w:r w:rsidRPr="000C518F">
        <w:rPr>
          <w:noProof/>
          <w:color w:val="auto"/>
        </w:rPr>
        <w:t>1</w:t>
      </w:r>
      <w:r w:rsidRPr="000C518F">
        <w:rPr>
          <w:noProof/>
          <w:color w:val="auto"/>
        </w:rPr>
        <w:fldChar w:fldCharType="end"/>
      </w:r>
      <w:r w:rsidRPr="000C518F">
        <w:rPr>
          <w:color w:val="auto"/>
        </w:rPr>
        <w:t xml:space="preserve">: Agile </w:t>
      </w:r>
      <w:r>
        <w:rPr>
          <w:color w:val="auto"/>
        </w:rPr>
        <w:t>d</w:t>
      </w:r>
      <w:r w:rsidRPr="000C518F">
        <w:rPr>
          <w:color w:val="auto"/>
        </w:rPr>
        <w:t xml:space="preserve">evelopment </w:t>
      </w:r>
      <w:r>
        <w:rPr>
          <w:color w:val="auto"/>
        </w:rPr>
        <w:t>m</w:t>
      </w:r>
      <w:r w:rsidRPr="000C518F">
        <w:rPr>
          <w:color w:val="auto"/>
        </w:rPr>
        <w:t>ode</w:t>
      </w:r>
    </w:p>
    <w:p w14:paraId="0C02C2D0" w14:textId="77777777" w:rsidR="006475F2" w:rsidRPr="006475F2" w:rsidRDefault="006475F2" w:rsidP="006475F2">
      <w:pPr>
        <w:jc w:val="both"/>
      </w:pPr>
    </w:p>
    <w:p w14:paraId="3D6AA345" w14:textId="1B0355D7" w:rsidR="00BE4903" w:rsidRPr="00BE4903" w:rsidRDefault="00454411" w:rsidP="004B476B">
      <w:pPr>
        <w:pStyle w:val="Heading2"/>
      </w:pPr>
      <w:r>
        <w:t>Requirements Analysis</w:t>
      </w:r>
    </w:p>
    <w:p w14:paraId="76DB1FEE" w14:textId="09A54003" w:rsidR="00BE4903" w:rsidRPr="00BE4903" w:rsidRDefault="00BE4903" w:rsidP="00BE4903">
      <w:pPr>
        <w:spacing w:after="240" w:line="360" w:lineRule="auto"/>
        <w:ind w:left="720"/>
        <w:jc w:val="both"/>
        <w:rPr>
          <w:b w:val="0"/>
          <w:bCs/>
        </w:rPr>
      </w:pPr>
      <w:r w:rsidRPr="00BE4903">
        <w:rPr>
          <w:b w:val="0"/>
          <w:bCs/>
        </w:rPr>
        <w:t>The people</w:t>
      </w:r>
      <w:r w:rsidR="00E20B89">
        <w:rPr>
          <w:b w:val="0"/>
          <w:bCs/>
        </w:rPr>
        <w:t xml:space="preserve"> who are most like to be</w:t>
      </w:r>
      <w:r w:rsidRPr="00BE4903">
        <w:rPr>
          <w:b w:val="0"/>
          <w:bCs/>
        </w:rPr>
        <w:t xml:space="preserve"> involved are those who are fond of cooking, eating</w:t>
      </w:r>
      <w:r w:rsidR="00F02184">
        <w:rPr>
          <w:b w:val="0"/>
          <w:bCs/>
        </w:rPr>
        <w:t>,</w:t>
      </w:r>
      <w:r w:rsidRPr="00BE4903">
        <w:rPr>
          <w:b w:val="0"/>
          <w:bCs/>
        </w:rPr>
        <w:t xml:space="preserve"> and</w:t>
      </w:r>
      <w:r w:rsidR="00F02184">
        <w:rPr>
          <w:b w:val="0"/>
          <w:bCs/>
        </w:rPr>
        <w:t xml:space="preserve"> also those</w:t>
      </w:r>
      <w:r w:rsidRPr="00BE4903">
        <w:rPr>
          <w:b w:val="0"/>
          <w:bCs/>
        </w:rPr>
        <w:t xml:space="preserve"> people who would like to know and be aware of </w:t>
      </w:r>
      <w:r w:rsidR="00F02184">
        <w:rPr>
          <w:b w:val="0"/>
          <w:bCs/>
        </w:rPr>
        <w:t xml:space="preserve">their </w:t>
      </w:r>
      <w:r w:rsidR="008475B1">
        <w:rPr>
          <w:b w:val="0"/>
          <w:bCs/>
        </w:rPr>
        <w:t>current</w:t>
      </w:r>
      <w:r w:rsidRPr="00BE4903">
        <w:rPr>
          <w:b w:val="0"/>
          <w:bCs/>
        </w:rPr>
        <w:t xml:space="preserve"> BMI</w:t>
      </w:r>
      <w:r w:rsidR="00F02184">
        <w:rPr>
          <w:b w:val="0"/>
          <w:bCs/>
        </w:rPr>
        <w:t>.</w:t>
      </w:r>
      <w:r w:rsidRPr="00BE4903">
        <w:rPr>
          <w:b w:val="0"/>
          <w:bCs/>
        </w:rPr>
        <w:t xml:space="preserve"> </w:t>
      </w:r>
      <w:r w:rsidR="00F02184">
        <w:rPr>
          <w:b w:val="0"/>
          <w:bCs/>
        </w:rPr>
        <w:t xml:space="preserve">Wherein, they could also </w:t>
      </w:r>
      <w:r w:rsidRPr="00BE4903">
        <w:rPr>
          <w:b w:val="0"/>
          <w:bCs/>
        </w:rPr>
        <w:t>learn how to maintain good health and fitness.</w:t>
      </w:r>
    </w:p>
    <w:p w14:paraId="4BB1969C" w14:textId="44279913" w:rsidR="00BE4903" w:rsidRPr="00BE4903" w:rsidRDefault="00BE4903" w:rsidP="00BE4903">
      <w:pPr>
        <w:spacing w:after="240" w:line="360" w:lineRule="auto"/>
        <w:ind w:left="720"/>
        <w:jc w:val="both"/>
        <w:rPr>
          <w:b w:val="0"/>
          <w:bCs/>
        </w:rPr>
      </w:pPr>
      <w:r w:rsidRPr="00BE4903">
        <w:rPr>
          <w:b w:val="0"/>
          <w:bCs/>
        </w:rPr>
        <w:t>The mobile application FoodPanion is a chatbot where</w:t>
      </w:r>
      <w:r w:rsidR="00E20B89">
        <w:rPr>
          <w:b w:val="0"/>
          <w:bCs/>
        </w:rPr>
        <w:t>in</w:t>
      </w:r>
      <w:r w:rsidRPr="00BE4903">
        <w:rPr>
          <w:b w:val="0"/>
          <w:bCs/>
        </w:rPr>
        <w:t xml:space="preserve"> the user can ask for a recipe the </w:t>
      </w:r>
      <w:r w:rsidR="00E20B89">
        <w:rPr>
          <w:b w:val="0"/>
          <w:bCs/>
        </w:rPr>
        <w:t xml:space="preserve">he/she </w:t>
      </w:r>
      <w:r w:rsidRPr="00BE4903">
        <w:rPr>
          <w:b w:val="0"/>
          <w:bCs/>
        </w:rPr>
        <w:t xml:space="preserve">would like to cook, try, and eat. On the other hand, the user can also know their BMI to be aware of their fitness status. FoodPanion </w:t>
      </w:r>
      <w:r w:rsidR="00F02184">
        <w:rPr>
          <w:b w:val="0"/>
          <w:bCs/>
        </w:rPr>
        <w:t xml:space="preserve">was </w:t>
      </w:r>
      <w:r w:rsidRPr="00BE4903">
        <w:rPr>
          <w:b w:val="0"/>
          <w:bCs/>
        </w:rPr>
        <w:t>also created to ease the users' worries about their cooking</w:t>
      </w:r>
      <w:r w:rsidR="0085350F">
        <w:rPr>
          <w:b w:val="0"/>
          <w:bCs/>
        </w:rPr>
        <w:t>.</w:t>
      </w:r>
      <w:r w:rsidR="00F02184">
        <w:rPr>
          <w:b w:val="0"/>
          <w:bCs/>
        </w:rPr>
        <w:t xml:space="preserve"> </w:t>
      </w:r>
      <w:r w:rsidR="0085350F">
        <w:rPr>
          <w:b w:val="0"/>
          <w:bCs/>
        </w:rPr>
        <w:t>It could also</w:t>
      </w:r>
      <w:r w:rsidR="00F02184">
        <w:rPr>
          <w:b w:val="0"/>
          <w:bCs/>
        </w:rPr>
        <w:t xml:space="preserve"> </w:t>
      </w:r>
      <w:r w:rsidRPr="00BE4903">
        <w:rPr>
          <w:b w:val="0"/>
          <w:bCs/>
        </w:rPr>
        <w:t>provide</w:t>
      </w:r>
      <w:r w:rsidR="0085350F">
        <w:rPr>
          <w:b w:val="0"/>
          <w:bCs/>
        </w:rPr>
        <w:t xml:space="preserve"> </w:t>
      </w:r>
      <w:r w:rsidRPr="00BE4903">
        <w:rPr>
          <w:b w:val="0"/>
          <w:bCs/>
        </w:rPr>
        <w:t>the users</w:t>
      </w:r>
      <w:r w:rsidR="00F02184">
        <w:rPr>
          <w:b w:val="0"/>
          <w:bCs/>
        </w:rPr>
        <w:t>’</w:t>
      </w:r>
      <w:r w:rsidR="00BE24F7">
        <w:rPr>
          <w:b w:val="0"/>
          <w:bCs/>
        </w:rPr>
        <w:t xml:space="preserve"> </w:t>
      </w:r>
      <w:r w:rsidRPr="00BE4903">
        <w:rPr>
          <w:b w:val="0"/>
          <w:bCs/>
        </w:rPr>
        <w:t xml:space="preserve">desired meal based on </w:t>
      </w:r>
      <w:r w:rsidR="00BE24F7">
        <w:rPr>
          <w:b w:val="0"/>
          <w:bCs/>
        </w:rPr>
        <w:t xml:space="preserve">their </w:t>
      </w:r>
      <w:r w:rsidRPr="00BE4903">
        <w:rPr>
          <w:b w:val="0"/>
          <w:bCs/>
        </w:rPr>
        <w:t>BMI result</w:t>
      </w:r>
      <w:r w:rsidR="00BE24F7">
        <w:rPr>
          <w:b w:val="0"/>
          <w:bCs/>
        </w:rPr>
        <w:t>. As to also</w:t>
      </w:r>
      <w:r w:rsidRPr="00BE4903">
        <w:rPr>
          <w:b w:val="0"/>
          <w:bCs/>
        </w:rPr>
        <w:t xml:space="preserve"> give the users different recipe</w:t>
      </w:r>
      <w:r w:rsidR="00BE24F7">
        <w:rPr>
          <w:b w:val="0"/>
          <w:bCs/>
        </w:rPr>
        <w:t>s which</w:t>
      </w:r>
      <w:r w:rsidRPr="00BE4903">
        <w:rPr>
          <w:b w:val="0"/>
          <w:bCs/>
        </w:rPr>
        <w:t xml:space="preserve"> the users c</w:t>
      </w:r>
      <w:r w:rsidR="00BE24F7">
        <w:rPr>
          <w:b w:val="0"/>
          <w:bCs/>
        </w:rPr>
        <w:t>ould</w:t>
      </w:r>
      <w:r w:rsidRPr="00BE4903">
        <w:rPr>
          <w:b w:val="0"/>
          <w:bCs/>
        </w:rPr>
        <w:t xml:space="preserve"> choose from.</w:t>
      </w:r>
    </w:p>
    <w:p w14:paraId="4D3A5DF1" w14:textId="0D9F29DC" w:rsidR="00BE4903" w:rsidRPr="00BE4903" w:rsidRDefault="00BE4903" w:rsidP="00BE4903">
      <w:pPr>
        <w:spacing w:after="240" w:line="360" w:lineRule="auto"/>
        <w:ind w:left="720"/>
        <w:jc w:val="both"/>
        <w:rPr>
          <w:b w:val="0"/>
          <w:bCs/>
        </w:rPr>
      </w:pPr>
      <w:r w:rsidRPr="00BE4903">
        <w:rPr>
          <w:b w:val="0"/>
          <w:bCs/>
        </w:rPr>
        <w:t>Since FoodPanion is a chatbot, chatbots are beneficial these days</w:t>
      </w:r>
      <w:r w:rsidR="0085350F">
        <w:rPr>
          <w:b w:val="0"/>
          <w:bCs/>
        </w:rPr>
        <w:t>,</w:t>
      </w:r>
      <w:r w:rsidRPr="00BE4903">
        <w:rPr>
          <w:b w:val="0"/>
          <w:bCs/>
        </w:rPr>
        <w:t xml:space="preserve"> since it can provide </w:t>
      </w:r>
      <w:r w:rsidR="0085350F">
        <w:rPr>
          <w:b w:val="0"/>
          <w:bCs/>
        </w:rPr>
        <w:t xml:space="preserve">and attend </w:t>
      </w:r>
      <w:r w:rsidRPr="00BE4903">
        <w:rPr>
          <w:b w:val="0"/>
          <w:bCs/>
        </w:rPr>
        <w:t xml:space="preserve">the users with </w:t>
      </w:r>
      <w:r w:rsidR="0085350F">
        <w:rPr>
          <w:b w:val="0"/>
          <w:bCs/>
        </w:rPr>
        <w:t xml:space="preserve">their </w:t>
      </w:r>
      <w:r w:rsidRPr="00BE4903">
        <w:rPr>
          <w:b w:val="0"/>
          <w:bCs/>
        </w:rPr>
        <w:t>inquiries regarding their wants and needs. Also, chatbots are trending because of its machine learning, where it can learn from human knowledge, even human's mistakes.</w:t>
      </w:r>
    </w:p>
    <w:p w14:paraId="6BFE8F4A" w14:textId="5332BD8B" w:rsidR="00454411" w:rsidRPr="00BE4903" w:rsidRDefault="00BE4903" w:rsidP="00BE4903">
      <w:pPr>
        <w:spacing w:after="240" w:line="360" w:lineRule="auto"/>
        <w:ind w:left="720"/>
        <w:jc w:val="both"/>
        <w:rPr>
          <w:b w:val="0"/>
          <w:bCs/>
        </w:rPr>
      </w:pPr>
      <w:r w:rsidRPr="00BE4903">
        <w:rPr>
          <w:b w:val="0"/>
          <w:bCs/>
        </w:rPr>
        <w:t>The mobile application FoodPanion is available only on the Android operating system android 5.0 and 6.0 and above version.</w:t>
      </w:r>
    </w:p>
    <w:p w14:paraId="73AE045F" w14:textId="77777777" w:rsidR="00454411" w:rsidRDefault="00454411" w:rsidP="00454411">
      <w:pPr>
        <w:jc w:val="left"/>
      </w:pPr>
    </w:p>
    <w:p w14:paraId="40DFB78B" w14:textId="44B41F59" w:rsidR="00BE4903" w:rsidRDefault="00BE4903" w:rsidP="00454411">
      <w:pPr>
        <w:jc w:val="left"/>
      </w:pPr>
    </w:p>
    <w:p w14:paraId="4D236935" w14:textId="6287E1DB" w:rsidR="008B3569" w:rsidRDefault="008B3569" w:rsidP="00454411">
      <w:pPr>
        <w:jc w:val="left"/>
      </w:pPr>
    </w:p>
    <w:p w14:paraId="11F072F7" w14:textId="5077307E" w:rsidR="008B3569" w:rsidRDefault="008B3569" w:rsidP="00454411">
      <w:pPr>
        <w:jc w:val="left"/>
      </w:pPr>
    </w:p>
    <w:p w14:paraId="078C258C" w14:textId="2689222F" w:rsidR="008B3569" w:rsidRDefault="008B3569" w:rsidP="00454411">
      <w:pPr>
        <w:jc w:val="left"/>
      </w:pPr>
    </w:p>
    <w:p w14:paraId="75F132FF" w14:textId="413E5D3E" w:rsidR="008B3569" w:rsidRDefault="008B3569" w:rsidP="00454411">
      <w:pPr>
        <w:jc w:val="left"/>
      </w:pPr>
    </w:p>
    <w:p w14:paraId="108BF010" w14:textId="638555CD" w:rsidR="008B3569" w:rsidRDefault="008B3569" w:rsidP="00454411">
      <w:pPr>
        <w:jc w:val="left"/>
      </w:pPr>
    </w:p>
    <w:p w14:paraId="0D3977F6" w14:textId="70BBCDB7" w:rsidR="008B3569" w:rsidRDefault="008B3569" w:rsidP="00454411">
      <w:pPr>
        <w:jc w:val="left"/>
      </w:pPr>
    </w:p>
    <w:p w14:paraId="6FCFCBE8" w14:textId="11CE68D0" w:rsidR="008B3569" w:rsidRDefault="008B3569" w:rsidP="00454411">
      <w:pPr>
        <w:jc w:val="left"/>
      </w:pPr>
    </w:p>
    <w:p w14:paraId="3697ABD6" w14:textId="73A7F406" w:rsidR="008B3569" w:rsidRDefault="008B3569" w:rsidP="00454411">
      <w:pPr>
        <w:jc w:val="left"/>
      </w:pPr>
    </w:p>
    <w:p w14:paraId="0D498EBB" w14:textId="59F55BD9" w:rsidR="008B3569" w:rsidRDefault="008B3569" w:rsidP="00454411">
      <w:pPr>
        <w:jc w:val="left"/>
      </w:pPr>
    </w:p>
    <w:p w14:paraId="34D16B59" w14:textId="6110152A" w:rsidR="008B3569" w:rsidRDefault="008B3569" w:rsidP="00454411">
      <w:pPr>
        <w:jc w:val="left"/>
      </w:pPr>
    </w:p>
    <w:p w14:paraId="4108D24F" w14:textId="0A7909AD" w:rsidR="008B3569" w:rsidRDefault="008B3569" w:rsidP="00454411">
      <w:pPr>
        <w:jc w:val="left"/>
      </w:pPr>
    </w:p>
    <w:p w14:paraId="6074F7AE" w14:textId="024EB325" w:rsidR="008B3569" w:rsidRDefault="008B3569" w:rsidP="00454411">
      <w:pPr>
        <w:jc w:val="left"/>
      </w:pPr>
    </w:p>
    <w:p w14:paraId="62FCBFA0" w14:textId="155046A1" w:rsidR="008B3569" w:rsidRDefault="008B3569" w:rsidP="00454411">
      <w:pPr>
        <w:jc w:val="left"/>
      </w:pPr>
    </w:p>
    <w:p w14:paraId="43B23860" w14:textId="77777777" w:rsidR="008B3569" w:rsidRPr="00F51589" w:rsidRDefault="008B3569" w:rsidP="00454411">
      <w:pPr>
        <w:jc w:val="left"/>
      </w:pPr>
    </w:p>
    <w:p w14:paraId="07EA0855" w14:textId="32284B4C" w:rsidR="00454411" w:rsidRDefault="00454411" w:rsidP="00454411">
      <w:pPr>
        <w:pStyle w:val="Heading2"/>
      </w:pPr>
      <w:r>
        <w:lastRenderedPageBreak/>
        <w:t>Requirements Documentation</w:t>
      </w:r>
    </w:p>
    <w:p w14:paraId="5A39FA4D" w14:textId="488C21CD" w:rsidR="00454411" w:rsidRDefault="004C2542" w:rsidP="006F6B5A">
      <w:r>
        <w:rPr>
          <w:noProof/>
        </w:rPr>
        <w:drawing>
          <wp:inline distT="0" distB="0" distL="0" distR="0" wp14:anchorId="42F99FA5" wp14:editId="53FC509E">
            <wp:extent cx="2251743" cy="7284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a:extLst>
                        <a:ext uri="{28A0092B-C50C-407E-A947-70E740481C1C}">
                          <a14:useLocalDpi xmlns:a14="http://schemas.microsoft.com/office/drawing/2010/main" val="0"/>
                        </a:ext>
                      </a:extLst>
                    </a:blip>
                    <a:stretch>
                      <a:fillRect/>
                    </a:stretch>
                  </pic:blipFill>
                  <pic:spPr>
                    <a:xfrm>
                      <a:off x="0" y="0"/>
                      <a:ext cx="2254069" cy="7292245"/>
                    </a:xfrm>
                    <a:prstGeom prst="rect">
                      <a:avLst/>
                    </a:prstGeom>
                  </pic:spPr>
                </pic:pic>
              </a:graphicData>
            </a:graphic>
          </wp:inline>
        </w:drawing>
      </w:r>
    </w:p>
    <w:p w14:paraId="63C1CB64" w14:textId="77777777" w:rsidR="006F6B5A" w:rsidRDefault="006F6B5A" w:rsidP="006F6B5A"/>
    <w:p w14:paraId="7AF8FF62" w14:textId="2E4B6050" w:rsidR="004F3697" w:rsidRDefault="004F3697" w:rsidP="004F3697">
      <w:pPr>
        <w:rPr>
          <w:i/>
          <w:iCs/>
        </w:rPr>
      </w:pPr>
      <w:r w:rsidRPr="00F474B2">
        <w:rPr>
          <w:i/>
          <w:iCs/>
        </w:rPr>
        <w:t>Figure</w:t>
      </w:r>
      <w:r>
        <w:rPr>
          <w:i/>
          <w:iCs/>
        </w:rPr>
        <w:t xml:space="preserve"> 2: Story </w:t>
      </w:r>
      <w:r w:rsidR="004465C3">
        <w:rPr>
          <w:i/>
          <w:iCs/>
        </w:rPr>
        <w:t>B</w:t>
      </w:r>
      <w:r>
        <w:rPr>
          <w:i/>
          <w:iCs/>
        </w:rPr>
        <w:t>oard</w:t>
      </w:r>
    </w:p>
    <w:p w14:paraId="654CF685" w14:textId="77777777" w:rsidR="004F3697" w:rsidRDefault="004F3697" w:rsidP="006F6B5A"/>
    <w:p w14:paraId="59750CA3" w14:textId="743CEFBB" w:rsidR="000A5C99" w:rsidRDefault="000A5C99" w:rsidP="000A5C99">
      <w:pPr>
        <w:pStyle w:val="Heading2"/>
      </w:pPr>
      <w:r>
        <w:t xml:space="preserve">Entity </w:t>
      </w:r>
      <w:r w:rsidR="00E20950">
        <w:t>Relationship</w:t>
      </w:r>
      <w:r>
        <w:t xml:space="preserve"> Diagram</w:t>
      </w:r>
    </w:p>
    <w:p w14:paraId="4FA6BE46" w14:textId="05E2C1AD" w:rsidR="006A19BD" w:rsidRPr="007C49D1" w:rsidRDefault="006A19BD" w:rsidP="007C49D1">
      <w:pPr>
        <w:spacing w:after="240" w:line="360" w:lineRule="auto"/>
        <w:ind w:left="720"/>
        <w:jc w:val="both"/>
        <w:rPr>
          <w:b w:val="0"/>
          <w:bCs/>
        </w:rPr>
      </w:pPr>
      <w:r w:rsidRPr="006A19BD">
        <w:rPr>
          <w:b w:val="0"/>
          <w:bCs/>
          <w:noProof/>
        </w:rPr>
        <w:drawing>
          <wp:anchor distT="0" distB="0" distL="114300" distR="114300" simplePos="0" relativeHeight="251632640" behindDoc="0" locked="0" layoutInCell="1" allowOverlap="1" wp14:anchorId="447DC90B" wp14:editId="45DF6701">
            <wp:simplePos x="0" y="0"/>
            <wp:positionH relativeFrom="column">
              <wp:posOffset>47625</wp:posOffset>
            </wp:positionH>
            <wp:positionV relativeFrom="paragraph">
              <wp:posOffset>1132840</wp:posOffset>
            </wp:positionV>
            <wp:extent cx="5429250" cy="5537835"/>
            <wp:effectExtent l="0" t="0" r="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9250" cy="5537835"/>
                    </a:xfrm>
                    <a:prstGeom prst="rect">
                      <a:avLst/>
                    </a:prstGeom>
                    <a:noFill/>
                  </pic:spPr>
                </pic:pic>
              </a:graphicData>
            </a:graphic>
            <wp14:sizeRelH relativeFrom="page">
              <wp14:pctWidth>0</wp14:pctWidth>
            </wp14:sizeRelH>
            <wp14:sizeRelV relativeFrom="page">
              <wp14:pctHeight>0</wp14:pctHeight>
            </wp14:sizeRelV>
          </wp:anchor>
        </w:drawing>
      </w:r>
      <w:r w:rsidRPr="006A19BD">
        <w:rPr>
          <w:b w:val="0"/>
          <w:bCs/>
        </w:rPr>
        <w:t>The relationships between entity sets recorded in a database are represented in an entity</w:t>
      </w:r>
      <w:r w:rsidR="00C617BE">
        <w:rPr>
          <w:b w:val="0"/>
          <w:bCs/>
        </w:rPr>
        <w:t>-</w:t>
      </w:r>
      <w:r w:rsidRPr="006A19BD">
        <w:rPr>
          <w:b w:val="0"/>
          <w:bCs/>
        </w:rPr>
        <w:t>relationship diagram (ERD). An object, or a data component, is an entity in this context. A collection of similar entities is referred to as an entity set. These entities can have attributes defined via attributes.</w:t>
      </w:r>
    </w:p>
    <w:p w14:paraId="7822D40C" w14:textId="03BBFF97" w:rsidR="003561CF" w:rsidRDefault="004F3697" w:rsidP="007C49D1">
      <w:pPr>
        <w:rPr>
          <w:i/>
          <w:iCs/>
        </w:rPr>
      </w:pPr>
      <w:r w:rsidRPr="00F474B2">
        <w:rPr>
          <w:i/>
          <w:iCs/>
        </w:rPr>
        <w:t>Figure</w:t>
      </w:r>
      <w:r>
        <w:rPr>
          <w:i/>
          <w:iCs/>
        </w:rPr>
        <w:t xml:space="preserve"> 3: </w:t>
      </w:r>
      <w:r w:rsidR="00AE5FEA">
        <w:rPr>
          <w:i/>
          <w:iCs/>
        </w:rPr>
        <w:t xml:space="preserve">Entity </w:t>
      </w:r>
      <w:r w:rsidR="004465C3">
        <w:rPr>
          <w:i/>
          <w:iCs/>
        </w:rPr>
        <w:t>R</w:t>
      </w:r>
      <w:r w:rsidR="00AE5FEA">
        <w:rPr>
          <w:i/>
          <w:iCs/>
        </w:rPr>
        <w:t xml:space="preserve">elation </w:t>
      </w:r>
      <w:r w:rsidR="004465C3">
        <w:rPr>
          <w:i/>
          <w:iCs/>
        </w:rPr>
        <w:t>D</w:t>
      </w:r>
      <w:r w:rsidR="00AE5FEA">
        <w:rPr>
          <w:i/>
          <w:iCs/>
        </w:rPr>
        <w:t>iagram</w:t>
      </w:r>
    </w:p>
    <w:p w14:paraId="59D04F5C" w14:textId="77777777" w:rsidR="000D7A51" w:rsidRDefault="000D7A51" w:rsidP="007C49D1">
      <w:pPr>
        <w:rPr>
          <w:i/>
          <w:iCs/>
        </w:rPr>
      </w:pPr>
    </w:p>
    <w:p w14:paraId="0CD5EBA6" w14:textId="77777777" w:rsidR="00BC4B4B" w:rsidRPr="007C49D1" w:rsidRDefault="00BC4B4B" w:rsidP="007C49D1">
      <w:pPr>
        <w:rPr>
          <w:i/>
          <w:iCs/>
        </w:rPr>
      </w:pPr>
    </w:p>
    <w:p w14:paraId="736E1D3F" w14:textId="591914C6" w:rsidR="00454411" w:rsidRDefault="00454411" w:rsidP="004F3697">
      <w:pPr>
        <w:pStyle w:val="Heading2"/>
      </w:pPr>
      <w:r>
        <w:lastRenderedPageBreak/>
        <w:t>De</w:t>
      </w:r>
      <w:r w:rsidRPr="00F51589">
        <w:t>sign of Software, System, Product, and/or Processes</w:t>
      </w:r>
    </w:p>
    <w:p w14:paraId="105C9210" w14:textId="116F46CD" w:rsidR="007C49D1" w:rsidRPr="00210E78" w:rsidRDefault="007C49D1" w:rsidP="007C49D1">
      <w:r>
        <w:t>FoodPanion: Android Based Personal Cook Buddy</w:t>
      </w:r>
    </w:p>
    <w:p w14:paraId="323EE57E" w14:textId="77777777" w:rsidR="007C49D1" w:rsidRPr="007C49D1" w:rsidRDefault="007C49D1" w:rsidP="007C49D1"/>
    <w:p w14:paraId="2EC2EEC8" w14:textId="0F867083" w:rsidR="004F3697" w:rsidRDefault="004F3697" w:rsidP="008F02C9">
      <w:pPr>
        <w:spacing w:afterLines="240" w:after="576" w:line="360" w:lineRule="auto"/>
        <w:ind w:left="720"/>
        <w:jc w:val="both"/>
        <w:rPr>
          <w:b w:val="0"/>
          <w:bCs/>
        </w:rPr>
      </w:pPr>
      <w:bookmarkStart w:id="6" w:name="_Hlk88619386"/>
      <w:r>
        <w:t xml:space="preserve">Title: </w:t>
      </w:r>
      <w:r w:rsidR="007C49D1">
        <w:rPr>
          <w:b w:val="0"/>
          <w:bCs/>
        </w:rPr>
        <w:t xml:space="preserve">Loading Screen </w:t>
      </w:r>
    </w:p>
    <w:p w14:paraId="1119F400" w14:textId="0A16A978" w:rsidR="007C49D1" w:rsidRDefault="007C49D1" w:rsidP="008F02C9">
      <w:pPr>
        <w:spacing w:afterLines="240" w:after="576" w:line="360" w:lineRule="auto"/>
        <w:ind w:left="720"/>
        <w:jc w:val="both"/>
        <w:rPr>
          <w:rStyle w:val="eop"/>
          <w:b w:val="0"/>
          <w:bCs/>
          <w:color w:val="000000"/>
          <w:sz w:val="22"/>
          <w:shd w:val="clear" w:color="auto" w:fill="FFFFFF"/>
        </w:rPr>
      </w:pPr>
      <w:r>
        <w:t xml:space="preserve">Description: </w:t>
      </w:r>
      <w:r w:rsidRPr="007C49D1">
        <w:rPr>
          <w:rStyle w:val="eop"/>
          <w:b w:val="0"/>
          <w:bCs/>
          <w:color w:val="000000"/>
          <w:sz w:val="22"/>
          <w:shd w:val="clear" w:color="auto" w:fill="FFFFFF"/>
        </w:rPr>
        <w:t>In this module, the user will see the loading screen or logo of the application.</w:t>
      </w:r>
    </w:p>
    <w:p w14:paraId="0D14FFE1" w14:textId="77777777" w:rsidR="008F02C9" w:rsidRDefault="007C49D1" w:rsidP="00D57BA4">
      <w:pPr>
        <w:spacing w:after="100" w:afterAutospacing="1"/>
        <w:ind w:left="720"/>
        <w:rPr>
          <w:rStyle w:val="eop"/>
          <w:b w:val="0"/>
          <w:bCs/>
          <w:color w:val="000000"/>
          <w:sz w:val="22"/>
          <w:shd w:val="clear" w:color="auto" w:fill="FFFFFF"/>
        </w:rPr>
      </w:pPr>
      <w:r>
        <w:rPr>
          <w:noProof/>
        </w:rPr>
        <w:drawing>
          <wp:inline distT="0" distB="0" distL="0" distR="0" wp14:anchorId="442206AA" wp14:editId="267F5B78">
            <wp:extent cx="2764365" cy="5138343"/>
            <wp:effectExtent l="0" t="0" r="0" b="5715"/>
            <wp:docPr id="5" name="Picture 5" descr="A picture containing tex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monitor, electronic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80278" cy="5167921"/>
                    </a:xfrm>
                    <a:prstGeom prst="rect">
                      <a:avLst/>
                    </a:prstGeom>
                  </pic:spPr>
                </pic:pic>
              </a:graphicData>
            </a:graphic>
          </wp:inline>
        </w:drawing>
      </w:r>
    </w:p>
    <w:p w14:paraId="15B8CB1F" w14:textId="1BFE3D61" w:rsidR="008F02C9" w:rsidRDefault="007C49D1" w:rsidP="00D57BA4">
      <w:pPr>
        <w:spacing w:after="100" w:afterAutospacing="1"/>
        <w:ind w:left="720"/>
        <w:rPr>
          <w:i/>
          <w:iCs/>
        </w:rPr>
      </w:pPr>
      <w:r w:rsidRPr="00F474B2">
        <w:rPr>
          <w:i/>
          <w:iCs/>
        </w:rPr>
        <w:t>Figure</w:t>
      </w:r>
      <w:r>
        <w:rPr>
          <w:i/>
          <w:iCs/>
        </w:rPr>
        <w:t xml:space="preserve"> 4: Loading </w:t>
      </w:r>
      <w:r w:rsidR="004465C3">
        <w:rPr>
          <w:i/>
          <w:iCs/>
        </w:rPr>
        <w:t>S</w:t>
      </w:r>
      <w:r>
        <w:rPr>
          <w:i/>
          <w:iCs/>
        </w:rPr>
        <w:t>creen</w:t>
      </w:r>
    </w:p>
    <w:p w14:paraId="1D6D7148" w14:textId="77777777" w:rsidR="00D57BA4" w:rsidRDefault="00D57BA4" w:rsidP="00D57BA4">
      <w:pPr>
        <w:spacing w:after="100" w:afterAutospacing="1"/>
        <w:ind w:left="720"/>
        <w:rPr>
          <w:b w:val="0"/>
          <w:bCs/>
          <w:color w:val="000000"/>
          <w:sz w:val="22"/>
          <w:shd w:val="clear" w:color="auto" w:fill="FFFFFF"/>
        </w:rPr>
      </w:pPr>
    </w:p>
    <w:p w14:paraId="7BE03EB2" w14:textId="1E85D696" w:rsidR="006619A8" w:rsidRDefault="006619A8" w:rsidP="008F02C9">
      <w:pPr>
        <w:spacing w:afterLines="240" w:after="576" w:line="360" w:lineRule="auto"/>
        <w:ind w:left="720"/>
        <w:jc w:val="both"/>
        <w:rPr>
          <w:b w:val="0"/>
          <w:bCs/>
          <w:szCs w:val="24"/>
        </w:rPr>
      </w:pPr>
      <w:r w:rsidRPr="006619A8">
        <w:rPr>
          <w:bCs/>
          <w:szCs w:val="24"/>
        </w:rPr>
        <w:lastRenderedPageBreak/>
        <w:t xml:space="preserve">Title: </w:t>
      </w:r>
      <w:r w:rsidRPr="006619A8">
        <w:rPr>
          <w:b w:val="0"/>
          <w:bCs/>
          <w:szCs w:val="24"/>
        </w:rPr>
        <w:t>Registration page</w:t>
      </w:r>
    </w:p>
    <w:p w14:paraId="2E33A151" w14:textId="5879B6AF" w:rsidR="0080563C" w:rsidRPr="0080563C" w:rsidRDefault="0080563C" w:rsidP="0080563C">
      <w:pPr>
        <w:spacing w:afterLines="240" w:after="576" w:line="360" w:lineRule="auto"/>
        <w:ind w:left="720"/>
        <w:jc w:val="both"/>
        <w:rPr>
          <w:b w:val="0"/>
          <w:bCs/>
          <w:color w:val="000000"/>
          <w:szCs w:val="24"/>
          <w:shd w:val="clear" w:color="auto" w:fill="FFFFFF"/>
        </w:rPr>
      </w:pPr>
      <w:r w:rsidRPr="006619A8">
        <w:rPr>
          <w:rStyle w:val="eop"/>
          <w:bCs/>
          <w:color w:val="000000"/>
          <w:szCs w:val="24"/>
          <w:shd w:val="clear" w:color="auto" w:fill="FFFFFF"/>
        </w:rPr>
        <w:t xml:space="preserve">Description: </w:t>
      </w:r>
      <w:r w:rsidRPr="006619A8">
        <w:rPr>
          <w:rStyle w:val="eop"/>
          <w:b w:val="0"/>
          <w:bCs/>
          <w:color w:val="000000"/>
          <w:szCs w:val="24"/>
          <w:shd w:val="clear" w:color="auto" w:fill="FFFFFF"/>
        </w:rPr>
        <w:t>In this module, the user can log in or register a new account.</w:t>
      </w:r>
      <w:r w:rsidRPr="00086A08">
        <w:rPr>
          <w:bCs/>
          <w:color w:val="000000"/>
          <w:szCs w:val="24"/>
          <w:shd w:val="clear" w:color="auto" w:fill="FFFFFF"/>
        </w:rPr>
        <w:drawing>
          <wp:anchor distT="0" distB="0" distL="114300" distR="114300" simplePos="0" relativeHeight="251900928" behindDoc="0" locked="0" layoutInCell="1" allowOverlap="1" wp14:anchorId="6AAB18D2" wp14:editId="5EC9ADBA">
            <wp:simplePos x="0" y="0"/>
            <wp:positionH relativeFrom="column">
              <wp:posOffset>3096986</wp:posOffset>
            </wp:positionH>
            <wp:positionV relativeFrom="paragraph">
              <wp:posOffset>601436</wp:posOffset>
            </wp:positionV>
            <wp:extent cx="2271863" cy="4725670"/>
            <wp:effectExtent l="0" t="0" r="0" b="0"/>
            <wp:wrapNone/>
            <wp:docPr id="15" name="Picture 12" descr="Text, letter&#10;&#10;Description automatically generated">
              <a:extLst xmlns:a="http://schemas.openxmlformats.org/drawingml/2006/main">
                <a:ext uri="{FF2B5EF4-FFF2-40B4-BE49-F238E27FC236}">
                  <a16:creationId xmlns:a16="http://schemas.microsoft.com/office/drawing/2014/main" id="{19EC9892-9228-4C8D-B9AC-0E622796F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Text, letter&#10;&#10;Description automatically generated">
                      <a:extLst>
                        <a:ext uri="{FF2B5EF4-FFF2-40B4-BE49-F238E27FC236}">
                          <a16:creationId xmlns:a16="http://schemas.microsoft.com/office/drawing/2014/main" id="{19EC9892-9228-4C8D-B9AC-0E622796F1D0}"/>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271863" cy="4725670"/>
                    </a:xfrm>
                    <a:prstGeom prst="rect">
                      <a:avLst/>
                    </a:prstGeom>
                  </pic:spPr>
                </pic:pic>
              </a:graphicData>
            </a:graphic>
            <wp14:sizeRelH relativeFrom="margin">
              <wp14:pctWidth>0</wp14:pctWidth>
            </wp14:sizeRelH>
            <wp14:sizeRelV relativeFrom="margin">
              <wp14:pctHeight>0</wp14:pctHeight>
            </wp14:sizeRelV>
          </wp:anchor>
        </w:drawing>
      </w:r>
    </w:p>
    <w:p w14:paraId="399CCE1D" w14:textId="22674E6A" w:rsidR="0080563C" w:rsidRDefault="00086A08" w:rsidP="0080563C">
      <w:pPr>
        <w:spacing w:afterLines="240" w:after="576" w:line="360" w:lineRule="auto"/>
        <w:ind w:left="720"/>
        <w:jc w:val="both"/>
        <w:rPr>
          <w:szCs w:val="24"/>
        </w:rPr>
      </w:pPr>
      <w:r w:rsidRPr="00086A08">
        <w:rPr>
          <w:szCs w:val="24"/>
        </w:rPr>
        <w:drawing>
          <wp:inline distT="0" distB="0" distL="0" distR="0" wp14:anchorId="64DBF97B" wp14:editId="3DCFF9AA">
            <wp:extent cx="2272153" cy="4725670"/>
            <wp:effectExtent l="0" t="0" r="0" b="0"/>
            <wp:docPr id="14" name="Picture 11" descr="A screenshot of a phone&#10;&#10;Description automatically generated with low confidence">
              <a:extLst xmlns:a="http://schemas.openxmlformats.org/drawingml/2006/main">
                <a:ext uri="{FF2B5EF4-FFF2-40B4-BE49-F238E27FC236}">
                  <a16:creationId xmlns:a16="http://schemas.microsoft.com/office/drawing/2014/main" id="{BC97271C-5872-4522-BF43-31667F3C81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phone&#10;&#10;Description automatically generated with low confidence">
                      <a:extLst>
                        <a:ext uri="{FF2B5EF4-FFF2-40B4-BE49-F238E27FC236}">
                          <a16:creationId xmlns:a16="http://schemas.microsoft.com/office/drawing/2014/main" id="{BC97271C-5872-4522-BF43-31667F3C81A8}"/>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272153" cy="4725670"/>
                    </a:xfrm>
                    <a:prstGeom prst="rect">
                      <a:avLst/>
                    </a:prstGeom>
                  </pic:spPr>
                </pic:pic>
              </a:graphicData>
            </a:graphic>
          </wp:inline>
        </w:drawing>
      </w:r>
    </w:p>
    <w:p w14:paraId="4CF0DE69" w14:textId="4F9BF976" w:rsidR="008A0EAE" w:rsidRPr="007E68BA" w:rsidRDefault="008A0EAE" w:rsidP="0080563C">
      <w:pPr>
        <w:spacing w:afterLines="240" w:after="576" w:line="360" w:lineRule="auto"/>
        <w:ind w:left="720"/>
        <w:rPr>
          <w:bCs/>
          <w:i/>
          <w:iCs/>
          <w:color w:val="000000"/>
          <w:szCs w:val="24"/>
          <w:shd w:val="clear" w:color="auto" w:fill="FFFFFF"/>
        </w:rPr>
      </w:pPr>
      <w:r w:rsidRPr="007E68BA">
        <w:rPr>
          <w:i/>
          <w:iCs/>
          <w:szCs w:val="24"/>
        </w:rPr>
        <w:t xml:space="preserve">Figure 5: Registration </w:t>
      </w:r>
      <w:r w:rsidR="0035591B" w:rsidRPr="007E68BA">
        <w:rPr>
          <w:i/>
          <w:iCs/>
          <w:szCs w:val="24"/>
        </w:rPr>
        <w:t>P</w:t>
      </w:r>
      <w:r w:rsidRPr="007E68BA">
        <w:rPr>
          <w:i/>
          <w:iCs/>
          <w:szCs w:val="24"/>
        </w:rPr>
        <w:t>age</w:t>
      </w:r>
    </w:p>
    <w:p w14:paraId="1017BEDE" w14:textId="4F914BDE" w:rsidR="00C81FC6" w:rsidRDefault="00C81FC6" w:rsidP="00D57BA4">
      <w:pPr>
        <w:spacing w:after="100" w:afterAutospacing="1"/>
        <w:ind w:left="720"/>
        <w:jc w:val="both"/>
        <w:rPr>
          <w:i/>
          <w:iCs/>
        </w:rPr>
      </w:pPr>
    </w:p>
    <w:p w14:paraId="3B78CC89" w14:textId="3DBEA5FA" w:rsidR="007E68BA" w:rsidRDefault="007E68BA" w:rsidP="008F02C9">
      <w:pPr>
        <w:spacing w:afterLines="240" w:after="576" w:line="360" w:lineRule="auto"/>
        <w:ind w:left="720"/>
        <w:jc w:val="both"/>
        <w:rPr>
          <w:i/>
          <w:iCs/>
        </w:rPr>
      </w:pPr>
    </w:p>
    <w:p w14:paraId="55F23DE9" w14:textId="77777777" w:rsidR="007E68BA" w:rsidRDefault="007E68BA">
      <w:pPr>
        <w:spacing w:after="160" w:line="259" w:lineRule="auto"/>
        <w:jc w:val="left"/>
        <w:rPr>
          <w:i/>
          <w:iCs/>
        </w:rPr>
      </w:pPr>
      <w:r>
        <w:rPr>
          <w:i/>
          <w:iCs/>
        </w:rPr>
        <w:br w:type="page"/>
      </w:r>
    </w:p>
    <w:p w14:paraId="6BDA3108" w14:textId="64F664C1" w:rsidR="007E68BA" w:rsidRDefault="007E68BA" w:rsidP="007E68BA">
      <w:pPr>
        <w:spacing w:afterLines="240" w:after="576" w:line="360" w:lineRule="auto"/>
        <w:ind w:firstLine="720"/>
        <w:jc w:val="both"/>
        <w:rPr>
          <w:b w:val="0"/>
          <w:bCs/>
          <w:szCs w:val="24"/>
        </w:rPr>
      </w:pPr>
      <w:r w:rsidRPr="00DF7954">
        <w:rPr>
          <w:bCs/>
          <w:szCs w:val="24"/>
        </w:rPr>
        <w:lastRenderedPageBreak/>
        <w:t xml:space="preserve">Title: </w:t>
      </w:r>
      <w:r>
        <w:rPr>
          <w:b w:val="0"/>
          <w:bCs/>
          <w:szCs w:val="24"/>
        </w:rPr>
        <w:t>Email Verification</w:t>
      </w:r>
    </w:p>
    <w:p w14:paraId="64F7C7A2" w14:textId="58550770" w:rsidR="007E68BA" w:rsidRDefault="007E68BA" w:rsidP="007E68BA">
      <w:pPr>
        <w:spacing w:afterLines="240" w:after="576" w:line="360" w:lineRule="auto"/>
        <w:ind w:left="720"/>
        <w:jc w:val="both"/>
        <w:rPr>
          <w:rStyle w:val="eop"/>
          <w:b w:val="0"/>
          <w:bCs/>
          <w:color w:val="000000"/>
          <w:szCs w:val="24"/>
          <w:shd w:val="clear" w:color="auto" w:fill="FFFFFF"/>
        </w:rPr>
      </w:pPr>
      <w:r w:rsidRPr="00DF7954">
        <w:rPr>
          <w:rStyle w:val="eop"/>
          <w:bCs/>
          <w:color w:val="000000"/>
          <w:szCs w:val="24"/>
          <w:shd w:val="clear" w:color="auto" w:fill="FFFFFF"/>
        </w:rPr>
        <w:t xml:space="preserve">Description: </w:t>
      </w:r>
      <w:r w:rsidRPr="00DF7954">
        <w:rPr>
          <w:rStyle w:val="eop"/>
          <w:b w:val="0"/>
          <w:bCs/>
          <w:color w:val="000000"/>
          <w:szCs w:val="24"/>
          <w:shd w:val="clear" w:color="auto" w:fill="FFFFFF"/>
        </w:rPr>
        <w:t xml:space="preserve">In this module, </w:t>
      </w:r>
      <w:r w:rsidR="00D83B25">
        <w:rPr>
          <w:rStyle w:val="eop"/>
          <w:b w:val="0"/>
          <w:bCs/>
          <w:color w:val="000000"/>
          <w:szCs w:val="24"/>
          <w:shd w:val="clear" w:color="auto" w:fill="FFFFFF"/>
        </w:rPr>
        <w:t xml:space="preserve">to </w:t>
      </w:r>
      <w:r w:rsidR="000D3238">
        <w:rPr>
          <w:rStyle w:val="eop"/>
          <w:b w:val="0"/>
          <w:bCs/>
          <w:color w:val="000000"/>
          <w:szCs w:val="24"/>
          <w:shd w:val="clear" w:color="auto" w:fill="FFFFFF"/>
        </w:rPr>
        <w:t>log in</w:t>
      </w:r>
      <w:r w:rsidR="00D83B25">
        <w:rPr>
          <w:rStyle w:val="eop"/>
          <w:b w:val="0"/>
          <w:bCs/>
          <w:color w:val="000000"/>
          <w:szCs w:val="24"/>
          <w:shd w:val="clear" w:color="auto" w:fill="FFFFFF"/>
        </w:rPr>
        <w:t xml:space="preserve"> </w:t>
      </w:r>
      <w:r>
        <w:rPr>
          <w:rStyle w:val="eop"/>
          <w:b w:val="0"/>
          <w:bCs/>
          <w:color w:val="000000"/>
          <w:szCs w:val="24"/>
          <w:shd w:val="clear" w:color="auto" w:fill="FFFFFF"/>
        </w:rPr>
        <w:t>the user must verify their email input to proceed to next module.</w:t>
      </w:r>
      <w:r w:rsidRPr="007E68BA">
        <w:rPr>
          <w:noProof/>
        </w:rPr>
        <w:t xml:space="preserve"> </w:t>
      </w:r>
    </w:p>
    <w:p w14:paraId="42103C0F" w14:textId="3DD9ACD2" w:rsidR="007E68BA" w:rsidRPr="008F02C9" w:rsidRDefault="007E68BA" w:rsidP="007E68BA">
      <w:pPr>
        <w:spacing w:afterLines="240" w:after="576" w:line="360" w:lineRule="auto"/>
        <w:ind w:left="720"/>
        <w:rPr>
          <w:b w:val="0"/>
          <w:bCs/>
          <w:color w:val="000000"/>
          <w:szCs w:val="24"/>
          <w:shd w:val="clear" w:color="auto" w:fill="FFFFFF"/>
        </w:rPr>
      </w:pPr>
      <w:r>
        <w:rPr>
          <w:noProof/>
        </w:rPr>
        <w:drawing>
          <wp:inline distT="0" distB="0" distL="0" distR="0" wp14:anchorId="62C7CB5B" wp14:editId="25D13E72">
            <wp:extent cx="2282916" cy="472459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282916" cy="4724590"/>
                    </a:xfrm>
                    <a:prstGeom prst="rect">
                      <a:avLst/>
                    </a:prstGeom>
                  </pic:spPr>
                </pic:pic>
              </a:graphicData>
            </a:graphic>
          </wp:inline>
        </w:drawing>
      </w:r>
    </w:p>
    <w:p w14:paraId="20C3BDFD" w14:textId="40D943C6" w:rsidR="007E68BA" w:rsidRPr="007E68BA" w:rsidRDefault="007E68BA" w:rsidP="007E68BA">
      <w:pPr>
        <w:spacing w:afterLines="240" w:after="576" w:line="360" w:lineRule="auto"/>
        <w:ind w:left="720"/>
        <w:rPr>
          <w:bCs/>
          <w:i/>
          <w:iCs/>
          <w:color w:val="000000"/>
          <w:szCs w:val="24"/>
          <w:shd w:val="clear" w:color="auto" w:fill="FFFFFF"/>
        </w:rPr>
      </w:pPr>
      <w:r w:rsidRPr="007E68BA">
        <w:rPr>
          <w:i/>
          <w:iCs/>
          <w:szCs w:val="24"/>
        </w:rPr>
        <w:t xml:space="preserve">Figure </w:t>
      </w:r>
      <w:r w:rsidR="006073DD">
        <w:rPr>
          <w:i/>
          <w:iCs/>
          <w:szCs w:val="24"/>
        </w:rPr>
        <w:t>6</w:t>
      </w:r>
      <w:r w:rsidRPr="007E68BA">
        <w:rPr>
          <w:i/>
          <w:iCs/>
          <w:szCs w:val="24"/>
        </w:rPr>
        <w:t>:</w:t>
      </w:r>
      <w:r>
        <w:rPr>
          <w:i/>
          <w:iCs/>
          <w:szCs w:val="24"/>
        </w:rPr>
        <w:t xml:space="preserve"> Email Verification</w:t>
      </w:r>
    </w:p>
    <w:p w14:paraId="59BCD85F" w14:textId="355931A8" w:rsidR="007E68BA" w:rsidRPr="00DF7954" w:rsidRDefault="007E68BA" w:rsidP="007E68BA">
      <w:pPr>
        <w:spacing w:afterLines="240" w:after="576" w:line="360" w:lineRule="auto"/>
        <w:ind w:firstLine="720"/>
        <w:jc w:val="both"/>
        <w:rPr>
          <w:b w:val="0"/>
          <w:bCs/>
          <w:color w:val="000000"/>
          <w:szCs w:val="24"/>
          <w:shd w:val="clear" w:color="auto" w:fill="FFFFFF"/>
        </w:rPr>
      </w:pPr>
    </w:p>
    <w:p w14:paraId="464619C9" w14:textId="0A58191A" w:rsidR="008A0EAE" w:rsidRDefault="008A0EAE" w:rsidP="007E68BA">
      <w:pPr>
        <w:spacing w:afterLines="240" w:after="576" w:line="360" w:lineRule="auto"/>
        <w:jc w:val="both"/>
        <w:rPr>
          <w:i/>
          <w:iCs/>
        </w:rPr>
      </w:pPr>
    </w:p>
    <w:p w14:paraId="154A488F" w14:textId="5F88A797" w:rsidR="00DF7954" w:rsidRPr="00DF7954" w:rsidRDefault="00DF7954" w:rsidP="008F02C9">
      <w:pPr>
        <w:spacing w:afterLines="240" w:after="576" w:line="360" w:lineRule="auto"/>
        <w:ind w:firstLine="720"/>
        <w:jc w:val="both"/>
        <w:rPr>
          <w:b w:val="0"/>
          <w:bCs/>
          <w:color w:val="000000"/>
          <w:szCs w:val="24"/>
          <w:shd w:val="clear" w:color="auto" w:fill="FFFFFF"/>
        </w:rPr>
      </w:pPr>
      <w:r w:rsidRPr="00DF7954">
        <w:rPr>
          <w:bCs/>
          <w:szCs w:val="24"/>
        </w:rPr>
        <w:lastRenderedPageBreak/>
        <w:t xml:space="preserve">Title: </w:t>
      </w:r>
      <w:r w:rsidRPr="00DF7954">
        <w:rPr>
          <w:b w:val="0"/>
          <w:bCs/>
          <w:szCs w:val="24"/>
        </w:rPr>
        <w:t>BMI Module</w:t>
      </w:r>
    </w:p>
    <w:p w14:paraId="4DE83125" w14:textId="6978D1D6" w:rsidR="00454411" w:rsidRPr="008F02C9" w:rsidRDefault="00DF7954" w:rsidP="008F02C9">
      <w:pPr>
        <w:spacing w:afterLines="240" w:after="576" w:line="360" w:lineRule="auto"/>
        <w:ind w:left="720"/>
        <w:jc w:val="both"/>
        <w:rPr>
          <w:b w:val="0"/>
          <w:bCs/>
          <w:color w:val="000000"/>
          <w:szCs w:val="24"/>
          <w:shd w:val="clear" w:color="auto" w:fill="FFFFFF"/>
        </w:rPr>
      </w:pPr>
      <w:r w:rsidRPr="00DF7954">
        <w:rPr>
          <w:rStyle w:val="eop"/>
          <w:bCs/>
          <w:color w:val="000000"/>
          <w:szCs w:val="24"/>
          <w:shd w:val="clear" w:color="auto" w:fill="FFFFFF"/>
        </w:rPr>
        <w:t xml:space="preserve">Description: </w:t>
      </w:r>
      <w:r w:rsidRPr="00DF7954">
        <w:rPr>
          <w:rStyle w:val="eop"/>
          <w:b w:val="0"/>
          <w:bCs/>
          <w:color w:val="000000"/>
          <w:szCs w:val="24"/>
          <w:shd w:val="clear" w:color="auto" w:fill="FFFFFF"/>
        </w:rPr>
        <w:t xml:space="preserve">In this module, the user </w:t>
      </w:r>
      <w:r w:rsidR="00726DA0">
        <w:rPr>
          <w:rStyle w:val="eop"/>
          <w:b w:val="0"/>
          <w:bCs/>
          <w:color w:val="000000"/>
          <w:szCs w:val="24"/>
          <w:shd w:val="clear" w:color="auto" w:fill="FFFFFF"/>
        </w:rPr>
        <w:t>will have to in</w:t>
      </w:r>
      <w:r w:rsidRPr="00DF7954">
        <w:rPr>
          <w:rStyle w:val="eop"/>
          <w:b w:val="0"/>
          <w:bCs/>
          <w:color w:val="000000"/>
          <w:szCs w:val="24"/>
          <w:shd w:val="clear" w:color="auto" w:fill="FFFFFF"/>
        </w:rPr>
        <w:t xml:space="preserve">put </w:t>
      </w:r>
      <w:r w:rsidR="00872B41">
        <w:rPr>
          <w:rStyle w:val="eop"/>
          <w:b w:val="0"/>
          <w:bCs/>
          <w:color w:val="000000"/>
          <w:szCs w:val="24"/>
          <w:shd w:val="clear" w:color="auto" w:fill="FFFFFF"/>
        </w:rPr>
        <w:t xml:space="preserve">his/her </w:t>
      </w:r>
      <w:r w:rsidRPr="00DF7954">
        <w:rPr>
          <w:rStyle w:val="eop"/>
          <w:b w:val="0"/>
          <w:bCs/>
          <w:color w:val="000000"/>
          <w:szCs w:val="24"/>
          <w:shd w:val="clear" w:color="auto" w:fill="FFFFFF"/>
        </w:rPr>
        <w:t xml:space="preserve">BMI, </w:t>
      </w:r>
      <w:r w:rsidR="00872B41">
        <w:rPr>
          <w:rStyle w:val="eop"/>
          <w:b w:val="0"/>
          <w:bCs/>
          <w:color w:val="000000"/>
          <w:szCs w:val="24"/>
          <w:shd w:val="clear" w:color="auto" w:fill="FFFFFF"/>
        </w:rPr>
        <w:t xml:space="preserve">as well as his/her </w:t>
      </w:r>
      <w:r w:rsidRPr="00DF7954">
        <w:rPr>
          <w:rStyle w:val="eop"/>
          <w:b w:val="0"/>
          <w:bCs/>
          <w:color w:val="000000"/>
          <w:szCs w:val="24"/>
          <w:shd w:val="clear" w:color="auto" w:fill="FFFFFF"/>
        </w:rPr>
        <w:t>height, weight, and age</w:t>
      </w:r>
      <w:r w:rsidR="00872B41">
        <w:rPr>
          <w:rStyle w:val="eop"/>
          <w:b w:val="0"/>
          <w:bCs/>
          <w:color w:val="000000"/>
          <w:szCs w:val="24"/>
          <w:shd w:val="clear" w:color="auto" w:fill="FFFFFF"/>
        </w:rPr>
        <w:t xml:space="preserve">. After </w:t>
      </w:r>
      <w:r w:rsidRPr="00DF7954">
        <w:rPr>
          <w:rStyle w:val="eop"/>
          <w:b w:val="0"/>
          <w:bCs/>
          <w:color w:val="000000"/>
          <w:szCs w:val="24"/>
          <w:shd w:val="clear" w:color="auto" w:fill="FFFFFF"/>
        </w:rPr>
        <w:t>p</w:t>
      </w:r>
      <w:r w:rsidR="00C617BE">
        <w:rPr>
          <w:rStyle w:val="eop"/>
          <w:b w:val="0"/>
          <w:bCs/>
          <w:color w:val="000000"/>
          <w:szCs w:val="24"/>
          <w:shd w:val="clear" w:color="auto" w:fill="FFFFFF"/>
        </w:rPr>
        <w:t>lac</w:t>
      </w:r>
      <w:r w:rsidRPr="00DF7954">
        <w:rPr>
          <w:rStyle w:val="eop"/>
          <w:b w:val="0"/>
          <w:bCs/>
          <w:color w:val="000000"/>
          <w:szCs w:val="24"/>
          <w:shd w:val="clear" w:color="auto" w:fill="FFFFFF"/>
        </w:rPr>
        <w:t>ing the user's BMI, the user will</w:t>
      </w:r>
      <w:r w:rsidR="00726DA0">
        <w:rPr>
          <w:rStyle w:val="eop"/>
          <w:b w:val="0"/>
          <w:bCs/>
          <w:color w:val="000000"/>
          <w:szCs w:val="24"/>
          <w:shd w:val="clear" w:color="auto" w:fill="FFFFFF"/>
        </w:rPr>
        <w:t xml:space="preserve"> have to</w:t>
      </w:r>
      <w:r w:rsidRPr="00DF7954">
        <w:rPr>
          <w:rStyle w:val="eop"/>
          <w:b w:val="0"/>
          <w:bCs/>
          <w:color w:val="000000"/>
          <w:szCs w:val="24"/>
          <w:shd w:val="clear" w:color="auto" w:fill="FFFFFF"/>
        </w:rPr>
        <w:t xml:space="preserve"> click the “</w:t>
      </w:r>
      <w:r w:rsidR="00B91B52">
        <w:rPr>
          <w:rStyle w:val="eop"/>
          <w:b w:val="0"/>
          <w:bCs/>
          <w:color w:val="000000"/>
          <w:szCs w:val="24"/>
          <w:shd w:val="clear" w:color="auto" w:fill="FFFFFF"/>
        </w:rPr>
        <w:t>Calculate Your BMI</w:t>
      </w:r>
      <w:r w:rsidRPr="00DF7954">
        <w:rPr>
          <w:rStyle w:val="eop"/>
          <w:b w:val="0"/>
          <w:bCs/>
          <w:color w:val="000000"/>
          <w:szCs w:val="24"/>
          <w:shd w:val="clear" w:color="auto" w:fill="FFFFFF"/>
        </w:rPr>
        <w:t>” button.</w:t>
      </w:r>
    </w:p>
    <w:p w14:paraId="78F84156" w14:textId="1BAD1FF6" w:rsidR="008F02C9" w:rsidRDefault="00DB3608" w:rsidP="00D57BA4">
      <w:pPr>
        <w:spacing w:after="100" w:afterAutospacing="1"/>
        <w:ind w:left="720"/>
      </w:pPr>
      <w:r w:rsidRPr="00DB3608">
        <w:drawing>
          <wp:inline distT="0" distB="0" distL="0" distR="0" wp14:anchorId="0B393CD0" wp14:editId="5FCED961">
            <wp:extent cx="2438400" cy="4937275"/>
            <wp:effectExtent l="0" t="0" r="0" b="0"/>
            <wp:docPr id="16" name="Picture 7" descr="Graphical user interface, application&#10;&#10;Description automatically generated">
              <a:extLst xmlns:a="http://schemas.openxmlformats.org/drawingml/2006/main">
                <a:ext uri="{FF2B5EF4-FFF2-40B4-BE49-F238E27FC236}">
                  <a16:creationId xmlns:a16="http://schemas.microsoft.com/office/drawing/2014/main" id="{95A066AC-8709-46B9-B5C3-398E71999C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Graphical user interface, application&#10;&#10;Description automatically generated">
                      <a:extLst>
                        <a:ext uri="{FF2B5EF4-FFF2-40B4-BE49-F238E27FC236}">
                          <a16:creationId xmlns:a16="http://schemas.microsoft.com/office/drawing/2014/main" id="{95A066AC-8709-46B9-B5C3-398E71999CE0}"/>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438400" cy="4937275"/>
                    </a:xfrm>
                    <a:prstGeom prst="rect">
                      <a:avLst/>
                    </a:prstGeom>
                  </pic:spPr>
                </pic:pic>
              </a:graphicData>
            </a:graphic>
          </wp:inline>
        </w:drawing>
      </w:r>
    </w:p>
    <w:p w14:paraId="01AC1726" w14:textId="743EB4AD" w:rsidR="00DF7954" w:rsidRDefault="00DF7954" w:rsidP="00D57BA4">
      <w:pPr>
        <w:spacing w:after="100" w:afterAutospacing="1"/>
        <w:ind w:left="720"/>
        <w:rPr>
          <w:i/>
          <w:iCs/>
        </w:rPr>
      </w:pPr>
      <w:r w:rsidRPr="00F474B2">
        <w:rPr>
          <w:i/>
          <w:iCs/>
        </w:rPr>
        <w:t>Figure</w:t>
      </w:r>
      <w:r>
        <w:rPr>
          <w:i/>
          <w:iCs/>
        </w:rPr>
        <w:t xml:space="preserve"> </w:t>
      </w:r>
      <w:r w:rsidR="00460867">
        <w:rPr>
          <w:i/>
          <w:iCs/>
        </w:rPr>
        <w:t>7</w:t>
      </w:r>
      <w:r>
        <w:rPr>
          <w:i/>
          <w:iCs/>
        </w:rPr>
        <w:t>: BMI Module</w:t>
      </w:r>
    </w:p>
    <w:p w14:paraId="7BC4E1AC" w14:textId="7826A84C" w:rsidR="003167CC" w:rsidRDefault="003167CC" w:rsidP="009C188D">
      <w:pPr>
        <w:spacing w:after="100" w:afterAutospacing="1"/>
        <w:jc w:val="both"/>
      </w:pPr>
    </w:p>
    <w:p w14:paraId="7E13758D" w14:textId="4B918B7F" w:rsidR="007E68BA" w:rsidRDefault="007E68BA" w:rsidP="009C188D">
      <w:pPr>
        <w:spacing w:after="100" w:afterAutospacing="1"/>
        <w:jc w:val="both"/>
      </w:pPr>
    </w:p>
    <w:p w14:paraId="29A168EB" w14:textId="77777777" w:rsidR="007E68BA" w:rsidRPr="008F02C9" w:rsidRDefault="007E68BA" w:rsidP="009C188D">
      <w:pPr>
        <w:spacing w:after="100" w:afterAutospacing="1"/>
        <w:jc w:val="both"/>
      </w:pPr>
    </w:p>
    <w:p w14:paraId="64CB0960" w14:textId="77777777" w:rsidR="00384624" w:rsidRPr="00384624" w:rsidRDefault="00384624" w:rsidP="007E68BA">
      <w:pPr>
        <w:spacing w:afterLines="240" w:after="576" w:line="360" w:lineRule="auto"/>
        <w:ind w:firstLine="720"/>
        <w:jc w:val="both"/>
        <w:rPr>
          <w:b w:val="0"/>
          <w:bCs/>
          <w:color w:val="000000"/>
          <w:szCs w:val="24"/>
          <w:shd w:val="clear" w:color="auto" w:fill="FFFFFF"/>
        </w:rPr>
      </w:pPr>
      <w:r w:rsidRPr="00384624">
        <w:rPr>
          <w:bCs/>
          <w:szCs w:val="24"/>
        </w:rPr>
        <w:lastRenderedPageBreak/>
        <w:t xml:space="preserve">Title: </w:t>
      </w:r>
      <w:r w:rsidRPr="00384624">
        <w:rPr>
          <w:b w:val="0"/>
          <w:bCs/>
          <w:szCs w:val="24"/>
        </w:rPr>
        <w:t>BMI Result</w:t>
      </w:r>
    </w:p>
    <w:p w14:paraId="4AEB91B8" w14:textId="330570E0" w:rsidR="00454411" w:rsidRPr="008F02C9" w:rsidRDefault="00384624" w:rsidP="008F02C9">
      <w:pPr>
        <w:spacing w:afterLines="240" w:after="576" w:line="360" w:lineRule="auto"/>
        <w:ind w:left="720"/>
        <w:jc w:val="both"/>
        <w:rPr>
          <w:b w:val="0"/>
          <w:bCs/>
          <w:color w:val="000000"/>
          <w:szCs w:val="24"/>
          <w:shd w:val="clear" w:color="auto" w:fill="FFFFFF"/>
        </w:rPr>
      </w:pPr>
      <w:r w:rsidRPr="00384624">
        <w:rPr>
          <w:rStyle w:val="eop"/>
          <w:bCs/>
          <w:color w:val="000000"/>
          <w:szCs w:val="24"/>
          <w:shd w:val="clear" w:color="auto" w:fill="FFFFFF"/>
        </w:rPr>
        <w:t xml:space="preserve">Description: </w:t>
      </w:r>
      <w:r w:rsidRPr="00BC4B4B">
        <w:rPr>
          <w:rStyle w:val="eop"/>
          <w:b w:val="0"/>
          <w:bCs/>
          <w:color w:val="000000"/>
          <w:szCs w:val="24"/>
          <w:shd w:val="clear" w:color="auto" w:fill="FFFFFF"/>
        </w:rPr>
        <w:t>In this module, the user will</w:t>
      </w:r>
      <w:r w:rsidR="00726DA0">
        <w:rPr>
          <w:rStyle w:val="eop"/>
          <w:b w:val="0"/>
          <w:bCs/>
          <w:color w:val="000000"/>
          <w:szCs w:val="24"/>
          <w:shd w:val="clear" w:color="auto" w:fill="FFFFFF"/>
        </w:rPr>
        <w:t xml:space="preserve"> then</w:t>
      </w:r>
      <w:r w:rsidRPr="00BC4B4B">
        <w:rPr>
          <w:rStyle w:val="eop"/>
          <w:b w:val="0"/>
          <w:bCs/>
          <w:color w:val="000000"/>
          <w:szCs w:val="24"/>
          <w:shd w:val="clear" w:color="auto" w:fill="FFFFFF"/>
        </w:rPr>
        <w:t xml:space="preserve"> see the results of the calculated BMI</w:t>
      </w:r>
      <w:r w:rsidR="005A7380">
        <w:rPr>
          <w:rStyle w:val="eop"/>
          <w:b w:val="0"/>
          <w:bCs/>
          <w:color w:val="000000"/>
          <w:szCs w:val="24"/>
          <w:shd w:val="clear" w:color="auto" w:fill="FFFFFF"/>
        </w:rPr>
        <w:t xml:space="preserve"> for male and female</w:t>
      </w:r>
      <w:r w:rsidRPr="00BC4B4B">
        <w:rPr>
          <w:rStyle w:val="eop"/>
          <w:b w:val="0"/>
          <w:bCs/>
          <w:color w:val="000000"/>
          <w:szCs w:val="24"/>
          <w:shd w:val="clear" w:color="auto" w:fill="FFFFFF"/>
        </w:rPr>
        <w:t xml:space="preserve">, which </w:t>
      </w:r>
      <w:r w:rsidR="00BE24F7">
        <w:rPr>
          <w:rStyle w:val="eop"/>
          <w:b w:val="0"/>
          <w:bCs/>
          <w:color w:val="000000"/>
          <w:szCs w:val="24"/>
          <w:shd w:val="clear" w:color="auto" w:fill="FFFFFF"/>
        </w:rPr>
        <w:t>ranges from</w:t>
      </w:r>
      <w:r w:rsidR="00893070">
        <w:rPr>
          <w:rStyle w:val="eop"/>
          <w:b w:val="0"/>
          <w:bCs/>
          <w:color w:val="000000"/>
          <w:szCs w:val="24"/>
          <w:shd w:val="clear" w:color="auto" w:fill="FFFFFF"/>
        </w:rPr>
        <w:t xml:space="preserve">: </w:t>
      </w:r>
      <w:r w:rsidRPr="00BC4B4B">
        <w:rPr>
          <w:rStyle w:val="eop"/>
          <w:b w:val="0"/>
          <w:bCs/>
          <w:color w:val="000000"/>
          <w:szCs w:val="24"/>
          <w:shd w:val="clear" w:color="auto" w:fill="FFFFFF"/>
        </w:rPr>
        <w:t>normal, underweight, obese, and overweight</w:t>
      </w:r>
      <w:r w:rsidR="00893070">
        <w:rPr>
          <w:rStyle w:val="eop"/>
          <w:b w:val="0"/>
          <w:bCs/>
          <w:color w:val="000000"/>
          <w:szCs w:val="24"/>
          <w:shd w:val="clear" w:color="auto" w:fill="FFFFFF"/>
        </w:rPr>
        <w:t>. A</w:t>
      </w:r>
      <w:r w:rsidRPr="00BC4B4B">
        <w:rPr>
          <w:rStyle w:val="eop"/>
          <w:b w:val="0"/>
          <w:bCs/>
          <w:color w:val="000000"/>
          <w:szCs w:val="24"/>
          <w:shd w:val="clear" w:color="auto" w:fill="FFFFFF"/>
        </w:rPr>
        <w:t>fter seeing the user</w:t>
      </w:r>
      <w:r w:rsidR="00893070">
        <w:rPr>
          <w:rStyle w:val="eop"/>
          <w:b w:val="0"/>
          <w:bCs/>
          <w:color w:val="000000"/>
          <w:szCs w:val="24"/>
          <w:shd w:val="clear" w:color="auto" w:fill="FFFFFF"/>
        </w:rPr>
        <w:t>’s</w:t>
      </w:r>
      <w:r w:rsidRPr="00BC4B4B">
        <w:rPr>
          <w:rStyle w:val="eop"/>
          <w:b w:val="0"/>
          <w:bCs/>
          <w:color w:val="000000"/>
          <w:szCs w:val="24"/>
          <w:shd w:val="clear" w:color="auto" w:fill="FFFFFF"/>
        </w:rPr>
        <w:t xml:space="preserve"> BMI, the user will </w:t>
      </w:r>
      <w:r w:rsidR="00726DA0">
        <w:rPr>
          <w:rStyle w:val="eop"/>
          <w:b w:val="0"/>
          <w:bCs/>
          <w:color w:val="000000"/>
          <w:szCs w:val="24"/>
          <w:shd w:val="clear" w:color="auto" w:fill="FFFFFF"/>
        </w:rPr>
        <w:t xml:space="preserve">have to </w:t>
      </w:r>
      <w:r w:rsidRPr="00BC4B4B">
        <w:rPr>
          <w:rStyle w:val="eop"/>
          <w:b w:val="0"/>
          <w:bCs/>
          <w:color w:val="000000"/>
          <w:szCs w:val="24"/>
          <w:shd w:val="clear" w:color="auto" w:fill="FFFFFF"/>
        </w:rPr>
        <w:t>click the Recalculate button</w:t>
      </w:r>
      <w:r w:rsidR="00726DA0">
        <w:rPr>
          <w:rStyle w:val="eop"/>
          <w:b w:val="0"/>
          <w:bCs/>
          <w:color w:val="000000"/>
          <w:szCs w:val="24"/>
          <w:shd w:val="clear" w:color="auto" w:fill="FFFFFF"/>
        </w:rPr>
        <w:t xml:space="preserve">—only </w:t>
      </w:r>
      <w:r w:rsidRPr="00BC4B4B">
        <w:rPr>
          <w:rStyle w:val="eop"/>
          <w:b w:val="0"/>
          <w:bCs/>
          <w:color w:val="000000"/>
          <w:szCs w:val="24"/>
          <w:shd w:val="clear" w:color="auto" w:fill="FFFFFF"/>
        </w:rPr>
        <w:t xml:space="preserve">if the user wants to recalculate </w:t>
      </w:r>
      <w:r w:rsidR="00726DA0">
        <w:rPr>
          <w:rStyle w:val="eop"/>
          <w:b w:val="0"/>
          <w:bCs/>
          <w:color w:val="000000"/>
          <w:szCs w:val="24"/>
          <w:shd w:val="clear" w:color="auto" w:fill="FFFFFF"/>
        </w:rPr>
        <w:t xml:space="preserve">his/her </w:t>
      </w:r>
      <w:r w:rsidRPr="00BC4B4B">
        <w:rPr>
          <w:rStyle w:val="eop"/>
          <w:b w:val="0"/>
          <w:bCs/>
          <w:color w:val="000000"/>
          <w:szCs w:val="24"/>
          <w:shd w:val="clear" w:color="auto" w:fill="FFFFFF"/>
        </w:rPr>
        <w:t>BMI</w:t>
      </w:r>
      <w:r w:rsidR="00726DA0">
        <w:rPr>
          <w:rStyle w:val="eop"/>
          <w:b w:val="0"/>
          <w:bCs/>
          <w:color w:val="000000"/>
          <w:szCs w:val="24"/>
          <w:shd w:val="clear" w:color="auto" w:fill="FFFFFF"/>
        </w:rPr>
        <w:t>. Un</w:t>
      </w:r>
      <w:r w:rsidRPr="00BC4B4B">
        <w:rPr>
          <w:rStyle w:val="eop"/>
          <w:b w:val="0"/>
          <w:bCs/>
          <w:color w:val="000000"/>
          <w:szCs w:val="24"/>
          <w:shd w:val="clear" w:color="auto" w:fill="FFFFFF"/>
        </w:rPr>
        <w:t xml:space="preserve">der the </w:t>
      </w:r>
      <w:r w:rsidR="00B91B52">
        <w:rPr>
          <w:rStyle w:val="eop"/>
          <w:b w:val="0"/>
          <w:bCs/>
          <w:color w:val="000000"/>
          <w:szCs w:val="24"/>
          <w:shd w:val="clear" w:color="auto" w:fill="FFFFFF"/>
        </w:rPr>
        <w:t>“</w:t>
      </w:r>
      <w:r w:rsidRPr="00BC4B4B">
        <w:rPr>
          <w:rStyle w:val="eop"/>
          <w:b w:val="0"/>
          <w:bCs/>
          <w:color w:val="000000"/>
          <w:szCs w:val="24"/>
          <w:shd w:val="clear" w:color="auto" w:fill="FFFFFF"/>
        </w:rPr>
        <w:t xml:space="preserve">Recalculate </w:t>
      </w:r>
      <w:r w:rsidR="00B91B52">
        <w:rPr>
          <w:rStyle w:val="eop"/>
          <w:b w:val="0"/>
          <w:bCs/>
          <w:color w:val="000000"/>
          <w:szCs w:val="24"/>
          <w:shd w:val="clear" w:color="auto" w:fill="FFFFFF"/>
        </w:rPr>
        <w:t>Y</w:t>
      </w:r>
      <w:r w:rsidRPr="00BC4B4B">
        <w:rPr>
          <w:rStyle w:val="eop"/>
          <w:b w:val="0"/>
          <w:bCs/>
          <w:color w:val="000000"/>
          <w:szCs w:val="24"/>
          <w:shd w:val="clear" w:color="auto" w:fill="FFFFFF"/>
        </w:rPr>
        <w:t>our BMI</w:t>
      </w:r>
      <w:r w:rsidR="00B91B52">
        <w:rPr>
          <w:rStyle w:val="eop"/>
          <w:b w:val="0"/>
          <w:bCs/>
          <w:color w:val="000000"/>
          <w:szCs w:val="24"/>
          <w:shd w:val="clear" w:color="auto" w:fill="FFFFFF"/>
        </w:rPr>
        <w:t>”,</w:t>
      </w:r>
      <w:r w:rsidRPr="00BC4B4B">
        <w:rPr>
          <w:rStyle w:val="eop"/>
          <w:b w:val="0"/>
          <w:bCs/>
          <w:color w:val="000000"/>
          <w:szCs w:val="24"/>
          <w:shd w:val="clear" w:color="auto" w:fill="FFFFFF"/>
        </w:rPr>
        <w:t xml:space="preserve"> the user will </w:t>
      </w:r>
      <w:r w:rsidR="00B91B52">
        <w:rPr>
          <w:rStyle w:val="eop"/>
          <w:b w:val="0"/>
          <w:bCs/>
          <w:color w:val="000000"/>
          <w:szCs w:val="24"/>
          <w:shd w:val="clear" w:color="auto" w:fill="FFFFFF"/>
        </w:rPr>
        <w:t xml:space="preserve">then </w:t>
      </w:r>
      <w:r w:rsidRPr="00BC4B4B">
        <w:rPr>
          <w:rStyle w:val="eop"/>
          <w:b w:val="0"/>
          <w:bCs/>
          <w:color w:val="000000"/>
          <w:szCs w:val="24"/>
          <w:shd w:val="clear" w:color="auto" w:fill="FFFFFF"/>
        </w:rPr>
        <w:t xml:space="preserve">see the “See </w:t>
      </w:r>
      <w:r w:rsidR="00B91B52">
        <w:rPr>
          <w:rStyle w:val="eop"/>
          <w:b w:val="0"/>
          <w:bCs/>
          <w:color w:val="000000"/>
          <w:szCs w:val="24"/>
          <w:shd w:val="clear" w:color="auto" w:fill="FFFFFF"/>
        </w:rPr>
        <w:t>T</w:t>
      </w:r>
      <w:r w:rsidRPr="00BC4B4B">
        <w:rPr>
          <w:rStyle w:val="eop"/>
          <w:b w:val="0"/>
          <w:bCs/>
          <w:color w:val="000000"/>
          <w:szCs w:val="24"/>
          <w:shd w:val="clear" w:color="auto" w:fill="FFFFFF"/>
        </w:rPr>
        <w:t xml:space="preserve">ips and </w:t>
      </w:r>
      <w:r w:rsidR="00B91B52">
        <w:rPr>
          <w:rStyle w:val="eop"/>
          <w:b w:val="0"/>
          <w:bCs/>
          <w:color w:val="000000"/>
          <w:szCs w:val="24"/>
          <w:shd w:val="clear" w:color="auto" w:fill="FFFFFF"/>
        </w:rPr>
        <w:t>R</w:t>
      </w:r>
      <w:r w:rsidRPr="00BC4B4B">
        <w:rPr>
          <w:rStyle w:val="eop"/>
          <w:b w:val="0"/>
          <w:bCs/>
          <w:color w:val="000000"/>
          <w:szCs w:val="24"/>
          <w:shd w:val="clear" w:color="auto" w:fill="FFFFFF"/>
        </w:rPr>
        <w:t>ecommendation” button.</w:t>
      </w:r>
    </w:p>
    <w:p w14:paraId="652ADCE2" w14:textId="3227BBC3" w:rsidR="00454411" w:rsidRDefault="00044BE0" w:rsidP="00D57BA4">
      <w:pPr>
        <w:spacing w:after="100" w:afterAutospacing="1"/>
        <w:ind w:left="720"/>
        <w:jc w:val="both"/>
      </w:pPr>
      <w:r>
        <w:rPr>
          <w:noProof/>
        </w:rPr>
        <w:drawing>
          <wp:anchor distT="0" distB="0" distL="114300" distR="114300" simplePos="0" relativeHeight="251892736" behindDoc="1" locked="0" layoutInCell="1" allowOverlap="1" wp14:anchorId="6D2F487C" wp14:editId="403B76EF">
            <wp:simplePos x="0" y="0"/>
            <wp:positionH relativeFrom="column">
              <wp:posOffset>2987040</wp:posOffset>
            </wp:positionH>
            <wp:positionV relativeFrom="paragraph">
              <wp:posOffset>-7620</wp:posOffset>
            </wp:positionV>
            <wp:extent cx="2407920" cy="4727386"/>
            <wp:effectExtent l="0" t="0" r="0" b="0"/>
            <wp:wrapTight wrapText="bothSides">
              <wp:wrapPolygon edited="0">
                <wp:start x="0" y="0"/>
                <wp:lineTo x="0" y="21501"/>
                <wp:lineTo x="21361" y="21501"/>
                <wp:lineTo x="21361" y="0"/>
                <wp:lineTo x="0" y="0"/>
              </wp:wrapPolygon>
            </wp:wrapTight>
            <wp:docPr id="45" name="Picture 4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phone&#10;&#10;Description automatically generated with low confidence"/>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407920" cy="472738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0688" behindDoc="1" locked="0" layoutInCell="1" allowOverlap="1" wp14:anchorId="25F14271" wp14:editId="08BA313A">
            <wp:simplePos x="0" y="0"/>
            <wp:positionH relativeFrom="column">
              <wp:posOffset>472440</wp:posOffset>
            </wp:positionH>
            <wp:positionV relativeFrom="paragraph">
              <wp:posOffset>-7620</wp:posOffset>
            </wp:positionV>
            <wp:extent cx="2415897" cy="4773930"/>
            <wp:effectExtent l="0" t="0" r="3810" b="7620"/>
            <wp:wrapTight wrapText="bothSides">
              <wp:wrapPolygon edited="0">
                <wp:start x="0" y="0"/>
                <wp:lineTo x="0" y="21548"/>
                <wp:lineTo x="21464" y="21548"/>
                <wp:lineTo x="21464" y="0"/>
                <wp:lineTo x="0" y="0"/>
              </wp:wrapPolygon>
            </wp:wrapTight>
            <wp:docPr id="29" name="Picture 2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with low confidenc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415897" cy="4773930"/>
                    </a:xfrm>
                    <a:prstGeom prst="rect">
                      <a:avLst/>
                    </a:prstGeom>
                  </pic:spPr>
                </pic:pic>
              </a:graphicData>
            </a:graphic>
            <wp14:sizeRelH relativeFrom="margin">
              <wp14:pctWidth>0</wp14:pctWidth>
            </wp14:sizeRelH>
            <wp14:sizeRelV relativeFrom="margin">
              <wp14:pctHeight>0</wp14:pctHeight>
            </wp14:sizeRelV>
          </wp:anchor>
        </w:drawing>
      </w:r>
    </w:p>
    <w:p w14:paraId="7AF6DA15" w14:textId="3ACCF688" w:rsidR="00BC4B4B" w:rsidRDefault="00BC4B4B" w:rsidP="009D0B3B">
      <w:pPr>
        <w:spacing w:after="100" w:afterAutospacing="1"/>
        <w:jc w:val="both"/>
        <w:rPr>
          <w:i/>
          <w:iCs/>
        </w:rPr>
      </w:pPr>
    </w:p>
    <w:p w14:paraId="39A42431" w14:textId="77777777" w:rsidR="0003440E" w:rsidRDefault="0003440E" w:rsidP="008F02C9">
      <w:pPr>
        <w:spacing w:afterLines="240" w:after="576" w:line="360" w:lineRule="auto"/>
        <w:ind w:left="720"/>
        <w:jc w:val="both"/>
        <w:rPr>
          <w:i/>
          <w:iCs/>
        </w:rPr>
      </w:pPr>
    </w:p>
    <w:p w14:paraId="3868AB6F" w14:textId="75EE4624" w:rsidR="00454411" w:rsidRDefault="00F67AD5" w:rsidP="008F02C9">
      <w:pPr>
        <w:spacing w:after="100" w:afterAutospacing="1" w:line="360" w:lineRule="auto"/>
        <w:ind w:left="720"/>
        <w:jc w:val="both"/>
        <w:rPr>
          <w:i/>
          <w:iCs/>
        </w:rPr>
      </w:pPr>
      <w:r>
        <w:rPr>
          <w:noProof/>
        </w:rPr>
        <w:lastRenderedPageBreak/>
        <w:drawing>
          <wp:anchor distT="0" distB="0" distL="114300" distR="114300" simplePos="0" relativeHeight="251896832" behindDoc="1" locked="0" layoutInCell="1" allowOverlap="1" wp14:anchorId="64DD7AD2" wp14:editId="257D57CE">
            <wp:simplePos x="0" y="0"/>
            <wp:positionH relativeFrom="column">
              <wp:posOffset>3063240</wp:posOffset>
            </wp:positionH>
            <wp:positionV relativeFrom="paragraph">
              <wp:posOffset>0</wp:posOffset>
            </wp:positionV>
            <wp:extent cx="2376241" cy="4782820"/>
            <wp:effectExtent l="0" t="0" r="5080" b="0"/>
            <wp:wrapTight wrapText="bothSides">
              <wp:wrapPolygon edited="0">
                <wp:start x="0" y="0"/>
                <wp:lineTo x="0" y="21508"/>
                <wp:lineTo x="21473" y="21508"/>
                <wp:lineTo x="21473" y="0"/>
                <wp:lineTo x="0" y="0"/>
              </wp:wrapPolygon>
            </wp:wrapTight>
            <wp:docPr id="57" name="Picture 5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phone&#10;&#10;Description automatically generated with medium confidence"/>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376241" cy="4782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4784" behindDoc="1" locked="0" layoutInCell="1" allowOverlap="1" wp14:anchorId="60C494AA" wp14:editId="6AF2B91B">
            <wp:simplePos x="0" y="0"/>
            <wp:positionH relativeFrom="column">
              <wp:posOffset>655320</wp:posOffset>
            </wp:positionH>
            <wp:positionV relativeFrom="paragraph">
              <wp:posOffset>0</wp:posOffset>
            </wp:positionV>
            <wp:extent cx="2313305" cy="4782820"/>
            <wp:effectExtent l="0" t="0" r="0" b="0"/>
            <wp:wrapTight wrapText="bothSides">
              <wp:wrapPolygon edited="0">
                <wp:start x="0" y="0"/>
                <wp:lineTo x="0" y="21508"/>
                <wp:lineTo x="21345" y="21508"/>
                <wp:lineTo x="21345" y="0"/>
                <wp:lineTo x="0" y="0"/>
              </wp:wrapPolygon>
            </wp:wrapTight>
            <wp:docPr id="47" name="Picture 47"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monitor, electronics, screenshot&#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313305" cy="4782820"/>
                    </a:xfrm>
                    <a:prstGeom prst="rect">
                      <a:avLst/>
                    </a:prstGeom>
                  </pic:spPr>
                </pic:pic>
              </a:graphicData>
            </a:graphic>
            <wp14:sizeRelH relativeFrom="margin">
              <wp14:pctWidth>0</wp14:pctWidth>
            </wp14:sizeRelH>
            <wp14:sizeRelV relativeFrom="margin">
              <wp14:pctHeight>0</wp14:pctHeight>
            </wp14:sizeRelV>
          </wp:anchor>
        </w:drawing>
      </w:r>
      <w:r w:rsidR="0003440E">
        <w:rPr>
          <w:i/>
          <w:iCs/>
        </w:rPr>
        <w:t xml:space="preserve">   </w:t>
      </w:r>
    </w:p>
    <w:p w14:paraId="0FA4A1C4" w14:textId="5818C275" w:rsidR="00F67AD5" w:rsidRDefault="00F67AD5" w:rsidP="008F02C9">
      <w:pPr>
        <w:spacing w:after="100" w:afterAutospacing="1" w:line="360" w:lineRule="auto"/>
        <w:ind w:left="720"/>
        <w:jc w:val="both"/>
        <w:rPr>
          <w:i/>
          <w:iCs/>
        </w:rPr>
      </w:pPr>
    </w:p>
    <w:p w14:paraId="2A54B6B8" w14:textId="58E2199A" w:rsidR="00F67AD5" w:rsidRDefault="00F67AD5" w:rsidP="008F02C9">
      <w:pPr>
        <w:spacing w:after="100" w:afterAutospacing="1" w:line="360" w:lineRule="auto"/>
        <w:ind w:left="720"/>
        <w:jc w:val="both"/>
        <w:rPr>
          <w:i/>
          <w:iCs/>
        </w:rPr>
      </w:pPr>
    </w:p>
    <w:p w14:paraId="09DECBD4" w14:textId="5AE35F2D" w:rsidR="00F67AD5" w:rsidRDefault="00F67AD5" w:rsidP="008F02C9">
      <w:pPr>
        <w:spacing w:after="100" w:afterAutospacing="1" w:line="360" w:lineRule="auto"/>
        <w:ind w:left="720"/>
        <w:jc w:val="both"/>
        <w:rPr>
          <w:i/>
          <w:iCs/>
        </w:rPr>
      </w:pPr>
    </w:p>
    <w:p w14:paraId="43C71B40" w14:textId="4989A106" w:rsidR="00F67AD5" w:rsidRDefault="00F67AD5" w:rsidP="008F02C9">
      <w:pPr>
        <w:spacing w:after="100" w:afterAutospacing="1" w:line="360" w:lineRule="auto"/>
        <w:ind w:left="720"/>
        <w:jc w:val="both"/>
        <w:rPr>
          <w:i/>
          <w:iCs/>
        </w:rPr>
      </w:pPr>
    </w:p>
    <w:p w14:paraId="2015BCFD" w14:textId="0C126004" w:rsidR="00F67AD5" w:rsidRDefault="00F67AD5" w:rsidP="008F02C9">
      <w:pPr>
        <w:spacing w:after="100" w:afterAutospacing="1" w:line="360" w:lineRule="auto"/>
        <w:ind w:left="720"/>
        <w:jc w:val="both"/>
        <w:rPr>
          <w:i/>
          <w:iCs/>
        </w:rPr>
      </w:pPr>
    </w:p>
    <w:p w14:paraId="04CDFCEB" w14:textId="60167FAF" w:rsidR="00F67AD5" w:rsidRDefault="00F67AD5" w:rsidP="008F02C9">
      <w:pPr>
        <w:spacing w:after="100" w:afterAutospacing="1" w:line="360" w:lineRule="auto"/>
        <w:ind w:left="720"/>
        <w:jc w:val="both"/>
        <w:rPr>
          <w:i/>
          <w:iCs/>
        </w:rPr>
      </w:pPr>
    </w:p>
    <w:p w14:paraId="771D9D39" w14:textId="1E6DD0C1" w:rsidR="00F67AD5" w:rsidRDefault="00F67AD5" w:rsidP="008F02C9">
      <w:pPr>
        <w:spacing w:after="100" w:afterAutospacing="1" w:line="360" w:lineRule="auto"/>
        <w:ind w:left="720"/>
        <w:jc w:val="both"/>
        <w:rPr>
          <w:i/>
          <w:iCs/>
        </w:rPr>
      </w:pPr>
    </w:p>
    <w:p w14:paraId="28AE3A28" w14:textId="3EF9C6EE" w:rsidR="00F67AD5" w:rsidRDefault="00F67AD5" w:rsidP="008F02C9">
      <w:pPr>
        <w:spacing w:after="100" w:afterAutospacing="1" w:line="360" w:lineRule="auto"/>
        <w:ind w:left="720"/>
        <w:jc w:val="both"/>
        <w:rPr>
          <w:i/>
          <w:iCs/>
        </w:rPr>
      </w:pPr>
    </w:p>
    <w:p w14:paraId="0F516D5C" w14:textId="41DD0E2E" w:rsidR="00F67AD5" w:rsidRDefault="00F67AD5" w:rsidP="008F02C9">
      <w:pPr>
        <w:spacing w:after="100" w:afterAutospacing="1" w:line="360" w:lineRule="auto"/>
        <w:ind w:left="720"/>
        <w:jc w:val="both"/>
        <w:rPr>
          <w:i/>
          <w:iCs/>
        </w:rPr>
      </w:pPr>
    </w:p>
    <w:p w14:paraId="59781435" w14:textId="77777777" w:rsidR="00F67AD5" w:rsidRPr="008F02C9" w:rsidRDefault="00F67AD5" w:rsidP="00140F39">
      <w:pPr>
        <w:spacing w:after="100" w:afterAutospacing="1" w:line="360" w:lineRule="auto"/>
        <w:jc w:val="both"/>
        <w:rPr>
          <w:i/>
          <w:iCs/>
        </w:rPr>
      </w:pPr>
    </w:p>
    <w:p w14:paraId="4CDA17F0" w14:textId="19F9430F" w:rsidR="0003440E" w:rsidRPr="009D0B3B" w:rsidRDefault="009D0B3B" w:rsidP="009D0B3B">
      <w:pPr>
        <w:spacing w:after="100" w:afterAutospacing="1" w:line="360" w:lineRule="auto"/>
        <w:ind w:left="720"/>
        <w:rPr>
          <w:i/>
          <w:iCs/>
        </w:rPr>
      </w:pPr>
      <w:r w:rsidRPr="009D0B3B">
        <w:rPr>
          <w:i/>
          <w:iCs/>
        </w:rPr>
        <w:t>Figure</w:t>
      </w:r>
      <w:r w:rsidR="000B6FFA">
        <w:rPr>
          <w:i/>
          <w:iCs/>
        </w:rPr>
        <w:t xml:space="preserve"> </w:t>
      </w:r>
      <w:r w:rsidR="00460867">
        <w:rPr>
          <w:i/>
          <w:iCs/>
        </w:rPr>
        <w:t>8</w:t>
      </w:r>
      <w:r w:rsidRPr="009D0B3B">
        <w:rPr>
          <w:i/>
          <w:iCs/>
        </w:rPr>
        <w:t xml:space="preserve">: BMI </w:t>
      </w:r>
      <w:r w:rsidR="0035591B">
        <w:rPr>
          <w:i/>
          <w:iCs/>
        </w:rPr>
        <w:t>R</w:t>
      </w:r>
      <w:r w:rsidRPr="009D0B3B">
        <w:rPr>
          <w:i/>
          <w:iCs/>
        </w:rPr>
        <w:t>esult</w:t>
      </w:r>
    </w:p>
    <w:p w14:paraId="0C417BAD" w14:textId="47324D86" w:rsidR="00334482" w:rsidRDefault="00334482" w:rsidP="008F02C9">
      <w:pPr>
        <w:spacing w:afterLines="240" w:after="576" w:line="360" w:lineRule="auto"/>
        <w:ind w:left="720"/>
        <w:jc w:val="both"/>
        <w:rPr>
          <w:i/>
          <w:iCs/>
        </w:rPr>
      </w:pPr>
    </w:p>
    <w:p w14:paraId="6FD4F7ED" w14:textId="58382EAA" w:rsidR="00334482" w:rsidRDefault="00334482" w:rsidP="008F02C9">
      <w:pPr>
        <w:spacing w:afterLines="240" w:after="576" w:line="360" w:lineRule="auto"/>
        <w:ind w:left="720"/>
        <w:jc w:val="both"/>
        <w:rPr>
          <w:i/>
          <w:iCs/>
        </w:rPr>
      </w:pPr>
    </w:p>
    <w:p w14:paraId="7E631B6D" w14:textId="4E898E84" w:rsidR="00334482" w:rsidRDefault="00334482" w:rsidP="008F02C9">
      <w:pPr>
        <w:spacing w:afterLines="240" w:after="576" w:line="360" w:lineRule="auto"/>
        <w:ind w:left="720"/>
        <w:jc w:val="both"/>
        <w:rPr>
          <w:i/>
          <w:iCs/>
        </w:rPr>
      </w:pPr>
    </w:p>
    <w:p w14:paraId="0E2D2F67" w14:textId="77777777" w:rsidR="00140F39" w:rsidRDefault="00140F39" w:rsidP="008F02C9">
      <w:pPr>
        <w:spacing w:afterLines="240" w:after="576" w:line="360" w:lineRule="auto"/>
        <w:ind w:left="720"/>
        <w:jc w:val="both"/>
        <w:rPr>
          <w:i/>
          <w:iCs/>
        </w:rPr>
      </w:pPr>
    </w:p>
    <w:p w14:paraId="0F3513B6" w14:textId="273803FB" w:rsidR="00334482" w:rsidRDefault="00334482" w:rsidP="00A66F1D">
      <w:pPr>
        <w:spacing w:afterLines="240" w:after="576" w:line="360" w:lineRule="auto"/>
        <w:jc w:val="both"/>
        <w:rPr>
          <w:i/>
          <w:iCs/>
        </w:rPr>
      </w:pPr>
    </w:p>
    <w:p w14:paraId="60CC04BD" w14:textId="3DF33618" w:rsidR="00334482" w:rsidRPr="00334482" w:rsidRDefault="00334482" w:rsidP="002D4718">
      <w:pPr>
        <w:spacing w:afterLines="240" w:after="576" w:line="360" w:lineRule="auto"/>
        <w:ind w:firstLine="720"/>
        <w:jc w:val="both"/>
        <w:rPr>
          <w:b w:val="0"/>
          <w:bCs/>
          <w:color w:val="000000"/>
          <w:szCs w:val="24"/>
          <w:shd w:val="clear" w:color="auto" w:fill="FFFFFF"/>
        </w:rPr>
      </w:pPr>
      <w:r w:rsidRPr="00334482">
        <w:rPr>
          <w:bCs/>
          <w:szCs w:val="24"/>
        </w:rPr>
        <w:lastRenderedPageBreak/>
        <w:t xml:space="preserve">Title: </w:t>
      </w:r>
      <w:r w:rsidRPr="00334482">
        <w:rPr>
          <w:b w:val="0"/>
          <w:bCs/>
          <w:szCs w:val="24"/>
        </w:rPr>
        <w:t>BMI Tips and Recommendation</w:t>
      </w:r>
    </w:p>
    <w:p w14:paraId="05E6EC9E" w14:textId="564154C6" w:rsidR="000A5D48" w:rsidRDefault="00334482" w:rsidP="00A66F1D">
      <w:pPr>
        <w:spacing w:afterLines="240" w:after="576" w:line="360" w:lineRule="auto"/>
        <w:ind w:left="720"/>
        <w:jc w:val="both"/>
        <w:rPr>
          <w:noProof/>
        </w:rPr>
      </w:pPr>
      <w:r w:rsidRPr="00334482">
        <w:rPr>
          <w:rStyle w:val="eop"/>
          <w:bCs/>
          <w:color w:val="000000"/>
          <w:szCs w:val="24"/>
          <w:shd w:val="clear" w:color="auto" w:fill="FFFFFF"/>
        </w:rPr>
        <w:t xml:space="preserve">Description: </w:t>
      </w:r>
      <w:r w:rsidRPr="00334482">
        <w:rPr>
          <w:rStyle w:val="eop"/>
          <w:b w:val="0"/>
          <w:bCs/>
          <w:color w:val="000000"/>
          <w:szCs w:val="24"/>
          <w:shd w:val="clear" w:color="auto" w:fill="FFFFFF"/>
        </w:rPr>
        <w:t>In this module, the user can see the tips and recommendations of the application</w:t>
      </w:r>
      <w:r w:rsidR="00C617BE">
        <w:rPr>
          <w:rStyle w:val="eop"/>
          <w:b w:val="0"/>
          <w:bCs/>
          <w:color w:val="000000"/>
          <w:szCs w:val="24"/>
          <w:shd w:val="clear" w:color="auto" w:fill="FFFFFF"/>
        </w:rPr>
        <w:t>. T</w:t>
      </w:r>
      <w:r w:rsidRPr="00334482">
        <w:rPr>
          <w:rStyle w:val="eop"/>
          <w:b w:val="0"/>
          <w:bCs/>
          <w:color w:val="000000"/>
          <w:szCs w:val="24"/>
          <w:shd w:val="clear" w:color="auto" w:fill="FFFFFF"/>
        </w:rPr>
        <w:t xml:space="preserve">he user </w:t>
      </w:r>
      <w:r w:rsidR="005A5D55">
        <w:rPr>
          <w:rStyle w:val="eop"/>
          <w:b w:val="0"/>
          <w:bCs/>
          <w:color w:val="000000"/>
          <w:szCs w:val="24"/>
          <w:shd w:val="clear" w:color="auto" w:fill="FFFFFF"/>
        </w:rPr>
        <w:t>can</w:t>
      </w:r>
      <w:r w:rsidRPr="00334482">
        <w:rPr>
          <w:rStyle w:val="eop"/>
          <w:b w:val="0"/>
          <w:bCs/>
          <w:color w:val="000000"/>
          <w:szCs w:val="24"/>
          <w:shd w:val="clear" w:color="auto" w:fill="FFFFFF"/>
        </w:rPr>
        <w:t xml:space="preserve"> also see the </w:t>
      </w:r>
      <w:r w:rsidR="00B91B52">
        <w:rPr>
          <w:rStyle w:val="eop"/>
          <w:b w:val="0"/>
          <w:bCs/>
          <w:color w:val="000000"/>
          <w:szCs w:val="24"/>
          <w:shd w:val="clear" w:color="auto" w:fill="FFFFFF"/>
        </w:rPr>
        <w:t>“</w:t>
      </w:r>
      <w:r w:rsidRPr="00334482">
        <w:rPr>
          <w:rStyle w:val="eop"/>
          <w:b w:val="0"/>
          <w:bCs/>
          <w:color w:val="000000"/>
          <w:szCs w:val="24"/>
          <w:shd w:val="clear" w:color="auto" w:fill="FFFFFF"/>
        </w:rPr>
        <w:t>Recalculate</w:t>
      </w:r>
      <w:r w:rsidR="00B91B52">
        <w:rPr>
          <w:rStyle w:val="eop"/>
          <w:b w:val="0"/>
          <w:bCs/>
          <w:color w:val="000000"/>
          <w:szCs w:val="24"/>
          <w:shd w:val="clear" w:color="auto" w:fill="FFFFFF"/>
        </w:rPr>
        <w:t>”</w:t>
      </w:r>
      <w:r w:rsidRPr="00334482">
        <w:rPr>
          <w:rStyle w:val="eop"/>
          <w:b w:val="0"/>
          <w:bCs/>
          <w:color w:val="000000"/>
          <w:szCs w:val="24"/>
          <w:shd w:val="clear" w:color="auto" w:fill="FFFFFF"/>
        </w:rPr>
        <w:t xml:space="preserve"> button</w:t>
      </w:r>
      <w:r w:rsidR="00B91B52">
        <w:rPr>
          <w:rStyle w:val="eop"/>
          <w:b w:val="0"/>
          <w:bCs/>
          <w:color w:val="000000"/>
          <w:szCs w:val="24"/>
          <w:shd w:val="clear" w:color="auto" w:fill="FFFFFF"/>
        </w:rPr>
        <w:t xml:space="preserve">, as well as </w:t>
      </w:r>
      <w:r w:rsidRPr="00334482">
        <w:rPr>
          <w:rStyle w:val="eop"/>
          <w:b w:val="0"/>
          <w:bCs/>
          <w:color w:val="000000"/>
          <w:szCs w:val="24"/>
          <w:shd w:val="clear" w:color="auto" w:fill="FFFFFF"/>
        </w:rPr>
        <w:t>the</w:t>
      </w:r>
      <w:r w:rsidR="00B91B52">
        <w:rPr>
          <w:rStyle w:val="eop"/>
          <w:b w:val="0"/>
          <w:bCs/>
          <w:color w:val="000000"/>
          <w:szCs w:val="24"/>
          <w:shd w:val="clear" w:color="auto" w:fill="FFFFFF"/>
        </w:rPr>
        <w:t xml:space="preserve"> “C</w:t>
      </w:r>
      <w:r w:rsidRPr="00334482">
        <w:rPr>
          <w:rStyle w:val="eop"/>
          <w:b w:val="0"/>
          <w:bCs/>
          <w:color w:val="000000"/>
          <w:szCs w:val="24"/>
          <w:shd w:val="clear" w:color="auto" w:fill="FFFFFF"/>
        </w:rPr>
        <w:t>hat</w:t>
      </w:r>
      <w:r w:rsidR="00B91B52">
        <w:rPr>
          <w:rStyle w:val="eop"/>
          <w:b w:val="0"/>
          <w:bCs/>
          <w:color w:val="000000"/>
          <w:szCs w:val="24"/>
          <w:shd w:val="clear" w:color="auto" w:fill="FFFFFF"/>
        </w:rPr>
        <w:t xml:space="preserve">” </w:t>
      </w:r>
      <w:r w:rsidRPr="00334482">
        <w:rPr>
          <w:rStyle w:val="eop"/>
          <w:b w:val="0"/>
          <w:bCs/>
          <w:color w:val="000000"/>
          <w:szCs w:val="24"/>
          <w:shd w:val="clear" w:color="auto" w:fill="FFFFFF"/>
        </w:rPr>
        <w:t>button.</w:t>
      </w:r>
      <w:r w:rsidR="000A5D48" w:rsidRPr="000A5D48">
        <w:rPr>
          <w:noProof/>
        </w:rPr>
        <w:t xml:space="preserve"> </w:t>
      </w:r>
    </w:p>
    <w:p w14:paraId="27D75B50" w14:textId="63EB6FEC" w:rsidR="00334482" w:rsidRPr="00A66F1D" w:rsidRDefault="000A5D48" w:rsidP="00A66F1D">
      <w:pPr>
        <w:spacing w:afterLines="240" w:after="576" w:line="360" w:lineRule="auto"/>
        <w:ind w:left="720"/>
        <w:jc w:val="both"/>
        <w:rPr>
          <w:b w:val="0"/>
          <w:bCs/>
          <w:color w:val="000000"/>
          <w:szCs w:val="24"/>
          <w:shd w:val="clear" w:color="auto" w:fill="FFFFFF"/>
        </w:rPr>
      </w:pPr>
      <w:r>
        <w:rPr>
          <w:noProof/>
        </w:rPr>
        <w:drawing>
          <wp:anchor distT="0" distB="0" distL="114300" distR="114300" simplePos="0" relativeHeight="251801600" behindDoc="0" locked="0" layoutInCell="1" allowOverlap="1" wp14:anchorId="7DC696AF" wp14:editId="03E6D17E">
            <wp:simplePos x="0" y="0"/>
            <wp:positionH relativeFrom="column">
              <wp:posOffset>3246923</wp:posOffset>
            </wp:positionH>
            <wp:positionV relativeFrom="paragraph">
              <wp:posOffset>3810</wp:posOffset>
            </wp:positionV>
            <wp:extent cx="2398862" cy="4990251"/>
            <wp:effectExtent l="0" t="0" r="1905" b="127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28">
                      <a:extLst>
                        <a:ext uri="{28A0092B-C50C-407E-A947-70E740481C1C}">
                          <a14:useLocalDpi xmlns:a14="http://schemas.microsoft.com/office/drawing/2010/main" val="0"/>
                        </a:ext>
                      </a:extLst>
                    </a:blip>
                    <a:stretch>
                      <a:fillRect/>
                    </a:stretch>
                  </pic:blipFill>
                  <pic:spPr>
                    <a:xfrm>
                      <a:off x="0" y="0"/>
                      <a:ext cx="2398862" cy="49902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FF95792" wp14:editId="48FF9162">
            <wp:extent cx="2427385" cy="49911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29">
                      <a:extLst>
                        <a:ext uri="{28A0092B-C50C-407E-A947-70E740481C1C}">
                          <a14:useLocalDpi xmlns:a14="http://schemas.microsoft.com/office/drawing/2010/main" val="0"/>
                        </a:ext>
                      </a:extLst>
                    </a:blip>
                    <a:stretch>
                      <a:fillRect/>
                    </a:stretch>
                  </pic:blipFill>
                  <pic:spPr>
                    <a:xfrm>
                      <a:off x="0" y="0"/>
                      <a:ext cx="2428223" cy="4992823"/>
                    </a:xfrm>
                    <a:prstGeom prst="rect">
                      <a:avLst/>
                    </a:prstGeom>
                  </pic:spPr>
                </pic:pic>
              </a:graphicData>
            </a:graphic>
          </wp:inline>
        </w:drawing>
      </w:r>
    </w:p>
    <w:p w14:paraId="7FEAE80B" w14:textId="40ABAA07" w:rsidR="00596600" w:rsidRDefault="00596600" w:rsidP="00A66F1D">
      <w:pPr>
        <w:spacing w:after="100" w:afterAutospacing="1"/>
        <w:ind w:left="720"/>
        <w:contextualSpacing/>
        <w:jc w:val="both"/>
      </w:pPr>
      <w:r>
        <w:t xml:space="preserve">   </w:t>
      </w:r>
    </w:p>
    <w:p w14:paraId="1BBB354A" w14:textId="5F2B5F58" w:rsidR="008D593E" w:rsidRDefault="008D593E" w:rsidP="00A66F1D">
      <w:pPr>
        <w:spacing w:after="100" w:afterAutospacing="1"/>
        <w:ind w:left="720"/>
        <w:contextualSpacing/>
        <w:jc w:val="both"/>
      </w:pPr>
    </w:p>
    <w:p w14:paraId="7A568F29" w14:textId="22BD4235" w:rsidR="00454411" w:rsidRDefault="00454411" w:rsidP="008F02C9">
      <w:pPr>
        <w:spacing w:afterLines="240" w:after="576" w:line="360" w:lineRule="auto"/>
        <w:ind w:left="720"/>
        <w:jc w:val="both"/>
      </w:pPr>
    </w:p>
    <w:p w14:paraId="65BF0B95" w14:textId="19916669" w:rsidR="00454411" w:rsidRDefault="00454411" w:rsidP="008F02C9">
      <w:pPr>
        <w:spacing w:afterLines="240" w:after="576" w:line="360" w:lineRule="auto"/>
        <w:ind w:left="720"/>
        <w:jc w:val="both"/>
      </w:pPr>
    </w:p>
    <w:p w14:paraId="763D869E" w14:textId="093FF135" w:rsidR="00D96297" w:rsidRDefault="000A5D48" w:rsidP="000A5D48">
      <w:pPr>
        <w:spacing w:afterLines="240" w:after="576" w:line="360" w:lineRule="auto"/>
        <w:ind w:left="720"/>
        <w:jc w:val="both"/>
      </w:pPr>
      <w:r>
        <w:rPr>
          <w:noProof/>
        </w:rPr>
        <w:drawing>
          <wp:inline distT="0" distB="0" distL="0" distR="0" wp14:anchorId="346276C6" wp14:editId="0F7948CD">
            <wp:extent cx="2400300" cy="499885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30">
                      <a:extLst>
                        <a:ext uri="{28A0092B-C50C-407E-A947-70E740481C1C}">
                          <a14:useLocalDpi xmlns:a14="http://schemas.microsoft.com/office/drawing/2010/main" val="0"/>
                        </a:ext>
                      </a:extLst>
                    </a:blip>
                    <a:stretch>
                      <a:fillRect/>
                    </a:stretch>
                  </pic:blipFill>
                  <pic:spPr>
                    <a:xfrm>
                      <a:off x="0" y="0"/>
                      <a:ext cx="2403620" cy="5005774"/>
                    </a:xfrm>
                    <a:prstGeom prst="rect">
                      <a:avLst/>
                    </a:prstGeom>
                  </pic:spPr>
                </pic:pic>
              </a:graphicData>
            </a:graphic>
          </wp:inline>
        </w:drawing>
      </w:r>
      <w:r>
        <w:rPr>
          <w:noProof/>
        </w:rPr>
        <w:t xml:space="preserve">  </w:t>
      </w:r>
      <w:r>
        <w:rPr>
          <w:noProof/>
        </w:rPr>
        <w:drawing>
          <wp:inline distT="0" distB="0" distL="0" distR="0" wp14:anchorId="22A3DF2A" wp14:editId="3AEA9F0A">
            <wp:extent cx="2421666" cy="4977765"/>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31">
                      <a:extLst>
                        <a:ext uri="{28A0092B-C50C-407E-A947-70E740481C1C}">
                          <a14:useLocalDpi xmlns:a14="http://schemas.microsoft.com/office/drawing/2010/main" val="0"/>
                        </a:ext>
                      </a:extLst>
                    </a:blip>
                    <a:stretch>
                      <a:fillRect/>
                    </a:stretch>
                  </pic:blipFill>
                  <pic:spPr>
                    <a:xfrm>
                      <a:off x="0" y="0"/>
                      <a:ext cx="2427738" cy="4990246"/>
                    </a:xfrm>
                    <a:prstGeom prst="rect">
                      <a:avLst/>
                    </a:prstGeom>
                  </pic:spPr>
                </pic:pic>
              </a:graphicData>
            </a:graphic>
          </wp:inline>
        </w:drawing>
      </w:r>
    </w:p>
    <w:p w14:paraId="61C4BABE" w14:textId="1431C72C" w:rsidR="008D593E" w:rsidRPr="008D593E" w:rsidRDefault="008D593E" w:rsidP="008D593E">
      <w:pPr>
        <w:spacing w:after="100" w:afterAutospacing="1" w:line="360" w:lineRule="auto"/>
        <w:ind w:left="720"/>
        <w:rPr>
          <w:i/>
          <w:iCs/>
        </w:rPr>
      </w:pPr>
      <w:r w:rsidRPr="009D0B3B">
        <w:rPr>
          <w:i/>
          <w:iCs/>
        </w:rPr>
        <w:t xml:space="preserve">Figure </w:t>
      </w:r>
      <w:r w:rsidR="00460867">
        <w:rPr>
          <w:i/>
          <w:iCs/>
        </w:rPr>
        <w:t>9</w:t>
      </w:r>
      <w:r w:rsidRPr="009D0B3B">
        <w:rPr>
          <w:i/>
          <w:iCs/>
        </w:rPr>
        <w:t>:</w:t>
      </w:r>
      <w:r w:rsidRPr="008D593E">
        <w:rPr>
          <w:b w:val="0"/>
          <w:bCs/>
          <w:szCs w:val="24"/>
        </w:rPr>
        <w:t xml:space="preserve"> </w:t>
      </w:r>
      <w:r w:rsidRPr="008D593E">
        <w:rPr>
          <w:i/>
          <w:iCs/>
          <w:szCs w:val="24"/>
        </w:rPr>
        <w:t>BMI Tips and Recommendation</w:t>
      </w:r>
    </w:p>
    <w:p w14:paraId="7D21E31C" w14:textId="77777777" w:rsidR="00D96297" w:rsidRPr="00FB1ACF" w:rsidRDefault="00D96297" w:rsidP="008F02C9">
      <w:pPr>
        <w:spacing w:afterLines="240" w:after="576" w:line="360" w:lineRule="auto"/>
        <w:ind w:left="720"/>
        <w:jc w:val="both"/>
        <w:rPr>
          <w:b w:val="0"/>
          <w:bCs/>
        </w:rPr>
      </w:pPr>
    </w:p>
    <w:p w14:paraId="40CCCEB4" w14:textId="77777777" w:rsidR="00454411" w:rsidRDefault="00454411" w:rsidP="008F02C9">
      <w:pPr>
        <w:spacing w:afterLines="240" w:after="576" w:line="360" w:lineRule="auto"/>
        <w:ind w:left="720"/>
        <w:jc w:val="both"/>
      </w:pPr>
    </w:p>
    <w:p w14:paraId="709B0E76" w14:textId="77777777" w:rsidR="00D57BA4" w:rsidRDefault="00D57BA4" w:rsidP="00D57BA4">
      <w:pPr>
        <w:spacing w:afterLines="240" w:after="576" w:line="360" w:lineRule="auto"/>
        <w:jc w:val="both"/>
      </w:pPr>
    </w:p>
    <w:p w14:paraId="129BD41E" w14:textId="7A7C220E" w:rsidR="005A5D55" w:rsidRPr="00334482" w:rsidRDefault="005A5D55" w:rsidP="008F02C9">
      <w:pPr>
        <w:spacing w:afterLines="240" w:after="576" w:line="360" w:lineRule="auto"/>
        <w:ind w:left="720"/>
        <w:jc w:val="both"/>
        <w:rPr>
          <w:b w:val="0"/>
          <w:bCs/>
          <w:color w:val="000000"/>
          <w:szCs w:val="24"/>
          <w:shd w:val="clear" w:color="auto" w:fill="FFFFFF"/>
        </w:rPr>
      </w:pPr>
      <w:r w:rsidRPr="00334482">
        <w:rPr>
          <w:bCs/>
          <w:szCs w:val="24"/>
        </w:rPr>
        <w:lastRenderedPageBreak/>
        <w:t xml:space="preserve">Title: </w:t>
      </w:r>
      <w:r w:rsidRPr="005A5D55">
        <w:rPr>
          <w:b w:val="0"/>
          <w:bCs/>
        </w:rPr>
        <w:t>Category Meal</w:t>
      </w:r>
    </w:p>
    <w:p w14:paraId="70EC3384" w14:textId="06CB3863" w:rsidR="005A5D55" w:rsidRPr="00D57BA4" w:rsidRDefault="005A5D55" w:rsidP="00D57BA4">
      <w:pPr>
        <w:spacing w:afterLines="240" w:after="576" w:line="360" w:lineRule="auto"/>
        <w:ind w:left="720"/>
        <w:jc w:val="both"/>
        <w:rPr>
          <w:color w:val="000000"/>
          <w:sz w:val="22"/>
          <w:shd w:val="clear" w:color="auto" w:fill="FFFFFF"/>
        </w:rPr>
      </w:pPr>
      <w:r w:rsidRPr="00334482">
        <w:rPr>
          <w:rStyle w:val="eop"/>
          <w:bCs/>
          <w:color w:val="000000"/>
          <w:szCs w:val="24"/>
          <w:shd w:val="clear" w:color="auto" w:fill="FFFFFF"/>
        </w:rPr>
        <w:t xml:space="preserve">Description: </w:t>
      </w:r>
      <w:r w:rsidRPr="005A5D55">
        <w:rPr>
          <w:rStyle w:val="eop"/>
          <w:b w:val="0"/>
          <w:bCs/>
          <w:color w:val="000000"/>
          <w:sz w:val="22"/>
          <w:shd w:val="clear" w:color="auto" w:fill="FFFFFF"/>
        </w:rPr>
        <w:t>In this module, after the user clicks the chat button, a category meal will appear</w:t>
      </w:r>
      <w:r w:rsidR="0035591B">
        <w:rPr>
          <w:rStyle w:val="eop"/>
          <w:b w:val="0"/>
          <w:bCs/>
          <w:color w:val="000000"/>
          <w:sz w:val="22"/>
          <w:shd w:val="clear" w:color="auto" w:fill="FFFFFF"/>
        </w:rPr>
        <w:t>,</w:t>
      </w:r>
      <w:r w:rsidRPr="005A5D55">
        <w:rPr>
          <w:rStyle w:val="eop"/>
          <w:b w:val="0"/>
          <w:bCs/>
          <w:color w:val="000000"/>
          <w:sz w:val="22"/>
          <w:shd w:val="clear" w:color="auto" w:fill="FFFFFF"/>
        </w:rPr>
        <w:t xml:space="preserve"> </w:t>
      </w:r>
      <w:r w:rsidR="00893070">
        <w:rPr>
          <w:rStyle w:val="eop"/>
          <w:b w:val="0"/>
          <w:bCs/>
          <w:color w:val="000000"/>
          <w:sz w:val="22"/>
          <w:shd w:val="clear" w:color="auto" w:fill="FFFFFF"/>
        </w:rPr>
        <w:t xml:space="preserve">in </w:t>
      </w:r>
      <w:r w:rsidRPr="005A5D55">
        <w:rPr>
          <w:rStyle w:val="eop"/>
          <w:b w:val="0"/>
          <w:bCs/>
          <w:color w:val="000000"/>
          <w:sz w:val="22"/>
          <w:shd w:val="clear" w:color="auto" w:fill="FFFFFF"/>
        </w:rPr>
        <w:t xml:space="preserve">which the users can choose </w:t>
      </w:r>
      <w:r w:rsidR="00893070">
        <w:rPr>
          <w:rStyle w:val="eop"/>
          <w:b w:val="0"/>
          <w:bCs/>
          <w:color w:val="000000"/>
          <w:sz w:val="22"/>
          <w:shd w:val="clear" w:color="auto" w:fill="FFFFFF"/>
        </w:rPr>
        <w:t>from</w:t>
      </w:r>
      <w:r w:rsidRPr="005A5D55">
        <w:rPr>
          <w:rStyle w:val="eop"/>
          <w:b w:val="0"/>
          <w:bCs/>
          <w:color w:val="000000"/>
          <w:sz w:val="22"/>
          <w:shd w:val="clear" w:color="auto" w:fill="FFFFFF"/>
        </w:rPr>
        <w:t xml:space="preserve"> </w:t>
      </w:r>
      <w:r w:rsidR="0035591B">
        <w:rPr>
          <w:rStyle w:val="eop"/>
          <w:b w:val="0"/>
          <w:bCs/>
          <w:color w:val="000000"/>
          <w:sz w:val="22"/>
          <w:shd w:val="clear" w:color="auto" w:fill="FFFFFF"/>
        </w:rPr>
        <w:t xml:space="preserve">either </w:t>
      </w:r>
      <w:r w:rsidR="00160B57">
        <w:rPr>
          <w:rStyle w:val="eop"/>
          <w:b w:val="0"/>
          <w:bCs/>
          <w:color w:val="000000"/>
          <w:sz w:val="22"/>
          <w:shd w:val="clear" w:color="auto" w:fill="FFFFFF"/>
        </w:rPr>
        <w:t>b</w:t>
      </w:r>
      <w:r w:rsidRPr="005A5D55">
        <w:rPr>
          <w:rStyle w:val="eop"/>
          <w:b w:val="0"/>
          <w:bCs/>
          <w:color w:val="000000"/>
          <w:sz w:val="22"/>
          <w:shd w:val="clear" w:color="auto" w:fill="FFFFFF"/>
        </w:rPr>
        <w:t xml:space="preserve">reakfast, </w:t>
      </w:r>
      <w:r w:rsidR="00160B57">
        <w:rPr>
          <w:rStyle w:val="eop"/>
          <w:b w:val="0"/>
          <w:bCs/>
          <w:color w:val="000000"/>
          <w:sz w:val="22"/>
          <w:shd w:val="clear" w:color="auto" w:fill="FFFFFF"/>
        </w:rPr>
        <w:t>l</w:t>
      </w:r>
      <w:r w:rsidRPr="005A5D55">
        <w:rPr>
          <w:rStyle w:val="eop"/>
          <w:b w:val="0"/>
          <w:bCs/>
          <w:color w:val="000000"/>
          <w:sz w:val="22"/>
          <w:shd w:val="clear" w:color="auto" w:fill="FFFFFF"/>
        </w:rPr>
        <w:t xml:space="preserve">unch, </w:t>
      </w:r>
      <w:r w:rsidR="00160B57">
        <w:rPr>
          <w:rStyle w:val="eop"/>
          <w:b w:val="0"/>
          <w:bCs/>
          <w:color w:val="000000"/>
          <w:sz w:val="22"/>
          <w:shd w:val="clear" w:color="auto" w:fill="FFFFFF"/>
        </w:rPr>
        <w:t>d</w:t>
      </w:r>
      <w:r w:rsidRPr="005A5D55">
        <w:rPr>
          <w:rStyle w:val="eop"/>
          <w:b w:val="0"/>
          <w:bCs/>
          <w:color w:val="000000"/>
          <w:sz w:val="22"/>
          <w:shd w:val="clear" w:color="auto" w:fill="FFFFFF"/>
        </w:rPr>
        <w:t xml:space="preserve">inner, and </w:t>
      </w:r>
      <w:r w:rsidR="00160B57">
        <w:rPr>
          <w:rStyle w:val="eop"/>
          <w:b w:val="0"/>
          <w:bCs/>
          <w:color w:val="000000"/>
          <w:sz w:val="22"/>
          <w:shd w:val="clear" w:color="auto" w:fill="FFFFFF"/>
        </w:rPr>
        <w:t>d</w:t>
      </w:r>
      <w:r w:rsidRPr="005A5D55">
        <w:rPr>
          <w:rStyle w:val="eop"/>
          <w:b w:val="0"/>
          <w:bCs/>
          <w:color w:val="000000"/>
          <w:sz w:val="22"/>
          <w:shd w:val="clear" w:color="auto" w:fill="FFFFFF"/>
        </w:rPr>
        <w:t>essert</w:t>
      </w:r>
      <w:r w:rsidR="00493DDE">
        <w:rPr>
          <w:rStyle w:val="eop"/>
          <w:b w:val="0"/>
          <w:bCs/>
          <w:color w:val="000000"/>
          <w:sz w:val="22"/>
          <w:shd w:val="clear" w:color="auto" w:fill="FFFFFF"/>
        </w:rPr>
        <w:t xml:space="preserve">. </w:t>
      </w:r>
      <w:r w:rsidR="00160B57">
        <w:rPr>
          <w:rStyle w:val="eop"/>
          <w:b w:val="0"/>
          <w:bCs/>
          <w:color w:val="000000"/>
          <w:sz w:val="22"/>
          <w:shd w:val="clear" w:color="auto" w:fill="FFFFFF"/>
        </w:rPr>
        <w:t>In addition, i</w:t>
      </w:r>
      <w:r w:rsidR="00493DDE">
        <w:rPr>
          <w:rStyle w:val="eop"/>
          <w:b w:val="0"/>
          <w:bCs/>
          <w:color w:val="000000"/>
          <w:sz w:val="22"/>
          <w:shd w:val="clear" w:color="auto" w:fill="FFFFFF"/>
        </w:rPr>
        <w:t>t also has a button under the FoodPanion logo</w:t>
      </w:r>
      <w:r w:rsidR="00C617BE">
        <w:rPr>
          <w:rStyle w:val="eop"/>
          <w:b w:val="0"/>
          <w:bCs/>
          <w:color w:val="000000"/>
          <w:sz w:val="22"/>
          <w:shd w:val="clear" w:color="auto" w:fill="FFFFFF"/>
        </w:rPr>
        <w:t>,</w:t>
      </w:r>
      <w:r w:rsidR="00493DDE">
        <w:rPr>
          <w:rStyle w:val="eop"/>
          <w:b w:val="0"/>
          <w:bCs/>
          <w:color w:val="000000"/>
          <w:sz w:val="22"/>
          <w:shd w:val="clear" w:color="auto" w:fill="FFFFFF"/>
        </w:rPr>
        <w:t xml:space="preserve"> which is the disclaimer.</w:t>
      </w:r>
    </w:p>
    <w:p w14:paraId="34DDD113" w14:textId="56EE4376" w:rsidR="00454411" w:rsidRDefault="005A5D55" w:rsidP="00D57BA4">
      <w:pPr>
        <w:spacing w:after="100" w:afterAutospacing="1"/>
        <w:ind w:left="720"/>
      </w:pPr>
      <w:r>
        <w:rPr>
          <w:noProof/>
        </w:rPr>
        <w:drawing>
          <wp:inline distT="0" distB="0" distL="0" distR="0" wp14:anchorId="30ABEECA" wp14:editId="55E40FCF">
            <wp:extent cx="2862541" cy="5457217"/>
            <wp:effectExtent l="0" t="0" r="0" b="0"/>
            <wp:docPr id="9" name="Picture 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phone&#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2869238" cy="5469985"/>
                    </a:xfrm>
                    <a:prstGeom prst="rect">
                      <a:avLst/>
                    </a:prstGeom>
                  </pic:spPr>
                </pic:pic>
              </a:graphicData>
            </a:graphic>
          </wp:inline>
        </w:drawing>
      </w:r>
    </w:p>
    <w:p w14:paraId="40DDF3D0" w14:textId="263C2C3F" w:rsidR="00493DDE" w:rsidRDefault="005A5D55" w:rsidP="00D57BA4">
      <w:pPr>
        <w:spacing w:after="100" w:afterAutospacing="1"/>
        <w:ind w:left="720"/>
        <w:rPr>
          <w:i/>
          <w:iCs/>
        </w:rPr>
      </w:pPr>
      <w:r w:rsidRPr="00F474B2">
        <w:rPr>
          <w:i/>
          <w:iCs/>
        </w:rPr>
        <w:t>Figure</w:t>
      </w:r>
      <w:r>
        <w:rPr>
          <w:i/>
          <w:iCs/>
        </w:rPr>
        <w:t xml:space="preserve"> </w:t>
      </w:r>
      <w:r w:rsidR="00E94326">
        <w:rPr>
          <w:i/>
          <w:iCs/>
        </w:rPr>
        <w:t>10</w:t>
      </w:r>
      <w:r>
        <w:rPr>
          <w:i/>
          <w:iCs/>
        </w:rPr>
        <w:t xml:space="preserve">: </w:t>
      </w:r>
      <w:r w:rsidR="00E77F50">
        <w:rPr>
          <w:i/>
          <w:iCs/>
        </w:rPr>
        <w:t xml:space="preserve">Category </w:t>
      </w:r>
      <w:r w:rsidR="0035591B">
        <w:rPr>
          <w:i/>
          <w:iCs/>
        </w:rPr>
        <w:t>M</w:t>
      </w:r>
      <w:r w:rsidR="00E77F50">
        <w:rPr>
          <w:i/>
          <w:iCs/>
        </w:rPr>
        <w:t>eal</w:t>
      </w:r>
    </w:p>
    <w:p w14:paraId="1034CAF6" w14:textId="77777777" w:rsidR="00C477DA" w:rsidRPr="00D57BA4" w:rsidRDefault="00C477DA" w:rsidP="00D57BA4">
      <w:pPr>
        <w:spacing w:after="100" w:afterAutospacing="1"/>
        <w:ind w:left="720"/>
        <w:rPr>
          <w:i/>
          <w:iCs/>
        </w:rPr>
      </w:pPr>
    </w:p>
    <w:p w14:paraId="2B41014E" w14:textId="3C296AD3" w:rsidR="00F554C3" w:rsidRPr="00334482" w:rsidRDefault="00F554C3" w:rsidP="008F02C9">
      <w:pPr>
        <w:spacing w:afterLines="240" w:after="576" w:line="360" w:lineRule="auto"/>
        <w:ind w:left="720"/>
        <w:jc w:val="both"/>
        <w:rPr>
          <w:b w:val="0"/>
          <w:bCs/>
          <w:color w:val="000000"/>
          <w:szCs w:val="24"/>
          <w:shd w:val="clear" w:color="auto" w:fill="FFFFFF"/>
        </w:rPr>
      </w:pPr>
      <w:r w:rsidRPr="00334482">
        <w:rPr>
          <w:bCs/>
          <w:szCs w:val="24"/>
        </w:rPr>
        <w:lastRenderedPageBreak/>
        <w:t>Title:</w:t>
      </w:r>
      <w:r>
        <w:rPr>
          <w:bCs/>
          <w:szCs w:val="24"/>
        </w:rPr>
        <w:t xml:space="preserve"> </w:t>
      </w:r>
      <w:r>
        <w:rPr>
          <w:b w:val="0"/>
          <w:szCs w:val="24"/>
        </w:rPr>
        <w:t xml:space="preserve">FoodPanion </w:t>
      </w:r>
      <w:r>
        <w:rPr>
          <w:b w:val="0"/>
          <w:bCs/>
        </w:rPr>
        <w:t>Creators Disclaimer</w:t>
      </w:r>
    </w:p>
    <w:p w14:paraId="77DBD2CB" w14:textId="6646AE9A" w:rsidR="00F554C3" w:rsidRDefault="00F554C3" w:rsidP="008F02C9">
      <w:pPr>
        <w:spacing w:afterLines="240" w:after="576" w:line="360" w:lineRule="auto"/>
        <w:ind w:left="720"/>
        <w:jc w:val="both"/>
        <w:rPr>
          <w:color w:val="000000"/>
          <w:sz w:val="22"/>
          <w:shd w:val="clear" w:color="auto" w:fill="FFFFFF"/>
        </w:rPr>
      </w:pPr>
      <w:r w:rsidRPr="00334482">
        <w:rPr>
          <w:rStyle w:val="eop"/>
          <w:bCs/>
          <w:color w:val="000000"/>
          <w:szCs w:val="24"/>
          <w:shd w:val="clear" w:color="auto" w:fill="FFFFFF"/>
        </w:rPr>
        <w:t xml:space="preserve">Description: </w:t>
      </w:r>
      <w:r w:rsidRPr="005A5D55">
        <w:rPr>
          <w:rStyle w:val="eop"/>
          <w:b w:val="0"/>
          <w:bCs/>
          <w:color w:val="000000"/>
          <w:sz w:val="22"/>
          <w:shd w:val="clear" w:color="auto" w:fill="FFFFFF"/>
        </w:rPr>
        <w:t>In this module, after the user click</w:t>
      </w:r>
      <w:r w:rsidR="00C617BE">
        <w:rPr>
          <w:rStyle w:val="eop"/>
          <w:b w:val="0"/>
          <w:bCs/>
          <w:color w:val="000000"/>
          <w:sz w:val="22"/>
          <w:shd w:val="clear" w:color="auto" w:fill="FFFFFF"/>
        </w:rPr>
        <w:t>s</w:t>
      </w:r>
      <w:r w:rsidRPr="005A5D55">
        <w:rPr>
          <w:rStyle w:val="eop"/>
          <w:b w:val="0"/>
          <w:bCs/>
          <w:color w:val="000000"/>
          <w:sz w:val="22"/>
          <w:shd w:val="clear" w:color="auto" w:fill="FFFFFF"/>
        </w:rPr>
        <w:t xml:space="preserve"> the </w:t>
      </w:r>
      <w:r>
        <w:rPr>
          <w:rStyle w:val="eop"/>
          <w:b w:val="0"/>
          <w:bCs/>
          <w:color w:val="000000"/>
          <w:sz w:val="22"/>
          <w:shd w:val="clear" w:color="auto" w:fill="FFFFFF"/>
        </w:rPr>
        <w:t>button under the FoodPanion logo</w:t>
      </w:r>
      <w:r w:rsidRPr="005A5D55">
        <w:rPr>
          <w:rStyle w:val="eop"/>
          <w:b w:val="0"/>
          <w:bCs/>
          <w:color w:val="000000"/>
          <w:sz w:val="22"/>
          <w:shd w:val="clear" w:color="auto" w:fill="FFFFFF"/>
        </w:rPr>
        <w:t>,</w:t>
      </w:r>
      <w:r>
        <w:rPr>
          <w:rStyle w:val="eop"/>
          <w:b w:val="0"/>
          <w:bCs/>
          <w:color w:val="000000"/>
          <w:sz w:val="22"/>
          <w:shd w:val="clear" w:color="auto" w:fill="FFFFFF"/>
        </w:rPr>
        <w:t xml:space="preserve"> </w:t>
      </w:r>
      <w:r w:rsidR="00186DA3">
        <w:rPr>
          <w:rStyle w:val="eop"/>
          <w:b w:val="0"/>
          <w:bCs/>
          <w:color w:val="000000"/>
          <w:sz w:val="22"/>
          <w:shd w:val="clear" w:color="auto" w:fill="FFFFFF"/>
        </w:rPr>
        <w:t>the FoodPanion</w:t>
      </w:r>
      <w:r>
        <w:rPr>
          <w:rStyle w:val="eop"/>
          <w:b w:val="0"/>
          <w:bCs/>
          <w:color w:val="000000"/>
          <w:sz w:val="22"/>
          <w:shd w:val="clear" w:color="auto" w:fill="FFFFFF"/>
        </w:rPr>
        <w:t xml:space="preserve"> creator’s disclaimer will appear</w:t>
      </w:r>
      <w:r w:rsidR="00E77F50">
        <w:rPr>
          <w:rStyle w:val="eop"/>
          <w:b w:val="0"/>
          <w:bCs/>
          <w:color w:val="000000"/>
          <w:sz w:val="22"/>
          <w:shd w:val="clear" w:color="auto" w:fill="FFFFFF"/>
        </w:rPr>
        <w:t xml:space="preserve"> for users</w:t>
      </w:r>
      <w:r w:rsidR="0035591B">
        <w:rPr>
          <w:rStyle w:val="eop"/>
          <w:b w:val="0"/>
          <w:bCs/>
          <w:color w:val="000000"/>
          <w:sz w:val="22"/>
          <w:shd w:val="clear" w:color="auto" w:fill="FFFFFF"/>
        </w:rPr>
        <w:t xml:space="preserve">, especially for users </w:t>
      </w:r>
      <w:r w:rsidR="00C617BE">
        <w:rPr>
          <w:rStyle w:val="eop"/>
          <w:b w:val="0"/>
          <w:bCs/>
          <w:color w:val="000000"/>
          <w:sz w:val="22"/>
          <w:shd w:val="clear" w:color="auto" w:fill="FFFFFF"/>
        </w:rPr>
        <w:t>w</w:t>
      </w:r>
      <w:r w:rsidR="00160B57">
        <w:rPr>
          <w:rStyle w:val="eop"/>
          <w:b w:val="0"/>
          <w:bCs/>
          <w:color w:val="000000"/>
          <w:sz w:val="22"/>
          <w:shd w:val="clear" w:color="auto" w:fill="FFFFFF"/>
        </w:rPr>
        <w:t>ho have</w:t>
      </w:r>
      <w:r w:rsidR="00E77F50">
        <w:rPr>
          <w:rStyle w:val="eop"/>
          <w:b w:val="0"/>
          <w:bCs/>
          <w:color w:val="000000"/>
          <w:sz w:val="22"/>
          <w:shd w:val="clear" w:color="auto" w:fill="FFFFFF"/>
        </w:rPr>
        <w:t xml:space="preserve"> health </w:t>
      </w:r>
      <w:r w:rsidR="00186DA3">
        <w:rPr>
          <w:rStyle w:val="eop"/>
          <w:b w:val="0"/>
          <w:bCs/>
          <w:color w:val="000000"/>
          <w:sz w:val="22"/>
          <w:shd w:val="clear" w:color="auto" w:fill="FFFFFF"/>
        </w:rPr>
        <w:t>issue</w:t>
      </w:r>
      <w:r w:rsidR="00E77F50">
        <w:rPr>
          <w:rStyle w:val="eop"/>
          <w:b w:val="0"/>
          <w:bCs/>
          <w:color w:val="000000"/>
          <w:sz w:val="22"/>
          <w:shd w:val="clear" w:color="auto" w:fill="FFFFFF"/>
        </w:rPr>
        <w:t>.</w:t>
      </w:r>
    </w:p>
    <w:p w14:paraId="24E6594D" w14:textId="0F0DAB4B" w:rsidR="00493DDE" w:rsidRDefault="00523105" w:rsidP="00D57BA4">
      <w:pPr>
        <w:spacing w:after="100" w:afterAutospacing="1"/>
        <w:ind w:left="720"/>
      </w:pPr>
      <w:r w:rsidRPr="00523105">
        <w:drawing>
          <wp:inline distT="0" distB="0" distL="0" distR="0" wp14:anchorId="6C84E387" wp14:editId="5C8BE274">
            <wp:extent cx="2877820" cy="5389245"/>
            <wp:effectExtent l="0" t="0" r="0" b="1905"/>
            <wp:docPr id="41" name="Picture 4">
              <a:extLst xmlns:a="http://schemas.openxmlformats.org/drawingml/2006/main">
                <a:ext uri="{FF2B5EF4-FFF2-40B4-BE49-F238E27FC236}">
                  <a16:creationId xmlns:a16="http://schemas.microsoft.com/office/drawing/2014/main" id="{A1FB1A44-860F-4621-AE3D-B150EBEC47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1FB1A44-860F-4621-AE3D-B150EBEC47EA}"/>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877820" cy="5389245"/>
                    </a:xfrm>
                    <a:prstGeom prst="rect">
                      <a:avLst/>
                    </a:prstGeom>
                  </pic:spPr>
                </pic:pic>
              </a:graphicData>
            </a:graphic>
          </wp:inline>
        </w:drawing>
      </w:r>
    </w:p>
    <w:p w14:paraId="4D9E098A" w14:textId="5E7024AA" w:rsidR="00454411" w:rsidRPr="0035591B" w:rsidRDefault="00E77F50" w:rsidP="0035591B">
      <w:pPr>
        <w:spacing w:after="100" w:afterAutospacing="1"/>
        <w:ind w:left="720"/>
        <w:rPr>
          <w:i/>
          <w:iCs/>
        </w:rPr>
      </w:pPr>
      <w:r w:rsidRPr="00F474B2">
        <w:rPr>
          <w:i/>
          <w:iCs/>
        </w:rPr>
        <w:t>Figure</w:t>
      </w:r>
      <w:r>
        <w:rPr>
          <w:i/>
          <w:iCs/>
        </w:rPr>
        <w:t xml:space="preserve"> </w:t>
      </w:r>
      <w:r w:rsidR="00E874EB">
        <w:rPr>
          <w:i/>
          <w:iCs/>
        </w:rPr>
        <w:t>1</w:t>
      </w:r>
      <w:r w:rsidR="00F3006D">
        <w:rPr>
          <w:i/>
          <w:iCs/>
        </w:rPr>
        <w:t>1</w:t>
      </w:r>
      <w:r>
        <w:rPr>
          <w:i/>
          <w:iCs/>
        </w:rPr>
        <w:t xml:space="preserve">: FoodPanion </w:t>
      </w:r>
      <w:r w:rsidR="0035591B">
        <w:rPr>
          <w:i/>
          <w:iCs/>
        </w:rPr>
        <w:t>C</w:t>
      </w:r>
      <w:r>
        <w:rPr>
          <w:i/>
          <w:iCs/>
        </w:rPr>
        <w:t>reator</w:t>
      </w:r>
      <w:r w:rsidR="0035591B">
        <w:rPr>
          <w:i/>
          <w:iCs/>
        </w:rPr>
        <w:t>’</w:t>
      </w:r>
      <w:r>
        <w:rPr>
          <w:i/>
          <w:iCs/>
        </w:rPr>
        <w:t xml:space="preserve">s </w:t>
      </w:r>
      <w:r w:rsidR="0035591B">
        <w:rPr>
          <w:i/>
          <w:iCs/>
        </w:rPr>
        <w:t>D</w:t>
      </w:r>
      <w:r>
        <w:rPr>
          <w:i/>
          <w:iCs/>
        </w:rPr>
        <w:t>isclaimer</w:t>
      </w:r>
    </w:p>
    <w:p w14:paraId="5B73A4F4" w14:textId="77777777" w:rsidR="00523105" w:rsidRDefault="00523105" w:rsidP="006A0A0F">
      <w:pPr>
        <w:spacing w:afterLines="240" w:after="576" w:line="360" w:lineRule="auto"/>
        <w:jc w:val="both"/>
        <w:rPr>
          <w:bCs/>
          <w:szCs w:val="24"/>
        </w:rPr>
      </w:pPr>
    </w:p>
    <w:p w14:paraId="5C7E255A" w14:textId="2D33D37F" w:rsidR="00E77F50" w:rsidRPr="00E77F50" w:rsidRDefault="00E77F50" w:rsidP="008F02C9">
      <w:pPr>
        <w:spacing w:afterLines="240" w:after="576" w:line="360" w:lineRule="auto"/>
        <w:ind w:left="720"/>
        <w:jc w:val="both"/>
        <w:rPr>
          <w:b w:val="0"/>
          <w:bCs/>
          <w:color w:val="000000"/>
          <w:szCs w:val="24"/>
          <w:shd w:val="clear" w:color="auto" w:fill="FFFFFF"/>
        </w:rPr>
      </w:pPr>
      <w:r w:rsidRPr="00E77F50">
        <w:rPr>
          <w:bCs/>
          <w:szCs w:val="24"/>
        </w:rPr>
        <w:lastRenderedPageBreak/>
        <w:t xml:space="preserve">Title: </w:t>
      </w:r>
      <w:r w:rsidRPr="00C60BAF">
        <w:rPr>
          <w:b w:val="0"/>
          <w:bCs/>
          <w:szCs w:val="24"/>
        </w:rPr>
        <w:t>FoodPanion Chatbot</w:t>
      </w:r>
    </w:p>
    <w:p w14:paraId="62682AE1" w14:textId="4E9954E9" w:rsidR="00C60BAF" w:rsidRDefault="00E77F50" w:rsidP="00D57BA4">
      <w:pPr>
        <w:spacing w:afterLines="240" w:after="576" w:line="360" w:lineRule="auto"/>
        <w:ind w:left="720"/>
        <w:jc w:val="both"/>
        <w:rPr>
          <w:rStyle w:val="eop"/>
          <w:b w:val="0"/>
          <w:bCs/>
          <w:color w:val="000000"/>
          <w:szCs w:val="24"/>
          <w:shd w:val="clear" w:color="auto" w:fill="FFFFFF"/>
        </w:rPr>
      </w:pPr>
      <w:r w:rsidRPr="00E77F50">
        <w:rPr>
          <w:rStyle w:val="eop"/>
          <w:bCs/>
          <w:color w:val="000000"/>
          <w:szCs w:val="24"/>
          <w:shd w:val="clear" w:color="auto" w:fill="FFFFFF"/>
        </w:rPr>
        <w:t xml:space="preserve">Description: </w:t>
      </w:r>
      <w:r w:rsidRPr="00C60BAF">
        <w:rPr>
          <w:rStyle w:val="eop"/>
          <w:b w:val="0"/>
          <w:bCs/>
          <w:color w:val="000000"/>
          <w:szCs w:val="24"/>
          <w:shd w:val="clear" w:color="auto" w:fill="FFFFFF"/>
        </w:rPr>
        <w:t>In this module, after the user chooses one of the category meals, the user can chat its desired meal</w:t>
      </w:r>
      <w:r w:rsidR="00C617BE">
        <w:rPr>
          <w:rStyle w:val="eop"/>
          <w:b w:val="0"/>
          <w:bCs/>
          <w:color w:val="000000"/>
          <w:szCs w:val="24"/>
          <w:shd w:val="clear" w:color="auto" w:fill="FFFFFF"/>
        </w:rPr>
        <w:t>,</w:t>
      </w:r>
      <w:r w:rsidRPr="00C60BAF">
        <w:rPr>
          <w:rStyle w:val="eop"/>
          <w:b w:val="0"/>
          <w:bCs/>
          <w:color w:val="000000"/>
          <w:szCs w:val="24"/>
          <w:shd w:val="clear" w:color="auto" w:fill="FFFFFF"/>
        </w:rPr>
        <w:t xml:space="preserve"> and the chatbot will reply with a recipe that the user needs.</w:t>
      </w:r>
    </w:p>
    <w:p w14:paraId="06EA2E25" w14:textId="5141F0A6" w:rsidR="00C60BAF" w:rsidRDefault="00C60BAF" w:rsidP="00D57BA4">
      <w:pPr>
        <w:spacing w:after="100" w:afterAutospacing="1"/>
        <w:ind w:left="720"/>
        <w:rPr>
          <w:b w:val="0"/>
          <w:bCs/>
          <w:color w:val="000000"/>
          <w:szCs w:val="24"/>
          <w:shd w:val="clear" w:color="auto" w:fill="FFFFFF"/>
        </w:rPr>
      </w:pPr>
      <w:r>
        <w:rPr>
          <w:noProof/>
        </w:rPr>
        <w:drawing>
          <wp:inline distT="0" distB="0" distL="0" distR="0" wp14:anchorId="4733F7B1" wp14:editId="7DBF555A">
            <wp:extent cx="2851150" cy="5807152"/>
            <wp:effectExtent l="0" t="0" r="6350" b="3175"/>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2859288" cy="5823728"/>
                    </a:xfrm>
                    <a:prstGeom prst="rect">
                      <a:avLst/>
                    </a:prstGeom>
                  </pic:spPr>
                </pic:pic>
              </a:graphicData>
            </a:graphic>
          </wp:inline>
        </w:drawing>
      </w:r>
    </w:p>
    <w:p w14:paraId="435572F3" w14:textId="782E35AE" w:rsidR="00454411" w:rsidRPr="00D57BA4" w:rsidRDefault="008F02C9" w:rsidP="00D57BA4">
      <w:pPr>
        <w:spacing w:after="100" w:afterAutospacing="1"/>
        <w:ind w:left="720"/>
        <w:rPr>
          <w:i/>
          <w:iCs/>
        </w:rPr>
      </w:pPr>
      <w:r w:rsidRPr="00F474B2">
        <w:rPr>
          <w:i/>
          <w:iCs/>
        </w:rPr>
        <w:t>Figure</w:t>
      </w:r>
      <w:r>
        <w:rPr>
          <w:i/>
          <w:iCs/>
        </w:rPr>
        <w:t xml:space="preserve"> </w:t>
      </w:r>
      <w:r w:rsidR="00E874EB">
        <w:rPr>
          <w:i/>
          <w:iCs/>
        </w:rPr>
        <w:t>1</w:t>
      </w:r>
      <w:r w:rsidR="00F3006D">
        <w:rPr>
          <w:i/>
          <w:iCs/>
        </w:rPr>
        <w:t>2</w:t>
      </w:r>
      <w:r>
        <w:rPr>
          <w:i/>
          <w:iCs/>
        </w:rPr>
        <w:t xml:space="preserve">: </w:t>
      </w:r>
      <w:r w:rsidR="00CD5FC9">
        <w:rPr>
          <w:i/>
          <w:iCs/>
        </w:rPr>
        <w:t>FoodPanion Chatbot</w:t>
      </w:r>
    </w:p>
    <w:bookmarkEnd w:id="6"/>
    <w:p w14:paraId="4027B8FB" w14:textId="0822B09E" w:rsidR="00454411" w:rsidRDefault="00454411" w:rsidP="00454411">
      <w:pPr>
        <w:pStyle w:val="Heading2"/>
      </w:pPr>
      <w:r>
        <w:lastRenderedPageBreak/>
        <w:t>De</w:t>
      </w:r>
      <w:r w:rsidRPr="00F51589">
        <w:t>velopment and Testing</w:t>
      </w:r>
    </w:p>
    <w:p w14:paraId="35DE63F2" w14:textId="596CC797" w:rsidR="00512462" w:rsidRDefault="00512462" w:rsidP="00512462">
      <w:pPr>
        <w:jc w:val="both"/>
      </w:pPr>
      <w:r>
        <w:t>Survey Forms</w:t>
      </w:r>
    </w:p>
    <w:p w14:paraId="3D31D248" w14:textId="687F2104" w:rsidR="00512462" w:rsidRDefault="00512462" w:rsidP="00512462">
      <w:pPr>
        <w:jc w:val="both"/>
      </w:pPr>
    </w:p>
    <w:p w14:paraId="4CE47497" w14:textId="511FE1AB" w:rsidR="00512462" w:rsidRDefault="00512462" w:rsidP="00512462">
      <w:pPr>
        <w:jc w:val="both"/>
      </w:pPr>
      <w:r>
        <w:rPr>
          <w:noProof/>
        </w:rPr>
        <w:drawing>
          <wp:anchor distT="0" distB="0" distL="114300" distR="114300" simplePos="0" relativeHeight="251809792" behindDoc="0" locked="0" layoutInCell="1" allowOverlap="1" wp14:anchorId="17CE111F" wp14:editId="303A5FB2">
            <wp:simplePos x="0" y="0"/>
            <wp:positionH relativeFrom="column">
              <wp:posOffset>428625</wp:posOffset>
            </wp:positionH>
            <wp:positionV relativeFrom="paragraph">
              <wp:posOffset>129540</wp:posOffset>
            </wp:positionV>
            <wp:extent cx="5486400" cy="6741160"/>
            <wp:effectExtent l="0" t="0" r="0" b="254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6741160"/>
                    </a:xfrm>
                    <a:prstGeom prst="rect">
                      <a:avLst/>
                    </a:prstGeom>
                  </pic:spPr>
                </pic:pic>
              </a:graphicData>
            </a:graphic>
            <wp14:sizeRelH relativeFrom="margin">
              <wp14:pctWidth>0</wp14:pctWidth>
            </wp14:sizeRelH>
            <wp14:sizeRelV relativeFrom="margin">
              <wp14:pctHeight>0</wp14:pctHeight>
            </wp14:sizeRelV>
          </wp:anchor>
        </w:drawing>
      </w:r>
    </w:p>
    <w:p w14:paraId="7621FB1F" w14:textId="2095FB33" w:rsidR="00512462" w:rsidRDefault="00512462" w:rsidP="00512462">
      <w:pPr>
        <w:jc w:val="both"/>
      </w:pPr>
    </w:p>
    <w:p w14:paraId="26D55B17" w14:textId="7FDE19E1" w:rsidR="00512462" w:rsidRDefault="00512462" w:rsidP="00512462">
      <w:pPr>
        <w:jc w:val="both"/>
      </w:pPr>
    </w:p>
    <w:p w14:paraId="3CFC3863" w14:textId="1ECE67DC" w:rsidR="00512462" w:rsidRDefault="00512462" w:rsidP="00512462">
      <w:pPr>
        <w:jc w:val="both"/>
      </w:pPr>
    </w:p>
    <w:p w14:paraId="6E60A958" w14:textId="37C1A7DE" w:rsidR="00512462" w:rsidRDefault="00512462" w:rsidP="00512462">
      <w:pPr>
        <w:jc w:val="both"/>
      </w:pPr>
    </w:p>
    <w:p w14:paraId="7166CD13" w14:textId="0FD64B24" w:rsidR="00512462" w:rsidRDefault="00512462" w:rsidP="00512462">
      <w:pPr>
        <w:jc w:val="both"/>
      </w:pPr>
    </w:p>
    <w:p w14:paraId="2B0D53A9" w14:textId="1EFE9DFC" w:rsidR="00512462" w:rsidRDefault="00512462" w:rsidP="00512462">
      <w:pPr>
        <w:jc w:val="both"/>
      </w:pPr>
    </w:p>
    <w:p w14:paraId="2F969F0E" w14:textId="406096D4" w:rsidR="00512462" w:rsidRDefault="00512462" w:rsidP="00512462">
      <w:pPr>
        <w:jc w:val="both"/>
      </w:pPr>
    </w:p>
    <w:p w14:paraId="54872C70" w14:textId="60C0B454" w:rsidR="00512462" w:rsidRDefault="00512462" w:rsidP="00512462">
      <w:pPr>
        <w:jc w:val="both"/>
      </w:pPr>
    </w:p>
    <w:p w14:paraId="5BD2ED14" w14:textId="2FE3031D" w:rsidR="00512462" w:rsidRDefault="00512462" w:rsidP="00512462">
      <w:pPr>
        <w:jc w:val="both"/>
      </w:pPr>
    </w:p>
    <w:p w14:paraId="32FB30E0" w14:textId="698EC3D6" w:rsidR="00512462" w:rsidRDefault="00512462" w:rsidP="00512462">
      <w:pPr>
        <w:jc w:val="both"/>
      </w:pPr>
    </w:p>
    <w:p w14:paraId="24FBC701" w14:textId="6A0E382B" w:rsidR="00512462" w:rsidRDefault="00512462" w:rsidP="00512462">
      <w:pPr>
        <w:jc w:val="both"/>
      </w:pPr>
    </w:p>
    <w:p w14:paraId="3E8DBC69" w14:textId="5E81EC79" w:rsidR="00512462" w:rsidRDefault="00512462" w:rsidP="00512462">
      <w:pPr>
        <w:jc w:val="both"/>
      </w:pPr>
    </w:p>
    <w:p w14:paraId="3959C01D" w14:textId="432BF06D" w:rsidR="00512462" w:rsidRDefault="00512462" w:rsidP="00512462">
      <w:pPr>
        <w:jc w:val="both"/>
      </w:pPr>
    </w:p>
    <w:p w14:paraId="07B361EA" w14:textId="5AFC4974" w:rsidR="00512462" w:rsidRDefault="00512462" w:rsidP="00512462">
      <w:pPr>
        <w:jc w:val="both"/>
      </w:pPr>
    </w:p>
    <w:p w14:paraId="6AC3D233" w14:textId="7563EF7A" w:rsidR="00512462" w:rsidRDefault="00512462" w:rsidP="00512462">
      <w:pPr>
        <w:jc w:val="both"/>
      </w:pPr>
    </w:p>
    <w:p w14:paraId="15E70C51" w14:textId="5BD02F9A" w:rsidR="00512462" w:rsidRDefault="00512462" w:rsidP="00512462">
      <w:pPr>
        <w:jc w:val="both"/>
      </w:pPr>
    </w:p>
    <w:p w14:paraId="5CBF1F47" w14:textId="2B1FDC0F" w:rsidR="00512462" w:rsidRDefault="00512462" w:rsidP="00512462">
      <w:pPr>
        <w:jc w:val="both"/>
      </w:pPr>
    </w:p>
    <w:p w14:paraId="0049E932" w14:textId="2E83CA0E" w:rsidR="00512462" w:rsidRDefault="00512462" w:rsidP="00512462">
      <w:pPr>
        <w:jc w:val="both"/>
      </w:pPr>
    </w:p>
    <w:p w14:paraId="10EB38FB" w14:textId="1B61E5BC" w:rsidR="00512462" w:rsidRDefault="00512462" w:rsidP="00512462">
      <w:pPr>
        <w:jc w:val="both"/>
      </w:pPr>
    </w:p>
    <w:p w14:paraId="2FAFD1E9" w14:textId="07149B9C" w:rsidR="00512462" w:rsidRDefault="00512462" w:rsidP="00512462">
      <w:pPr>
        <w:jc w:val="both"/>
      </w:pPr>
    </w:p>
    <w:p w14:paraId="3CA2597B" w14:textId="3B4FAB29" w:rsidR="00512462" w:rsidRDefault="00512462" w:rsidP="00512462">
      <w:pPr>
        <w:jc w:val="both"/>
      </w:pPr>
    </w:p>
    <w:p w14:paraId="7A6617D0" w14:textId="39AC7130" w:rsidR="00512462" w:rsidRDefault="00512462" w:rsidP="00512462">
      <w:pPr>
        <w:jc w:val="both"/>
      </w:pPr>
    </w:p>
    <w:p w14:paraId="277F0433" w14:textId="6C6F88CC" w:rsidR="00512462" w:rsidRDefault="00512462" w:rsidP="00512462">
      <w:pPr>
        <w:jc w:val="both"/>
      </w:pPr>
    </w:p>
    <w:p w14:paraId="3BCD2CEC" w14:textId="494136A5" w:rsidR="00512462" w:rsidRDefault="00512462" w:rsidP="00512462">
      <w:pPr>
        <w:jc w:val="both"/>
      </w:pPr>
    </w:p>
    <w:p w14:paraId="65DA3AC5" w14:textId="000D87D0" w:rsidR="00512462" w:rsidRDefault="00512462" w:rsidP="00512462">
      <w:pPr>
        <w:jc w:val="both"/>
      </w:pPr>
    </w:p>
    <w:p w14:paraId="221FEDC9" w14:textId="3DF20CD7" w:rsidR="00512462" w:rsidRDefault="00512462" w:rsidP="00512462">
      <w:pPr>
        <w:jc w:val="both"/>
      </w:pPr>
    </w:p>
    <w:p w14:paraId="09E36CE6" w14:textId="74D57065" w:rsidR="00512462" w:rsidRDefault="00512462" w:rsidP="00512462">
      <w:pPr>
        <w:jc w:val="both"/>
      </w:pPr>
    </w:p>
    <w:p w14:paraId="3B45BF6A" w14:textId="7DCD0E8F" w:rsidR="00512462" w:rsidRDefault="00512462" w:rsidP="00512462">
      <w:pPr>
        <w:jc w:val="both"/>
      </w:pPr>
    </w:p>
    <w:p w14:paraId="3EB487F9" w14:textId="2ED13765" w:rsidR="00512462" w:rsidRDefault="00512462" w:rsidP="00512462">
      <w:pPr>
        <w:jc w:val="both"/>
      </w:pPr>
    </w:p>
    <w:p w14:paraId="2B46F2A9" w14:textId="5BD8167C" w:rsidR="00512462" w:rsidRDefault="00512462" w:rsidP="00512462">
      <w:pPr>
        <w:jc w:val="both"/>
      </w:pPr>
    </w:p>
    <w:p w14:paraId="0BE36BC4" w14:textId="2EA9F414" w:rsidR="00512462" w:rsidRDefault="00512462" w:rsidP="00512462">
      <w:pPr>
        <w:jc w:val="both"/>
      </w:pPr>
    </w:p>
    <w:p w14:paraId="49056DBE" w14:textId="72EB9B65" w:rsidR="00512462" w:rsidRDefault="00512462" w:rsidP="00512462">
      <w:pPr>
        <w:jc w:val="both"/>
      </w:pPr>
    </w:p>
    <w:p w14:paraId="4842EA7D" w14:textId="4A2A8B8F" w:rsidR="00512462" w:rsidRDefault="00512462" w:rsidP="00512462">
      <w:pPr>
        <w:jc w:val="both"/>
      </w:pPr>
    </w:p>
    <w:p w14:paraId="5D38D818" w14:textId="68C7072E" w:rsidR="00512462" w:rsidRDefault="00512462" w:rsidP="00512462">
      <w:pPr>
        <w:jc w:val="both"/>
      </w:pPr>
    </w:p>
    <w:p w14:paraId="366B5038" w14:textId="4DF14C62" w:rsidR="00512462" w:rsidRDefault="00512462" w:rsidP="00512462">
      <w:pPr>
        <w:jc w:val="both"/>
      </w:pPr>
    </w:p>
    <w:p w14:paraId="3D0C35DA" w14:textId="187AB567" w:rsidR="00512462" w:rsidRDefault="00512462" w:rsidP="00512462">
      <w:pPr>
        <w:jc w:val="both"/>
      </w:pPr>
    </w:p>
    <w:p w14:paraId="368DF5A7" w14:textId="7F15DB36" w:rsidR="00512462" w:rsidRDefault="00512462" w:rsidP="00512462">
      <w:pPr>
        <w:jc w:val="both"/>
      </w:pPr>
    </w:p>
    <w:p w14:paraId="048794C4" w14:textId="6062D747" w:rsidR="00512462" w:rsidRDefault="00512462" w:rsidP="00512462">
      <w:pPr>
        <w:jc w:val="both"/>
      </w:pPr>
    </w:p>
    <w:p w14:paraId="4AE9A1D9" w14:textId="7FF2E09D" w:rsidR="00512462" w:rsidRDefault="00512462" w:rsidP="00512462">
      <w:pPr>
        <w:jc w:val="both"/>
      </w:pPr>
    </w:p>
    <w:p w14:paraId="239FDE9F" w14:textId="6171715E" w:rsidR="00512462" w:rsidRPr="008A4A69" w:rsidRDefault="008A4A69" w:rsidP="008A4A69">
      <w:pPr>
        <w:spacing w:after="100" w:afterAutospacing="1"/>
        <w:ind w:left="720"/>
        <w:rPr>
          <w:i/>
          <w:iCs/>
        </w:rPr>
      </w:pPr>
      <w:r w:rsidRPr="00F474B2">
        <w:rPr>
          <w:i/>
          <w:iCs/>
        </w:rPr>
        <w:t>Figure</w:t>
      </w:r>
      <w:r>
        <w:rPr>
          <w:i/>
          <w:iCs/>
        </w:rPr>
        <w:t xml:space="preserve"> 1</w:t>
      </w:r>
      <w:r w:rsidR="00B13DA4">
        <w:rPr>
          <w:i/>
          <w:iCs/>
        </w:rPr>
        <w:t>3</w:t>
      </w:r>
      <w:r>
        <w:rPr>
          <w:i/>
          <w:iCs/>
        </w:rPr>
        <w:t>: Survey Form Objective 1</w:t>
      </w:r>
    </w:p>
    <w:p w14:paraId="09FA9359" w14:textId="6CF36079" w:rsidR="00512462" w:rsidRDefault="00512462" w:rsidP="00512462">
      <w:pPr>
        <w:jc w:val="both"/>
      </w:pPr>
    </w:p>
    <w:p w14:paraId="4FC8E310" w14:textId="68BBC63C" w:rsidR="00512462" w:rsidRDefault="00512462" w:rsidP="00512462">
      <w:pPr>
        <w:jc w:val="both"/>
      </w:pPr>
    </w:p>
    <w:p w14:paraId="06B0DB72" w14:textId="49DF4A41" w:rsidR="00512462" w:rsidRDefault="00512462" w:rsidP="00512462">
      <w:pPr>
        <w:jc w:val="both"/>
      </w:pPr>
    </w:p>
    <w:p w14:paraId="16306F0A" w14:textId="5B209ACA" w:rsidR="00512462" w:rsidRDefault="00512462" w:rsidP="00512462">
      <w:pPr>
        <w:jc w:val="both"/>
      </w:pPr>
    </w:p>
    <w:p w14:paraId="0CDF0E27" w14:textId="202FC2B0" w:rsidR="00512462" w:rsidRDefault="00512462" w:rsidP="00512462">
      <w:pPr>
        <w:jc w:val="both"/>
      </w:pPr>
      <w:r>
        <w:rPr>
          <w:noProof/>
        </w:rPr>
        <w:drawing>
          <wp:anchor distT="0" distB="0" distL="114300" distR="114300" simplePos="0" relativeHeight="251811840" behindDoc="0" locked="0" layoutInCell="1" allowOverlap="1" wp14:anchorId="25E49CCD" wp14:editId="4A760F33">
            <wp:simplePos x="0" y="0"/>
            <wp:positionH relativeFrom="column">
              <wp:posOffset>488950</wp:posOffset>
            </wp:positionH>
            <wp:positionV relativeFrom="paragraph">
              <wp:posOffset>41910</wp:posOffset>
            </wp:positionV>
            <wp:extent cx="5301880" cy="602107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01880" cy="6021070"/>
                    </a:xfrm>
                    <a:prstGeom prst="rect">
                      <a:avLst/>
                    </a:prstGeom>
                  </pic:spPr>
                </pic:pic>
              </a:graphicData>
            </a:graphic>
            <wp14:sizeRelH relativeFrom="margin">
              <wp14:pctWidth>0</wp14:pctWidth>
            </wp14:sizeRelH>
            <wp14:sizeRelV relativeFrom="margin">
              <wp14:pctHeight>0</wp14:pctHeight>
            </wp14:sizeRelV>
          </wp:anchor>
        </w:drawing>
      </w:r>
    </w:p>
    <w:p w14:paraId="6DF0321C" w14:textId="151B7586" w:rsidR="00512462" w:rsidRDefault="00512462" w:rsidP="00512462">
      <w:pPr>
        <w:jc w:val="both"/>
      </w:pPr>
    </w:p>
    <w:p w14:paraId="6E3CCF2D" w14:textId="0B719A0E" w:rsidR="00512462" w:rsidRDefault="00512462" w:rsidP="00512462">
      <w:pPr>
        <w:jc w:val="both"/>
      </w:pPr>
    </w:p>
    <w:p w14:paraId="422AAA85" w14:textId="447B5781" w:rsidR="00512462" w:rsidRDefault="00512462" w:rsidP="00512462">
      <w:pPr>
        <w:jc w:val="both"/>
      </w:pPr>
    </w:p>
    <w:p w14:paraId="1CFA8EB7" w14:textId="3C76CA8C" w:rsidR="00512462" w:rsidRDefault="00512462" w:rsidP="00512462">
      <w:pPr>
        <w:jc w:val="both"/>
      </w:pPr>
    </w:p>
    <w:p w14:paraId="1B7283BB" w14:textId="7D53B2BD" w:rsidR="00512462" w:rsidRDefault="00512462" w:rsidP="00512462">
      <w:pPr>
        <w:jc w:val="both"/>
      </w:pPr>
    </w:p>
    <w:p w14:paraId="59429AB6" w14:textId="6B3621B0" w:rsidR="00512462" w:rsidRDefault="00512462" w:rsidP="00512462">
      <w:pPr>
        <w:jc w:val="both"/>
      </w:pPr>
    </w:p>
    <w:p w14:paraId="16B75A85" w14:textId="21337917" w:rsidR="00512462" w:rsidRDefault="00512462" w:rsidP="00512462">
      <w:pPr>
        <w:jc w:val="both"/>
      </w:pPr>
    </w:p>
    <w:p w14:paraId="29CBC7F8" w14:textId="0B03B4F1" w:rsidR="00512462" w:rsidRDefault="00512462" w:rsidP="00512462">
      <w:pPr>
        <w:jc w:val="both"/>
      </w:pPr>
    </w:p>
    <w:p w14:paraId="2103632D" w14:textId="1E806F28" w:rsidR="00512462" w:rsidRDefault="00512462" w:rsidP="00512462">
      <w:pPr>
        <w:jc w:val="both"/>
      </w:pPr>
    </w:p>
    <w:p w14:paraId="1F461B5C" w14:textId="45DCA0A6" w:rsidR="00512462" w:rsidRDefault="00512462" w:rsidP="00512462">
      <w:pPr>
        <w:jc w:val="both"/>
      </w:pPr>
    </w:p>
    <w:p w14:paraId="56C34D24" w14:textId="77AED3F5" w:rsidR="00512462" w:rsidRDefault="00512462" w:rsidP="00512462">
      <w:pPr>
        <w:jc w:val="both"/>
      </w:pPr>
    </w:p>
    <w:p w14:paraId="689C7F63" w14:textId="56CFD773" w:rsidR="00512462" w:rsidRDefault="00512462" w:rsidP="00512462">
      <w:pPr>
        <w:jc w:val="both"/>
      </w:pPr>
    </w:p>
    <w:p w14:paraId="7E89327C" w14:textId="1A06861F" w:rsidR="00512462" w:rsidRDefault="00512462" w:rsidP="00512462">
      <w:pPr>
        <w:jc w:val="both"/>
      </w:pPr>
    </w:p>
    <w:p w14:paraId="1932B646" w14:textId="498753B3" w:rsidR="00512462" w:rsidRDefault="00512462" w:rsidP="00512462">
      <w:pPr>
        <w:jc w:val="both"/>
      </w:pPr>
    </w:p>
    <w:p w14:paraId="67A2E3AD" w14:textId="6F054208" w:rsidR="00512462" w:rsidRDefault="00512462" w:rsidP="00512462">
      <w:pPr>
        <w:jc w:val="both"/>
      </w:pPr>
    </w:p>
    <w:p w14:paraId="37C3131C" w14:textId="6CD1BBF5" w:rsidR="00512462" w:rsidRDefault="00512462" w:rsidP="00512462">
      <w:pPr>
        <w:jc w:val="both"/>
      </w:pPr>
    </w:p>
    <w:p w14:paraId="70D31BCC" w14:textId="0D5205D7" w:rsidR="00512462" w:rsidRDefault="00512462" w:rsidP="00512462">
      <w:pPr>
        <w:jc w:val="both"/>
      </w:pPr>
    </w:p>
    <w:p w14:paraId="034E7998" w14:textId="749B7756" w:rsidR="00512462" w:rsidRDefault="00512462" w:rsidP="00512462">
      <w:pPr>
        <w:jc w:val="both"/>
      </w:pPr>
    </w:p>
    <w:p w14:paraId="0B3E0427" w14:textId="6531F18E" w:rsidR="00512462" w:rsidRDefault="00512462" w:rsidP="00512462">
      <w:pPr>
        <w:jc w:val="both"/>
      </w:pPr>
    </w:p>
    <w:p w14:paraId="480CC6ED" w14:textId="2D3852FB" w:rsidR="00512462" w:rsidRDefault="00512462" w:rsidP="00512462">
      <w:pPr>
        <w:jc w:val="both"/>
      </w:pPr>
    </w:p>
    <w:p w14:paraId="64D43BB3" w14:textId="3D033E09" w:rsidR="00512462" w:rsidRDefault="00512462" w:rsidP="00512462">
      <w:pPr>
        <w:jc w:val="both"/>
      </w:pPr>
    </w:p>
    <w:p w14:paraId="406FAA59" w14:textId="16E6F253" w:rsidR="00512462" w:rsidRDefault="00512462" w:rsidP="00512462">
      <w:pPr>
        <w:jc w:val="both"/>
      </w:pPr>
    </w:p>
    <w:p w14:paraId="34EB1366" w14:textId="39540134" w:rsidR="00512462" w:rsidRDefault="00512462" w:rsidP="00512462">
      <w:pPr>
        <w:jc w:val="both"/>
      </w:pPr>
    </w:p>
    <w:p w14:paraId="66BEF6DD" w14:textId="4711675C" w:rsidR="00512462" w:rsidRDefault="00512462" w:rsidP="00512462">
      <w:pPr>
        <w:jc w:val="both"/>
      </w:pPr>
    </w:p>
    <w:p w14:paraId="01B6FD8E" w14:textId="6429EED9" w:rsidR="00512462" w:rsidRDefault="00512462" w:rsidP="00512462">
      <w:pPr>
        <w:jc w:val="both"/>
      </w:pPr>
    </w:p>
    <w:p w14:paraId="37BCF8DD" w14:textId="67A414B1" w:rsidR="00512462" w:rsidRDefault="00512462" w:rsidP="00512462">
      <w:pPr>
        <w:jc w:val="both"/>
      </w:pPr>
    </w:p>
    <w:p w14:paraId="1CBAC569" w14:textId="44341154" w:rsidR="00512462" w:rsidRDefault="00512462" w:rsidP="00512462">
      <w:pPr>
        <w:jc w:val="both"/>
      </w:pPr>
    </w:p>
    <w:p w14:paraId="1C89A899" w14:textId="6815AA54" w:rsidR="00512462" w:rsidRDefault="00512462" w:rsidP="00512462">
      <w:pPr>
        <w:jc w:val="both"/>
      </w:pPr>
    </w:p>
    <w:p w14:paraId="223453ED" w14:textId="4C8464CB" w:rsidR="00512462" w:rsidRDefault="00512462" w:rsidP="00512462">
      <w:pPr>
        <w:jc w:val="both"/>
      </w:pPr>
    </w:p>
    <w:p w14:paraId="0E1B9458" w14:textId="5316AA37" w:rsidR="00512462" w:rsidRDefault="00512462" w:rsidP="00512462">
      <w:pPr>
        <w:jc w:val="both"/>
      </w:pPr>
    </w:p>
    <w:p w14:paraId="278CED4D" w14:textId="64787D56" w:rsidR="00512462" w:rsidRDefault="00512462" w:rsidP="00512462">
      <w:pPr>
        <w:jc w:val="both"/>
      </w:pPr>
    </w:p>
    <w:p w14:paraId="7D6D2853" w14:textId="5FB1016B" w:rsidR="00512462" w:rsidRDefault="00512462" w:rsidP="00512462">
      <w:pPr>
        <w:jc w:val="both"/>
      </w:pPr>
    </w:p>
    <w:p w14:paraId="24905D16" w14:textId="514FC818" w:rsidR="00512462" w:rsidRDefault="00512462" w:rsidP="00512462">
      <w:pPr>
        <w:jc w:val="both"/>
      </w:pPr>
    </w:p>
    <w:p w14:paraId="7CBC15E9" w14:textId="1EF542D5" w:rsidR="00512462" w:rsidRDefault="00512462" w:rsidP="00512462">
      <w:pPr>
        <w:jc w:val="both"/>
      </w:pPr>
    </w:p>
    <w:p w14:paraId="44911EF1" w14:textId="07CE66BD" w:rsidR="008A4A69" w:rsidRPr="008A4A69" w:rsidRDefault="008A4A69" w:rsidP="008A4A69">
      <w:pPr>
        <w:spacing w:after="100" w:afterAutospacing="1"/>
        <w:ind w:left="720"/>
        <w:rPr>
          <w:i/>
          <w:iCs/>
        </w:rPr>
      </w:pPr>
      <w:r w:rsidRPr="00F474B2">
        <w:rPr>
          <w:i/>
          <w:iCs/>
        </w:rPr>
        <w:t>Figure</w:t>
      </w:r>
      <w:r>
        <w:rPr>
          <w:i/>
          <w:iCs/>
        </w:rPr>
        <w:t xml:space="preserve"> 1</w:t>
      </w:r>
      <w:r w:rsidR="00B13DA4">
        <w:rPr>
          <w:i/>
          <w:iCs/>
        </w:rPr>
        <w:t>4</w:t>
      </w:r>
      <w:r>
        <w:rPr>
          <w:i/>
          <w:iCs/>
        </w:rPr>
        <w:t>: Survey Form Objective 2</w:t>
      </w:r>
    </w:p>
    <w:p w14:paraId="0BC454EF" w14:textId="05FB0BD3" w:rsidR="00512462" w:rsidRDefault="00512462" w:rsidP="00512462">
      <w:pPr>
        <w:jc w:val="both"/>
      </w:pPr>
    </w:p>
    <w:p w14:paraId="0B015D92" w14:textId="4E6F5B31" w:rsidR="00512462" w:rsidRDefault="00512462" w:rsidP="00512462">
      <w:pPr>
        <w:jc w:val="both"/>
      </w:pPr>
    </w:p>
    <w:p w14:paraId="210A46A3" w14:textId="22449AE8" w:rsidR="00512462" w:rsidRDefault="00512462" w:rsidP="00512462">
      <w:pPr>
        <w:jc w:val="both"/>
      </w:pPr>
    </w:p>
    <w:p w14:paraId="3719E9E9" w14:textId="782F601D" w:rsidR="00512462" w:rsidRDefault="00512462" w:rsidP="00512462">
      <w:pPr>
        <w:jc w:val="both"/>
      </w:pPr>
    </w:p>
    <w:p w14:paraId="4C873BE2" w14:textId="7B1136F9" w:rsidR="00512462" w:rsidRDefault="00512462" w:rsidP="00512462">
      <w:pPr>
        <w:jc w:val="both"/>
      </w:pPr>
    </w:p>
    <w:p w14:paraId="5E76E18C" w14:textId="11B791B4" w:rsidR="00512462" w:rsidRDefault="00512462" w:rsidP="00512462">
      <w:pPr>
        <w:jc w:val="both"/>
      </w:pPr>
    </w:p>
    <w:p w14:paraId="4A5D51B3" w14:textId="7914196A" w:rsidR="00512462" w:rsidRDefault="00512462" w:rsidP="00512462">
      <w:pPr>
        <w:jc w:val="both"/>
      </w:pPr>
    </w:p>
    <w:p w14:paraId="4915A621" w14:textId="5173EB4E" w:rsidR="00512462" w:rsidRDefault="00512462" w:rsidP="00512462">
      <w:pPr>
        <w:jc w:val="both"/>
        <w:rPr>
          <w:noProof/>
        </w:rPr>
      </w:pPr>
    </w:p>
    <w:p w14:paraId="49C908EA" w14:textId="67170259" w:rsidR="00512462" w:rsidRDefault="008A4A69" w:rsidP="00512462">
      <w:pPr>
        <w:jc w:val="both"/>
        <w:rPr>
          <w:noProof/>
        </w:rPr>
      </w:pPr>
      <w:r>
        <w:rPr>
          <w:noProof/>
        </w:rPr>
        <w:drawing>
          <wp:anchor distT="0" distB="0" distL="114300" distR="114300" simplePos="0" relativeHeight="251813888" behindDoc="0" locked="0" layoutInCell="1" allowOverlap="1" wp14:anchorId="51A6392F" wp14:editId="2E31E1B5">
            <wp:simplePos x="0" y="0"/>
            <wp:positionH relativeFrom="column">
              <wp:posOffset>331470</wp:posOffset>
            </wp:positionH>
            <wp:positionV relativeFrom="paragraph">
              <wp:posOffset>164556</wp:posOffset>
            </wp:positionV>
            <wp:extent cx="5486400" cy="598805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5988050"/>
                    </a:xfrm>
                    <a:prstGeom prst="rect">
                      <a:avLst/>
                    </a:prstGeom>
                  </pic:spPr>
                </pic:pic>
              </a:graphicData>
            </a:graphic>
          </wp:anchor>
        </w:drawing>
      </w:r>
    </w:p>
    <w:p w14:paraId="6B978EEA" w14:textId="5F835650" w:rsidR="00512462" w:rsidRDefault="00512462" w:rsidP="00512462">
      <w:pPr>
        <w:jc w:val="both"/>
        <w:rPr>
          <w:noProof/>
        </w:rPr>
      </w:pPr>
    </w:p>
    <w:p w14:paraId="6A537D7D" w14:textId="51239AE8" w:rsidR="00512462" w:rsidRDefault="00512462" w:rsidP="00512462">
      <w:pPr>
        <w:jc w:val="both"/>
        <w:rPr>
          <w:noProof/>
        </w:rPr>
      </w:pPr>
    </w:p>
    <w:p w14:paraId="09697912" w14:textId="265AC49C" w:rsidR="00512462" w:rsidRDefault="00512462" w:rsidP="00512462">
      <w:pPr>
        <w:jc w:val="both"/>
        <w:rPr>
          <w:noProof/>
        </w:rPr>
      </w:pPr>
    </w:p>
    <w:p w14:paraId="40FA251E" w14:textId="0A8947BC" w:rsidR="00512462" w:rsidRDefault="00512462" w:rsidP="00512462">
      <w:pPr>
        <w:jc w:val="both"/>
        <w:rPr>
          <w:noProof/>
        </w:rPr>
      </w:pPr>
    </w:p>
    <w:p w14:paraId="50ED8171" w14:textId="77777777" w:rsidR="00512462" w:rsidRDefault="00512462" w:rsidP="00512462">
      <w:pPr>
        <w:jc w:val="both"/>
        <w:rPr>
          <w:noProof/>
        </w:rPr>
      </w:pPr>
    </w:p>
    <w:p w14:paraId="04E8F0AA" w14:textId="23E62FC1" w:rsidR="00512462" w:rsidRDefault="00512462" w:rsidP="00512462">
      <w:pPr>
        <w:jc w:val="both"/>
        <w:rPr>
          <w:noProof/>
        </w:rPr>
      </w:pPr>
    </w:p>
    <w:p w14:paraId="06E77646" w14:textId="77777777" w:rsidR="00512462" w:rsidRDefault="00512462" w:rsidP="00512462">
      <w:pPr>
        <w:jc w:val="both"/>
        <w:rPr>
          <w:noProof/>
        </w:rPr>
      </w:pPr>
    </w:p>
    <w:p w14:paraId="3C872117" w14:textId="7B8B5007" w:rsidR="00512462" w:rsidRDefault="00512462" w:rsidP="00512462">
      <w:pPr>
        <w:jc w:val="both"/>
        <w:rPr>
          <w:noProof/>
        </w:rPr>
      </w:pPr>
    </w:p>
    <w:p w14:paraId="438FD6E8" w14:textId="76BA2769" w:rsidR="00512462" w:rsidRDefault="00512462" w:rsidP="00512462">
      <w:pPr>
        <w:jc w:val="both"/>
        <w:rPr>
          <w:noProof/>
        </w:rPr>
      </w:pPr>
    </w:p>
    <w:p w14:paraId="720FB654" w14:textId="77777777" w:rsidR="00512462" w:rsidRDefault="00512462" w:rsidP="00512462">
      <w:pPr>
        <w:jc w:val="both"/>
        <w:rPr>
          <w:noProof/>
        </w:rPr>
      </w:pPr>
    </w:p>
    <w:p w14:paraId="32015041" w14:textId="77777777" w:rsidR="00512462" w:rsidRDefault="00512462" w:rsidP="00512462">
      <w:pPr>
        <w:jc w:val="both"/>
        <w:rPr>
          <w:noProof/>
        </w:rPr>
      </w:pPr>
    </w:p>
    <w:p w14:paraId="34B8A2A3" w14:textId="39EA92E2" w:rsidR="00512462" w:rsidRDefault="00512462" w:rsidP="00512462">
      <w:pPr>
        <w:jc w:val="both"/>
        <w:rPr>
          <w:noProof/>
        </w:rPr>
      </w:pPr>
    </w:p>
    <w:p w14:paraId="113F3893" w14:textId="77777777" w:rsidR="00512462" w:rsidRDefault="00512462" w:rsidP="00512462">
      <w:pPr>
        <w:jc w:val="both"/>
        <w:rPr>
          <w:noProof/>
        </w:rPr>
      </w:pPr>
    </w:p>
    <w:p w14:paraId="1D1E1684" w14:textId="77777777" w:rsidR="00512462" w:rsidRDefault="00512462" w:rsidP="00512462">
      <w:pPr>
        <w:jc w:val="both"/>
        <w:rPr>
          <w:noProof/>
        </w:rPr>
      </w:pPr>
    </w:p>
    <w:p w14:paraId="484ADD21" w14:textId="77777777" w:rsidR="00512462" w:rsidRDefault="00512462" w:rsidP="00512462">
      <w:pPr>
        <w:jc w:val="both"/>
        <w:rPr>
          <w:noProof/>
        </w:rPr>
      </w:pPr>
    </w:p>
    <w:p w14:paraId="7EC4658C" w14:textId="77777777" w:rsidR="00512462" w:rsidRDefault="00512462" w:rsidP="00512462">
      <w:pPr>
        <w:jc w:val="both"/>
        <w:rPr>
          <w:noProof/>
        </w:rPr>
      </w:pPr>
    </w:p>
    <w:p w14:paraId="6384B286" w14:textId="77777777" w:rsidR="00512462" w:rsidRDefault="00512462" w:rsidP="00512462">
      <w:pPr>
        <w:jc w:val="both"/>
        <w:rPr>
          <w:noProof/>
        </w:rPr>
      </w:pPr>
    </w:p>
    <w:p w14:paraId="43CE036D" w14:textId="77777777" w:rsidR="00512462" w:rsidRDefault="00512462" w:rsidP="00512462">
      <w:pPr>
        <w:jc w:val="both"/>
        <w:rPr>
          <w:noProof/>
        </w:rPr>
      </w:pPr>
    </w:p>
    <w:p w14:paraId="5B24CE4F" w14:textId="77777777" w:rsidR="00512462" w:rsidRDefault="00512462" w:rsidP="00512462">
      <w:pPr>
        <w:jc w:val="both"/>
        <w:rPr>
          <w:noProof/>
        </w:rPr>
      </w:pPr>
    </w:p>
    <w:p w14:paraId="0ACDB277" w14:textId="01FBC821" w:rsidR="00512462" w:rsidRDefault="00512462" w:rsidP="00512462">
      <w:pPr>
        <w:jc w:val="both"/>
        <w:rPr>
          <w:noProof/>
        </w:rPr>
      </w:pPr>
    </w:p>
    <w:p w14:paraId="131FEC19" w14:textId="404034CE" w:rsidR="00512462" w:rsidRDefault="00512462" w:rsidP="00512462">
      <w:pPr>
        <w:jc w:val="both"/>
      </w:pPr>
    </w:p>
    <w:p w14:paraId="0DF74BB9" w14:textId="0C011C9D" w:rsidR="00512462" w:rsidRDefault="00512462" w:rsidP="00512462">
      <w:pPr>
        <w:jc w:val="both"/>
      </w:pPr>
    </w:p>
    <w:p w14:paraId="60F6AFB0" w14:textId="5E69FACE" w:rsidR="00512462" w:rsidRDefault="00512462" w:rsidP="00512462">
      <w:pPr>
        <w:jc w:val="both"/>
        <w:rPr>
          <w:noProof/>
        </w:rPr>
      </w:pPr>
    </w:p>
    <w:p w14:paraId="1CE53E6A" w14:textId="6409CC86" w:rsidR="00512462" w:rsidRDefault="00512462" w:rsidP="00512462">
      <w:pPr>
        <w:jc w:val="both"/>
        <w:rPr>
          <w:noProof/>
        </w:rPr>
      </w:pPr>
    </w:p>
    <w:p w14:paraId="678135A9" w14:textId="77777777" w:rsidR="00512462" w:rsidRDefault="00512462" w:rsidP="00512462">
      <w:pPr>
        <w:jc w:val="both"/>
        <w:rPr>
          <w:noProof/>
        </w:rPr>
      </w:pPr>
    </w:p>
    <w:p w14:paraId="58077084" w14:textId="6ACFC921" w:rsidR="00512462" w:rsidRDefault="00512462" w:rsidP="00512462">
      <w:pPr>
        <w:jc w:val="both"/>
        <w:rPr>
          <w:noProof/>
        </w:rPr>
      </w:pPr>
    </w:p>
    <w:p w14:paraId="7CD1039E" w14:textId="77777777" w:rsidR="00512462" w:rsidRDefault="00512462" w:rsidP="00512462">
      <w:pPr>
        <w:jc w:val="both"/>
        <w:rPr>
          <w:noProof/>
        </w:rPr>
      </w:pPr>
    </w:p>
    <w:p w14:paraId="74186978" w14:textId="77777777" w:rsidR="00512462" w:rsidRDefault="00512462" w:rsidP="00512462">
      <w:pPr>
        <w:jc w:val="both"/>
        <w:rPr>
          <w:noProof/>
        </w:rPr>
      </w:pPr>
    </w:p>
    <w:p w14:paraId="0E3673B6" w14:textId="77777777" w:rsidR="00512462" w:rsidRDefault="00512462" w:rsidP="00512462">
      <w:pPr>
        <w:jc w:val="both"/>
        <w:rPr>
          <w:noProof/>
        </w:rPr>
      </w:pPr>
    </w:p>
    <w:p w14:paraId="0FCABE74" w14:textId="77777777" w:rsidR="00512462" w:rsidRDefault="00512462" w:rsidP="00512462">
      <w:pPr>
        <w:jc w:val="both"/>
        <w:rPr>
          <w:noProof/>
        </w:rPr>
      </w:pPr>
    </w:p>
    <w:p w14:paraId="462345DA" w14:textId="77777777" w:rsidR="00512462" w:rsidRDefault="00512462" w:rsidP="00512462">
      <w:pPr>
        <w:jc w:val="both"/>
        <w:rPr>
          <w:noProof/>
        </w:rPr>
      </w:pPr>
    </w:p>
    <w:p w14:paraId="5090849E" w14:textId="71022AF4" w:rsidR="00512462" w:rsidRDefault="00512462" w:rsidP="00512462">
      <w:pPr>
        <w:jc w:val="both"/>
        <w:rPr>
          <w:noProof/>
        </w:rPr>
      </w:pPr>
    </w:p>
    <w:p w14:paraId="522E2662" w14:textId="77777777" w:rsidR="00512462" w:rsidRDefault="00512462" w:rsidP="00512462">
      <w:pPr>
        <w:jc w:val="both"/>
        <w:rPr>
          <w:noProof/>
        </w:rPr>
      </w:pPr>
    </w:p>
    <w:p w14:paraId="78755E16" w14:textId="56ACA79D" w:rsidR="00512462" w:rsidRDefault="00512462" w:rsidP="00512462">
      <w:pPr>
        <w:jc w:val="both"/>
      </w:pPr>
    </w:p>
    <w:p w14:paraId="0D045840" w14:textId="165D3369" w:rsidR="00512462" w:rsidRDefault="00512462" w:rsidP="00512462">
      <w:pPr>
        <w:jc w:val="both"/>
      </w:pPr>
    </w:p>
    <w:p w14:paraId="403D4474" w14:textId="40444031" w:rsidR="008A4A69" w:rsidRPr="008A4A69" w:rsidRDefault="008A4A69" w:rsidP="008A4A69">
      <w:pPr>
        <w:spacing w:after="100" w:afterAutospacing="1"/>
        <w:ind w:left="720"/>
        <w:rPr>
          <w:i/>
          <w:iCs/>
        </w:rPr>
      </w:pPr>
      <w:r w:rsidRPr="00F474B2">
        <w:rPr>
          <w:i/>
          <w:iCs/>
        </w:rPr>
        <w:t>Figure</w:t>
      </w:r>
      <w:r>
        <w:rPr>
          <w:i/>
          <w:iCs/>
        </w:rPr>
        <w:t xml:space="preserve"> 1</w:t>
      </w:r>
      <w:r w:rsidR="002A56B7">
        <w:rPr>
          <w:i/>
          <w:iCs/>
        </w:rPr>
        <w:t>5</w:t>
      </w:r>
      <w:r>
        <w:rPr>
          <w:i/>
          <w:iCs/>
        </w:rPr>
        <w:t>: Survey Form Objective 3</w:t>
      </w:r>
    </w:p>
    <w:p w14:paraId="108A03F6" w14:textId="19C6AC6B" w:rsidR="00512462" w:rsidRDefault="00512462" w:rsidP="00512462">
      <w:pPr>
        <w:jc w:val="both"/>
      </w:pPr>
    </w:p>
    <w:p w14:paraId="75D13340" w14:textId="2263C6D2" w:rsidR="00512462" w:rsidRDefault="00512462" w:rsidP="00512462">
      <w:pPr>
        <w:jc w:val="both"/>
      </w:pPr>
    </w:p>
    <w:p w14:paraId="4A665F56" w14:textId="54644F5E" w:rsidR="00512462" w:rsidRDefault="00512462" w:rsidP="00512462">
      <w:pPr>
        <w:jc w:val="both"/>
      </w:pPr>
    </w:p>
    <w:p w14:paraId="27459CEC" w14:textId="34A1C00F" w:rsidR="00512462" w:rsidRDefault="00512462" w:rsidP="00512462">
      <w:pPr>
        <w:jc w:val="both"/>
      </w:pPr>
    </w:p>
    <w:p w14:paraId="3733C127" w14:textId="77777777" w:rsidR="00512462" w:rsidRPr="00512462" w:rsidRDefault="00512462" w:rsidP="00512462">
      <w:pPr>
        <w:jc w:val="both"/>
      </w:pPr>
    </w:p>
    <w:p w14:paraId="432F6186" w14:textId="77777777" w:rsidR="00A325D5" w:rsidRDefault="00607DE8" w:rsidP="006343B0">
      <w:pPr>
        <w:spacing w:line="360" w:lineRule="auto"/>
        <w:ind w:left="720"/>
        <w:jc w:val="both"/>
        <w:rPr>
          <w:b w:val="0"/>
          <w:bCs/>
        </w:rPr>
      </w:pPr>
      <w:r w:rsidRPr="00607DE8">
        <w:rPr>
          <w:b w:val="0"/>
          <w:bCs/>
        </w:rPr>
        <w:lastRenderedPageBreak/>
        <w:t>The examination of the developed mobile application FoodPanion: Android</w:t>
      </w:r>
      <w:r w:rsidR="00C617BE">
        <w:rPr>
          <w:b w:val="0"/>
          <w:bCs/>
        </w:rPr>
        <w:t>-based personal cook buddy is discussed and</w:t>
      </w:r>
      <w:r w:rsidRPr="00607DE8">
        <w:rPr>
          <w:b w:val="0"/>
          <w:bCs/>
        </w:rPr>
        <w:t xml:space="preserve"> the method used by the developers to demonstrate the prototype's consistency and stability. It </w:t>
      </w:r>
      <w:r w:rsidR="00E83ABA">
        <w:rPr>
          <w:b w:val="0"/>
          <w:bCs/>
        </w:rPr>
        <w:t>will carry</w:t>
      </w:r>
      <w:r w:rsidR="00B335E3">
        <w:rPr>
          <w:b w:val="0"/>
          <w:bCs/>
        </w:rPr>
        <w:t xml:space="preserve"> </w:t>
      </w:r>
      <w:r w:rsidRPr="00607DE8">
        <w:rPr>
          <w:b w:val="0"/>
          <w:bCs/>
        </w:rPr>
        <w:t>out the basic operations for the target customers, who are cook</w:t>
      </w:r>
      <w:r w:rsidR="00E83ABA">
        <w:rPr>
          <w:b w:val="0"/>
          <w:bCs/>
        </w:rPr>
        <w:t>ing</w:t>
      </w:r>
      <w:r w:rsidRPr="00607DE8">
        <w:rPr>
          <w:b w:val="0"/>
          <w:bCs/>
        </w:rPr>
        <w:t xml:space="preserve"> enthusiasts </w:t>
      </w:r>
      <w:r w:rsidR="00E83ABA">
        <w:rPr>
          <w:b w:val="0"/>
          <w:bCs/>
        </w:rPr>
        <w:t xml:space="preserve">who </w:t>
      </w:r>
      <w:r w:rsidRPr="00607DE8">
        <w:rPr>
          <w:b w:val="0"/>
          <w:bCs/>
        </w:rPr>
        <w:t>want to know the BMI</w:t>
      </w:r>
      <w:r w:rsidR="00E83ABA">
        <w:rPr>
          <w:b w:val="0"/>
          <w:bCs/>
        </w:rPr>
        <w:t>,</w:t>
      </w:r>
      <w:r w:rsidRPr="00607DE8">
        <w:rPr>
          <w:b w:val="0"/>
          <w:bCs/>
        </w:rPr>
        <w:t xml:space="preserve"> and</w:t>
      </w:r>
      <w:r w:rsidR="00E83ABA">
        <w:rPr>
          <w:b w:val="0"/>
          <w:bCs/>
        </w:rPr>
        <w:t xml:space="preserve"> will</w:t>
      </w:r>
      <w:r w:rsidRPr="00607DE8">
        <w:rPr>
          <w:b w:val="0"/>
          <w:bCs/>
        </w:rPr>
        <w:t xml:space="preserve"> receive </w:t>
      </w:r>
      <w:r w:rsidR="00E83ABA">
        <w:rPr>
          <w:b w:val="0"/>
          <w:bCs/>
        </w:rPr>
        <w:t xml:space="preserve">the </w:t>
      </w:r>
      <w:r w:rsidRPr="00607DE8">
        <w:rPr>
          <w:b w:val="0"/>
          <w:bCs/>
        </w:rPr>
        <w:t>recipe recommendations based on the user</w:t>
      </w:r>
      <w:r w:rsidR="00C617BE">
        <w:rPr>
          <w:b w:val="0"/>
          <w:bCs/>
        </w:rPr>
        <w:t>'</w:t>
      </w:r>
      <w:r w:rsidRPr="00607DE8">
        <w:rPr>
          <w:b w:val="0"/>
          <w:bCs/>
        </w:rPr>
        <w:t>s BMI results.</w:t>
      </w:r>
    </w:p>
    <w:p w14:paraId="0FF6B16C" w14:textId="77777777" w:rsidR="00607DE8" w:rsidRDefault="00607DE8" w:rsidP="006343B0">
      <w:pPr>
        <w:spacing w:line="360" w:lineRule="auto"/>
        <w:ind w:left="720"/>
        <w:jc w:val="both"/>
        <w:rPr>
          <w:b w:val="0"/>
          <w:bCs/>
        </w:rPr>
      </w:pPr>
    </w:p>
    <w:p w14:paraId="0BBD3C75" w14:textId="70EF609E" w:rsidR="00A325D5" w:rsidRDefault="00607DE8" w:rsidP="006343B0">
      <w:pPr>
        <w:spacing w:line="360" w:lineRule="auto"/>
        <w:ind w:left="720"/>
        <w:jc w:val="both"/>
        <w:rPr>
          <w:b w:val="0"/>
          <w:bCs/>
        </w:rPr>
      </w:pPr>
      <w:r w:rsidRPr="00607DE8">
        <w:rPr>
          <w:b w:val="0"/>
          <w:bCs/>
        </w:rPr>
        <w:t xml:space="preserve">The weighted mean is </w:t>
      </w:r>
      <w:r w:rsidR="00160B57">
        <w:rPr>
          <w:b w:val="0"/>
          <w:bCs/>
        </w:rPr>
        <w:t>the</w:t>
      </w:r>
      <w:r w:rsidRPr="00607DE8">
        <w:rPr>
          <w:b w:val="0"/>
          <w:bCs/>
        </w:rPr>
        <w:t xml:space="preserve"> mean that is derived by calculating the weight (or probability) associated with a </w:t>
      </w:r>
      <w:r w:rsidR="00C617BE">
        <w:rPr>
          <w:b w:val="0"/>
          <w:bCs/>
        </w:rPr>
        <w:t>particular</w:t>
      </w:r>
      <w:r w:rsidRPr="00607DE8">
        <w:rPr>
          <w:b w:val="0"/>
          <w:bCs/>
        </w:rPr>
        <w:t xml:space="preserve"> event or outcome by the related quantitative </w:t>
      </w:r>
      <w:r w:rsidR="00C617BE">
        <w:rPr>
          <w:b w:val="0"/>
          <w:bCs/>
        </w:rPr>
        <w:t>effect</w:t>
      </w:r>
      <w:r w:rsidRPr="00607DE8">
        <w:rPr>
          <w:b w:val="0"/>
          <w:bCs/>
        </w:rPr>
        <w:t xml:space="preserve"> and then adding the results.</w:t>
      </w:r>
    </w:p>
    <w:p w14:paraId="2A5A9253" w14:textId="77777777" w:rsidR="009C3143" w:rsidRDefault="009C3143" w:rsidP="006343B0">
      <w:pPr>
        <w:spacing w:line="360" w:lineRule="auto"/>
        <w:ind w:left="720"/>
        <w:jc w:val="both"/>
        <w:rPr>
          <w:b w:val="0"/>
          <w:bCs/>
        </w:rPr>
      </w:pPr>
    </w:p>
    <w:p w14:paraId="784662B9" w14:textId="77777777" w:rsidR="009C3143" w:rsidRDefault="009C3143" w:rsidP="006343B0">
      <w:pPr>
        <w:spacing w:line="360" w:lineRule="auto"/>
        <w:ind w:left="720"/>
        <w:jc w:val="both"/>
        <w:rPr>
          <w:b w:val="0"/>
          <w:bCs/>
        </w:rPr>
      </w:pPr>
      <w:r>
        <w:rPr>
          <w:b w:val="0"/>
          <w:bCs/>
        </w:rPr>
        <w:t>WM = (F5*L5) + (F4*L4) + (F3*L3) + (F2*L2) + (F1*L1) / N</w:t>
      </w:r>
    </w:p>
    <w:p w14:paraId="3F4641A7" w14:textId="77777777" w:rsidR="009C3143" w:rsidRDefault="009C3143" w:rsidP="006343B0">
      <w:pPr>
        <w:spacing w:line="360" w:lineRule="auto"/>
        <w:ind w:left="720"/>
        <w:jc w:val="both"/>
        <w:rPr>
          <w:b w:val="0"/>
          <w:bCs/>
        </w:rPr>
      </w:pPr>
      <w:r>
        <w:rPr>
          <w:b w:val="0"/>
          <w:bCs/>
        </w:rPr>
        <w:t>Where:</w:t>
      </w:r>
    </w:p>
    <w:p w14:paraId="0551739F" w14:textId="77777777" w:rsidR="009C3143" w:rsidRDefault="009C3143" w:rsidP="006343B0">
      <w:pPr>
        <w:spacing w:line="360" w:lineRule="auto"/>
        <w:ind w:left="720"/>
        <w:jc w:val="both"/>
        <w:rPr>
          <w:b w:val="0"/>
          <w:bCs/>
        </w:rPr>
      </w:pPr>
      <w:r>
        <w:rPr>
          <w:b w:val="0"/>
          <w:bCs/>
        </w:rPr>
        <w:t>WM = Weighted Mean</w:t>
      </w:r>
    </w:p>
    <w:p w14:paraId="20CD46F9" w14:textId="77777777" w:rsidR="009C3143" w:rsidRDefault="009C3143" w:rsidP="006343B0">
      <w:pPr>
        <w:spacing w:line="360" w:lineRule="auto"/>
        <w:ind w:left="720"/>
        <w:jc w:val="both"/>
        <w:rPr>
          <w:b w:val="0"/>
          <w:bCs/>
        </w:rPr>
      </w:pPr>
      <w:r>
        <w:rPr>
          <w:b w:val="0"/>
          <w:bCs/>
        </w:rPr>
        <w:t>F = Frequency of the Response</w:t>
      </w:r>
    </w:p>
    <w:p w14:paraId="7E287860" w14:textId="77777777" w:rsidR="009C3143" w:rsidRDefault="009C3143" w:rsidP="006343B0">
      <w:pPr>
        <w:spacing w:line="360" w:lineRule="auto"/>
        <w:ind w:left="720"/>
        <w:jc w:val="both"/>
        <w:rPr>
          <w:b w:val="0"/>
          <w:bCs/>
        </w:rPr>
      </w:pPr>
      <w:r>
        <w:rPr>
          <w:b w:val="0"/>
          <w:bCs/>
        </w:rPr>
        <w:t>L = Response</w:t>
      </w:r>
    </w:p>
    <w:p w14:paraId="719EE45F" w14:textId="77777777" w:rsidR="009C3143" w:rsidRDefault="009C3143" w:rsidP="006343B0">
      <w:pPr>
        <w:spacing w:line="360" w:lineRule="auto"/>
        <w:ind w:left="720"/>
        <w:jc w:val="both"/>
        <w:rPr>
          <w:b w:val="0"/>
          <w:bCs/>
        </w:rPr>
      </w:pPr>
      <w:r>
        <w:rPr>
          <w:b w:val="0"/>
          <w:bCs/>
        </w:rPr>
        <w:t>N = Total number of Correspondents</w:t>
      </w:r>
    </w:p>
    <w:p w14:paraId="77AC071F" w14:textId="77777777" w:rsidR="009C3143" w:rsidRDefault="009C3143" w:rsidP="006343B0">
      <w:pPr>
        <w:spacing w:line="360" w:lineRule="auto"/>
        <w:ind w:left="720"/>
        <w:jc w:val="both"/>
        <w:rPr>
          <w:b w:val="0"/>
          <w:bCs/>
        </w:rPr>
      </w:pPr>
      <w:r>
        <w:rPr>
          <w:b w:val="0"/>
          <w:bCs/>
        </w:rPr>
        <w:t>Examples:</w:t>
      </w:r>
    </w:p>
    <w:p w14:paraId="1D9A1EC9" w14:textId="77777777" w:rsidR="009C3143" w:rsidRDefault="009C3143" w:rsidP="006343B0">
      <w:pPr>
        <w:spacing w:line="360" w:lineRule="auto"/>
        <w:ind w:left="720"/>
        <w:jc w:val="both"/>
        <w:rPr>
          <w:b w:val="0"/>
          <w:bCs/>
        </w:rPr>
      </w:pPr>
      <w:r>
        <w:rPr>
          <w:b w:val="0"/>
          <w:bCs/>
        </w:rPr>
        <w:t>WM = (6*5) + (4*4) + (0*3) + (0*2) + (0*1) / 10</w:t>
      </w:r>
    </w:p>
    <w:p w14:paraId="3C9BB580" w14:textId="77777777" w:rsidR="009C3143" w:rsidRDefault="009C3143" w:rsidP="006343B0">
      <w:pPr>
        <w:spacing w:line="360" w:lineRule="auto"/>
        <w:ind w:left="720"/>
        <w:jc w:val="both"/>
        <w:rPr>
          <w:b w:val="0"/>
          <w:bCs/>
        </w:rPr>
      </w:pPr>
      <w:r>
        <w:rPr>
          <w:b w:val="0"/>
          <w:bCs/>
        </w:rPr>
        <w:t>WM = 30 + 16 + 0 + 0 + 0 / 10</w:t>
      </w:r>
    </w:p>
    <w:p w14:paraId="13C63F9E" w14:textId="02D4E051" w:rsidR="009C3143" w:rsidRDefault="009C3143" w:rsidP="006343B0">
      <w:pPr>
        <w:spacing w:line="360" w:lineRule="auto"/>
        <w:ind w:left="720"/>
        <w:jc w:val="both"/>
        <w:rPr>
          <w:b w:val="0"/>
          <w:bCs/>
        </w:rPr>
      </w:pPr>
      <w:r>
        <w:rPr>
          <w:b w:val="0"/>
          <w:bCs/>
        </w:rPr>
        <w:t>WM = 46 / 10; WM = 4.6</w:t>
      </w:r>
    </w:p>
    <w:p w14:paraId="0336E12E" w14:textId="1DBE9F49" w:rsidR="00A325D5" w:rsidRPr="00A325D5" w:rsidRDefault="00A325D5" w:rsidP="00A325D5"/>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760"/>
        <w:gridCol w:w="2940"/>
        <w:gridCol w:w="2670"/>
      </w:tblGrid>
      <w:tr w:rsidR="00131500" w14:paraId="19CE4F07" w14:textId="77777777" w:rsidTr="00F668D6">
        <w:trPr>
          <w:trHeight w:val="645"/>
        </w:trPr>
        <w:tc>
          <w:tcPr>
            <w:tcW w:w="27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82CF94" w14:textId="00C73DEB" w:rsidR="00131500" w:rsidRPr="004465C3" w:rsidRDefault="004465C3" w:rsidP="00F668D6">
            <w:pPr>
              <w:ind w:left="105"/>
              <w:textAlignment w:val="baseline"/>
              <w:rPr>
                <w:rFonts w:eastAsia="Times New Roman" w:cs="Times New Roman"/>
                <w:bCs/>
                <w:szCs w:val="24"/>
                <w:lang w:eastAsia="en-PH"/>
              </w:rPr>
            </w:pPr>
            <w:r w:rsidRPr="004465C3">
              <w:rPr>
                <w:rFonts w:eastAsia="Times New Roman" w:cs="Times New Roman"/>
                <w:bCs/>
                <w:szCs w:val="24"/>
                <w:lang w:eastAsia="en-PH"/>
              </w:rPr>
              <w:t>Point</w:t>
            </w:r>
          </w:p>
        </w:tc>
        <w:tc>
          <w:tcPr>
            <w:tcW w:w="29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3626145" w14:textId="7B7D1FFE" w:rsidR="00131500" w:rsidRPr="004465C3" w:rsidRDefault="004465C3" w:rsidP="00F668D6">
            <w:pPr>
              <w:ind w:left="105"/>
              <w:textAlignment w:val="baseline"/>
              <w:rPr>
                <w:rFonts w:eastAsia="Times New Roman" w:cs="Times New Roman"/>
                <w:bCs/>
                <w:szCs w:val="24"/>
                <w:lang w:eastAsia="en-PH"/>
              </w:rPr>
            </w:pPr>
            <w:r w:rsidRPr="004465C3">
              <w:rPr>
                <w:rFonts w:eastAsia="Times New Roman" w:cs="Times New Roman"/>
                <w:bCs/>
                <w:szCs w:val="24"/>
                <w:lang w:eastAsia="en-PH"/>
              </w:rPr>
              <w:t xml:space="preserve">Scale </w:t>
            </w:r>
            <w:r>
              <w:rPr>
                <w:rFonts w:eastAsia="Times New Roman" w:cs="Times New Roman"/>
                <w:bCs/>
                <w:szCs w:val="24"/>
                <w:lang w:eastAsia="en-PH"/>
              </w:rPr>
              <w:t>R</w:t>
            </w:r>
            <w:r w:rsidRPr="004465C3">
              <w:rPr>
                <w:rFonts w:eastAsia="Times New Roman" w:cs="Times New Roman"/>
                <w:bCs/>
                <w:szCs w:val="24"/>
                <w:lang w:eastAsia="en-PH"/>
              </w:rPr>
              <w:t>ange</w:t>
            </w:r>
          </w:p>
        </w:tc>
        <w:tc>
          <w:tcPr>
            <w:tcW w:w="26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3A5B53" w14:textId="08CA2E73" w:rsidR="00131500" w:rsidRPr="004465C3" w:rsidRDefault="004465C3" w:rsidP="00F668D6">
            <w:pPr>
              <w:ind w:left="105"/>
              <w:textAlignment w:val="baseline"/>
              <w:rPr>
                <w:rFonts w:eastAsia="Times New Roman" w:cs="Times New Roman"/>
                <w:bCs/>
                <w:szCs w:val="24"/>
                <w:lang w:eastAsia="en-PH"/>
              </w:rPr>
            </w:pPr>
            <w:r w:rsidRPr="004465C3">
              <w:rPr>
                <w:rFonts w:eastAsia="Times New Roman" w:cs="Times New Roman"/>
                <w:bCs/>
                <w:szCs w:val="24"/>
                <w:lang w:eastAsia="en-PH"/>
              </w:rPr>
              <w:t>Explanation</w:t>
            </w:r>
          </w:p>
        </w:tc>
      </w:tr>
      <w:tr w:rsidR="00131500" w14:paraId="34C943FE" w14:textId="77777777" w:rsidTr="00F668D6">
        <w:trPr>
          <w:trHeight w:val="645"/>
        </w:trPr>
        <w:tc>
          <w:tcPr>
            <w:tcW w:w="27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ABA8B26" w14:textId="77777777" w:rsidR="00131500" w:rsidRPr="00287D79" w:rsidRDefault="00131500" w:rsidP="00F668D6">
            <w:pPr>
              <w:ind w:left="105"/>
              <w:textAlignment w:val="baseline"/>
              <w:rPr>
                <w:rFonts w:eastAsia="Times New Roman" w:cs="Times New Roman"/>
                <w:b w:val="0"/>
                <w:szCs w:val="24"/>
                <w:lang w:eastAsia="en-PH"/>
              </w:rPr>
            </w:pPr>
            <w:r>
              <w:rPr>
                <w:rFonts w:eastAsia="Times New Roman" w:cs="Times New Roman"/>
                <w:b w:val="0"/>
                <w:szCs w:val="24"/>
                <w:lang w:eastAsia="en-PH"/>
              </w:rPr>
              <w:t>4</w:t>
            </w:r>
          </w:p>
        </w:tc>
        <w:tc>
          <w:tcPr>
            <w:tcW w:w="29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178EED9" w14:textId="77777777" w:rsidR="00131500" w:rsidRPr="00287D79" w:rsidRDefault="00131500" w:rsidP="00F668D6">
            <w:pPr>
              <w:ind w:left="105"/>
              <w:textAlignment w:val="baseline"/>
              <w:rPr>
                <w:rFonts w:eastAsia="Times New Roman" w:cs="Times New Roman"/>
                <w:b w:val="0"/>
                <w:szCs w:val="24"/>
                <w:lang w:eastAsia="en-PH"/>
              </w:rPr>
            </w:pPr>
            <w:r>
              <w:rPr>
                <w:rFonts w:eastAsia="Times New Roman" w:cs="Times New Roman"/>
                <w:b w:val="0"/>
                <w:szCs w:val="24"/>
                <w:lang w:eastAsia="en-PH"/>
              </w:rPr>
              <w:t>4.00-3.00</w:t>
            </w:r>
          </w:p>
        </w:tc>
        <w:tc>
          <w:tcPr>
            <w:tcW w:w="26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76FBD99" w14:textId="77777777" w:rsidR="00131500" w:rsidRPr="00287D79" w:rsidRDefault="00131500" w:rsidP="00F668D6">
            <w:pPr>
              <w:ind w:left="105"/>
              <w:textAlignment w:val="baseline"/>
              <w:rPr>
                <w:rFonts w:eastAsia="Times New Roman" w:cs="Times New Roman"/>
                <w:b w:val="0"/>
                <w:szCs w:val="24"/>
                <w:lang w:eastAsia="en-PH"/>
              </w:rPr>
            </w:pPr>
            <w:r>
              <w:rPr>
                <w:rFonts w:eastAsia="Times New Roman" w:cs="Times New Roman"/>
                <w:b w:val="0"/>
                <w:szCs w:val="24"/>
                <w:lang w:eastAsia="en-PH"/>
              </w:rPr>
              <w:t>Strongly Agree</w:t>
            </w:r>
          </w:p>
        </w:tc>
      </w:tr>
      <w:tr w:rsidR="00131500" w14:paraId="0833C02F" w14:textId="77777777" w:rsidTr="00F668D6">
        <w:trPr>
          <w:trHeight w:val="645"/>
        </w:trPr>
        <w:tc>
          <w:tcPr>
            <w:tcW w:w="27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42291A" w14:textId="77777777" w:rsidR="00131500" w:rsidRPr="00287D79" w:rsidRDefault="00131500" w:rsidP="00F668D6">
            <w:pPr>
              <w:ind w:left="105"/>
              <w:textAlignment w:val="baseline"/>
              <w:rPr>
                <w:rFonts w:eastAsia="Times New Roman" w:cs="Times New Roman"/>
                <w:b w:val="0"/>
                <w:szCs w:val="24"/>
                <w:lang w:eastAsia="en-PH"/>
              </w:rPr>
            </w:pPr>
            <w:r>
              <w:rPr>
                <w:rFonts w:eastAsia="Times New Roman" w:cs="Times New Roman"/>
                <w:b w:val="0"/>
                <w:szCs w:val="24"/>
                <w:lang w:eastAsia="en-PH"/>
              </w:rPr>
              <w:t>3</w:t>
            </w:r>
          </w:p>
        </w:tc>
        <w:tc>
          <w:tcPr>
            <w:tcW w:w="29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D2F80A9" w14:textId="3C1E7EDA" w:rsidR="00131500" w:rsidRPr="00287D79" w:rsidRDefault="00131500" w:rsidP="00F668D6">
            <w:pPr>
              <w:ind w:left="105"/>
              <w:textAlignment w:val="baseline"/>
              <w:rPr>
                <w:rFonts w:eastAsia="Times New Roman" w:cs="Times New Roman"/>
                <w:b w:val="0"/>
                <w:szCs w:val="24"/>
                <w:lang w:eastAsia="en-PH"/>
              </w:rPr>
            </w:pPr>
            <w:r>
              <w:rPr>
                <w:rFonts w:eastAsia="Times New Roman" w:cs="Times New Roman"/>
                <w:b w:val="0"/>
                <w:szCs w:val="24"/>
                <w:lang w:eastAsia="en-PH"/>
              </w:rPr>
              <w:t>2.99-2.00</w:t>
            </w:r>
          </w:p>
        </w:tc>
        <w:tc>
          <w:tcPr>
            <w:tcW w:w="26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26783AF" w14:textId="77777777" w:rsidR="00131500" w:rsidRPr="00287D79" w:rsidRDefault="00131500" w:rsidP="00F668D6">
            <w:pPr>
              <w:ind w:left="105"/>
              <w:textAlignment w:val="baseline"/>
              <w:rPr>
                <w:rFonts w:eastAsia="Times New Roman" w:cs="Times New Roman"/>
                <w:b w:val="0"/>
                <w:szCs w:val="24"/>
                <w:lang w:eastAsia="en-PH"/>
              </w:rPr>
            </w:pPr>
            <w:r>
              <w:rPr>
                <w:rFonts w:eastAsia="Times New Roman" w:cs="Times New Roman"/>
                <w:b w:val="0"/>
                <w:szCs w:val="24"/>
                <w:lang w:val="en-US" w:eastAsia="en-PH"/>
              </w:rPr>
              <w:t>Agree</w:t>
            </w:r>
          </w:p>
        </w:tc>
      </w:tr>
      <w:tr w:rsidR="00131500" w14:paraId="557DA208" w14:textId="77777777" w:rsidTr="00F668D6">
        <w:trPr>
          <w:trHeight w:val="645"/>
        </w:trPr>
        <w:tc>
          <w:tcPr>
            <w:tcW w:w="27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46080A6" w14:textId="77777777" w:rsidR="00131500" w:rsidRPr="00287D79" w:rsidRDefault="00131500" w:rsidP="00F668D6">
            <w:pPr>
              <w:ind w:left="105"/>
              <w:textAlignment w:val="baseline"/>
              <w:rPr>
                <w:rFonts w:eastAsia="Times New Roman" w:cs="Times New Roman"/>
                <w:b w:val="0"/>
                <w:szCs w:val="24"/>
                <w:lang w:eastAsia="en-PH"/>
              </w:rPr>
            </w:pPr>
            <w:r>
              <w:rPr>
                <w:rFonts w:eastAsia="Times New Roman" w:cs="Times New Roman"/>
                <w:b w:val="0"/>
                <w:szCs w:val="24"/>
                <w:lang w:eastAsia="en-PH"/>
              </w:rPr>
              <w:t>2</w:t>
            </w:r>
          </w:p>
        </w:tc>
        <w:tc>
          <w:tcPr>
            <w:tcW w:w="29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343546" w14:textId="391C6597" w:rsidR="00131500" w:rsidRPr="00287D79" w:rsidRDefault="00131500" w:rsidP="00F668D6">
            <w:pPr>
              <w:ind w:left="105"/>
              <w:textAlignment w:val="baseline"/>
              <w:rPr>
                <w:rFonts w:eastAsia="Times New Roman" w:cs="Times New Roman"/>
                <w:b w:val="0"/>
                <w:szCs w:val="24"/>
                <w:lang w:eastAsia="en-PH"/>
              </w:rPr>
            </w:pPr>
            <w:r>
              <w:rPr>
                <w:rFonts w:eastAsia="Times New Roman" w:cs="Times New Roman"/>
                <w:b w:val="0"/>
                <w:szCs w:val="24"/>
                <w:lang w:eastAsia="en-PH"/>
              </w:rPr>
              <w:t>1.99-1.00</w:t>
            </w:r>
          </w:p>
        </w:tc>
        <w:tc>
          <w:tcPr>
            <w:tcW w:w="26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EC9784" w14:textId="77777777" w:rsidR="00131500" w:rsidRPr="00287D79" w:rsidRDefault="00131500" w:rsidP="00F668D6">
            <w:pPr>
              <w:ind w:left="105"/>
              <w:textAlignment w:val="baseline"/>
              <w:rPr>
                <w:rFonts w:eastAsia="Times New Roman" w:cs="Times New Roman"/>
                <w:b w:val="0"/>
                <w:szCs w:val="24"/>
                <w:lang w:eastAsia="en-PH"/>
              </w:rPr>
            </w:pPr>
            <w:r>
              <w:rPr>
                <w:rFonts w:eastAsia="Times New Roman" w:cs="Times New Roman"/>
                <w:b w:val="0"/>
                <w:szCs w:val="24"/>
                <w:lang w:val="en-US" w:eastAsia="en-PH"/>
              </w:rPr>
              <w:t>Disagree</w:t>
            </w:r>
          </w:p>
        </w:tc>
      </w:tr>
      <w:tr w:rsidR="00131500" w14:paraId="4E1EFBD2" w14:textId="77777777" w:rsidTr="00F668D6">
        <w:trPr>
          <w:trHeight w:val="645"/>
        </w:trPr>
        <w:tc>
          <w:tcPr>
            <w:tcW w:w="27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FBDE924" w14:textId="77777777" w:rsidR="00131500" w:rsidRPr="00287D79" w:rsidRDefault="00131500" w:rsidP="00F668D6">
            <w:pPr>
              <w:ind w:left="105"/>
              <w:textAlignment w:val="baseline"/>
              <w:rPr>
                <w:rFonts w:eastAsia="Times New Roman" w:cs="Times New Roman"/>
                <w:b w:val="0"/>
                <w:szCs w:val="24"/>
                <w:lang w:eastAsia="en-PH"/>
              </w:rPr>
            </w:pPr>
            <w:r>
              <w:rPr>
                <w:rFonts w:eastAsia="Times New Roman" w:cs="Times New Roman"/>
                <w:b w:val="0"/>
                <w:szCs w:val="24"/>
                <w:lang w:eastAsia="en-PH"/>
              </w:rPr>
              <w:t>1</w:t>
            </w:r>
          </w:p>
        </w:tc>
        <w:tc>
          <w:tcPr>
            <w:tcW w:w="294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3A5FAEC" w14:textId="5D60440F" w:rsidR="00131500" w:rsidRPr="00287D79" w:rsidRDefault="00131500" w:rsidP="00F668D6">
            <w:pPr>
              <w:ind w:left="105"/>
              <w:textAlignment w:val="baseline"/>
              <w:rPr>
                <w:rFonts w:eastAsia="Times New Roman" w:cs="Times New Roman"/>
                <w:b w:val="0"/>
                <w:szCs w:val="24"/>
                <w:lang w:eastAsia="en-PH"/>
              </w:rPr>
            </w:pPr>
            <w:r>
              <w:rPr>
                <w:rFonts w:eastAsia="Times New Roman" w:cs="Times New Roman"/>
                <w:b w:val="0"/>
                <w:szCs w:val="24"/>
                <w:lang w:eastAsia="en-PH"/>
              </w:rPr>
              <w:t>1.00-0.99</w:t>
            </w:r>
          </w:p>
        </w:tc>
        <w:tc>
          <w:tcPr>
            <w:tcW w:w="26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97F857" w14:textId="77777777" w:rsidR="00131500" w:rsidRPr="00287D79" w:rsidRDefault="00131500" w:rsidP="00F668D6">
            <w:pPr>
              <w:ind w:left="105"/>
              <w:textAlignment w:val="baseline"/>
              <w:rPr>
                <w:rFonts w:eastAsia="Times New Roman" w:cs="Times New Roman"/>
                <w:b w:val="0"/>
                <w:szCs w:val="24"/>
                <w:lang w:eastAsia="en-PH"/>
              </w:rPr>
            </w:pPr>
            <w:r>
              <w:rPr>
                <w:rFonts w:eastAsia="Times New Roman" w:cs="Times New Roman"/>
                <w:b w:val="0"/>
                <w:szCs w:val="24"/>
                <w:lang w:val="en-US" w:eastAsia="en-PH"/>
              </w:rPr>
              <w:t>Strongly Disagree</w:t>
            </w:r>
          </w:p>
        </w:tc>
      </w:tr>
    </w:tbl>
    <w:p w14:paraId="6E870B3A" w14:textId="3BAE3FD2" w:rsidR="00512462" w:rsidRPr="009C3143" w:rsidRDefault="00131500" w:rsidP="000F433D">
      <w:pPr>
        <w:spacing w:line="360" w:lineRule="auto"/>
        <w:rPr>
          <w:i/>
          <w:iCs/>
        </w:rPr>
      </w:pPr>
      <w:r w:rsidRPr="004465C3">
        <w:rPr>
          <w:i/>
          <w:iCs/>
        </w:rPr>
        <w:t xml:space="preserve">Table </w:t>
      </w:r>
      <w:r w:rsidR="006A0137" w:rsidRPr="004465C3">
        <w:rPr>
          <w:i/>
          <w:iCs/>
        </w:rPr>
        <w:t>2</w:t>
      </w:r>
      <w:r w:rsidRPr="004465C3">
        <w:rPr>
          <w:i/>
          <w:iCs/>
        </w:rPr>
        <w:t>: Likert Scale</w:t>
      </w:r>
    </w:p>
    <w:p w14:paraId="4EF053D1" w14:textId="46A7208C" w:rsidR="00454411" w:rsidRPr="00131500" w:rsidRDefault="0031110A" w:rsidP="00131500">
      <w:pPr>
        <w:spacing w:after="240" w:line="360" w:lineRule="auto"/>
        <w:ind w:left="720"/>
        <w:jc w:val="both"/>
        <w:rPr>
          <w:b w:val="0"/>
          <w:bCs/>
        </w:rPr>
      </w:pPr>
      <w:r>
        <w:lastRenderedPageBreak/>
        <w:t xml:space="preserve">Objective 1: </w:t>
      </w:r>
      <w:r w:rsidR="003E66EE" w:rsidRPr="003E66EE">
        <w:rPr>
          <w:b w:val="0"/>
          <w:bCs/>
        </w:rPr>
        <w:t>To develop a module that will calculate BMI and recommend guidelines based on WHO (World Health Organization).</w:t>
      </w:r>
    </w:p>
    <w:tbl>
      <w:tblPr>
        <w:tblStyle w:val="TableGrid"/>
        <w:tblW w:w="8498" w:type="dxa"/>
        <w:tblInd w:w="535" w:type="dxa"/>
        <w:tblLook w:val="04A0" w:firstRow="1" w:lastRow="0" w:firstColumn="1" w:lastColumn="0" w:noHBand="0" w:noVBand="1"/>
      </w:tblPr>
      <w:tblGrid>
        <w:gridCol w:w="2003"/>
        <w:gridCol w:w="1109"/>
        <w:gridCol w:w="1109"/>
        <w:gridCol w:w="829"/>
        <w:gridCol w:w="1097"/>
        <w:gridCol w:w="1203"/>
        <w:gridCol w:w="1683"/>
      </w:tblGrid>
      <w:tr w:rsidR="00383A89" w14:paraId="39293618" w14:textId="77777777" w:rsidTr="004047CD">
        <w:trPr>
          <w:trHeight w:val="823"/>
        </w:trPr>
        <w:tc>
          <w:tcPr>
            <w:tcW w:w="1468" w:type="dxa"/>
          </w:tcPr>
          <w:p w14:paraId="66B66BC6" w14:textId="77777777" w:rsidR="00383A89" w:rsidRDefault="00383A89" w:rsidP="00CB309F"/>
        </w:tc>
        <w:tc>
          <w:tcPr>
            <w:tcW w:w="1109" w:type="dxa"/>
          </w:tcPr>
          <w:p w14:paraId="7F518788" w14:textId="77777777" w:rsidR="00383A89" w:rsidRDefault="00383A89" w:rsidP="00CB309F">
            <w:r w:rsidRPr="00096EEE">
              <w:t>Strongly Disagree</w:t>
            </w:r>
          </w:p>
        </w:tc>
        <w:tc>
          <w:tcPr>
            <w:tcW w:w="1109" w:type="dxa"/>
          </w:tcPr>
          <w:p w14:paraId="75C96F3A" w14:textId="77777777" w:rsidR="00383A89" w:rsidRDefault="00383A89" w:rsidP="00CB309F">
            <w:r w:rsidRPr="00096EEE">
              <w:t>Disagree</w:t>
            </w:r>
          </w:p>
        </w:tc>
        <w:tc>
          <w:tcPr>
            <w:tcW w:w="829" w:type="dxa"/>
          </w:tcPr>
          <w:p w14:paraId="4BBD09F7" w14:textId="77777777" w:rsidR="00383A89" w:rsidRDefault="00383A89" w:rsidP="00CB309F">
            <w:r w:rsidRPr="00096EEE">
              <w:t>Agree</w:t>
            </w:r>
          </w:p>
        </w:tc>
        <w:tc>
          <w:tcPr>
            <w:tcW w:w="1097" w:type="dxa"/>
          </w:tcPr>
          <w:p w14:paraId="2E343959" w14:textId="77777777" w:rsidR="00383A89" w:rsidRDefault="00383A89" w:rsidP="00CB309F">
            <w:r w:rsidRPr="00096EEE">
              <w:t>Strongly Agree</w:t>
            </w:r>
          </w:p>
        </w:tc>
        <w:tc>
          <w:tcPr>
            <w:tcW w:w="1203" w:type="dxa"/>
          </w:tcPr>
          <w:p w14:paraId="2488E566" w14:textId="77777777" w:rsidR="00383A89" w:rsidRDefault="00383A89" w:rsidP="00CB309F">
            <w:r w:rsidRPr="00096EEE">
              <w:t>Weighted Mean</w:t>
            </w:r>
          </w:p>
        </w:tc>
        <w:tc>
          <w:tcPr>
            <w:tcW w:w="1683" w:type="dxa"/>
          </w:tcPr>
          <w:p w14:paraId="32D53A45" w14:textId="77777777" w:rsidR="00383A89" w:rsidRDefault="00383A89" w:rsidP="00CB309F">
            <w:r w:rsidRPr="00096EEE">
              <w:t>Interpretation</w:t>
            </w:r>
          </w:p>
        </w:tc>
      </w:tr>
      <w:tr w:rsidR="00383A89" w14:paraId="7CB6441A" w14:textId="77777777" w:rsidTr="004047CD">
        <w:trPr>
          <w:trHeight w:val="1020"/>
        </w:trPr>
        <w:tc>
          <w:tcPr>
            <w:tcW w:w="1468" w:type="dxa"/>
          </w:tcPr>
          <w:p w14:paraId="7D0D0610" w14:textId="77777777" w:rsidR="00383A89" w:rsidRPr="0031110A" w:rsidRDefault="00383A89" w:rsidP="00CB309F">
            <w:pPr>
              <w:rPr>
                <w:b w:val="0"/>
                <w:bCs/>
              </w:rPr>
            </w:pPr>
            <w:r w:rsidRPr="0031110A">
              <w:rPr>
                <w:b w:val="0"/>
                <w:bCs/>
              </w:rPr>
              <w:t>1. The mobile application helps the user check its BMI (Body Mass Index)</w:t>
            </w:r>
          </w:p>
        </w:tc>
        <w:tc>
          <w:tcPr>
            <w:tcW w:w="1109" w:type="dxa"/>
          </w:tcPr>
          <w:p w14:paraId="77AEA1B9" w14:textId="77777777" w:rsidR="00383A89" w:rsidRPr="0031110A" w:rsidRDefault="00383A89" w:rsidP="00CB309F">
            <w:pPr>
              <w:rPr>
                <w:b w:val="0"/>
                <w:bCs/>
              </w:rPr>
            </w:pPr>
          </w:p>
        </w:tc>
        <w:tc>
          <w:tcPr>
            <w:tcW w:w="1109" w:type="dxa"/>
          </w:tcPr>
          <w:p w14:paraId="017F379D" w14:textId="77777777" w:rsidR="00383A89" w:rsidRPr="0031110A" w:rsidRDefault="00383A89" w:rsidP="00CB309F">
            <w:pPr>
              <w:rPr>
                <w:b w:val="0"/>
                <w:bCs/>
              </w:rPr>
            </w:pPr>
          </w:p>
        </w:tc>
        <w:tc>
          <w:tcPr>
            <w:tcW w:w="829" w:type="dxa"/>
          </w:tcPr>
          <w:p w14:paraId="088529D3" w14:textId="77777777" w:rsidR="00383A89" w:rsidRPr="0031110A" w:rsidRDefault="00383A89" w:rsidP="00CB309F">
            <w:pPr>
              <w:rPr>
                <w:b w:val="0"/>
                <w:bCs/>
              </w:rPr>
            </w:pPr>
            <w:r w:rsidRPr="0031110A">
              <w:rPr>
                <w:b w:val="0"/>
                <w:bCs/>
              </w:rPr>
              <w:t>7</w:t>
            </w:r>
          </w:p>
        </w:tc>
        <w:tc>
          <w:tcPr>
            <w:tcW w:w="1097" w:type="dxa"/>
          </w:tcPr>
          <w:p w14:paraId="77A2486F" w14:textId="77777777" w:rsidR="00383A89" w:rsidRPr="0031110A" w:rsidRDefault="00383A89" w:rsidP="00CB309F">
            <w:pPr>
              <w:rPr>
                <w:b w:val="0"/>
                <w:bCs/>
              </w:rPr>
            </w:pPr>
            <w:r w:rsidRPr="0031110A">
              <w:rPr>
                <w:b w:val="0"/>
                <w:bCs/>
              </w:rPr>
              <w:t>24</w:t>
            </w:r>
          </w:p>
        </w:tc>
        <w:tc>
          <w:tcPr>
            <w:tcW w:w="1203" w:type="dxa"/>
          </w:tcPr>
          <w:p w14:paraId="27C1CC4A" w14:textId="77777777" w:rsidR="00383A89" w:rsidRPr="0031110A" w:rsidRDefault="00383A89" w:rsidP="00CB309F">
            <w:pPr>
              <w:rPr>
                <w:b w:val="0"/>
                <w:bCs/>
              </w:rPr>
            </w:pPr>
            <w:r w:rsidRPr="0031110A">
              <w:rPr>
                <w:b w:val="0"/>
                <w:bCs/>
              </w:rPr>
              <w:t>3.77</w:t>
            </w:r>
          </w:p>
        </w:tc>
        <w:tc>
          <w:tcPr>
            <w:tcW w:w="1683" w:type="dxa"/>
          </w:tcPr>
          <w:p w14:paraId="50C6FBCA" w14:textId="77777777" w:rsidR="00383A89" w:rsidRPr="0031110A" w:rsidRDefault="00383A89" w:rsidP="00CB309F">
            <w:pPr>
              <w:rPr>
                <w:b w:val="0"/>
                <w:bCs/>
              </w:rPr>
            </w:pPr>
            <w:r w:rsidRPr="0031110A">
              <w:rPr>
                <w:b w:val="0"/>
                <w:bCs/>
              </w:rPr>
              <w:t>Strongly Agree</w:t>
            </w:r>
          </w:p>
        </w:tc>
      </w:tr>
      <w:tr w:rsidR="00383A89" w14:paraId="20474C85" w14:textId="77777777" w:rsidTr="004047CD">
        <w:trPr>
          <w:trHeight w:val="1427"/>
        </w:trPr>
        <w:tc>
          <w:tcPr>
            <w:tcW w:w="1468" w:type="dxa"/>
          </w:tcPr>
          <w:p w14:paraId="775FA3D6" w14:textId="77777777" w:rsidR="00383A89" w:rsidRPr="0031110A" w:rsidRDefault="00383A89" w:rsidP="00CB309F">
            <w:pPr>
              <w:rPr>
                <w:b w:val="0"/>
                <w:bCs/>
              </w:rPr>
            </w:pPr>
            <w:r w:rsidRPr="0031110A">
              <w:rPr>
                <w:b w:val="0"/>
                <w:bCs/>
              </w:rPr>
              <w:t>2. The user understands the recommended guideline on the BMI Tips and Recommendations area.</w:t>
            </w:r>
          </w:p>
        </w:tc>
        <w:tc>
          <w:tcPr>
            <w:tcW w:w="1109" w:type="dxa"/>
          </w:tcPr>
          <w:p w14:paraId="2B1D3577" w14:textId="77777777" w:rsidR="00383A89" w:rsidRPr="0031110A" w:rsidRDefault="00383A89" w:rsidP="00CB309F">
            <w:pPr>
              <w:rPr>
                <w:b w:val="0"/>
                <w:bCs/>
              </w:rPr>
            </w:pPr>
          </w:p>
        </w:tc>
        <w:tc>
          <w:tcPr>
            <w:tcW w:w="1109" w:type="dxa"/>
          </w:tcPr>
          <w:p w14:paraId="1A98DF4A" w14:textId="77777777" w:rsidR="00383A89" w:rsidRPr="0031110A" w:rsidRDefault="00383A89" w:rsidP="00CB309F">
            <w:pPr>
              <w:rPr>
                <w:b w:val="0"/>
                <w:bCs/>
              </w:rPr>
            </w:pPr>
          </w:p>
        </w:tc>
        <w:tc>
          <w:tcPr>
            <w:tcW w:w="829" w:type="dxa"/>
          </w:tcPr>
          <w:p w14:paraId="75BAD12D" w14:textId="77777777" w:rsidR="00383A89" w:rsidRPr="0031110A" w:rsidRDefault="00383A89" w:rsidP="00CB309F">
            <w:pPr>
              <w:rPr>
                <w:b w:val="0"/>
                <w:bCs/>
              </w:rPr>
            </w:pPr>
            <w:r w:rsidRPr="0031110A">
              <w:rPr>
                <w:b w:val="0"/>
                <w:bCs/>
              </w:rPr>
              <w:t>6</w:t>
            </w:r>
          </w:p>
        </w:tc>
        <w:tc>
          <w:tcPr>
            <w:tcW w:w="1097" w:type="dxa"/>
          </w:tcPr>
          <w:p w14:paraId="1AF7AD80" w14:textId="77777777" w:rsidR="00383A89" w:rsidRPr="0031110A" w:rsidRDefault="00383A89" w:rsidP="00CB309F">
            <w:pPr>
              <w:rPr>
                <w:b w:val="0"/>
                <w:bCs/>
              </w:rPr>
            </w:pPr>
            <w:r w:rsidRPr="0031110A">
              <w:rPr>
                <w:b w:val="0"/>
                <w:bCs/>
              </w:rPr>
              <w:t>25</w:t>
            </w:r>
          </w:p>
        </w:tc>
        <w:tc>
          <w:tcPr>
            <w:tcW w:w="1203" w:type="dxa"/>
          </w:tcPr>
          <w:p w14:paraId="2AC7CE9C" w14:textId="77777777" w:rsidR="00383A89" w:rsidRPr="0031110A" w:rsidRDefault="00383A89" w:rsidP="00CB309F">
            <w:pPr>
              <w:rPr>
                <w:b w:val="0"/>
                <w:bCs/>
              </w:rPr>
            </w:pPr>
            <w:r w:rsidRPr="0031110A">
              <w:rPr>
                <w:b w:val="0"/>
                <w:bCs/>
              </w:rPr>
              <w:t>3.81</w:t>
            </w:r>
          </w:p>
        </w:tc>
        <w:tc>
          <w:tcPr>
            <w:tcW w:w="1683" w:type="dxa"/>
          </w:tcPr>
          <w:p w14:paraId="4E4DF89C" w14:textId="77777777" w:rsidR="00383A89" w:rsidRPr="0031110A" w:rsidRDefault="00383A89" w:rsidP="00CB309F">
            <w:pPr>
              <w:rPr>
                <w:b w:val="0"/>
                <w:bCs/>
              </w:rPr>
            </w:pPr>
            <w:r w:rsidRPr="0031110A">
              <w:rPr>
                <w:b w:val="0"/>
                <w:bCs/>
              </w:rPr>
              <w:t>Strongly Agree</w:t>
            </w:r>
          </w:p>
        </w:tc>
      </w:tr>
      <w:tr w:rsidR="00383A89" w14:paraId="349434C4" w14:textId="77777777" w:rsidTr="004047CD">
        <w:trPr>
          <w:trHeight w:val="1437"/>
        </w:trPr>
        <w:tc>
          <w:tcPr>
            <w:tcW w:w="1468" w:type="dxa"/>
          </w:tcPr>
          <w:p w14:paraId="6A4F479B" w14:textId="77777777" w:rsidR="00383A89" w:rsidRPr="0031110A" w:rsidRDefault="00383A89" w:rsidP="00CB309F">
            <w:pPr>
              <w:rPr>
                <w:b w:val="0"/>
                <w:bCs/>
              </w:rPr>
            </w:pPr>
            <w:r w:rsidRPr="0031110A">
              <w:rPr>
                <w:b w:val="0"/>
                <w:bCs/>
              </w:rPr>
              <w:t>3. The BMI Tips and Recommendations area is helpful and relevant to the user’s input of their BMI.</w:t>
            </w:r>
          </w:p>
        </w:tc>
        <w:tc>
          <w:tcPr>
            <w:tcW w:w="1109" w:type="dxa"/>
          </w:tcPr>
          <w:p w14:paraId="7E7AF579" w14:textId="77777777" w:rsidR="00383A89" w:rsidRPr="0031110A" w:rsidRDefault="00383A89" w:rsidP="00CB309F">
            <w:pPr>
              <w:rPr>
                <w:b w:val="0"/>
                <w:bCs/>
              </w:rPr>
            </w:pPr>
          </w:p>
        </w:tc>
        <w:tc>
          <w:tcPr>
            <w:tcW w:w="1109" w:type="dxa"/>
          </w:tcPr>
          <w:p w14:paraId="4E281FF0" w14:textId="77777777" w:rsidR="00383A89" w:rsidRPr="0031110A" w:rsidRDefault="00383A89" w:rsidP="00CB309F">
            <w:pPr>
              <w:rPr>
                <w:b w:val="0"/>
                <w:bCs/>
              </w:rPr>
            </w:pPr>
          </w:p>
        </w:tc>
        <w:tc>
          <w:tcPr>
            <w:tcW w:w="829" w:type="dxa"/>
          </w:tcPr>
          <w:p w14:paraId="745E1320" w14:textId="77777777" w:rsidR="00383A89" w:rsidRPr="0031110A" w:rsidRDefault="00383A89" w:rsidP="00CB309F">
            <w:pPr>
              <w:rPr>
                <w:b w:val="0"/>
                <w:bCs/>
              </w:rPr>
            </w:pPr>
            <w:r w:rsidRPr="0031110A">
              <w:rPr>
                <w:b w:val="0"/>
                <w:bCs/>
              </w:rPr>
              <w:t>7</w:t>
            </w:r>
          </w:p>
        </w:tc>
        <w:tc>
          <w:tcPr>
            <w:tcW w:w="1097" w:type="dxa"/>
          </w:tcPr>
          <w:p w14:paraId="5810A3C4" w14:textId="77777777" w:rsidR="00383A89" w:rsidRPr="0031110A" w:rsidRDefault="00383A89" w:rsidP="00CB309F">
            <w:pPr>
              <w:rPr>
                <w:b w:val="0"/>
                <w:bCs/>
              </w:rPr>
            </w:pPr>
            <w:r w:rsidRPr="0031110A">
              <w:rPr>
                <w:b w:val="0"/>
                <w:bCs/>
              </w:rPr>
              <w:t>23</w:t>
            </w:r>
          </w:p>
        </w:tc>
        <w:tc>
          <w:tcPr>
            <w:tcW w:w="1203" w:type="dxa"/>
          </w:tcPr>
          <w:p w14:paraId="11677AD6" w14:textId="77777777" w:rsidR="00383A89" w:rsidRPr="0031110A" w:rsidRDefault="00383A89" w:rsidP="00CB309F">
            <w:pPr>
              <w:rPr>
                <w:b w:val="0"/>
                <w:bCs/>
              </w:rPr>
            </w:pPr>
            <w:r w:rsidRPr="0031110A">
              <w:rPr>
                <w:b w:val="0"/>
                <w:bCs/>
              </w:rPr>
              <w:t>3.71</w:t>
            </w:r>
          </w:p>
        </w:tc>
        <w:tc>
          <w:tcPr>
            <w:tcW w:w="1683" w:type="dxa"/>
          </w:tcPr>
          <w:p w14:paraId="49E0150B" w14:textId="77777777" w:rsidR="00383A89" w:rsidRPr="0031110A" w:rsidRDefault="00383A89" w:rsidP="00CB309F">
            <w:pPr>
              <w:rPr>
                <w:b w:val="0"/>
                <w:bCs/>
              </w:rPr>
            </w:pPr>
            <w:r w:rsidRPr="0031110A">
              <w:rPr>
                <w:b w:val="0"/>
                <w:bCs/>
              </w:rPr>
              <w:t>Strongly Agree</w:t>
            </w:r>
          </w:p>
        </w:tc>
      </w:tr>
      <w:tr w:rsidR="00383A89" w14:paraId="1FD4C13C" w14:textId="77777777" w:rsidTr="004047CD">
        <w:trPr>
          <w:trHeight w:val="1228"/>
        </w:trPr>
        <w:tc>
          <w:tcPr>
            <w:tcW w:w="1468" w:type="dxa"/>
          </w:tcPr>
          <w:p w14:paraId="34B92104" w14:textId="77777777" w:rsidR="00383A89" w:rsidRPr="0031110A" w:rsidRDefault="00383A89" w:rsidP="00CB309F">
            <w:pPr>
              <w:rPr>
                <w:b w:val="0"/>
                <w:bCs/>
              </w:rPr>
            </w:pPr>
            <w:r w:rsidRPr="0031110A">
              <w:rPr>
                <w:b w:val="0"/>
                <w:bCs/>
              </w:rPr>
              <w:t>4. The design for the BMI Tips and Recommendations area is user-friendly.</w:t>
            </w:r>
          </w:p>
        </w:tc>
        <w:tc>
          <w:tcPr>
            <w:tcW w:w="1109" w:type="dxa"/>
          </w:tcPr>
          <w:p w14:paraId="3D3459D0" w14:textId="77777777" w:rsidR="00383A89" w:rsidRPr="0031110A" w:rsidRDefault="00383A89" w:rsidP="00CB309F">
            <w:pPr>
              <w:rPr>
                <w:b w:val="0"/>
                <w:bCs/>
              </w:rPr>
            </w:pPr>
          </w:p>
        </w:tc>
        <w:tc>
          <w:tcPr>
            <w:tcW w:w="1109" w:type="dxa"/>
          </w:tcPr>
          <w:p w14:paraId="1C6665B8" w14:textId="77777777" w:rsidR="00383A89" w:rsidRPr="0031110A" w:rsidRDefault="00383A89" w:rsidP="00CB309F">
            <w:pPr>
              <w:rPr>
                <w:b w:val="0"/>
                <w:bCs/>
              </w:rPr>
            </w:pPr>
          </w:p>
        </w:tc>
        <w:tc>
          <w:tcPr>
            <w:tcW w:w="829" w:type="dxa"/>
          </w:tcPr>
          <w:p w14:paraId="1F58FF90" w14:textId="77777777" w:rsidR="00383A89" w:rsidRPr="0031110A" w:rsidRDefault="00383A89" w:rsidP="00CB309F">
            <w:pPr>
              <w:rPr>
                <w:b w:val="0"/>
                <w:bCs/>
              </w:rPr>
            </w:pPr>
            <w:r w:rsidRPr="0031110A">
              <w:rPr>
                <w:b w:val="0"/>
                <w:bCs/>
              </w:rPr>
              <w:t>9</w:t>
            </w:r>
          </w:p>
        </w:tc>
        <w:tc>
          <w:tcPr>
            <w:tcW w:w="1097" w:type="dxa"/>
          </w:tcPr>
          <w:p w14:paraId="3451083C" w14:textId="77777777" w:rsidR="00383A89" w:rsidRPr="0031110A" w:rsidRDefault="00383A89" w:rsidP="00CB309F">
            <w:pPr>
              <w:rPr>
                <w:b w:val="0"/>
                <w:bCs/>
              </w:rPr>
            </w:pPr>
            <w:r w:rsidRPr="0031110A">
              <w:rPr>
                <w:b w:val="0"/>
                <w:bCs/>
              </w:rPr>
              <w:t>22</w:t>
            </w:r>
          </w:p>
        </w:tc>
        <w:tc>
          <w:tcPr>
            <w:tcW w:w="1203" w:type="dxa"/>
          </w:tcPr>
          <w:p w14:paraId="23B5C63B" w14:textId="77777777" w:rsidR="00383A89" w:rsidRPr="0031110A" w:rsidRDefault="00383A89" w:rsidP="00CB309F">
            <w:pPr>
              <w:rPr>
                <w:b w:val="0"/>
                <w:bCs/>
              </w:rPr>
            </w:pPr>
            <w:r w:rsidRPr="0031110A">
              <w:rPr>
                <w:b w:val="0"/>
                <w:bCs/>
              </w:rPr>
              <w:t>3.71</w:t>
            </w:r>
          </w:p>
        </w:tc>
        <w:tc>
          <w:tcPr>
            <w:tcW w:w="1683" w:type="dxa"/>
          </w:tcPr>
          <w:p w14:paraId="0F829682" w14:textId="77777777" w:rsidR="00383A89" w:rsidRPr="0031110A" w:rsidRDefault="00383A89" w:rsidP="00CB309F">
            <w:pPr>
              <w:rPr>
                <w:b w:val="0"/>
                <w:bCs/>
              </w:rPr>
            </w:pPr>
            <w:r w:rsidRPr="0031110A">
              <w:rPr>
                <w:b w:val="0"/>
                <w:bCs/>
              </w:rPr>
              <w:t>Strongly Agree</w:t>
            </w:r>
          </w:p>
        </w:tc>
      </w:tr>
      <w:tr w:rsidR="00383A89" w14:paraId="51D18682" w14:textId="77777777" w:rsidTr="004047CD">
        <w:trPr>
          <w:trHeight w:val="614"/>
        </w:trPr>
        <w:tc>
          <w:tcPr>
            <w:tcW w:w="1468" w:type="dxa"/>
          </w:tcPr>
          <w:p w14:paraId="4005E3A1" w14:textId="77777777" w:rsidR="00383A89" w:rsidRPr="0031110A" w:rsidRDefault="00383A89" w:rsidP="00CB309F">
            <w:pPr>
              <w:rPr>
                <w:b w:val="0"/>
                <w:bCs/>
              </w:rPr>
            </w:pPr>
            <w:r w:rsidRPr="0031110A">
              <w:rPr>
                <w:b w:val="0"/>
                <w:bCs/>
              </w:rPr>
              <w:t>5. The user can easily update their BMI.</w:t>
            </w:r>
          </w:p>
        </w:tc>
        <w:tc>
          <w:tcPr>
            <w:tcW w:w="1109" w:type="dxa"/>
          </w:tcPr>
          <w:p w14:paraId="3CFA603F" w14:textId="77777777" w:rsidR="00383A89" w:rsidRPr="0031110A" w:rsidRDefault="00383A89" w:rsidP="00CB309F">
            <w:pPr>
              <w:rPr>
                <w:b w:val="0"/>
                <w:bCs/>
              </w:rPr>
            </w:pPr>
          </w:p>
        </w:tc>
        <w:tc>
          <w:tcPr>
            <w:tcW w:w="1109" w:type="dxa"/>
          </w:tcPr>
          <w:p w14:paraId="6C4B12AC" w14:textId="77777777" w:rsidR="00383A89" w:rsidRPr="0031110A" w:rsidRDefault="00383A89" w:rsidP="00CB309F">
            <w:pPr>
              <w:rPr>
                <w:b w:val="0"/>
                <w:bCs/>
              </w:rPr>
            </w:pPr>
          </w:p>
        </w:tc>
        <w:tc>
          <w:tcPr>
            <w:tcW w:w="829" w:type="dxa"/>
          </w:tcPr>
          <w:p w14:paraId="17183CC2" w14:textId="77777777" w:rsidR="00383A89" w:rsidRPr="0031110A" w:rsidRDefault="00383A89" w:rsidP="00CB309F">
            <w:pPr>
              <w:rPr>
                <w:b w:val="0"/>
                <w:bCs/>
              </w:rPr>
            </w:pPr>
            <w:r w:rsidRPr="0031110A">
              <w:rPr>
                <w:b w:val="0"/>
                <w:bCs/>
              </w:rPr>
              <w:t>5</w:t>
            </w:r>
          </w:p>
        </w:tc>
        <w:tc>
          <w:tcPr>
            <w:tcW w:w="1097" w:type="dxa"/>
          </w:tcPr>
          <w:p w14:paraId="17DFA416" w14:textId="77777777" w:rsidR="00383A89" w:rsidRPr="0031110A" w:rsidRDefault="00383A89" w:rsidP="00CB309F">
            <w:pPr>
              <w:rPr>
                <w:b w:val="0"/>
                <w:bCs/>
              </w:rPr>
            </w:pPr>
            <w:r w:rsidRPr="0031110A">
              <w:rPr>
                <w:b w:val="0"/>
                <w:bCs/>
              </w:rPr>
              <w:t>26</w:t>
            </w:r>
          </w:p>
        </w:tc>
        <w:tc>
          <w:tcPr>
            <w:tcW w:w="1203" w:type="dxa"/>
          </w:tcPr>
          <w:p w14:paraId="79A6B003" w14:textId="77777777" w:rsidR="00383A89" w:rsidRPr="0031110A" w:rsidRDefault="00383A89" w:rsidP="00CB309F">
            <w:pPr>
              <w:rPr>
                <w:b w:val="0"/>
                <w:bCs/>
              </w:rPr>
            </w:pPr>
            <w:r w:rsidRPr="0031110A">
              <w:rPr>
                <w:b w:val="0"/>
                <w:bCs/>
              </w:rPr>
              <w:t>3.84</w:t>
            </w:r>
          </w:p>
        </w:tc>
        <w:tc>
          <w:tcPr>
            <w:tcW w:w="1683" w:type="dxa"/>
          </w:tcPr>
          <w:p w14:paraId="0ABB62FF" w14:textId="77777777" w:rsidR="00383A89" w:rsidRPr="0031110A" w:rsidRDefault="00383A89" w:rsidP="00CB309F">
            <w:pPr>
              <w:rPr>
                <w:b w:val="0"/>
                <w:bCs/>
              </w:rPr>
            </w:pPr>
            <w:r w:rsidRPr="0031110A">
              <w:rPr>
                <w:b w:val="0"/>
                <w:bCs/>
              </w:rPr>
              <w:t>Strongly Agree</w:t>
            </w:r>
          </w:p>
        </w:tc>
      </w:tr>
      <w:tr w:rsidR="00383A89" w14:paraId="6F5F4F19" w14:textId="77777777" w:rsidTr="004047CD">
        <w:trPr>
          <w:trHeight w:val="406"/>
        </w:trPr>
        <w:tc>
          <w:tcPr>
            <w:tcW w:w="1468" w:type="dxa"/>
          </w:tcPr>
          <w:p w14:paraId="6E221A11" w14:textId="77777777" w:rsidR="00383A89" w:rsidRPr="0031110A" w:rsidRDefault="00383A89" w:rsidP="00CB309F">
            <w:pPr>
              <w:rPr>
                <w:b w:val="0"/>
                <w:bCs/>
              </w:rPr>
            </w:pPr>
          </w:p>
        </w:tc>
        <w:tc>
          <w:tcPr>
            <w:tcW w:w="1109" w:type="dxa"/>
          </w:tcPr>
          <w:p w14:paraId="2D4EED25" w14:textId="77777777" w:rsidR="00383A89" w:rsidRPr="0031110A" w:rsidRDefault="00383A89" w:rsidP="00CB309F">
            <w:pPr>
              <w:rPr>
                <w:b w:val="0"/>
                <w:bCs/>
              </w:rPr>
            </w:pPr>
          </w:p>
        </w:tc>
        <w:tc>
          <w:tcPr>
            <w:tcW w:w="1109" w:type="dxa"/>
          </w:tcPr>
          <w:p w14:paraId="47EC7EBB" w14:textId="77777777" w:rsidR="00383A89" w:rsidRPr="0031110A" w:rsidRDefault="00383A89" w:rsidP="00CB309F">
            <w:pPr>
              <w:rPr>
                <w:b w:val="0"/>
                <w:bCs/>
              </w:rPr>
            </w:pPr>
          </w:p>
        </w:tc>
        <w:tc>
          <w:tcPr>
            <w:tcW w:w="829" w:type="dxa"/>
          </w:tcPr>
          <w:p w14:paraId="56C6A10D" w14:textId="77777777" w:rsidR="00383A89" w:rsidRPr="0031110A" w:rsidRDefault="00383A89" w:rsidP="00CB309F">
            <w:pPr>
              <w:rPr>
                <w:b w:val="0"/>
                <w:bCs/>
              </w:rPr>
            </w:pPr>
          </w:p>
        </w:tc>
        <w:tc>
          <w:tcPr>
            <w:tcW w:w="1097" w:type="dxa"/>
          </w:tcPr>
          <w:p w14:paraId="1D1D56C0" w14:textId="77777777" w:rsidR="00383A89" w:rsidRPr="0031110A" w:rsidRDefault="00383A89" w:rsidP="00CB309F">
            <w:pPr>
              <w:rPr>
                <w:b w:val="0"/>
                <w:bCs/>
              </w:rPr>
            </w:pPr>
            <w:r w:rsidRPr="0031110A">
              <w:rPr>
                <w:b w:val="0"/>
                <w:bCs/>
              </w:rPr>
              <w:t>Average</w:t>
            </w:r>
          </w:p>
        </w:tc>
        <w:tc>
          <w:tcPr>
            <w:tcW w:w="1203" w:type="dxa"/>
          </w:tcPr>
          <w:p w14:paraId="0995D43A" w14:textId="77777777" w:rsidR="00383A89" w:rsidRPr="0031110A" w:rsidRDefault="00383A89" w:rsidP="00CB309F">
            <w:pPr>
              <w:rPr>
                <w:b w:val="0"/>
                <w:bCs/>
              </w:rPr>
            </w:pPr>
            <w:r w:rsidRPr="0031110A">
              <w:rPr>
                <w:b w:val="0"/>
                <w:bCs/>
              </w:rPr>
              <w:t>3.77</w:t>
            </w:r>
          </w:p>
        </w:tc>
        <w:tc>
          <w:tcPr>
            <w:tcW w:w="1683" w:type="dxa"/>
          </w:tcPr>
          <w:p w14:paraId="53FB6BB1" w14:textId="77777777" w:rsidR="00383A89" w:rsidRPr="0031110A" w:rsidRDefault="00383A89" w:rsidP="00CB309F">
            <w:pPr>
              <w:rPr>
                <w:b w:val="0"/>
                <w:bCs/>
              </w:rPr>
            </w:pPr>
            <w:r w:rsidRPr="0031110A">
              <w:rPr>
                <w:b w:val="0"/>
                <w:bCs/>
              </w:rPr>
              <w:t>Strongly Agree</w:t>
            </w:r>
          </w:p>
        </w:tc>
      </w:tr>
    </w:tbl>
    <w:p w14:paraId="616CB412" w14:textId="77777777" w:rsidR="004465C3" w:rsidRPr="004465C3" w:rsidRDefault="004465C3" w:rsidP="00856A05">
      <w:pPr>
        <w:spacing w:line="360" w:lineRule="auto"/>
        <w:rPr>
          <w:i/>
          <w:iCs/>
        </w:rPr>
      </w:pPr>
    </w:p>
    <w:p w14:paraId="62B5DDC6" w14:textId="4F6499CA" w:rsidR="00F545D0" w:rsidRPr="004465C3" w:rsidRDefault="00856A05" w:rsidP="00856A05">
      <w:pPr>
        <w:spacing w:line="360" w:lineRule="auto"/>
        <w:rPr>
          <w:i/>
          <w:iCs/>
        </w:rPr>
      </w:pPr>
      <w:r w:rsidRPr="004465C3">
        <w:rPr>
          <w:i/>
          <w:iCs/>
        </w:rPr>
        <w:t xml:space="preserve">Table 3: </w:t>
      </w:r>
      <w:r w:rsidR="000D1152" w:rsidRPr="004465C3">
        <w:rPr>
          <w:i/>
          <w:iCs/>
        </w:rPr>
        <w:t>Objective 1</w:t>
      </w:r>
    </w:p>
    <w:p w14:paraId="087A6859" w14:textId="77777777" w:rsidR="000D1152" w:rsidRPr="000D1152" w:rsidRDefault="000D1152" w:rsidP="00856A05">
      <w:pPr>
        <w:spacing w:line="360" w:lineRule="auto"/>
        <w:rPr>
          <w:i/>
          <w:iCs/>
        </w:rPr>
      </w:pPr>
    </w:p>
    <w:p w14:paraId="45E6C52B" w14:textId="677C0935" w:rsidR="000D1152" w:rsidRPr="0031110A" w:rsidRDefault="0031110A" w:rsidP="006C7E08">
      <w:pPr>
        <w:spacing w:after="240" w:line="360" w:lineRule="auto"/>
        <w:ind w:left="720"/>
        <w:jc w:val="both"/>
        <w:rPr>
          <w:b w:val="0"/>
          <w:bCs/>
        </w:rPr>
      </w:pPr>
      <w:r w:rsidRPr="0031110A">
        <w:t>Discussion:</w:t>
      </w:r>
      <w:r w:rsidRPr="0031110A">
        <w:rPr>
          <w:b w:val="0"/>
          <w:bCs/>
        </w:rPr>
        <w:t xml:space="preserve"> The indicated average weighted mean is “3.77”</w:t>
      </w:r>
      <w:r w:rsidR="00E83ABA">
        <w:rPr>
          <w:b w:val="0"/>
          <w:bCs/>
        </w:rPr>
        <w:t xml:space="preserve"> is</w:t>
      </w:r>
      <w:r w:rsidRPr="0031110A">
        <w:rPr>
          <w:b w:val="0"/>
          <w:bCs/>
        </w:rPr>
        <w:t xml:space="preserve"> interpreted as “Strongly Agree”. The </w:t>
      </w:r>
      <w:r w:rsidR="00E83ABA">
        <w:rPr>
          <w:b w:val="0"/>
          <w:bCs/>
        </w:rPr>
        <w:t>a</w:t>
      </w:r>
      <w:r w:rsidRPr="0031110A">
        <w:rPr>
          <w:b w:val="0"/>
          <w:bCs/>
        </w:rPr>
        <w:t>nalysis states that the system meets the module that will calculate BMI and recommend guidelines based on WHO (World Health Organization).</w:t>
      </w:r>
    </w:p>
    <w:p w14:paraId="5A2A592F" w14:textId="5B9E5314" w:rsidR="00454411" w:rsidRPr="00F5182F" w:rsidRDefault="00F5182F" w:rsidP="00F5182F">
      <w:pPr>
        <w:spacing w:after="240" w:line="360" w:lineRule="auto"/>
        <w:ind w:left="720"/>
        <w:jc w:val="both"/>
        <w:rPr>
          <w:b w:val="0"/>
          <w:bCs/>
        </w:rPr>
      </w:pPr>
      <w:r>
        <w:lastRenderedPageBreak/>
        <w:t xml:space="preserve">Objective </w:t>
      </w:r>
      <w:r w:rsidR="003712DE">
        <w:t>2</w:t>
      </w:r>
      <w:r>
        <w:t xml:space="preserve">: </w:t>
      </w:r>
      <w:r w:rsidRPr="00F5182F">
        <w:rPr>
          <w:b w:val="0"/>
          <w:bCs/>
        </w:rPr>
        <w:t>To develop a module that shows the calories of each meal.</w:t>
      </w:r>
    </w:p>
    <w:tbl>
      <w:tblPr>
        <w:tblStyle w:val="TableGrid"/>
        <w:tblW w:w="9054" w:type="dxa"/>
        <w:tblLook w:val="04A0" w:firstRow="1" w:lastRow="0" w:firstColumn="1" w:lastColumn="0" w:noHBand="0" w:noVBand="1"/>
      </w:tblPr>
      <w:tblGrid>
        <w:gridCol w:w="1950"/>
        <w:gridCol w:w="1183"/>
        <w:gridCol w:w="1109"/>
        <w:gridCol w:w="829"/>
        <w:gridCol w:w="1097"/>
        <w:gridCol w:w="1203"/>
        <w:gridCol w:w="1683"/>
      </w:tblGrid>
      <w:tr w:rsidR="002E1B9A" w14:paraId="18231352" w14:textId="77777777" w:rsidTr="000D1152">
        <w:trPr>
          <w:trHeight w:val="435"/>
        </w:trPr>
        <w:tc>
          <w:tcPr>
            <w:tcW w:w="1950" w:type="dxa"/>
          </w:tcPr>
          <w:p w14:paraId="2582B4AB" w14:textId="77777777" w:rsidR="00243887" w:rsidRDefault="00243887" w:rsidP="00CB309F"/>
        </w:tc>
        <w:tc>
          <w:tcPr>
            <w:tcW w:w="1183" w:type="dxa"/>
          </w:tcPr>
          <w:p w14:paraId="2259BDF8" w14:textId="77777777" w:rsidR="00243887" w:rsidRDefault="00243887" w:rsidP="00CB309F">
            <w:r w:rsidRPr="00096EEE">
              <w:t>Strongly Disagree</w:t>
            </w:r>
          </w:p>
        </w:tc>
        <w:tc>
          <w:tcPr>
            <w:tcW w:w="1109" w:type="dxa"/>
          </w:tcPr>
          <w:p w14:paraId="67D98F42" w14:textId="77777777" w:rsidR="00243887" w:rsidRDefault="00243887" w:rsidP="00CB309F">
            <w:r w:rsidRPr="00096EEE">
              <w:t>Disagree</w:t>
            </w:r>
          </w:p>
        </w:tc>
        <w:tc>
          <w:tcPr>
            <w:tcW w:w="829" w:type="dxa"/>
          </w:tcPr>
          <w:p w14:paraId="2059D1B6" w14:textId="77777777" w:rsidR="00243887" w:rsidRDefault="00243887" w:rsidP="00CB309F">
            <w:r w:rsidRPr="00096EEE">
              <w:t>Agree</w:t>
            </w:r>
          </w:p>
        </w:tc>
        <w:tc>
          <w:tcPr>
            <w:tcW w:w="1097" w:type="dxa"/>
          </w:tcPr>
          <w:p w14:paraId="30CEFAD3" w14:textId="77777777" w:rsidR="00243887" w:rsidRDefault="00243887" w:rsidP="00CB309F">
            <w:r w:rsidRPr="00096EEE">
              <w:t>Strongly Agree</w:t>
            </w:r>
          </w:p>
        </w:tc>
        <w:tc>
          <w:tcPr>
            <w:tcW w:w="1203" w:type="dxa"/>
          </w:tcPr>
          <w:p w14:paraId="0F7943FA" w14:textId="77777777" w:rsidR="00243887" w:rsidRDefault="00243887" w:rsidP="00CB309F">
            <w:r w:rsidRPr="00096EEE">
              <w:t>Weighted Mean</w:t>
            </w:r>
          </w:p>
        </w:tc>
        <w:tc>
          <w:tcPr>
            <w:tcW w:w="1683" w:type="dxa"/>
          </w:tcPr>
          <w:p w14:paraId="3A3180B3" w14:textId="77777777" w:rsidR="00243887" w:rsidRDefault="00243887" w:rsidP="00CB309F">
            <w:r w:rsidRPr="00096EEE">
              <w:t>Interpretation</w:t>
            </w:r>
          </w:p>
        </w:tc>
      </w:tr>
      <w:tr w:rsidR="002E1B9A" w14:paraId="54EA8B26" w14:textId="77777777" w:rsidTr="000D1152">
        <w:trPr>
          <w:trHeight w:val="1129"/>
        </w:trPr>
        <w:tc>
          <w:tcPr>
            <w:tcW w:w="1950" w:type="dxa"/>
          </w:tcPr>
          <w:p w14:paraId="14A8DE6C" w14:textId="77777777" w:rsidR="00243887" w:rsidRPr="0031110A" w:rsidRDefault="00243887" w:rsidP="00CB309F">
            <w:pPr>
              <w:rPr>
                <w:b w:val="0"/>
                <w:bCs/>
              </w:rPr>
            </w:pPr>
            <w:r w:rsidRPr="0031110A">
              <w:rPr>
                <w:b w:val="0"/>
                <w:bCs/>
              </w:rPr>
              <w:t>1. The calories and nutrition stated in each recipe are helpful.</w:t>
            </w:r>
          </w:p>
        </w:tc>
        <w:tc>
          <w:tcPr>
            <w:tcW w:w="1183" w:type="dxa"/>
          </w:tcPr>
          <w:p w14:paraId="2D69A077" w14:textId="77777777" w:rsidR="00243887" w:rsidRPr="0031110A" w:rsidRDefault="00243887" w:rsidP="00CB309F">
            <w:pPr>
              <w:rPr>
                <w:b w:val="0"/>
                <w:bCs/>
              </w:rPr>
            </w:pPr>
          </w:p>
        </w:tc>
        <w:tc>
          <w:tcPr>
            <w:tcW w:w="1109" w:type="dxa"/>
          </w:tcPr>
          <w:p w14:paraId="483DB6CB" w14:textId="77777777" w:rsidR="00243887" w:rsidRPr="0031110A" w:rsidRDefault="00243887" w:rsidP="00CB309F">
            <w:pPr>
              <w:rPr>
                <w:b w:val="0"/>
                <w:bCs/>
              </w:rPr>
            </w:pPr>
          </w:p>
        </w:tc>
        <w:tc>
          <w:tcPr>
            <w:tcW w:w="829" w:type="dxa"/>
          </w:tcPr>
          <w:p w14:paraId="029A611E" w14:textId="77777777" w:rsidR="00243887" w:rsidRPr="0031110A" w:rsidRDefault="00243887" w:rsidP="00CB309F">
            <w:pPr>
              <w:rPr>
                <w:b w:val="0"/>
                <w:bCs/>
              </w:rPr>
            </w:pPr>
            <w:r w:rsidRPr="0031110A">
              <w:rPr>
                <w:b w:val="0"/>
                <w:bCs/>
              </w:rPr>
              <w:t>10</w:t>
            </w:r>
          </w:p>
        </w:tc>
        <w:tc>
          <w:tcPr>
            <w:tcW w:w="1097" w:type="dxa"/>
          </w:tcPr>
          <w:p w14:paraId="778C676E" w14:textId="77777777" w:rsidR="00243887" w:rsidRPr="0031110A" w:rsidRDefault="00243887" w:rsidP="00CB309F">
            <w:pPr>
              <w:rPr>
                <w:b w:val="0"/>
                <w:bCs/>
              </w:rPr>
            </w:pPr>
            <w:r w:rsidRPr="0031110A">
              <w:rPr>
                <w:b w:val="0"/>
                <w:bCs/>
              </w:rPr>
              <w:t>21</w:t>
            </w:r>
          </w:p>
        </w:tc>
        <w:tc>
          <w:tcPr>
            <w:tcW w:w="1203" w:type="dxa"/>
          </w:tcPr>
          <w:p w14:paraId="6068D542" w14:textId="77777777" w:rsidR="00243887" w:rsidRPr="0031110A" w:rsidRDefault="00243887" w:rsidP="00CB309F">
            <w:pPr>
              <w:rPr>
                <w:b w:val="0"/>
                <w:bCs/>
              </w:rPr>
            </w:pPr>
            <w:r w:rsidRPr="0031110A">
              <w:rPr>
                <w:b w:val="0"/>
                <w:bCs/>
              </w:rPr>
              <w:t>3.68</w:t>
            </w:r>
          </w:p>
        </w:tc>
        <w:tc>
          <w:tcPr>
            <w:tcW w:w="1683" w:type="dxa"/>
          </w:tcPr>
          <w:p w14:paraId="30CA1DEB" w14:textId="77777777" w:rsidR="00243887" w:rsidRPr="0031110A" w:rsidRDefault="00243887" w:rsidP="00CB309F">
            <w:pPr>
              <w:rPr>
                <w:b w:val="0"/>
                <w:bCs/>
              </w:rPr>
            </w:pPr>
            <w:r w:rsidRPr="0031110A">
              <w:rPr>
                <w:b w:val="0"/>
                <w:bCs/>
              </w:rPr>
              <w:t>Strongly Agree</w:t>
            </w:r>
          </w:p>
        </w:tc>
      </w:tr>
      <w:tr w:rsidR="002E1B9A" w14:paraId="4D88E305" w14:textId="77777777" w:rsidTr="000D1152">
        <w:trPr>
          <w:trHeight w:val="1319"/>
        </w:trPr>
        <w:tc>
          <w:tcPr>
            <w:tcW w:w="1950" w:type="dxa"/>
          </w:tcPr>
          <w:p w14:paraId="44E91549" w14:textId="77777777" w:rsidR="00243887" w:rsidRPr="0031110A" w:rsidRDefault="00243887" w:rsidP="00CB309F">
            <w:pPr>
              <w:rPr>
                <w:b w:val="0"/>
                <w:bCs/>
              </w:rPr>
            </w:pPr>
            <w:r w:rsidRPr="0031110A">
              <w:rPr>
                <w:b w:val="0"/>
                <w:bCs/>
              </w:rPr>
              <w:t>2. Each meal shows complete ingredients and procedures.</w:t>
            </w:r>
          </w:p>
        </w:tc>
        <w:tc>
          <w:tcPr>
            <w:tcW w:w="1183" w:type="dxa"/>
          </w:tcPr>
          <w:p w14:paraId="3CE25B40" w14:textId="77777777" w:rsidR="00243887" w:rsidRPr="0031110A" w:rsidRDefault="00243887" w:rsidP="00CB309F">
            <w:pPr>
              <w:rPr>
                <w:b w:val="0"/>
                <w:bCs/>
              </w:rPr>
            </w:pPr>
          </w:p>
        </w:tc>
        <w:tc>
          <w:tcPr>
            <w:tcW w:w="1109" w:type="dxa"/>
          </w:tcPr>
          <w:p w14:paraId="52D375E6" w14:textId="77777777" w:rsidR="00243887" w:rsidRPr="0031110A" w:rsidRDefault="00243887" w:rsidP="00CB309F">
            <w:pPr>
              <w:rPr>
                <w:b w:val="0"/>
                <w:bCs/>
              </w:rPr>
            </w:pPr>
            <w:r w:rsidRPr="0031110A">
              <w:rPr>
                <w:b w:val="0"/>
                <w:bCs/>
              </w:rPr>
              <w:t>1</w:t>
            </w:r>
          </w:p>
        </w:tc>
        <w:tc>
          <w:tcPr>
            <w:tcW w:w="829" w:type="dxa"/>
          </w:tcPr>
          <w:p w14:paraId="155ED59E" w14:textId="77777777" w:rsidR="00243887" w:rsidRPr="0031110A" w:rsidRDefault="00243887" w:rsidP="00CB309F">
            <w:pPr>
              <w:rPr>
                <w:b w:val="0"/>
                <w:bCs/>
              </w:rPr>
            </w:pPr>
            <w:r w:rsidRPr="0031110A">
              <w:rPr>
                <w:b w:val="0"/>
                <w:bCs/>
              </w:rPr>
              <w:t>8</w:t>
            </w:r>
          </w:p>
        </w:tc>
        <w:tc>
          <w:tcPr>
            <w:tcW w:w="1097" w:type="dxa"/>
          </w:tcPr>
          <w:p w14:paraId="7235D8CD" w14:textId="77777777" w:rsidR="00243887" w:rsidRPr="0031110A" w:rsidRDefault="00243887" w:rsidP="00CB309F">
            <w:pPr>
              <w:rPr>
                <w:b w:val="0"/>
                <w:bCs/>
              </w:rPr>
            </w:pPr>
            <w:r w:rsidRPr="0031110A">
              <w:rPr>
                <w:b w:val="0"/>
                <w:bCs/>
              </w:rPr>
              <w:t>22</w:t>
            </w:r>
          </w:p>
        </w:tc>
        <w:tc>
          <w:tcPr>
            <w:tcW w:w="1203" w:type="dxa"/>
          </w:tcPr>
          <w:p w14:paraId="16CB187A" w14:textId="77777777" w:rsidR="00243887" w:rsidRPr="0031110A" w:rsidRDefault="00243887" w:rsidP="00CB309F">
            <w:pPr>
              <w:rPr>
                <w:b w:val="0"/>
                <w:bCs/>
              </w:rPr>
            </w:pPr>
            <w:r w:rsidRPr="0031110A">
              <w:rPr>
                <w:b w:val="0"/>
                <w:bCs/>
              </w:rPr>
              <w:t>3.68</w:t>
            </w:r>
          </w:p>
        </w:tc>
        <w:tc>
          <w:tcPr>
            <w:tcW w:w="1683" w:type="dxa"/>
          </w:tcPr>
          <w:p w14:paraId="0876B84C" w14:textId="77777777" w:rsidR="00243887" w:rsidRPr="0031110A" w:rsidRDefault="00243887" w:rsidP="00CB309F">
            <w:pPr>
              <w:rPr>
                <w:b w:val="0"/>
                <w:bCs/>
              </w:rPr>
            </w:pPr>
            <w:r w:rsidRPr="0031110A">
              <w:rPr>
                <w:b w:val="0"/>
                <w:bCs/>
              </w:rPr>
              <w:t>Strongly Agree</w:t>
            </w:r>
          </w:p>
        </w:tc>
      </w:tr>
      <w:tr w:rsidR="002E1B9A" w14:paraId="311D2BD0" w14:textId="77777777" w:rsidTr="000D1152">
        <w:trPr>
          <w:trHeight w:val="2204"/>
        </w:trPr>
        <w:tc>
          <w:tcPr>
            <w:tcW w:w="1950" w:type="dxa"/>
          </w:tcPr>
          <w:p w14:paraId="177A257D" w14:textId="77777777" w:rsidR="00243887" w:rsidRPr="0031110A" w:rsidRDefault="00243887" w:rsidP="00CB309F">
            <w:pPr>
              <w:rPr>
                <w:b w:val="0"/>
                <w:bCs/>
              </w:rPr>
            </w:pPr>
            <w:r w:rsidRPr="0031110A">
              <w:rPr>
                <w:b w:val="0"/>
                <w:bCs/>
              </w:rPr>
              <w:t xml:space="preserve"> 3. The user will definitely follow the ingredients and procedure that the chatbot gave.</w:t>
            </w:r>
          </w:p>
        </w:tc>
        <w:tc>
          <w:tcPr>
            <w:tcW w:w="1183" w:type="dxa"/>
          </w:tcPr>
          <w:p w14:paraId="43FCEAC0" w14:textId="77777777" w:rsidR="00243887" w:rsidRPr="0031110A" w:rsidRDefault="00243887" w:rsidP="00CB309F">
            <w:pPr>
              <w:rPr>
                <w:b w:val="0"/>
                <w:bCs/>
              </w:rPr>
            </w:pPr>
          </w:p>
        </w:tc>
        <w:tc>
          <w:tcPr>
            <w:tcW w:w="1109" w:type="dxa"/>
          </w:tcPr>
          <w:p w14:paraId="58C6A662" w14:textId="77777777" w:rsidR="00243887" w:rsidRPr="0031110A" w:rsidRDefault="00243887" w:rsidP="00CB309F">
            <w:pPr>
              <w:rPr>
                <w:b w:val="0"/>
                <w:bCs/>
              </w:rPr>
            </w:pPr>
            <w:r w:rsidRPr="0031110A">
              <w:rPr>
                <w:b w:val="0"/>
                <w:bCs/>
              </w:rPr>
              <w:t>1</w:t>
            </w:r>
          </w:p>
        </w:tc>
        <w:tc>
          <w:tcPr>
            <w:tcW w:w="829" w:type="dxa"/>
          </w:tcPr>
          <w:p w14:paraId="57E9E740" w14:textId="77777777" w:rsidR="00243887" w:rsidRPr="0031110A" w:rsidRDefault="00243887" w:rsidP="00CB309F">
            <w:pPr>
              <w:rPr>
                <w:b w:val="0"/>
                <w:bCs/>
              </w:rPr>
            </w:pPr>
            <w:r w:rsidRPr="0031110A">
              <w:rPr>
                <w:b w:val="0"/>
                <w:bCs/>
              </w:rPr>
              <w:t>15</w:t>
            </w:r>
          </w:p>
        </w:tc>
        <w:tc>
          <w:tcPr>
            <w:tcW w:w="1097" w:type="dxa"/>
          </w:tcPr>
          <w:p w14:paraId="4359606F" w14:textId="77777777" w:rsidR="00243887" w:rsidRPr="0031110A" w:rsidRDefault="00243887" w:rsidP="00CB309F">
            <w:pPr>
              <w:rPr>
                <w:b w:val="0"/>
                <w:bCs/>
              </w:rPr>
            </w:pPr>
            <w:r w:rsidRPr="0031110A">
              <w:rPr>
                <w:b w:val="0"/>
                <w:bCs/>
              </w:rPr>
              <w:t>15</w:t>
            </w:r>
          </w:p>
        </w:tc>
        <w:tc>
          <w:tcPr>
            <w:tcW w:w="1203" w:type="dxa"/>
          </w:tcPr>
          <w:p w14:paraId="56D56886" w14:textId="77777777" w:rsidR="00243887" w:rsidRPr="0031110A" w:rsidRDefault="00243887" w:rsidP="00CB309F">
            <w:pPr>
              <w:rPr>
                <w:b w:val="0"/>
                <w:bCs/>
              </w:rPr>
            </w:pPr>
            <w:r w:rsidRPr="0031110A">
              <w:rPr>
                <w:b w:val="0"/>
                <w:bCs/>
              </w:rPr>
              <w:t>3.45</w:t>
            </w:r>
          </w:p>
        </w:tc>
        <w:tc>
          <w:tcPr>
            <w:tcW w:w="1683" w:type="dxa"/>
          </w:tcPr>
          <w:p w14:paraId="5417D397" w14:textId="77777777" w:rsidR="00243887" w:rsidRPr="0031110A" w:rsidRDefault="00243887" w:rsidP="00CB309F">
            <w:pPr>
              <w:rPr>
                <w:b w:val="0"/>
                <w:bCs/>
              </w:rPr>
            </w:pPr>
            <w:r w:rsidRPr="0031110A">
              <w:rPr>
                <w:b w:val="0"/>
                <w:bCs/>
              </w:rPr>
              <w:t>Strongly Agree</w:t>
            </w:r>
          </w:p>
        </w:tc>
      </w:tr>
      <w:tr w:rsidR="002E1B9A" w14:paraId="03AA5F8B" w14:textId="77777777" w:rsidTr="000D1152">
        <w:trPr>
          <w:trHeight w:val="1755"/>
        </w:trPr>
        <w:tc>
          <w:tcPr>
            <w:tcW w:w="1950" w:type="dxa"/>
          </w:tcPr>
          <w:p w14:paraId="472689E0" w14:textId="77777777" w:rsidR="00243887" w:rsidRPr="0031110A" w:rsidRDefault="00243887" w:rsidP="00CB309F">
            <w:pPr>
              <w:rPr>
                <w:b w:val="0"/>
                <w:bCs/>
              </w:rPr>
            </w:pPr>
            <w:r w:rsidRPr="0031110A">
              <w:rPr>
                <w:b w:val="0"/>
                <w:bCs/>
              </w:rPr>
              <w:t>4. The chatbot shows the importance of the calorie intake the user needs to take.</w:t>
            </w:r>
          </w:p>
        </w:tc>
        <w:tc>
          <w:tcPr>
            <w:tcW w:w="1183" w:type="dxa"/>
          </w:tcPr>
          <w:p w14:paraId="2C8442DF" w14:textId="77777777" w:rsidR="00243887" w:rsidRPr="0031110A" w:rsidRDefault="00243887" w:rsidP="00CB309F">
            <w:pPr>
              <w:rPr>
                <w:b w:val="0"/>
                <w:bCs/>
              </w:rPr>
            </w:pPr>
          </w:p>
        </w:tc>
        <w:tc>
          <w:tcPr>
            <w:tcW w:w="1109" w:type="dxa"/>
          </w:tcPr>
          <w:p w14:paraId="69063F73" w14:textId="77777777" w:rsidR="00243887" w:rsidRPr="0031110A" w:rsidRDefault="00243887" w:rsidP="00CB309F">
            <w:pPr>
              <w:rPr>
                <w:b w:val="0"/>
                <w:bCs/>
              </w:rPr>
            </w:pPr>
            <w:r w:rsidRPr="0031110A">
              <w:rPr>
                <w:b w:val="0"/>
                <w:bCs/>
              </w:rPr>
              <w:t>1</w:t>
            </w:r>
          </w:p>
        </w:tc>
        <w:tc>
          <w:tcPr>
            <w:tcW w:w="829" w:type="dxa"/>
          </w:tcPr>
          <w:p w14:paraId="2FBD01D5" w14:textId="77777777" w:rsidR="00243887" w:rsidRPr="0031110A" w:rsidRDefault="00243887" w:rsidP="00CB309F">
            <w:pPr>
              <w:rPr>
                <w:b w:val="0"/>
                <w:bCs/>
              </w:rPr>
            </w:pPr>
            <w:r w:rsidRPr="0031110A">
              <w:rPr>
                <w:b w:val="0"/>
                <w:bCs/>
              </w:rPr>
              <w:t>9</w:t>
            </w:r>
          </w:p>
        </w:tc>
        <w:tc>
          <w:tcPr>
            <w:tcW w:w="1097" w:type="dxa"/>
          </w:tcPr>
          <w:p w14:paraId="00FC272B" w14:textId="77777777" w:rsidR="00243887" w:rsidRPr="0031110A" w:rsidRDefault="00243887" w:rsidP="00CB309F">
            <w:pPr>
              <w:rPr>
                <w:b w:val="0"/>
                <w:bCs/>
              </w:rPr>
            </w:pPr>
            <w:r w:rsidRPr="0031110A">
              <w:rPr>
                <w:b w:val="0"/>
                <w:bCs/>
              </w:rPr>
              <w:t>21</w:t>
            </w:r>
          </w:p>
        </w:tc>
        <w:tc>
          <w:tcPr>
            <w:tcW w:w="1203" w:type="dxa"/>
          </w:tcPr>
          <w:p w14:paraId="6477477A" w14:textId="77777777" w:rsidR="00243887" w:rsidRPr="0031110A" w:rsidRDefault="00243887" w:rsidP="00CB309F">
            <w:pPr>
              <w:rPr>
                <w:b w:val="0"/>
                <w:bCs/>
              </w:rPr>
            </w:pPr>
            <w:r w:rsidRPr="0031110A">
              <w:rPr>
                <w:b w:val="0"/>
                <w:bCs/>
              </w:rPr>
              <w:t>3.65</w:t>
            </w:r>
          </w:p>
        </w:tc>
        <w:tc>
          <w:tcPr>
            <w:tcW w:w="1683" w:type="dxa"/>
          </w:tcPr>
          <w:p w14:paraId="4EFE0FA0" w14:textId="77777777" w:rsidR="00243887" w:rsidRPr="0031110A" w:rsidRDefault="00243887" w:rsidP="00CB309F">
            <w:pPr>
              <w:rPr>
                <w:b w:val="0"/>
                <w:bCs/>
              </w:rPr>
            </w:pPr>
            <w:r w:rsidRPr="0031110A">
              <w:rPr>
                <w:b w:val="0"/>
                <w:bCs/>
              </w:rPr>
              <w:t>Strongly Agree</w:t>
            </w:r>
          </w:p>
        </w:tc>
      </w:tr>
      <w:tr w:rsidR="002E1B9A" w14:paraId="33E73B74" w14:textId="77777777" w:rsidTr="000D1152">
        <w:trPr>
          <w:trHeight w:val="1319"/>
        </w:trPr>
        <w:tc>
          <w:tcPr>
            <w:tcW w:w="1950" w:type="dxa"/>
          </w:tcPr>
          <w:p w14:paraId="3A2018FC" w14:textId="77777777" w:rsidR="00243887" w:rsidRPr="0031110A" w:rsidRDefault="00243887" w:rsidP="00CB309F">
            <w:pPr>
              <w:rPr>
                <w:b w:val="0"/>
                <w:bCs/>
              </w:rPr>
            </w:pPr>
            <w:r w:rsidRPr="0031110A">
              <w:rPr>
                <w:b w:val="0"/>
                <w:bCs/>
              </w:rPr>
              <w:t>5. The calories and nutrition on every meal/recipe are accurate.</w:t>
            </w:r>
          </w:p>
        </w:tc>
        <w:tc>
          <w:tcPr>
            <w:tcW w:w="1183" w:type="dxa"/>
          </w:tcPr>
          <w:p w14:paraId="7C6B4BF1" w14:textId="77777777" w:rsidR="00243887" w:rsidRPr="0031110A" w:rsidRDefault="00243887" w:rsidP="00CB309F">
            <w:pPr>
              <w:rPr>
                <w:b w:val="0"/>
                <w:bCs/>
              </w:rPr>
            </w:pPr>
          </w:p>
        </w:tc>
        <w:tc>
          <w:tcPr>
            <w:tcW w:w="1109" w:type="dxa"/>
          </w:tcPr>
          <w:p w14:paraId="3B4D58EF" w14:textId="77777777" w:rsidR="00243887" w:rsidRPr="0031110A" w:rsidRDefault="00243887" w:rsidP="00CB309F">
            <w:pPr>
              <w:rPr>
                <w:b w:val="0"/>
                <w:bCs/>
              </w:rPr>
            </w:pPr>
          </w:p>
        </w:tc>
        <w:tc>
          <w:tcPr>
            <w:tcW w:w="829" w:type="dxa"/>
          </w:tcPr>
          <w:p w14:paraId="21599062" w14:textId="77777777" w:rsidR="00243887" w:rsidRPr="0031110A" w:rsidRDefault="00243887" w:rsidP="00CB309F">
            <w:pPr>
              <w:rPr>
                <w:b w:val="0"/>
                <w:bCs/>
              </w:rPr>
            </w:pPr>
            <w:r w:rsidRPr="0031110A">
              <w:rPr>
                <w:b w:val="0"/>
                <w:bCs/>
              </w:rPr>
              <w:t>12</w:t>
            </w:r>
          </w:p>
        </w:tc>
        <w:tc>
          <w:tcPr>
            <w:tcW w:w="1097" w:type="dxa"/>
          </w:tcPr>
          <w:p w14:paraId="0404C4FD" w14:textId="77777777" w:rsidR="00243887" w:rsidRPr="0031110A" w:rsidRDefault="00243887" w:rsidP="00CB309F">
            <w:pPr>
              <w:rPr>
                <w:b w:val="0"/>
                <w:bCs/>
              </w:rPr>
            </w:pPr>
            <w:r w:rsidRPr="0031110A">
              <w:rPr>
                <w:b w:val="0"/>
                <w:bCs/>
              </w:rPr>
              <w:t>19</w:t>
            </w:r>
          </w:p>
        </w:tc>
        <w:tc>
          <w:tcPr>
            <w:tcW w:w="1203" w:type="dxa"/>
          </w:tcPr>
          <w:p w14:paraId="4605D907" w14:textId="77777777" w:rsidR="00243887" w:rsidRPr="0031110A" w:rsidRDefault="00243887" w:rsidP="00CB309F">
            <w:pPr>
              <w:rPr>
                <w:b w:val="0"/>
                <w:bCs/>
              </w:rPr>
            </w:pPr>
            <w:r w:rsidRPr="0031110A">
              <w:rPr>
                <w:b w:val="0"/>
                <w:bCs/>
              </w:rPr>
              <w:t>3.61</w:t>
            </w:r>
          </w:p>
        </w:tc>
        <w:tc>
          <w:tcPr>
            <w:tcW w:w="1683" w:type="dxa"/>
          </w:tcPr>
          <w:p w14:paraId="6963C771" w14:textId="77777777" w:rsidR="00243887" w:rsidRPr="0031110A" w:rsidRDefault="00243887" w:rsidP="00CB309F">
            <w:pPr>
              <w:rPr>
                <w:b w:val="0"/>
                <w:bCs/>
              </w:rPr>
            </w:pPr>
            <w:r w:rsidRPr="0031110A">
              <w:rPr>
                <w:b w:val="0"/>
                <w:bCs/>
              </w:rPr>
              <w:t>Strongly Agree</w:t>
            </w:r>
          </w:p>
        </w:tc>
      </w:tr>
      <w:tr w:rsidR="002E1B9A" w14:paraId="2D916FDA" w14:textId="77777777" w:rsidTr="000D1152">
        <w:trPr>
          <w:trHeight w:val="435"/>
        </w:trPr>
        <w:tc>
          <w:tcPr>
            <w:tcW w:w="1950" w:type="dxa"/>
          </w:tcPr>
          <w:p w14:paraId="48E09F37" w14:textId="77777777" w:rsidR="00243887" w:rsidRPr="0031110A" w:rsidRDefault="00243887" w:rsidP="00CB309F">
            <w:pPr>
              <w:rPr>
                <w:b w:val="0"/>
                <w:bCs/>
              </w:rPr>
            </w:pPr>
          </w:p>
        </w:tc>
        <w:tc>
          <w:tcPr>
            <w:tcW w:w="1183" w:type="dxa"/>
          </w:tcPr>
          <w:p w14:paraId="6C48E528" w14:textId="77777777" w:rsidR="00243887" w:rsidRPr="0031110A" w:rsidRDefault="00243887" w:rsidP="00CB309F">
            <w:pPr>
              <w:rPr>
                <w:b w:val="0"/>
                <w:bCs/>
              </w:rPr>
            </w:pPr>
          </w:p>
        </w:tc>
        <w:tc>
          <w:tcPr>
            <w:tcW w:w="1109" w:type="dxa"/>
          </w:tcPr>
          <w:p w14:paraId="438C2A1D" w14:textId="77777777" w:rsidR="00243887" w:rsidRPr="0031110A" w:rsidRDefault="00243887" w:rsidP="00CB309F">
            <w:pPr>
              <w:rPr>
                <w:b w:val="0"/>
                <w:bCs/>
              </w:rPr>
            </w:pPr>
          </w:p>
        </w:tc>
        <w:tc>
          <w:tcPr>
            <w:tcW w:w="829" w:type="dxa"/>
          </w:tcPr>
          <w:p w14:paraId="73387AAA" w14:textId="77777777" w:rsidR="00243887" w:rsidRPr="0031110A" w:rsidRDefault="00243887" w:rsidP="00CB309F">
            <w:pPr>
              <w:rPr>
                <w:b w:val="0"/>
                <w:bCs/>
              </w:rPr>
            </w:pPr>
          </w:p>
        </w:tc>
        <w:tc>
          <w:tcPr>
            <w:tcW w:w="1097" w:type="dxa"/>
          </w:tcPr>
          <w:p w14:paraId="58C6CDAF" w14:textId="77777777" w:rsidR="00243887" w:rsidRPr="0031110A" w:rsidRDefault="00243887" w:rsidP="00CB309F">
            <w:pPr>
              <w:rPr>
                <w:b w:val="0"/>
                <w:bCs/>
              </w:rPr>
            </w:pPr>
            <w:r w:rsidRPr="0031110A">
              <w:rPr>
                <w:b w:val="0"/>
                <w:bCs/>
              </w:rPr>
              <w:t>Average</w:t>
            </w:r>
          </w:p>
        </w:tc>
        <w:tc>
          <w:tcPr>
            <w:tcW w:w="1203" w:type="dxa"/>
          </w:tcPr>
          <w:p w14:paraId="5DCD8B37" w14:textId="77777777" w:rsidR="00243887" w:rsidRPr="0031110A" w:rsidRDefault="00243887" w:rsidP="00CB309F">
            <w:pPr>
              <w:rPr>
                <w:b w:val="0"/>
                <w:bCs/>
              </w:rPr>
            </w:pPr>
            <w:r w:rsidRPr="0031110A">
              <w:rPr>
                <w:b w:val="0"/>
                <w:bCs/>
              </w:rPr>
              <w:t>3.61</w:t>
            </w:r>
          </w:p>
        </w:tc>
        <w:tc>
          <w:tcPr>
            <w:tcW w:w="1683" w:type="dxa"/>
          </w:tcPr>
          <w:p w14:paraId="31629240" w14:textId="77777777" w:rsidR="00243887" w:rsidRPr="0031110A" w:rsidRDefault="00243887" w:rsidP="00CB309F">
            <w:pPr>
              <w:rPr>
                <w:b w:val="0"/>
                <w:bCs/>
              </w:rPr>
            </w:pPr>
            <w:r w:rsidRPr="0031110A">
              <w:rPr>
                <w:b w:val="0"/>
                <w:bCs/>
              </w:rPr>
              <w:t>Strongly Agree</w:t>
            </w:r>
          </w:p>
        </w:tc>
      </w:tr>
    </w:tbl>
    <w:p w14:paraId="1A9BC896" w14:textId="77777777" w:rsidR="004465C3" w:rsidRDefault="004465C3" w:rsidP="000D1152">
      <w:pPr>
        <w:spacing w:line="360" w:lineRule="auto"/>
        <w:rPr>
          <w:i/>
          <w:iCs/>
        </w:rPr>
      </w:pPr>
    </w:p>
    <w:p w14:paraId="1FAE64BE" w14:textId="5E3461E0" w:rsidR="002E1B9A" w:rsidRPr="004465C3" w:rsidRDefault="000D1152" w:rsidP="000D1152">
      <w:pPr>
        <w:spacing w:line="360" w:lineRule="auto"/>
        <w:rPr>
          <w:i/>
          <w:iCs/>
        </w:rPr>
      </w:pPr>
      <w:r w:rsidRPr="004465C3">
        <w:rPr>
          <w:i/>
          <w:iCs/>
        </w:rPr>
        <w:t>Table 4: Objective 2</w:t>
      </w:r>
    </w:p>
    <w:p w14:paraId="0AF75015" w14:textId="77777777" w:rsidR="000D1152" w:rsidRPr="000D1152" w:rsidRDefault="000D1152" w:rsidP="000D1152">
      <w:pPr>
        <w:spacing w:line="360" w:lineRule="auto"/>
        <w:rPr>
          <w:b w:val="0"/>
          <w:bCs/>
          <w:i/>
          <w:iCs/>
        </w:rPr>
      </w:pPr>
    </w:p>
    <w:p w14:paraId="279D1FFA" w14:textId="6094C656" w:rsidR="002E1B9A" w:rsidRDefault="002E1B9A" w:rsidP="002E1B9A">
      <w:pPr>
        <w:spacing w:after="240" w:line="360" w:lineRule="auto"/>
        <w:ind w:left="720"/>
        <w:jc w:val="both"/>
        <w:rPr>
          <w:b w:val="0"/>
        </w:rPr>
      </w:pPr>
      <w:r w:rsidRPr="000A3745">
        <w:rPr>
          <w:bCs/>
        </w:rPr>
        <w:t xml:space="preserve">Discussion: </w:t>
      </w:r>
      <w:r w:rsidRPr="002E1B9A">
        <w:rPr>
          <w:b w:val="0"/>
        </w:rPr>
        <w:t>The indicated average weighted mean is “3.61” interpreted as “Strongly Agree”. The Analysis states that the system meets a module that shows the calories of each meal.</w:t>
      </w:r>
    </w:p>
    <w:p w14:paraId="4476FBA7" w14:textId="77777777" w:rsidR="002E1B9A" w:rsidRDefault="002E1B9A" w:rsidP="00454411">
      <w:pPr>
        <w:jc w:val="left"/>
      </w:pPr>
    </w:p>
    <w:p w14:paraId="18BDA81A" w14:textId="5B108E6D" w:rsidR="00454411" w:rsidRPr="00F5182F" w:rsidRDefault="00F5182F" w:rsidP="00F5182F">
      <w:pPr>
        <w:spacing w:after="240" w:line="360" w:lineRule="auto"/>
        <w:ind w:left="720"/>
        <w:jc w:val="both"/>
        <w:rPr>
          <w:b w:val="0"/>
          <w:bCs/>
        </w:rPr>
      </w:pPr>
      <w:r>
        <w:lastRenderedPageBreak/>
        <w:t xml:space="preserve">Objective </w:t>
      </w:r>
      <w:r w:rsidR="002E1B9A">
        <w:t>3</w:t>
      </w:r>
      <w:r>
        <w:t xml:space="preserve">: </w:t>
      </w:r>
      <w:r w:rsidRPr="00F5182F">
        <w:rPr>
          <w:b w:val="0"/>
          <w:bCs/>
        </w:rPr>
        <w:t>To develop an application that will respond to the end user's food inquiry.</w:t>
      </w:r>
    </w:p>
    <w:tbl>
      <w:tblPr>
        <w:tblStyle w:val="TableGrid"/>
        <w:tblW w:w="9150" w:type="dxa"/>
        <w:tblLook w:val="04A0" w:firstRow="1" w:lastRow="0" w:firstColumn="1" w:lastColumn="0" w:noHBand="0" w:noVBand="1"/>
      </w:tblPr>
      <w:tblGrid>
        <w:gridCol w:w="1537"/>
        <w:gridCol w:w="1209"/>
        <w:gridCol w:w="1174"/>
        <w:gridCol w:w="871"/>
        <w:gridCol w:w="1414"/>
        <w:gridCol w:w="1262"/>
        <w:gridCol w:w="1683"/>
      </w:tblGrid>
      <w:tr w:rsidR="00D97CB2" w14:paraId="3C384CBF" w14:textId="77777777" w:rsidTr="002E1B9A">
        <w:trPr>
          <w:trHeight w:val="492"/>
        </w:trPr>
        <w:tc>
          <w:tcPr>
            <w:tcW w:w="1537" w:type="dxa"/>
          </w:tcPr>
          <w:p w14:paraId="79AAFA2D" w14:textId="77777777" w:rsidR="00D97CB2" w:rsidRDefault="00D97CB2" w:rsidP="00CB309F"/>
        </w:tc>
        <w:tc>
          <w:tcPr>
            <w:tcW w:w="1209" w:type="dxa"/>
          </w:tcPr>
          <w:p w14:paraId="2F4C7B1F" w14:textId="77777777" w:rsidR="00D97CB2" w:rsidRDefault="00D97CB2" w:rsidP="00CB309F">
            <w:r w:rsidRPr="00096EEE">
              <w:t>Strongly Disagree</w:t>
            </w:r>
          </w:p>
        </w:tc>
        <w:tc>
          <w:tcPr>
            <w:tcW w:w="1174" w:type="dxa"/>
          </w:tcPr>
          <w:p w14:paraId="241C27F5" w14:textId="77777777" w:rsidR="00D97CB2" w:rsidRDefault="00D97CB2" w:rsidP="00CB309F">
            <w:r w:rsidRPr="00096EEE">
              <w:t>Disagree</w:t>
            </w:r>
          </w:p>
        </w:tc>
        <w:tc>
          <w:tcPr>
            <w:tcW w:w="871" w:type="dxa"/>
          </w:tcPr>
          <w:p w14:paraId="6735B7B8" w14:textId="77777777" w:rsidR="00D97CB2" w:rsidRDefault="00D97CB2" w:rsidP="00CB309F">
            <w:r w:rsidRPr="00096EEE">
              <w:t>Agree</w:t>
            </w:r>
          </w:p>
        </w:tc>
        <w:tc>
          <w:tcPr>
            <w:tcW w:w="1414" w:type="dxa"/>
          </w:tcPr>
          <w:p w14:paraId="12D60642" w14:textId="77777777" w:rsidR="00D97CB2" w:rsidRDefault="00D97CB2" w:rsidP="00CB309F">
            <w:r w:rsidRPr="00096EEE">
              <w:t>Strongly Agree</w:t>
            </w:r>
          </w:p>
        </w:tc>
        <w:tc>
          <w:tcPr>
            <w:tcW w:w="1262" w:type="dxa"/>
          </w:tcPr>
          <w:p w14:paraId="37BAC17B" w14:textId="77777777" w:rsidR="00D97CB2" w:rsidRDefault="00D97CB2" w:rsidP="00CB309F">
            <w:r w:rsidRPr="00096EEE">
              <w:t>Weighted Mean</w:t>
            </w:r>
          </w:p>
        </w:tc>
        <w:tc>
          <w:tcPr>
            <w:tcW w:w="1683" w:type="dxa"/>
          </w:tcPr>
          <w:p w14:paraId="129D6BAB" w14:textId="77777777" w:rsidR="00D97CB2" w:rsidRDefault="00D97CB2" w:rsidP="00CB309F">
            <w:r w:rsidRPr="00096EEE">
              <w:t>Interpretation</w:t>
            </w:r>
          </w:p>
        </w:tc>
      </w:tr>
      <w:tr w:rsidR="00D97CB2" w:rsidRPr="003712DE" w14:paraId="0CE9F618" w14:textId="77777777" w:rsidTr="002E1B9A">
        <w:trPr>
          <w:trHeight w:val="1194"/>
        </w:trPr>
        <w:tc>
          <w:tcPr>
            <w:tcW w:w="1537" w:type="dxa"/>
          </w:tcPr>
          <w:p w14:paraId="56E51C1E" w14:textId="77777777" w:rsidR="00D97CB2" w:rsidRPr="003712DE" w:rsidRDefault="00D97CB2" w:rsidP="00CB309F">
            <w:pPr>
              <w:rPr>
                <w:b w:val="0"/>
                <w:bCs/>
              </w:rPr>
            </w:pPr>
            <w:r w:rsidRPr="003712DE">
              <w:rPr>
                <w:b w:val="0"/>
                <w:bCs/>
              </w:rPr>
              <w:t>1.The design of the chatbot area is user-friendly.</w:t>
            </w:r>
          </w:p>
        </w:tc>
        <w:tc>
          <w:tcPr>
            <w:tcW w:w="1209" w:type="dxa"/>
          </w:tcPr>
          <w:p w14:paraId="2E7497D8" w14:textId="77777777" w:rsidR="00D97CB2" w:rsidRPr="003712DE" w:rsidRDefault="00D97CB2" w:rsidP="00CB309F">
            <w:pPr>
              <w:rPr>
                <w:b w:val="0"/>
                <w:bCs/>
              </w:rPr>
            </w:pPr>
          </w:p>
        </w:tc>
        <w:tc>
          <w:tcPr>
            <w:tcW w:w="1174" w:type="dxa"/>
          </w:tcPr>
          <w:p w14:paraId="49F2175B" w14:textId="77777777" w:rsidR="00D97CB2" w:rsidRPr="003712DE" w:rsidRDefault="00D97CB2" w:rsidP="00CB309F">
            <w:pPr>
              <w:rPr>
                <w:b w:val="0"/>
                <w:bCs/>
              </w:rPr>
            </w:pPr>
          </w:p>
        </w:tc>
        <w:tc>
          <w:tcPr>
            <w:tcW w:w="871" w:type="dxa"/>
          </w:tcPr>
          <w:p w14:paraId="6776C863" w14:textId="77777777" w:rsidR="00D97CB2" w:rsidRPr="003712DE" w:rsidRDefault="00D97CB2" w:rsidP="00CB309F">
            <w:pPr>
              <w:rPr>
                <w:b w:val="0"/>
                <w:bCs/>
              </w:rPr>
            </w:pPr>
            <w:r w:rsidRPr="003712DE">
              <w:rPr>
                <w:b w:val="0"/>
                <w:bCs/>
              </w:rPr>
              <w:t>12</w:t>
            </w:r>
          </w:p>
        </w:tc>
        <w:tc>
          <w:tcPr>
            <w:tcW w:w="1414" w:type="dxa"/>
          </w:tcPr>
          <w:p w14:paraId="52F25EFF" w14:textId="77777777" w:rsidR="00D97CB2" w:rsidRPr="003712DE" w:rsidRDefault="00D97CB2" w:rsidP="00CB309F">
            <w:pPr>
              <w:rPr>
                <w:b w:val="0"/>
                <w:bCs/>
              </w:rPr>
            </w:pPr>
            <w:r w:rsidRPr="003712DE">
              <w:rPr>
                <w:b w:val="0"/>
                <w:bCs/>
              </w:rPr>
              <w:t>19</w:t>
            </w:r>
          </w:p>
        </w:tc>
        <w:tc>
          <w:tcPr>
            <w:tcW w:w="1262" w:type="dxa"/>
          </w:tcPr>
          <w:p w14:paraId="37333F18" w14:textId="77777777" w:rsidR="00D97CB2" w:rsidRPr="003712DE" w:rsidRDefault="00D97CB2" w:rsidP="00CB309F">
            <w:pPr>
              <w:rPr>
                <w:b w:val="0"/>
                <w:bCs/>
              </w:rPr>
            </w:pPr>
            <w:r w:rsidRPr="003712DE">
              <w:rPr>
                <w:b w:val="0"/>
                <w:bCs/>
              </w:rPr>
              <w:t>3.61</w:t>
            </w:r>
          </w:p>
        </w:tc>
        <w:tc>
          <w:tcPr>
            <w:tcW w:w="1683" w:type="dxa"/>
          </w:tcPr>
          <w:p w14:paraId="4408491F" w14:textId="77777777" w:rsidR="00D97CB2" w:rsidRPr="003712DE" w:rsidRDefault="00D97CB2" w:rsidP="00CB309F">
            <w:pPr>
              <w:rPr>
                <w:b w:val="0"/>
                <w:bCs/>
              </w:rPr>
            </w:pPr>
            <w:r w:rsidRPr="003712DE">
              <w:rPr>
                <w:b w:val="0"/>
                <w:bCs/>
              </w:rPr>
              <w:t>Strongly Agree</w:t>
            </w:r>
          </w:p>
        </w:tc>
      </w:tr>
      <w:tr w:rsidR="00D97CB2" w:rsidRPr="003712DE" w14:paraId="3621D679" w14:textId="77777777" w:rsidTr="002E1B9A">
        <w:trPr>
          <w:trHeight w:val="1686"/>
        </w:trPr>
        <w:tc>
          <w:tcPr>
            <w:tcW w:w="1537" w:type="dxa"/>
          </w:tcPr>
          <w:p w14:paraId="0692A34E" w14:textId="77777777" w:rsidR="00D97CB2" w:rsidRPr="003712DE" w:rsidRDefault="00D97CB2" w:rsidP="00CB309F">
            <w:pPr>
              <w:rPr>
                <w:b w:val="0"/>
                <w:bCs/>
              </w:rPr>
            </w:pPr>
            <w:r w:rsidRPr="003712DE">
              <w:rPr>
                <w:b w:val="0"/>
                <w:bCs/>
              </w:rPr>
              <w:t>2. The chatbot gave the user an informative and complete response.</w:t>
            </w:r>
          </w:p>
        </w:tc>
        <w:tc>
          <w:tcPr>
            <w:tcW w:w="1209" w:type="dxa"/>
          </w:tcPr>
          <w:p w14:paraId="428F9DBC" w14:textId="77777777" w:rsidR="00D97CB2" w:rsidRPr="003712DE" w:rsidRDefault="00D97CB2" w:rsidP="00CB309F">
            <w:pPr>
              <w:rPr>
                <w:b w:val="0"/>
                <w:bCs/>
              </w:rPr>
            </w:pPr>
          </w:p>
        </w:tc>
        <w:tc>
          <w:tcPr>
            <w:tcW w:w="1174" w:type="dxa"/>
          </w:tcPr>
          <w:p w14:paraId="1AA30A31" w14:textId="77777777" w:rsidR="00D97CB2" w:rsidRPr="003712DE" w:rsidRDefault="00D97CB2" w:rsidP="00CB309F">
            <w:pPr>
              <w:rPr>
                <w:b w:val="0"/>
                <w:bCs/>
              </w:rPr>
            </w:pPr>
          </w:p>
        </w:tc>
        <w:tc>
          <w:tcPr>
            <w:tcW w:w="871" w:type="dxa"/>
          </w:tcPr>
          <w:p w14:paraId="7BCACBEB" w14:textId="77777777" w:rsidR="00D97CB2" w:rsidRPr="003712DE" w:rsidRDefault="00D97CB2" w:rsidP="00CB309F">
            <w:pPr>
              <w:rPr>
                <w:b w:val="0"/>
                <w:bCs/>
              </w:rPr>
            </w:pPr>
            <w:r w:rsidRPr="003712DE">
              <w:rPr>
                <w:b w:val="0"/>
                <w:bCs/>
              </w:rPr>
              <w:t>14</w:t>
            </w:r>
          </w:p>
        </w:tc>
        <w:tc>
          <w:tcPr>
            <w:tcW w:w="1414" w:type="dxa"/>
          </w:tcPr>
          <w:p w14:paraId="2DFDF992" w14:textId="77777777" w:rsidR="00D97CB2" w:rsidRPr="003712DE" w:rsidRDefault="00D97CB2" w:rsidP="00CB309F">
            <w:pPr>
              <w:rPr>
                <w:b w:val="0"/>
                <w:bCs/>
              </w:rPr>
            </w:pPr>
            <w:r w:rsidRPr="003712DE">
              <w:rPr>
                <w:b w:val="0"/>
                <w:bCs/>
              </w:rPr>
              <w:t>17</w:t>
            </w:r>
          </w:p>
        </w:tc>
        <w:tc>
          <w:tcPr>
            <w:tcW w:w="1262" w:type="dxa"/>
          </w:tcPr>
          <w:p w14:paraId="035C31FB" w14:textId="77777777" w:rsidR="00D97CB2" w:rsidRPr="003712DE" w:rsidRDefault="00D97CB2" w:rsidP="00CB309F">
            <w:pPr>
              <w:rPr>
                <w:b w:val="0"/>
                <w:bCs/>
              </w:rPr>
            </w:pPr>
            <w:r w:rsidRPr="003712DE">
              <w:rPr>
                <w:b w:val="0"/>
                <w:bCs/>
              </w:rPr>
              <w:t>3.55</w:t>
            </w:r>
          </w:p>
        </w:tc>
        <w:tc>
          <w:tcPr>
            <w:tcW w:w="1683" w:type="dxa"/>
          </w:tcPr>
          <w:p w14:paraId="02F618CB" w14:textId="77777777" w:rsidR="00D97CB2" w:rsidRPr="003712DE" w:rsidRDefault="00D97CB2" w:rsidP="00CB309F">
            <w:pPr>
              <w:rPr>
                <w:b w:val="0"/>
                <w:bCs/>
              </w:rPr>
            </w:pPr>
            <w:r w:rsidRPr="003712DE">
              <w:rPr>
                <w:b w:val="0"/>
                <w:bCs/>
              </w:rPr>
              <w:t>Strongly Agree</w:t>
            </w:r>
          </w:p>
        </w:tc>
      </w:tr>
      <w:tr w:rsidR="00D97CB2" w:rsidRPr="003712DE" w14:paraId="66FDACB6" w14:textId="77777777" w:rsidTr="002E1B9A">
        <w:trPr>
          <w:trHeight w:val="1686"/>
        </w:trPr>
        <w:tc>
          <w:tcPr>
            <w:tcW w:w="1537" w:type="dxa"/>
          </w:tcPr>
          <w:p w14:paraId="4B2DB8AD" w14:textId="77777777" w:rsidR="00D97CB2" w:rsidRPr="003712DE" w:rsidRDefault="00D97CB2" w:rsidP="00CB309F">
            <w:pPr>
              <w:rPr>
                <w:b w:val="0"/>
                <w:bCs/>
              </w:rPr>
            </w:pPr>
            <w:r w:rsidRPr="003712DE">
              <w:rPr>
                <w:b w:val="0"/>
                <w:bCs/>
              </w:rPr>
              <w:t>3. The mobile application helps the user on how to maintain and balance.</w:t>
            </w:r>
          </w:p>
        </w:tc>
        <w:tc>
          <w:tcPr>
            <w:tcW w:w="1209" w:type="dxa"/>
          </w:tcPr>
          <w:p w14:paraId="341291BA" w14:textId="77777777" w:rsidR="00D97CB2" w:rsidRPr="003712DE" w:rsidRDefault="00D97CB2" w:rsidP="00CB309F">
            <w:pPr>
              <w:rPr>
                <w:b w:val="0"/>
                <w:bCs/>
              </w:rPr>
            </w:pPr>
          </w:p>
        </w:tc>
        <w:tc>
          <w:tcPr>
            <w:tcW w:w="1174" w:type="dxa"/>
          </w:tcPr>
          <w:p w14:paraId="476D4DFC" w14:textId="77777777" w:rsidR="00D97CB2" w:rsidRPr="003712DE" w:rsidRDefault="00D97CB2" w:rsidP="00CB309F">
            <w:pPr>
              <w:rPr>
                <w:b w:val="0"/>
                <w:bCs/>
              </w:rPr>
            </w:pPr>
            <w:r w:rsidRPr="003712DE">
              <w:rPr>
                <w:b w:val="0"/>
                <w:bCs/>
              </w:rPr>
              <w:t>1</w:t>
            </w:r>
          </w:p>
        </w:tc>
        <w:tc>
          <w:tcPr>
            <w:tcW w:w="871" w:type="dxa"/>
          </w:tcPr>
          <w:p w14:paraId="475585FA" w14:textId="77777777" w:rsidR="00D97CB2" w:rsidRPr="003712DE" w:rsidRDefault="00D97CB2" w:rsidP="00CB309F">
            <w:pPr>
              <w:rPr>
                <w:b w:val="0"/>
                <w:bCs/>
              </w:rPr>
            </w:pPr>
            <w:r w:rsidRPr="003712DE">
              <w:rPr>
                <w:b w:val="0"/>
                <w:bCs/>
              </w:rPr>
              <w:t>11</w:t>
            </w:r>
          </w:p>
        </w:tc>
        <w:tc>
          <w:tcPr>
            <w:tcW w:w="1414" w:type="dxa"/>
          </w:tcPr>
          <w:p w14:paraId="3701A1F6" w14:textId="77777777" w:rsidR="00D97CB2" w:rsidRPr="003712DE" w:rsidRDefault="00D97CB2" w:rsidP="00CB309F">
            <w:pPr>
              <w:rPr>
                <w:b w:val="0"/>
                <w:bCs/>
              </w:rPr>
            </w:pPr>
            <w:r w:rsidRPr="003712DE">
              <w:rPr>
                <w:b w:val="0"/>
                <w:bCs/>
              </w:rPr>
              <w:t>19</w:t>
            </w:r>
          </w:p>
        </w:tc>
        <w:tc>
          <w:tcPr>
            <w:tcW w:w="1262" w:type="dxa"/>
          </w:tcPr>
          <w:p w14:paraId="54AF218C" w14:textId="77777777" w:rsidR="00D97CB2" w:rsidRPr="003712DE" w:rsidRDefault="00D97CB2" w:rsidP="00CB309F">
            <w:pPr>
              <w:rPr>
                <w:b w:val="0"/>
                <w:bCs/>
              </w:rPr>
            </w:pPr>
            <w:r w:rsidRPr="003712DE">
              <w:rPr>
                <w:b w:val="0"/>
                <w:bCs/>
              </w:rPr>
              <w:t>3.58</w:t>
            </w:r>
          </w:p>
        </w:tc>
        <w:tc>
          <w:tcPr>
            <w:tcW w:w="1683" w:type="dxa"/>
          </w:tcPr>
          <w:p w14:paraId="5DA6E720" w14:textId="77777777" w:rsidR="00D97CB2" w:rsidRPr="003712DE" w:rsidRDefault="00D97CB2" w:rsidP="00CB309F">
            <w:pPr>
              <w:rPr>
                <w:b w:val="0"/>
                <w:bCs/>
              </w:rPr>
            </w:pPr>
            <w:r w:rsidRPr="003712DE">
              <w:rPr>
                <w:b w:val="0"/>
                <w:bCs/>
              </w:rPr>
              <w:t>Strongly Agree</w:t>
            </w:r>
          </w:p>
        </w:tc>
      </w:tr>
      <w:tr w:rsidR="00D97CB2" w:rsidRPr="003712DE" w14:paraId="16DDBACF" w14:textId="77777777" w:rsidTr="002E1B9A">
        <w:trPr>
          <w:trHeight w:val="1915"/>
        </w:trPr>
        <w:tc>
          <w:tcPr>
            <w:tcW w:w="1537" w:type="dxa"/>
          </w:tcPr>
          <w:p w14:paraId="2CD7A626" w14:textId="77777777" w:rsidR="00D97CB2" w:rsidRPr="003712DE" w:rsidRDefault="00D97CB2" w:rsidP="00CB309F">
            <w:pPr>
              <w:rPr>
                <w:b w:val="0"/>
                <w:bCs/>
              </w:rPr>
            </w:pPr>
            <w:r w:rsidRPr="003712DE">
              <w:rPr>
                <w:b w:val="0"/>
                <w:bCs/>
              </w:rPr>
              <w:t>4. The chatbot gave different options of recipes that are based on the user’s BMI result.</w:t>
            </w:r>
          </w:p>
        </w:tc>
        <w:tc>
          <w:tcPr>
            <w:tcW w:w="1209" w:type="dxa"/>
          </w:tcPr>
          <w:p w14:paraId="680DC616" w14:textId="77777777" w:rsidR="00D97CB2" w:rsidRPr="003712DE" w:rsidRDefault="00D97CB2" w:rsidP="00CB309F">
            <w:pPr>
              <w:rPr>
                <w:b w:val="0"/>
                <w:bCs/>
              </w:rPr>
            </w:pPr>
          </w:p>
        </w:tc>
        <w:tc>
          <w:tcPr>
            <w:tcW w:w="1174" w:type="dxa"/>
          </w:tcPr>
          <w:p w14:paraId="7375225D" w14:textId="77777777" w:rsidR="00D97CB2" w:rsidRPr="003712DE" w:rsidRDefault="00D97CB2" w:rsidP="00CB309F">
            <w:pPr>
              <w:rPr>
                <w:b w:val="0"/>
                <w:bCs/>
              </w:rPr>
            </w:pPr>
          </w:p>
        </w:tc>
        <w:tc>
          <w:tcPr>
            <w:tcW w:w="871" w:type="dxa"/>
          </w:tcPr>
          <w:p w14:paraId="6FB44AF5" w14:textId="77777777" w:rsidR="00D97CB2" w:rsidRPr="003712DE" w:rsidRDefault="00D97CB2" w:rsidP="00CB309F">
            <w:pPr>
              <w:rPr>
                <w:b w:val="0"/>
                <w:bCs/>
              </w:rPr>
            </w:pPr>
            <w:r w:rsidRPr="003712DE">
              <w:rPr>
                <w:b w:val="0"/>
                <w:bCs/>
              </w:rPr>
              <w:t>8</w:t>
            </w:r>
          </w:p>
        </w:tc>
        <w:tc>
          <w:tcPr>
            <w:tcW w:w="1414" w:type="dxa"/>
          </w:tcPr>
          <w:p w14:paraId="72AC9EE6" w14:textId="77777777" w:rsidR="00D97CB2" w:rsidRPr="003712DE" w:rsidRDefault="00D97CB2" w:rsidP="00CB309F">
            <w:pPr>
              <w:rPr>
                <w:b w:val="0"/>
                <w:bCs/>
              </w:rPr>
            </w:pPr>
            <w:r w:rsidRPr="003712DE">
              <w:rPr>
                <w:b w:val="0"/>
                <w:bCs/>
              </w:rPr>
              <w:t>23</w:t>
            </w:r>
          </w:p>
        </w:tc>
        <w:tc>
          <w:tcPr>
            <w:tcW w:w="1262" w:type="dxa"/>
          </w:tcPr>
          <w:p w14:paraId="6358CE2C" w14:textId="77777777" w:rsidR="00D97CB2" w:rsidRPr="003712DE" w:rsidRDefault="00D97CB2" w:rsidP="00CB309F">
            <w:pPr>
              <w:rPr>
                <w:b w:val="0"/>
                <w:bCs/>
              </w:rPr>
            </w:pPr>
            <w:r w:rsidRPr="003712DE">
              <w:rPr>
                <w:b w:val="0"/>
                <w:bCs/>
              </w:rPr>
              <w:t>3.74</w:t>
            </w:r>
          </w:p>
        </w:tc>
        <w:tc>
          <w:tcPr>
            <w:tcW w:w="1683" w:type="dxa"/>
          </w:tcPr>
          <w:p w14:paraId="60EA481F" w14:textId="77777777" w:rsidR="00D97CB2" w:rsidRPr="003712DE" w:rsidRDefault="00D97CB2" w:rsidP="00CB309F">
            <w:pPr>
              <w:rPr>
                <w:b w:val="0"/>
                <w:bCs/>
              </w:rPr>
            </w:pPr>
            <w:r w:rsidRPr="003712DE">
              <w:rPr>
                <w:b w:val="0"/>
                <w:bCs/>
              </w:rPr>
              <w:t>Strongly Agree</w:t>
            </w:r>
          </w:p>
        </w:tc>
      </w:tr>
      <w:tr w:rsidR="00D97CB2" w:rsidRPr="003712DE" w14:paraId="19E8E0AF" w14:textId="77777777" w:rsidTr="002E1B9A">
        <w:trPr>
          <w:trHeight w:val="1211"/>
        </w:trPr>
        <w:tc>
          <w:tcPr>
            <w:tcW w:w="1537" w:type="dxa"/>
          </w:tcPr>
          <w:p w14:paraId="5354601B" w14:textId="77777777" w:rsidR="00D97CB2" w:rsidRPr="003712DE" w:rsidRDefault="00D97CB2" w:rsidP="00CB309F">
            <w:pPr>
              <w:rPr>
                <w:b w:val="0"/>
                <w:bCs/>
              </w:rPr>
            </w:pPr>
            <w:r w:rsidRPr="003712DE">
              <w:rPr>
                <w:b w:val="0"/>
                <w:bCs/>
              </w:rPr>
              <w:t>5. The ingredients the chatbot gave are easy to find.</w:t>
            </w:r>
          </w:p>
        </w:tc>
        <w:tc>
          <w:tcPr>
            <w:tcW w:w="1209" w:type="dxa"/>
          </w:tcPr>
          <w:p w14:paraId="66F7BB88" w14:textId="77777777" w:rsidR="00D97CB2" w:rsidRPr="003712DE" w:rsidRDefault="00D97CB2" w:rsidP="00CB309F">
            <w:pPr>
              <w:rPr>
                <w:b w:val="0"/>
                <w:bCs/>
              </w:rPr>
            </w:pPr>
          </w:p>
        </w:tc>
        <w:tc>
          <w:tcPr>
            <w:tcW w:w="1174" w:type="dxa"/>
          </w:tcPr>
          <w:p w14:paraId="48E2346F" w14:textId="77777777" w:rsidR="00D97CB2" w:rsidRPr="003712DE" w:rsidRDefault="00D97CB2" w:rsidP="00CB309F">
            <w:pPr>
              <w:rPr>
                <w:b w:val="0"/>
                <w:bCs/>
              </w:rPr>
            </w:pPr>
          </w:p>
        </w:tc>
        <w:tc>
          <w:tcPr>
            <w:tcW w:w="871" w:type="dxa"/>
          </w:tcPr>
          <w:p w14:paraId="290272F9" w14:textId="77777777" w:rsidR="00D97CB2" w:rsidRPr="003712DE" w:rsidRDefault="00D97CB2" w:rsidP="00CB309F">
            <w:pPr>
              <w:rPr>
                <w:b w:val="0"/>
                <w:bCs/>
              </w:rPr>
            </w:pPr>
            <w:r w:rsidRPr="003712DE">
              <w:rPr>
                <w:b w:val="0"/>
                <w:bCs/>
              </w:rPr>
              <w:t>10</w:t>
            </w:r>
          </w:p>
        </w:tc>
        <w:tc>
          <w:tcPr>
            <w:tcW w:w="1414" w:type="dxa"/>
          </w:tcPr>
          <w:p w14:paraId="5E017C78" w14:textId="77777777" w:rsidR="00D97CB2" w:rsidRPr="003712DE" w:rsidRDefault="00D97CB2" w:rsidP="00CB309F">
            <w:pPr>
              <w:rPr>
                <w:b w:val="0"/>
                <w:bCs/>
              </w:rPr>
            </w:pPr>
            <w:r w:rsidRPr="003712DE">
              <w:rPr>
                <w:b w:val="0"/>
                <w:bCs/>
              </w:rPr>
              <w:t>21</w:t>
            </w:r>
          </w:p>
        </w:tc>
        <w:tc>
          <w:tcPr>
            <w:tcW w:w="1262" w:type="dxa"/>
          </w:tcPr>
          <w:p w14:paraId="7A10E267" w14:textId="77777777" w:rsidR="00D97CB2" w:rsidRPr="003712DE" w:rsidRDefault="00D97CB2" w:rsidP="00CB309F">
            <w:pPr>
              <w:rPr>
                <w:b w:val="0"/>
                <w:bCs/>
              </w:rPr>
            </w:pPr>
            <w:r w:rsidRPr="003712DE">
              <w:rPr>
                <w:b w:val="0"/>
                <w:bCs/>
              </w:rPr>
              <w:t>3.58</w:t>
            </w:r>
          </w:p>
        </w:tc>
        <w:tc>
          <w:tcPr>
            <w:tcW w:w="1683" w:type="dxa"/>
          </w:tcPr>
          <w:p w14:paraId="74CA8F50" w14:textId="77777777" w:rsidR="00D97CB2" w:rsidRPr="003712DE" w:rsidRDefault="00D97CB2" w:rsidP="00CB309F">
            <w:pPr>
              <w:rPr>
                <w:b w:val="0"/>
                <w:bCs/>
              </w:rPr>
            </w:pPr>
            <w:r w:rsidRPr="003712DE">
              <w:rPr>
                <w:b w:val="0"/>
                <w:bCs/>
              </w:rPr>
              <w:t>Strongly Agree</w:t>
            </w:r>
          </w:p>
        </w:tc>
      </w:tr>
      <w:tr w:rsidR="00D97CB2" w:rsidRPr="003712DE" w14:paraId="077C362B" w14:textId="77777777" w:rsidTr="002E1B9A">
        <w:trPr>
          <w:trHeight w:val="492"/>
        </w:trPr>
        <w:tc>
          <w:tcPr>
            <w:tcW w:w="1537" w:type="dxa"/>
          </w:tcPr>
          <w:p w14:paraId="16004D5A" w14:textId="77777777" w:rsidR="00D97CB2" w:rsidRPr="003712DE" w:rsidRDefault="00D97CB2" w:rsidP="00CB309F">
            <w:pPr>
              <w:rPr>
                <w:b w:val="0"/>
                <w:bCs/>
              </w:rPr>
            </w:pPr>
          </w:p>
        </w:tc>
        <w:tc>
          <w:tcPr>
            <w:tcW w:w="1209" w:type="dxa"/>
          </w:tcPr>
          <w:p w14:paraId="24A43CE1" w14:textId="77777777" w:rsidR="00D97CB2" w:rsidRPr="003712DE" w:rsidRDefault="00D97CB2" w:rsidP="00CB309F">
            <w:pPr>
              <w:rPr>
                <w:b w:val="0"/>
                <w:bCs/>
              </w:rPr>
            </w:pPr>
          </w:p>
        </w:tc>
        <w:tc>
          <w:tcPr>
            <w:tcW w:w="1174" w:type="dxa"/>
          </w:tcPr>
          <w:p w14:paraId="4BC04CA5" w14:textId="77777777" w:rsidR="00D97CB2" w:rsidRPr="003712DE" w:rsidRDefault="00D97CB2" w:rsidP="00CB309F">
            <w:pPr>
              <w:rPr>
                <w:b w:val="0"/>
                <w:bCs/>
              </w:rPr>
            </w:pPr>
          </w:p>
        </w:tc>
        <w:tc>
          <w:tcPr>
            <w:tcW w:w="871" w:type="dxa"/>
          </w:tcPr>
          <w:p w14:paraId="2B4925AB" w14:textId="77777777" w:rsidR="00D97CB2" w:rsidRPr="003712DE" w:rsidRDefault="00D97CB2" w:rsidP="00CB309F">
            <w:pPr>
              <w:rPr>
                <w:b w:val="0"/>
                <w:bCs/>
              </w:rPr>
            </w:pPr>
          </w:p>
        </w:tc>
        <w:tc>
          <w:tcPr>
            <w:tcW w:w="1414" w:type="dxa"/>
          </w:tcPr>
          <w:p w14:paraId="3036CECA" w14:textId="77777777" w:rsidR="00D97CB2" w:rsidRPr="003712DE" w:rsidRDefault="00D97CB2" w:rsidP="00CB309F">
            <w:pPr>
              <w:rPr>
                <w:b w:val="0"/>
                <w:bCs/>
              </w:rPr>
            </w:pPr>
            <w:r w:rsidRPr="003712DE">
              <w:rPr>
                <w:b w:val="0"/>
                <w:bCs/>
              </w:rPr>
              <w:t>Average</w:t>
            </w:r>
          </w:p>
        </w:tc>
        <w:tc>
          <w:tcPr>
            <w:tcW w:w="1262" w:type="dxa"/>
          </w:tcPr>
          <w:p w14:paraId="41A7E1AA" w14:textId="77777777" w:rsidR="00D97CB2" w:rsidRPr="003712DE" w:rsidRDefault="00D97CB2" w:rsidP="00CB309F">
            <w:pPr>
              <w:rPr>
                <w:b w:val="0"/>
                <w:bCs/>
              </w:rPr>
            </w:pPr>
            <w:r w:rsidRPr="003712DE">
              <w:rPr>
                <w:b w:val="0"/>
                <w:bCs/>
              </w:rPr>
              <w:t>3.61</w:t>
            </w:r>
          </w:p>
        </w:tc>
        <w:tc>
          <w:tcPr>
            <w:tcW w:w="1683" w:type="dxa"/>
          </w:tcPr>
          <w:p w14:paraId="60891F22" w14:textId="77777777" w:rsidR="00D97CB2" w:rsidRPr="003712DE" w:rsidRDefault="00D97CB2" w:rsidP="00CB309F">
            <w:pPr>
              <w:rPr>
                <w:b w:val="0"/>
                <w:bCs/>
              </w:rPr>
            </w:pPr>
            <w:r w:rsidRPr="003712DE">
              <w:rPr>
                <w:b w:val="0"/>
                <w:bCs/>
              </w:rPr>
              <w:t>Strongly Agree</w:t>
            </w:r>
          </w:p>
        </w:tc>
      </w:tr>
    </w:tbl>
    <w:p w14:paraId="2FD01EA5" w14:textId="77777777" w:rsidR="004465C3" w:rsidRDefault="004465C3" w:rsidP="000D1152">
      <w:pPr>
        <w:spacing w:line="360" w:lineRule="auto"/>
        <w:rPr>
          <w:i/>
          <w:iCs/>
        </w:rPr>
      </w:pPr>
    </w:p>
    <w:p w14:paraId="5606F3C0" w14:textId="5BED0B1C" w:rsidR="000D1152" w:rsidRPr="004465C3" w:rsidRDefault="000D1152" w:rsidP="000D1152">
      <w:pPr>
        <w:spacing w:line="360" w:lineRule="auto"/>
        <w:rPr>
          <w:i/>
          <w:iCs/>
        </w:rPr>
      </w:pPr>
      <w:r w:rsidRPr="004465C3">
        <w:rPr>
          <w:i/>
          <w:iCs/>
        </w:rPr>
        <w:t>Table 5: Objective 3</w:t>
      </w:r>
    </w:p>
    <w:p w14:paraId="124B73FD" w14:textId="77777777" w:rsidR="00F545D0" w:rsidRDefault="00F545D0" w:rsidP="00645973">
      <w:pPr>
        <w:jc w:val="both"/>
        <w:rPr>
          <w:bCs/>
          <w:i/>
          <w:iCs/>
        </w:rPr>
      </w:pPr>
    </w:p>
    <w:p w14:paraId="4E6B5795" w14:textId="68C23AF3" w:rsidR="004504B0" w:rsidRPr="00BD745D" w:rsidRDefault="005D660B" w:rsidP="00CA6448">
      <w:pPr>
        <w:spacing w:after="240" w:line="360" w:lineRule="auto"/>
        <w:ind w:left="720"/>
        <w:jc w:val="both"/>
        <w:rPr>
          <w:b w:val="0"/>
          <w:bCs/>
        </w:rPr>
      </w:pPr>
      <w:r w:rsidRPr="000A3745">
        <w:t xml:space="preserve">Discussion: </w:t>
      </w:r>
      <w:r w:rsidRPr="005D660B">
        <w:rPr>
          <w:b w:val="0"/>
          <w:bCs/>
        </w:rPr>
        <w:t>The indicated average weighted mean is “3.61” interpreted as “Strongly Agree”. The Analysis states that the application that is responsive to the end user's food inquiry</w:t>
      </w:r>
    </w:p>
    <w:p w14:paraId="282C43DE" w14:textId="3CF66B19" w:rsidR="00B908E7" w:rsidRDefault="00454411" w:rsidP="00B908E7">
      <w:pPr>
        <w:pStyle w:val="Heading2"/>
      </w:pPr>
      <w:r>
        <w:lastRenderedPageBreak/>
        <w:t>De</w:t>
      </w:r>
      <w:r w:rsidRPr="00F51589">
        <w:t>scription of Prototype</w:t>
      </w:r>
      <w:r w:rsidR="00525DD3">
        <w:t xml:space="preserve"> </w:t>
      </w:r>
    </w:p>
    <w:p w14:paraId="391BB517" w14:textId="77777777" w:rsidR="00FD72B2" w:rsidRDefault="00FD72B2" w:rsidP="00B908E7">
      <w:pPr>
        <w:jc w:val="both"/>
      </w:pPr>
    </w:p>
    <w:p w14:paraId="5FA6536B" w14:textId="1D781DD1" w:rsidR="000874FA" w:rsidRDefault="00BB4C56" w:rsidP="00EF7630">
      <w:pPr>
        <w:spacing w:after="240" w:line="360" w:lineRule="auto"/>
        <w:ind w:left="720"/>
        <w:jc w:val="both"/>
        <w:rPr>
          <w:b w:val="0"/>
          <w:bCs/>
        </w:rPr>
      </w:pPr>
      <w:r w:rsidRPr="00BB4C56">
        <w:rPr>
          <w:b w:val="0"/>
          <w:bCs/>
        </w:rPr>
        <w:t>FOODPANION: ANDROID BASED PERSONAL COOK BUDDY is an application that provides various types of food recipes according to the user's BMI result that offers 4 (four) categorized meal</w:t>
      </w:r>
      <w:r w:rsidR="001925CB">
        <w:rPr>
          <w:b w:val="0"/>
          <w:bCs/>
        </w:rPr>
        <w:t>s</w:t>
      </w:r>
      <w:r w:rsidRPr="00BB4C56">
        <w:rPr>
          <w:b w:val="0"/>
          <w:bCs/>
        </w:rPr>
        <w:t xml:space="preserve"> which is breakfast</w:t>
      </w:r>
      <w:r w:rsidR="001925CB">
        <w:rPr>
          <w:b w:val="0"/>
          <w:bCs/>
        </w:rPr>
        <w:t>,</w:t>
      </w:r>
      <w:r w:rsidRPr="00BB4C56">
        <w:rPr>
          <w:b w:val="0"/>
          <w:bCs/>
        </w:rPr>
        <w:t xml:space="preserve"> lunch, dinner, and dessert. The application allows the users </w:t>
      </w:r>
      <w:r w:rsidR="001925CB">
        <w:rPr>
          <w:b w:val="0"/>
          <w:bCs/>
        </w:rPr>
        <w:t xml:space="preserve">to </w:t>
      </w:r>
      <w:r w:rsidRPr="00BB4C56">
        <w:rPr>
          <w:b w:val="0"/>
          <w:bCs/>
        </w:rPr>
        <w:t>calculate its own BMI that only needs the height (in centimeter), weight</w:t>
      </w:r>
      <w:r w:rsidR="00216EDB">
        <w:rPr>
          <w:b w:val="0"/>
          <w:bCs/>
        </w:rPr>
        <w:t xml:space="preserve"> (in kilograms)</w:t>
      </w:r>
      <w:r w:rsidRPr="00BB4C56">
        <w:rPr>
          <w:b w:val="0"/>
          <w:bCs/>
        </w:rPr>
        <w:t xml:space="preserve">, and the </w:t>
      </w:r>
      <w:r w:rsidR="001925CB">
        <w:rPr>
          <w:b w:val="0"/>
          <w:bCs/>
        </w:rPr>
        <w:t>user's age;</w:t>
      </w:r>
      <w:r w:rsidRPr="00BB4C56">
        <w:rPr>
          <w:b w:val="0"/>
          <w:bCs/>
        </w:rPr>
        <w:t xml:space="preserve"> then</w:t>
      </w:r>
      <w:r w:rsidR="001925CB">
        <w:rPr>
          <w:b w:val="0"/>
          <w:bCs/>
        </w:rPr>
        <w:t>,</w:t>
      </w:r>
      <w:r w:rsidRPr="00BB4C56">
        <w:rPr>
          <w:b w:val="0"/>
          <w:bCs/>
        </w:rPr>
        <w:t xml:space="preserve"> the application will calculate the input status. It is for cook enthusiast</w:t>
      </w:r>
      <w:r w:rsidR="001925CB">
        <w:rPr>
          <w:b w:val="0"/>
          <w:bCs/>
        </w:rPr>
        <w:t>s</w:t>
      </w:r>
      <w:r w:rsidRPr="00BB4C56">
        <w:rPr>
          <w:b w:val="0"/>
          <w:bCs/>
        </w:rPr>
        <w:t xml:space="preserve"> a</w:t>
      </w:r>
      <w:r w:rsidR="001925CB">
        <w:rPr>
          <w:b w:val="0"/>
          <w:bCs/>
        </w:rPr>
        <w:t>nd for users who want to maintain its healthy weight, gain weight, and</w:t>
      </w:r>
      <w:r w:rsidRPr="00BB4C56">
        <w:rPr>
          <w:b w:val="0"/>
          <w:bCs/>
        </w:rPr>
        <w:t xml:space="preserve"> lose weight. Each recipe in the categories has set a specific count of calories that </w:t>
      </w:r>
      <w:r w:rsidR="001925CB">
        <w:rPr>
          <w:b w:val="0"/>
          <w:bCs/>
        </w:rPr>
        <w:t>the users need</w:t>
      </w:r>
      <w:r w:rsidRPr="00BB4C56">
        <w:rPr>
          <w:b w:val="0"/>
          <w:bCs/>
        </w:rPr>
        <w:t xml:space="preserve">. The </w:t>
      </w:r>
      <w:r w:rsidR="001925CB">
        <w:rPr>
          <w:b w:val="0"/>
          <w:bCs/>
        </w:rPr>
        <w:t>application prototype</w:t>
      </w:r>
      <w:r w:rsidRPr="00BB4C56">
        <w:rPr>
          <w:b w:val="0"/>
          <w:bCs/>
        </w:rPr>
        <w:t xml:space="preserve"> has reach</w:t>
      </w:r>
      <w:r w:rsidR="001925CB">
        <w:rPr>
          <w:b w:val="0"/>
          <w:bCs/>
        </w:rPr>
        <w:t>ed</w:t>
      </w:r>
      <w:r w:rsidRPr="00BB4C56">
        <w:rPr>
          <w:b w:val="0"/>
          <w:bCs/>
        </w:rPr>
        <w:t xml:space="preserve"> 85% complete by the developers, allowing the application to get tested and use</w:t>
      </w:r>
      <w:r w:rsidR="001925CB">
        <w:rPr>
          <w:b w:val="0"/>
          <w:bCs/>
        </w:rPr>
        <w:t>d</w:t>
      </w:r>
      <w:r w:rsidRPr="00BB4C56">
        <w:rPr>
          <w:b w:val="0"/>
          <w:bCs/>
        </w:rPr>
        <w:t xml:space="preserve"> by the target users.</w:t>
      </w:r>
    </w:p>
    <w:p w14:paraId="79D58027" w14:textId="241CA602" w:rsidR="005D3532" w:rsidRDefault="000874FA" w:rsidP="00EF7630">
      <w:pPr>
        <w:spacing w:after="240" w:line="360" w:lineRule="auto"/>
        <w:ind w:left="720"/>
        <w:jc w:val="both"/>
        <w:rPr>
          <w:b w:val="0"/>
          <w:bCs/>
        </w:rPr>
      </w:pPr>
      <w:r>
        <w:rPr>
          <w:b w:val="0"/>
          <w:bCs/>
        </w:rPr>
        <w:t>The main goal of the develop</w:t>
      </w:r>
      <w:r w:rsidR="001925CB">
        <w:rPr>
          <w:b w:val="0"/>
          <w:bCs/>
        </w:rPr>
        <w:t>ed</w:t>
      </w:r>
      <w:r>
        <w:rPr>
          <w:b w:val="0"/>
          <w:bCs/>
        </w:rPr>
        <w:t xml:space="preserve"> </w:t>
      </w:r>
      <w:r w:rsidR="004E294A">
        <w:rPr>
          <w:b w:val="0"/>
          <w:bCs/>
        </w:rPr>
        <w:t>application</w:t>
      </w:r>
      <w:r>
        <w:rPr>
          <w:b w:val="0"/>
          <w:bCs/>
        </w:rPr>
        <w:t xml:space="preserve"> </w:t>
      </w:r>
      <w:r w:rsidR="004E294A">
        <w:rPr>
          <w:b w:val="0"/>
          <w:bCs/>
        </w:rPr>
        <w:t xml:space="preserve">that recommends a </w:t>
      </w:r>
      <w:r w:rsidR="005D3532">
        <w:rPr>
          <w:b w:val="0"/>
          <w:bCs/>
        </w:rPr>
        <w:t xml:space="preserve">different </w:t>
      </w:r>
      <w:r w:rsidR="004E294A">
        <w:rPr>
          <w:b w:val="0"/>
          <w:bCs/>
        </w:rPr>
        <w:t>recipe that depends on the calculated user</w:t>
      </w:r>
      <w:r w:rsidR="001925CB">
        <w:rPr>
          <w:b w:val="0"/>
          <w:bCs/>
        </w:rPr>
        <w:t>'</w:t>
      </w:r>
      <w:r w:rsidR="004E294A">
        <w:rPr>
          <w:b w:val="0"/>
          <w:bCs/>
        </w:rPr>
        <w:t>s BMI</w:t>
      </w:r>
      <w:r w:rsidR="001925CB">
        <w:rPr>
          <w:b w:val="0"/>
          <w:bCs/>
        </w:rPr>
        <w:t xml:space="preserve"> is to give tips and recommendations that will maintain users healthy weight, gain weight, and</w:t>
      </w:r>
      <w:r w:rsidR="004E294A">
        <w:rPr>
          <w:b w:val="0"/>
          <w:bCs/>
        </w:rPr>
        <w:t xml:space="preserve"> lose weight. The users </w:t>
      </w:r>
      <w:r w:rsidR="001925CB">
        <w:rPr>
          <w:b w:val="0"/>
          <w:bCs/>
        </w:rPr>
        <w:t>can</w:t>
      </w:r>
      <w:r w:rsidR="004E294A">
        <w:rPr>
          <w:b w:val="0"/>
          <w:bCs/>
        </w:rPr>
        <w:t xml:space="preserve"> </w:t>
      </w:r>
      <w:r w:rsidR="009C68DE">
        <w:rPr>
          <w:b w:val="0"/>
          <w:bCs/>
        </w:rPr>
        <w:t>recalculate and update its BMI in</w:t>
      </w:r>
      <w:r w:rsidR="001925CB">
        <w:rPr>
          <w:b w:val="0"/>
          <w:bCs/>
        </w:rPr>
        <w:t xml:space="preserve"> </w:t>
      </w:r>
      <w:r w:rsidR="009C68DE">
        <w:rPr>
          <w:b w:val="0"/>
          <w:bCs/>
        </w:rPr>
        <w:t>case the user’s weight, height, and age ha</w:t>
      </w:r>
      <w:r w:rsidR="001925CB">
        <w:rPr>
          <w:b w:val="0"/>
          <w:bCs/>
        </w:rPr>
        <w:t>ve</w:t>
      </w:r>
      <w:r w:rsidR="009C68DE">
        <w:rPr>
          <w:b w:val="0"/>
          <w:bCs/>
        </w:rPr>
        <w:t xml:space="preserve"> change</w:t>
      </w:r>
      <w:r w:rsidR="001925CB">
        <w:rPr>
          <w:b w:val="0"/>
          <w:bCs/>
        </w:rPr>
        <w:t>d</w:t>
      </w:r>
      <w:r w:rsidR="009C68DE">
        <w:rPr>
          <w:b w:val="0"/>
          <w:bCs/>
        </w:rPr>
        <w:t>.</w:t>
      </w:r>
      <w:r w:rsidR="005D3532">
        <w:rPr>
          <w:b w:val="0"/>
          <w:bCs/>
        </w:rPr>
        <w:t xml:space="preserve"> </w:t>
      </w:r>
    </w:p>
    <w:p w14:paraId="03514A80" w14:textId="78523B96" w:rsidR="005D3532" w:rsidRPr="00FD72B2" w:rsidRDefault="005D3532" w:rsidP="00EF7630">
      <w:pPr>
        <w:spacing w:after="240" w:line="360" w:lineRule="auto"/>
        <w:ind w:left="720"/>
        <w:jc w:val="both"/>
        <w:rPr>
          <w:b w:val="0"/>
          <w:bCs/>
        </w:rPr>
        <w:sectPr w:rsidR="005D3532" w:rsidRPr="00FD72B2" w:rsidSect="00BD443B">
          <w:footerReference w:type="default" r:id="rId38"/>
          <w:pgSz w:w="12240" w:h="15840"/>
          <w:pgMar w:top="1440" w:right="1440" w:bottom="1440" w:left="2160" w:header="720" w:footer="288" w:gutter="0"/>
          <w:cols w:space="720"/>
          <w:docGrid w:linePitch="360"/>
        </w:sectPr>
      </w:pPr>
      <w:r>
        <w:rPr>
          <w:b w:val="0"/>
          <w:bCs/>
        </w:rPr>
        <w:t>The features of the develop</w:t>
      </w:r>
      <w:r w:rsidR="001925CB">
        <w:rPr>
          <w:b w:val="0"/>
          <w:bCs/>
        </w:rPr>
        <w:t>ed</w:t>
      </w:r>
      <w:r>
        <w:rPr>
          <w:b w:val="0"/>
          <w:bCs/>
        </w:rPr>
        <w:t xml:space="preserve"> application ha</w:t>
      </w:r>
      <w:r w:rsidR="001925CB">
        <w:rPr>
          <w:b w:val="0"/>
          <w:bCs/>
        </w:rPr>
        <w:t>ve</w:t>
      </w:r>
      <w:r>
        <w:rPr>
          <w:b w:val="0"/>
          <w:bCs/>
        </w:rPr>
        <w:t xml:space="preserve"> tips and recommendation</w:t>
      </w:r>
      <w:r w:rsidR="001925CB">
        <w:rPr>
          <w:b w:val="0"/>
          <w:bCs/>
        </w:rPr>
        <w:t>s</w:t>
      </w:r>
      <w:r>
        <w:rPr>
          <w:b w:val="0"/>
          <w:bCs/>
        </w:rPr>
        <w:t xml:space="preserve"> from WHO and other legitimate source</w:t>
      </w:r>
      <w:r w:rsidR="001B738A">
        <w:rPr>
          <w:b w:val="0"/>
          <w:bCs/>
        </w:rPr>
        <w:t>s and references. It also has a chatbot that will recommend a recipe according to the calculated BMI result of the user. The application</w:t>
      </w:r>
      <w:r w:rsidR="00155ED5">
        <w:rPr>
          <w:b w:val="0"/>
          <w:bCs/>
        </w:rPr>
        <w:t>’s function</w:t>
      </w:r>
      <w:r w:rsidR="001B738A">
        <w:rPr>
          <w:b w:val="0"/>
          <w:bCs/>
        </w:rPr>
        <w:t xml:space="preserve"> is</w:t>
      </w:r>
      <w:r w:rsidR="00155ED5">
        <w:rPr>
          <w:b w:val="0"/>
          <w:bCs/>
        </w:rPr>
        <w:t xml:space="preserve"> </w:t>
      </w:r>
      <w:r w:rsidR="001B738A">
        <w:rPr>
          <w:b w:val="0"/>
          <w:bCs/>
        </w:rPr>
        <w:t>user-friendly</w:t>
      </w:r>
      <w:r w:rsidR="001925CB">
        <w:rPr>
          <w:b w:val="0"/>
          <w:bCs/>
        </w:rPr>
        <w:t>,</w:t>
      </w:r>
      <w:r w:rsidR="001B738A">
        <w:rPr>
          <w:b w:val="0"/>
          <w:bCs/>
        </w:rPr>
        <w:t xml:space="preserve"> </w:t>
      </w:r>
      <w:r w:rsidR="001925CB">
        <w:rPr>
          <w:b w:val="0"/>
          <w:bCs/>
        </w:rPr>
        <w:t>and</w:t>
      </w:r>
      <w:r w:rsidR="001B738A">
        <w:rPr>
          <w:b w:val="0"/>
          <w:bCs/>
        </w:rPr>
        <w:t xml:space="preserve"> the users </w:t>
      </w:r>
      <w:r w:rsidR="00155ED5">
        <w:rPr>
          <w:b w:val="0"/>
          <w:bCs/>
        </w:rPr>
        <w:t>can understand and use it easily.</w:t>
      </w:r>
    </w:p>
    <w:p w14:paraId="60A3C65F" w14:textId="1ECFF1F2" w:rsidR="00454411" w:rsidRDefault="00454411" w:rsidP="00454411">
      <w:pPr>
        <w:pStyle w:val="Heading1"/>
      </w:pPr>
      <w:r w:rsidRPr="00AF0173">
        <w:lastRenderedPageBreak/>
        <w:t>Conclusions and Recommendations</w:t>
      </w:r>
    </w:p>
    <w:p w14:paraId="60A22283" w14:textId="36C0F74B" w:rsidR="00215296" w:rsidRPr="00215296" w:rsidRDefault="00215296" w:rsidP="00CA6448">
      <w:pPr>
        <w:spacing w:after="240" w:line="360" w:lineRule="auto"/>
        <w:ind w:left="720"/>
        <w:jc w:val="both"/>
        <w:rPr>
          <w:b w:val="0"/>
          <w:bCs/>
          <w:sz w:val="22"/>
        </w:rPr>
      </w:pPr>
      <w:r w:rsidRPr="00215296">
        <w:rPr>
          <w:b w:val="0"/>
          <w:bCs/>
        </w:rPr>
        <w:t xml:space="preserve">This chapter covers the summary of the results based on the results and discussion chapter, the conclusion drawn from </w:t>
      </w:r>
      <w:r w:rsidR="005226E7">
        <w:rPr>
          <w:b w:val="0"/>
          <w:bCs/>
        </w:rPr>
        <w:t xml:space="preserve">the </w:t>
      </w:r>
      <w:r w:rsidRPr="00215296">
        <w:rPr>
          <w:b w:val="0"/>
          <w:bCs/>
        </w:rPr>
        <w:t xml:space="preserve">findings, and the recommendations made by the developers </w:t>
      </w:r>
      <w:r w:rsidR="005226E7">
        <w:rPr>
          <w:b w:val="0"/>
          <w:bCs/>
        </w:rPr>
        <w:t xml:space="preserve">were </w:t>
      </w:r>
      <w:r w:rsidRPr="00215296">
        <w:rPr>
          <w:b w:val="0"/>
          <w:bCs/>
        </w:rPr>
        <w:t xml:space="preserve">based on the conclusion. </w:t>
      </w:r>
    </w:p>
    <w:p w14:paraId="4712D8BA" w14:textId="4056FC60" w:rsidR="00215296" w:rsidRPr="00215296" w:rsidRDefault="00215296" w:rsidP="00CA6448">
      <w:pPr>
        <w:spacing w:after="240" w:line="360" w:lineRule="auto"/>
        <w:ind w:left="720"/>
        <w:jc w:val="both"/>
        <w:rPr>
          <w:b w:val="0"/>
          <w:bCs/>
        </w:rPr>
      </w:pPr>
      <w:r w:rsidRPr="00215296">
        <w:rPr>
          <w:b w:val="0"/>
          <w:bCs/>
        </w:rPr>
        <w:t>The first objective is to develop a module that will calculate BMI and recommend guidelines based on WHO</w:t>
      </w:r>
      <w:r w:rsidR="005226E7">
        <w:rPr>
          <w:b w:val="0"/>
          <w:bCs/>
        </w:rPr>
        <w:t>, and</w:t>
      </w:r>
      <w:r w:rsidRPr="00215296">
        <w:rPr>
          <w:b w:val="0"/>
          <w:bCs/>
        </w:rPr>
        <w:t xml:space="preserve"> wa</w:t>
      </w:r>
      <w:r w:rsidR="00C2262A">
        <w:rPr>
          <w:b w:val="0"/>
          <w:bCs/>
        </w:rPr>
        <w:t>s</w:t>
      </w:r>
      <w:r w:rsidRPr="00215296">
        <w:rPr>
          <w:b w:val="0"/>
          <w:bCs/>
        </w:rPr>
        <w:t xml:space="preserve"> met by the developed system. The indicated average weighted mean is “3.77” interpreted as “Strongly Agree”. The BMI calculations is accurate, and the healthy tips and recommendations </w:t>
      </w:r>
      <w:r w:rsidR="005226E7">
        <w:rPr>
          <w:b w:val="0"/>
          <w:bCs/>
        </w:rPr>
        <w:t>are also</w:t>
      </w:r>
      <w:r w:rsidRPr="00215296">
        <w:rPr>
          <w:b w:val="0"/>
          <w:bCs/>
        </w:rPr>
        <w:t xml:space="preserve"> helpful.</w:t>
      </w:r>
    </w:p>
    <w:p w14:paraId="391128F1" w14:textId="46612744" w:rsidR="00215296" w:rsidRPr="00215296" w:rsidRDefault="00215296" w:rsidP="00CA6448">
      <w:pPr>
        <w:spacing w:after="240" w:line="360" w:lineRule="auto"/>
        <w:ind w:left="720"/>
        <w:jc w:val="both"/>
        <w:rPr>
          <w:b w:val="0"/>
          <w:bCs/>
        </w:rPr>
      </w:pPr>
      <w:r w:rsidRPr="00215296">
        <w:rPr>
          <w:b w:val="0"/>
          <w:bCs/>
        </w:rPr>
        <w:t>The second objective is to develop a module that shows the calories of each meal</w:t>
      </w:r>
      <w:r w:rsidR="007F4B8F">
        <w:rPr>
          <w:b w:val="0"/>
          <w:bCs/>
        </w:rPr>
        <w:t xml:space="preserve"> and</w:t>
      </w:r>
      <w:r w:rsidRPr="00215296">
        <w:rPr>
          <w:b w:val="0"/>
          <w:bCs/>
        </w:rPr>
        <w:t xml:space="preserve"> was </w:t>
      </w:r>
      <w:r w:rsidR="007F4B8F">
        <w:rPr>
          <w:b w:val="0"/>
          <w:bCs/>
        </w:rPr>
        <w:t xml:space="preserve">achieved </w:t>
      </w:r>
      <w:r w:rsidRPr="00215296">
        <w:rPr>
          <w:b w:val="0"/>
          <w:bCs/>
        </w:rPr>
        <w:t xml:space="preserve">by the developed system. The indicated average weighted mean is “3.61” interpreted as “Strongly Agree”. Each meal shows complete ingredients, procedures, and even the nutrition information. </w:t>
      </w:r>
    </w:p>
    <w:p w14:paraId="625C896E" w14:textId="4BFA7B99" w:rsidR="00215296" w:rsidRPr="00215296" w:rsidRDefault="005226E7" w:rsidP="00CA6448">
      <w:pPr>
        <w:spacing w:after="240" w:line="360" w:lineRule="auto"/>
        <w:ind w:left="720"/>
        <w:jc w:val="both"/>
        <w:rPr>
          <w:b w:val="0"/>
          <w:bCs/>
        </w:rPr>
      </w:pPr>
      <w:r>
        <w:rPr>
          <w:b w:val="0"/>
          <w:bCs/>
        </w:rPr>
        <w:t>L</w:t>
      </w:r>
      <w:r w:rsidR="00215296" w:rsidRPr="00215296">
        <w:rPr>
          <w:b w:val="0"/>
          <w:bCs/>
        </w:rPr>
        <w:t xml:space="preserve">astly, the third objective is to develop an application that will respond to the end user's food inquiry was </w:t>
      </w:r>
      <w:r w:rsidR="007F4B8F">
        <w:rPr>
          <w:b w:val="0"/>
          <w:bCs/>
        </w:rPr>
        <w:t xml:space="preserve">achieved </w:t>
      </w:r>
      <w:r w:rsidR="00215296" w:rsidRPr="00215296">
        <w:rPr>
          <w:b w:val="0"/>
          <w:bCs/>
        </w:rPr>
        <w:t xml:space="preserve">by the developed system. </w:t>
      </w:r>
      <w:r w:rsidR="007F4B8F">
        <w:rPr>
          <w:b w:val="0"/>
          <w:bCs/>
        </w:rPr>
        <w:t>In addition, t</w:t>
      </w:r>
      <w:r w:rsidR="00215296" w:rsidRPr="00215296">
        <w:rPr>
          <w:b w:val="0"/>
          <w:bCs/>
        </w:rPr>
        <w:t xml:space="preserve">he indicated average weighted mean is “3.61” interpreted as “Strongly Agree”. </w:t>
      </w:r>
      <w:r w:rsidR="007F4B8F">
        <w:rPr>
          <w:b w:val="0"/>
          <w:bCs/>
        </w:rPr>
        <w:t>Wherein, th</w:t>
      </w:r>
      <w:r w:rsidR="00215296" w:rsidRPr="00215296">
        <w:rPr>
          <w:b w:val="0"/>
          <w:bCs/>
        </w:rPr>
        <w:t>e chatbot shows responsiveness with a complete informative response.</w:t>
      </w:r>
    </w:p>
    <w:p w14:paraId="13111FAC" w14:textId="54EC22E7" w:rsidR="00215296" w:rsidRPr="00215296" w:rsidRDefault="00215296" w:rsidP="00CA6448">
      <w:pPr>
        <w:spacing w:after="240" w:line="360" w:lineRule="auto"/>
        <w:ind w:left="720"/>
        <w:jc w:val="both"/>
        <w:rPr>
          <w:b w:val="0"/>
          <w:bCs/>
        </w:rPr>
      </w:pPr>
      <w:r w:rsidRPr="00215296">
        <w:rPr>
          <w:b w:val="0"/>
          <w:bCs/>
        </w:rPr>
        <w:t>Overall, the developed system h</w:t>
      </w:r>
      <w:r w:rsidR="00F740EB">
        <w:rPr>
          <w:b w:val="0"/>
          <w:bCs/>
        </w:rPr>
        <w:t>ad achieved</w:t>
      </w:r>
      <w:r w:rsidRPr="00215296">
        <w:rPr>
          <w:b w:val="0"/>
          <w:bCs/>
        </w:rPr>
        <w:t xml:space="preserve"> all the requirements. Although, the developers are not yet complacent since there are lot</w:t>
      </w:r>
      <w:r w:rsidR="00F740EB">
        <w:rPr>
          <w:b w:val="0"/>
          <w:bCs/>
        </w:rPr>
        <w:t>s</w:t>
      </w:r>
      <w:r w:rsidRPr="00215296">
        <w:rPr>
          <w:b w:val="0"/>
          <w:bCs/>
        </w:rPr>
        <w:t xml:space="preserve"> of things, new suggestions, and different comments from the</w:t>
      </w:r>
      <w:r w:rsidR="00F740EB">
        <w:rPr>
          <w:b w:val="0"/>
          <w:bCs/>
        </w:rPr>
        <w:t xml:space="preserve"> participants, which</w:t>
      </w:r>
      <w:r w:rsidRPr="00215296">
        <w:rPr>
          <w:b w:val="0"/>
          <w:bCs/>
        </w:rPr>
        <w:t xml:space="preserve"> the developers might consider on adding it on the mobile application. </w:t>
      </w:r>
      <w:r w:rsidR="00D220A0">
        <w:rPr>
          <w:b w:val="0"/>
          <w:bCs/>
        </w:rPr>
        <w:t>The suggestions included the following: first, is to</w:t>
      </w:r>
      <w:r w:rsidRPr="00215296">
        <w:rPr>
          <w:b w:val="0"/>
          <w:bCs/>
        </w:rPr>
        <w:t xml:space="preserve"> add the category for Vegan people, for people who are on Keto diet, low calorie diet, and more. </w:t>
      </w:r>
      <w:r w:rsidR="00D220A0">
        <w:rPr>
          <w:b w:val="0"/>
          <w:bCs/>
        </w:rPr>
        <w:t>Second, is to</w:t>
      </w:r>
      <w:r w:rsidRPr="00215296">
        <w:rPr>
          <w:b w:val="0"/>
          <w:bCs/>
        </w:rPr>
        <w:t xml:space="preserve"> also add pictures of the recipes</w:t>
      </w:r>
      <w:r w:rsidR="00D220A0">
        <w:rPr>
          <w:b w:val="0"/>
          <w:bCs/>
        </w:rPr>
        <w:t xml:space="preserve">; lastly, is to also </w:t>
      </w:r>
      <w:r w:rsidRPr="00215296">
        <w:rPr>
          <w:b w:val="0"/>
          <w:bCs/>
        </w:rPr>
        <w:t xml:space="preserve">add videos for better demonstration. </w:t>
      </w:r>
    </w:p>
    <w:p w14:paraId="24AE3E86" w14:textId="4FBBBDDC" w:rsidR="00454411" w:rsidRDefault="00454411" w:rsidP="00454411">
      <w:pPr>
        <w:pStyle w:val="BodyofResearch"/>
        <w:ind w:left="0"/>
      </w:pPr>
    </w:p>
    <w:p w14:paraId="706F8480" w14:textId="77777777" w:rsidR="00CE602F" w:rsidRPr="00016E1F" w:rsidRDefault="00CE602F" w:rsidP="00454411">
      <w:pPr>
        <w:pStyle w:val="BodyofResearch"/>
        <w:ind w:left="0"/>
      </w:pPr>
    </w:p>
    <w:p w14:paraId="2F9814B2" w14:textId="77777777" w:rsidR="00016E1F" w:rsidRDefault="00FD2CE7" w:rsidP="00916614">
      <w:pPr>
        <w:pStyle w:val="Heading2"/>
      </w:pPr>
      <w:r>
        <w:lastRenderedPageBreak/>
        <w:t>Appendix</w:t>
      </w:r>
    </w:p>
    <w:p w14:paraId="3277B0DE" w14:textId="77777777" w:rsidR="007843D7" w:rsidRPr="00AF0173" w:rsidRDefault="007843D7" w:rsidP="008713D9">
      <w:pPr>
        <w:pStyle w:val="Heading1"/>
      </w:pPr>
      <w:r w:rsidRPr="00AF0173">
        <w:t>References</w:t>
      </w:r>
    </w:p>
    <w:p w14:paraId="70903349" w14:textId="77777777" w:rsidR="00756F94" w:rsidRPr="002F450F" w:rsidRDefault="00756F94" w:rsidP="00756F94">
      <w:pPr>
        <w:pStyle w:val="paragraph"/>
        <w:numPr>
          <w:ilvl w:val="0"/>
          <w:numId w:val="3"/>
        </w:numPr>
        <w:spacing w:before="0" w:beforeAutospacing="0" w:after="240" w:afterAutospacing="0" w:line="360" w:lineRule="auto"/>
        <w:ind w:firstLine="0"/>
        <w:jc w:val="both"/>
        <w:textAlignment w:val="baseline"/>
      </w:pPr>
      <w:r w:rsidRPr="002F450F">
        <w:rPr>
          <w:rStyle w:val="normaltextrun"/>
          <w:color w:val="000000"/>
        </w:rPr>
        <w:t>Dasgupta, B. (2016) Mint: The world's first cookbooks Retrieved from </w:t>
      </w:r>
      <w:hyperlink r:id="rId39" w:tgtFrame="_blank" w:history="1">
        <w:r w:rsidRPr="002F450F">
          <w:rPr>
            <w:rStyle w:val="normaltextrun"/>
            <w:color w:val="0563C1"/>
            <w:u w:val="single"/>
          </w:rPr>
          <w:t>https://www.livemint.com/Leisure/9qxHySM4lFMueViQqWb1HK/Bread-and-beer-the-worlds-first-recipes.html</w:t>
        </w:r>
      </w:hyperlink>
      <w:r w:rsidRPr="002F450F">
        <w:rPr>
          <w:rStyle w:val="eop"/>
          <w:color w:val="000000"/>
        </w:rPr>
        <w:t> </w:t>
      </w:r>
    </w:p>
    <w:p w14:paraId="670C5D45" w14:textId="77777777" w:rsidR="00756F94" w:rsidRPr="002F450F" w:rsidRDefault="00756F94" w:rsidP="00756F94">
      <w:pPr>
        <w:pStyle w:val="paragraph"/>
        <w:numPr>
          <w:ilvl w:val="0"/>
          <w:numId w:val="3"/>
        </w:numPr>
        <w:spacing w:before="0" w:beforeAutospacing="0" w:after="240" w:afterAutospacing="0" w:line="360" w:lineRule="auto"/>
        <w:ind w:firstLine="0"/>
        <w:jc w:val="both"/>
        <w:textAlignment w:val="baseline"/>
      </w:pPr>
      <w:r w:rsidRPr="002F450F">
        <w:rPr>
          <w:rStyle w:val="normaltextrun"/>
          <w:color w:val="000000"/>
        </w:rPr>
        <w:t>Shewan, D. (2018) 10 of the Most Innovative Chatbots on the Web Retrieved from </w:t>
      </w:r>
      <w:hyperlink r:id="rId40" w:tgtFrame="_blank" w:history="1">
        <w:r w:rsidRPr="002F450F">
          <w:rPr>
            <w:rStyle w:val="normaltextrun"/>
            <w:color w:val="0563C1"/>
            <w:u w:val="single"/>
          </w:rPr>
          <w:t>https://www.wordstream.com/blog/ws/2017/10/04/chatbots?fbclid=IwAR2a7NNhze4qlZVEDqPlGOpXqFlYvRtj5uviSuuXHtsNYDc5zo0YqbYRePM</w:t>
        </w:r>
      </w:hyperlink>
      <w:r w:rsidRPr="002F450F">
        <w:rPr>
          <w:rStyle w:val="eop"/>
          <w:color w:val="000000"/>
        </w:rPr>
        <w:t> </w:t>
      </w:r>
    </w:p>
    <w:p w14:paraId="606313AE" w14:textId="77777777" w:rsidR="00756F94" w:rsidRPr="002F450F" w:rsidRDefault="00756F94" w:rsidP="00756F94">
      <w:pPr>
        <w:pStyle w:val="paragraph"/>
        <w:numPr>
          <w:ilvl w:val="0"/>
          <w:numId w:val="3"/>
        </w:numPr>
        <w:spacing w:before="0" w:beforeAutospacing="0" w:after="240" w:afterAutospacing="0" w:line="360" w:lineRule="auto"/>
        <w:ind w:firstLine="0"/>
        <w:jc w:val="both"/>
        <w:textAlignment w:val="baseline"/>
        <w:rPr>
          <w:rStyle w:val="tabchar"/>
        </w:rPr>
      </w:pPr>
      <w:r w:rsidRPr="002F450F">
        <w:rPr>
          <w:rStyle w:val="normaltextrun"/>
          <w:color w:val="000000"/>
        </w:rPr>
        <w:t>Murphy, M. (2019) Quarts: This app is trying to replicate you Retrieved from </w:t>
      </w:r>
      <w:hyperlink r:id="rId41" w:tgtFrame="_blank" w:history="1">
        <w:r w:rsidRPr="002F450F">
          <w:rPr>
            <w:rStyle w:val="normaltextrun"/>
            <w:color w:val="0563C1"/>
            <w:u w:val="single"/>
          </w:rPr>
          <w:t>https://qz.com/1698337/replika-this-app-is-trying-to-replicate-you/</w:t>
        </w:r>
        <w:r w:rsidRPr="002F450F">
          <w:rPr>
            <w:rStyle w:val="tabchar"/>
            <w:color w:val="0563C1"/>
          </w:rPr>
          <w:t xml:space="preserve"> </w:t>
        </w:r>
      </w:hyperlink>
    </w:p>
    <w:p w14:paraId="53F6DE77" w14:textId="77777777" w:rsidR="00756F94" w:rsidRPr="002F450F" w:rsidRDefault="00756F94" w:rsidP="00756F94">
      <w:pPr>
        <w:pStyle w:val="ListParagraph"/>
        <w:numPr>
          <w:ilvl w:val="0"/>
          <w:numId w:val="3"/>
        </w:numPr>
        <w:spacing w:after="240" w:line="360" w:lineRule="auto"/>
        <w:ind w:firstLine="0"/>
        <w:jc w:val="both"/>
        <w:rPr>
          <w:rStyle w:val="eop"/>
        </w:rPr>
      </w:pPr>
      <w:r w:rsidRPr="002F450F">
        <w:rPr>
          <w:rStyle w:val="tabchar"/>
        </w:rPr>
        <w:t xml:space="preserve">Kuyda, E. (2019) Replika: Our Story. Retrieved from: </w:t>
      </w:r>
      <w:hyperlink r:id="rId42" w:tgtFrame="_blank" w:history="1">
        <w:r w:rsidRPr="002F450F">
          <w:rPr>
            <w:rStyle w:val="normaltextrun"/>
            <w:color w:val="0563C1"/>
            <w:u w:val="single"/>
          </w:rPr>
          <w:t>https://replika.ai/about/story</w:t>
        </w:r>
      </w:hyperlink>
      <w:r w:rsidRPr="002F450F">
        <w:rPr>
          <w:rStyle w:val="eop"/>
          <w:color w:val="0563C1"/>
        </w:rPr>
        <w:t> </w:t>
      </w:r>
    </w:p>
    <w:p w14:paraId="40C1566B" w14:textId="77777777" w:rsidR="00756F94" w:rsidRPr="002F450F" w:rsidRDefault="00756F94" w:rsidP="00756F94">
      <w:pPr>
        <w:pStyle w:val="ListParagraph"/>
        <w:numPr>
          <w:ilvl w:val="0"/>
          <w:numId w:val="3"/>
        </w:numPr>
        <w:spacing w:after="240" w:line="360" w:lineRule="auto"/>
        <w:ind w:firstLine="0"/>
        <w:contextualSpacing w:val="0"/>
        <w:jc w:val="both"/>
      </w:pPr>
      <w:r w:rsidRPr="002F450F">
        <w:t xml:space="preserve">ORIEL, (MARCH 27, 2020) New Cookbook Features 100 Classic Filipino Recipes For Beginners. released on March 24 by Rockridge Press — comes from Roline Casper, a Pinay chef who owns Roline's Uniquely Filipino in Vacaville, California. Retrieved From: </w:t>
      </w:r>
      <w:hyperlink r:id="rId43" w:history="1">
        <w:r w:rsidRPr="002F450F">
          <w:rPr>
            <w:rStyle w:val="Hyperlink"/>
            <w:rFonts w:cs="Times New Roman"/>
            <w:szCs w:val="24"/>
          </w:rPr>
          <w:t>https://www.asianjournal.com/magazines/something-filipino-magazine/new-cookbook-features-100-classic-filipino-recipes-for-beginners/</w:t>
        </w:r>
      </w:hyperlink>
    </w:p>
    <w:p w14:paraId="541D22E2" w14:textId="77777777" w:rsidR="00756F94" w:rsidRPr="002F450F" w:rsidRDefault="00756F94" w:rsidP="00756F94">
      <w:pPr>
        <w:pStyle w:val="ListParagraph"/>
        <w:numPr>
          <w:ilvl w:val="0"/>
          <w:numId w:val="3"/>
        </w:numPr>
        <w:spacing w:after="240" w:line="360" w:lineRule="auto"/>
        <w:ind w:firstLine="0"/>
        <w:contextualSpacing w:val="0"/>
        <w:jc w:val="both"/>
        <w:rPr>
          <w:rStyle w:val="Hyperlink"/>
          <w:rFonts w:cs="Times New Roman"/>
          <w:bCs/>
          <w:color w:val="000000" w:themeColor="text1"/>
          <w:szCs w:val="24"/>
        </w:rPr>
      </w:pPr>
      <w:r w:rsidRPr="002F450F">
        <w:t xml:space="preserve">Li, Z., Hu, J., Shen, J., &amp; Xu, Y. (2016, July). A scalable recipe recommendation system for mobile application. In 2016 3rd International Conference on Information Science and Control Engineering (ICISCE) (pp. 91-94). IEEE. Retrieved from: </w:t>
      </w:r>
      <w:hyperlink r:id="rId44" w:history="1">
        <w:r w:rsidRPr="002F450F">
          <w:rPr>
            <w:rStyle w:val="Hyperlink"/>
            <w:rFonts w:cs="Times New Roman"/>
            <w:bCs/>
            <w:szCs w:val="24"/>
          </w:rPr>
          <w:t>A Scalable Recipe Recommendation System for Mobile Application | IEEE Conference Publication | IEEE Xplore</w:t>
        </w:r>
      </w:hyperlink>
    </w:p>
    <w:p w14:paraId="7CD01409" w14:textId="77777777" w:rsidR="00756F94" w:rsidRPr="002F450F" w:rsidRDefault="00756F94" w:rsidP="00756F94">
      <w:pPr>
        <w:pStyle w:val="ListParagraph"/>
        <w:numPr>
          <w:ilvl w:val="0"/>
          <w:numId w:val="3"/>
        </w:numPr>
        <w:spacing w:after="240" w:line="360" w:lineRule="auto"/>
        <w:ind w:firstLine="0"/>
        <w:contextualSpacing w:val="0"/>
        <w:jc w:val="both"/>
        <w:rPr>
          <w:lang w:val="en-US"/>
        </w:rPr>
      </w:pPr>
      <w:r w:rsidRPr="002F450F">
        <w:rPr>
          <w:lang w:val="en-US"/>
        </w:rPr>
        <w:t>Marcial,Onte,Mana-ay (2017)</w:t>
      </w:r>
      <w:r w:rsidRPr="002F450F">
        <w:t xml:space="preserve"> </w:t>
      </w:r>
      <w:r w:rsidRPr="002F450F">
        <w:rPr>
          <w:lang w:val="en-US"/>
        </w:rPr>
        <w:t xml:space="preserve">Developing Online Database of Food Recipes with Indigenous Ingredients. in International Journal of Scientific </w:t>
      </w:r>
      <w:r w:rsidRPr="002F450F">
        <w:rPr>
          <w:lang w:val="en-US"/>
        </w:rPr>
        <w:lastRenderedPageBreak/>
        <w:t xml:space="preserve">Engineering and ScienceDeveloping Online Database of Food Recipes with Indigenous Ingredients (Volume 1, Issue 10, pp. 50-54, 2017). Retrieved from: </w:t>
      </w:r>
      <w:hyperlink r:id="rId45" w:history="1">
        <w:r w:rsidRPr="002F450F">
          <w:rPr>
            <w:rStyle w:val="Hyperlink"/>
            <w:rFonts w:cstheme="minorHAnsi"/>
            <w:lang w:val="en-US"/>
          </w:rPr>
          <w:t>http://ijses.com/wp-content/uploads/2017/11/264-IJSES-V1N10.pdf</w:t>
        </w:r>
      </w:hyperlink>
    </w:p>
    <w:p w14:paraId="559D989A" w14:textId="77777777" w:rsidR="00756F94" w:rsidRPr="002F450F" w:rsidRDefault="00756F94" w:rsidP="00756F94">
      <w:pPr>
        <w:pStyle w:val="ListParagraph"/>
        <w:numPr>
          <w:ilvl w:val="0"/>
          <w:numId w:val="3"/>
        </w:numPr>
        <w:spacing w:after="240" w:line="360" w:lineRule="auto"/>
        <w:ind w:firstLine="0"/>
        <w:contextualSpacing w:val="0"/>
        <w:jc w:val="both"/>
        <w:rPr>
          <w:rStyle w:val="Hyperlink"/>
          <w:rFonts w:cs="Times New Roman"/>
          <w:color w:val="222222"/>
          <w:szCs w:val="24"/>
          <w:u w:val="none"/>
          <w:shd w:val="clear" w:color="auto" w:fill="FFFFFF"/>
        </w:rPr>
      </w:pPr>
      <w:r w:rsidRPr="002F450F">
        <w:rPr>
          <w:shd w:val="clear" w:color="auto" w:fill="FFFFFF"/>
        </w:rPr>
        <w:t xml:space="preserve">Yalvaç, F., Lim, V., Hu, J., Funk, M., &amp; Rauterberg, M. (2014). Social recipe recommendation to reduce food waste. In CHI'14 Extended Abstracts on Human Factors in Computing Systems (pp. 2431-2436). Retrieved from: </w:t>
      </w:r>
      <w:hyperlink r:id="rId46" w:history="1">
        <w:r w:rsidRPr="002F450F">
          <w:rPr>
            <w:rStyle w:val="Hyperlink"/>
            <w:rFonts w:cs="Times New Roman"/>
            <w:szCs w:val="24"/>
          </w:rPr>
          <w:t>Social recipe recommendation to reduce food waste | CHI '14 Extended Abstracts on Human Factors in Computing Systems (acm.org)</w:t>
        </w:r>
      </w:hyperlink>
    </w:p>
    <w:p w14:paraId="19F42530" w14:textId="77777777" w:rsidR="00756F94" w:rsidRPr="002F450F" w:rsidRDefault="00756F94" w:rsidP="00756F94">
      <w:pPr>
        <w:pStyle w:val="ListParagraph"/>
        <w:numPr>
          <w:ilvl w:val="0"/>
          <w:numId w:val="3"/>
        </w:numPr>
        <w:spacing w:after="240" w:line="360" w:lineRule="auto"/>
        <w:ind w:firstLine="0"/>
        <w:contextualSpacing w:val="0"/>
        <w:jc w:val="both"/>
        <w:rPr>
          <w:lang w:val="en-US"/>
        </w:rPr>
      </w:pPr>
      <w:r w:rsidRPr="002F450F">
        <w:rPr>
          <w:lang w:val="en-US"/>
        </w:rPr>
        <w:t xml:space="preserve">Garcia, (2012) The Filipino Cookbook, (pp. 112) Retrieved from: </w:t>
      </w:r>
      <w:hyperlink r:id="rId47" w:anchor="v=onepage&amp;q&amp;f=false" w:history="1">
        <w:r w:rsidRPr="002F450F">
          <w:rPr>
            <w:rStyle w:val="Hyperlink"/>
            <w:rFonts w:cs="Times New Roman"/>
            <w:szCs w:val="24"/>
            <w:lang w:val="en-US"/>
          </w:rPr>
          <w:t>https://books.google.com.ph/books?id=IQDQAgAAQBAJ&amp;printsec=frontcover&amp;hl=tl&amp;source=gbs_ge_summary_r&amp;cad=0#v=onepage&amp;q&amp;f=false</w:t>
        </w:r>
      </w:hyperlink>
    </w:p>
    <w:p w14:paraId="464362BA" w14:textId="77777777" w:rsidR="00756F94" w:rsidRPr="002F450F" w:rsidRDefault="00756F94" w:rsidP="00756F94">
      <w:pPr>
        <w:pStyle w:val="ListParagraph"/>
        <w:numPr>
          <w:ilvl w:val="0"/>
          <w:numId w:val="3"/>
        </w:numPr>
        <w:spacing w:after="240" w:line="360" w:lineRule="auto"/>
        <w:ind w:firstLine="0"/>
        <w:contextualSpacing w:val="0"/>
        <w:jc w:val="both"/>
        <w:rPr>
          <w:rStyle w:val="Hyperlink"/>
          <w:rFonts w:cs="Times New Roman"/>
          <w:color w:val="222222"/>
          <w:szCs w:val="24"/>
          <w:u w:val="none"/>
          <w:shd w:val="clear" w:color="auto" w:fill="FFFFFF"/>
        </w:rPr>
      </w:pPr>
      <w:r w:rsidRPr="002F450F">
        <w:rPr>
          <w:shd w:val="clear" w:color="auto" w:fill="FFFFFF"/>
        </w:rPr>
        <w:t xml:space="preserve">Casas, J., Mugellini, E., &amp; Khaled, O. A. (2018, October). Food diary coaching chatbot. In Proceedings of the 2018 ACM International Joint Conference and 2018 International Symposium on Pervasive and Ubiquitous Computing and Wearable Computers (pp. 1676-1680). Retrieved from: </w:t>
      </w:r>
      <w:hyperlink r:id="rId48" w:history="1">
        <w:r w:rsidRPr="002F450F">
          <w:rPr>
            <w:rStyle w:val="Hyperlink"/>
            <w:rFonts w:cs="Times New Roman"/>
            <w:szCs w:val="24"/>
          </w:rPr>
          <w:t>Food Diary Coaching Chatbot | Proceedings of the 2018 ACM International Joint Conference and 2018 International Symposium on Pervasive and Ubiquitous Computing and Wearable Computers</w:t>
        </w:r>
      </w:hyperlink>
    </w:p>
    <w:p w14:paraId="222F4D91" w14:textId="77777777" w:rsidR="00756F94" w:rsidRPr="002F450F" w:rsidRDefault="00756F94" w:rsidP="00756F94">
      <w:pPr>
        <w:pStyle w:val="ListParagraph"/>
        <w:numPr>
          <w:ilvl w:val="0"/>
          <w:numId w:val="3"/>
        </w:numPr>
        <w:spacing w:after="240" w:line="360" w:lineRule="auto"/>
        <w:ind w:firstLine="0"/>
        <w:contextualSpacing w:val="0"/>
        <w:jc w:val="both"/>
        <w:rPr>
          <w:rStyle w:val="Hyperlink"/>
          <w:rFonts w:cs="Times New Roman"/>
          <w:color w:val="auto"/>
          <w:szCs w:val="24"/>
          <w:u w:val="none"/>
        </w:rPr>
      </w:pPr>
      <w:r w:rsidRPr="002F450F">
        <w:t xml:space="preserve">Cruz, Z. M. C., Alpay, J. J. R., Depeno, J. D. D., Altabirano, M. J. C., &amp; Bringula, R. (2017, October). Usability of" Fatchum" A Mobile Application Recipe Recommender System. In Proceedings of the 6th Annual Conference on Research in Information Technology (pp. 11-16). Retrieved from: </w:t>
      </w:r>
      <w:hyperlink r:id="rId49" w:history="1">
        <w:r w:rsidRPr="002F450F">
          <w:rPr>
            <w:rStyle w:val="Hyperlink"/>
            <w:rFonts w:cs="Times New Roman"/>
            <w:szCs w:val="24"/>
          </w:rPr>
          <w:t>Usability of "Fatchum": A Mobile Application Recipe Recommender System</w:t>
        </w:r>
      </w:hyperlink>
    </w:p>
    <w:p w14:paraId="0BBF7EE8" w14:textId="77777777" w:rsidR="00756F94" w:rsidRPr="002F450F" w:rsidRDefault="00756F94" w:rsidP="00756F94">
      <w:pPr>
        <w:pStyle w:val="ListParagraph"/>
        <w:numPr>
          <w:ilvl w:val="0"/>
          <w:numId w:val="3"/>
        </w:numPr>
        <w:spacing w:after="240" w:line="360" w:lineRule="auto"/>
        <w:ind w:firstLine="0"/>
        <w:contextualSpacing w:val="0"/>
        <w:jc w:val="both"/>
        <w:rPr>
          <w:shd w:val="clear" w:color="auto" w:fill="FFFFFF"/>
        </w:rPr>
      </w:pPr>
      <w:r w:rsidRPr="002F450F">
        <w:rPr>
          <w:shd w:val="clear" w:color="auto" w:fill="FFFFFF"/>
        </w:rPr>
        <w:t xml:space="preserve">Gunawardane, M. D. C. J., Pushpakumara, H. A. N., Navarathne, E. N. M. R. L., Lokuliyana, S., Kelaniyage, K. T. I., &amp; Gamage, N. (2019, December). Zero Food Waste: Food wastage sustaining mobile application. In 2019 International Conference on Advancements in Computing (ICAC) (pp. 129-132). </w:t>
      </w:r>
      <w:r w:rsidRPr="002F450F">
        <w:rPr>
          <w:shd w:val="clear" w:color="auto" w:fill="FFFFFF"/>
        </w:rPr>
        <w:lastRenderedPageBreak/>
        <w:t xml:space="preserve">IEEE.Retrieved from: </w:t>
      </w:r>
      <w:hyperlink r:id="rId50" w:history="1">
        <w:r w:rsidRPr="002F450F">
          <w:rPr>
            <w:rStyle w:val="Hyperlink"/>
            <w:rFonts w:cs="Times New Roman"/>
            <w:szCs w:val="24"/>
          </w:rPr>
          <w:t>Zero Food Waste: Food wastage sustaining mobile application | IEEE Conference Publication | IEEE Xplore</w:t>
        </w:r>
      </w:hyperlink>
    </w:p>
    <w:p w14:paraId="4C744BD8" w14:textId="77777777" w:rsidR="00756F94" w:rsidRPr="002F450F" w:rsidRDefault="00756F94" w:rsidP="00756F94">
      <w:pPr>
        <w:pStyle w:val="ListParagraph"/>
        <w:numPr>
          <w:ilvl w:val="0"/>
          <w:numId w:val="3"/>
        </w:numPr>
        <w:spacing w:after="240" w:line="360" w:lineRule="auto"/>
        <w:ind w:firstLine="0"/>
        <w:contextualSpacing w:val="0"/>
        <w:jc w:val="both"/>
      </w:pPr>
      <w:r w:rsidRPr="002F450F">
        <w:t xml:space="preserve">de Gula, E. P. C., Moldez, R. A., &amp; Montevirgen, R. D. S. (2013). Pinoy MD: A Mobile Dietary Aide and Recipe Generator. International Journal of Future Computer and Communication, 2(5).Retrieved from: </w:t>
      </w:r>
      <w:hyperlink r:id="rId51" w:history="1">
        <w:r w:rsidRPr="002F450F">
          <w:rPr>
            <w:rStyle w:val="Hyperlink"/>
            <w:rFonts w:cs="Times New Roman"/>
            <w:szCs w:val="24"/>
          </w:rPr>
          <w:t>Pinoy MD: A Mobile Dietary Aide and Recipe Generator</w:t>
        </w:r>
      </w:hyperlink>
    </w:p>
    <w:p w14:paraId="248E74D6" w14:textId="77777777" w:rsidR="00756F94" w:rsidRPr="002F450F" w:rsidRDefault="00756F94" w:rsidP="00756F94">
      <w:pPr>
        <w:pStyle w:val="ListParagraph"/>
        <w:numPr>
          <w:ilvl w:val="0"/>
          <w:numId w:val="3"/>
        </w:numPr>
        <w:spacing w:after="240" w:line="360" w:lineRule="auto"/>
        <w:ind w:firstLine="0"/>
        <w:contextualSpacing w:val="0"/>
        <w:jc w:val="both"/>
        <w:rPr>
          <w:lang w:val="en-US"/>
        </w:rPr>
      </w:pPr>
      <w:r w:rsidRPr="002F450F">
        <w:rPr>
          <w:lang w:val="en-US"/>
        </w:rPr>
        <w:t xml:space="preserve">Dahiya, M. (2017). A tool of conversation: Chatbot. International Journal of Computer Sciences and Engineering, 5(5), 158-161. Retrieved from: </w:t>
      </w:r>
      <w:hyperlink r:id="rId52" w:history="1">
        <w:r w:rsidRPr="002F450F">
          <w:rPr>
            <w:rStyle w:val="Hyperlink"/>
            <w:rFonts w:cs="Times New Roman"/>
            <w:szCs w:val="24"/>
            <w:lang w:val="en-US"/>
          </w:rPr>
          <w:t>https://www.researchgate.net/profile/Menal-Dahiya/publication/321864990_A_Tool_of_Conversation_Chatbot/links/5a360b02aca27247eddea031/A-Tool-of-Conversation-Chatbot.pdf</w:t>
        </w:r>
      </w:hyperlink>
    </w:p>
    <w:p w14:paraId="082507A4" w14:textId="77777777" w:rsidR="00756F94" w:rsidRPr="002F450F" w:rsidRDefault="00756F94" w:rsidP="00756F94">
      <w:pPr>
        <w:pStyle w:val="ListParagraph"/>
        <w:numPr>
          <w:ilvl w:val="0"/>
          <w:numId w:val="3"/>
        </w:numPr>
        <w:spacing w:after="240" w:line="360" w:lineRule="auto"/>
        <w:ind w:firstLine="0"/>
        <w:contextualSpacing w:val="0"/>
        <w:jc w:val="both"/>
        <w:rPr>
          <w:rStyle w:val="Hyperlink"/>
          <w:rFonts w:cs="Times New Roman"/>
          <w:color w:val="auto"/>
          <w:szCs w:val="24"/>
          <w:u w:val="none"/>
        </w:rPr>
      </w:pPr>
      <w:r w:rsidRPr="002F450F">
        <w:t xml:space="preserve">Comendador, B. E. V., Francisco, B. M. B., Medenilla, J. S., &amp; Mae, S. (2015). Pharmabot: a pediatric generic medicine consultant chatbot. Journal of Automation and Control Engineering, 3(2). Retrieved from: </w:t>
      </w:r>
      <w:hyperlink r:id="rId53" w:history="1">
        <w:r w:rsidRPr="002F450F">
          <w:rPr>
            <w:rStyle w:val="Hyperlink"/>
            <w:rFonts w:cs="Times New Roman"/>
            <w:szCs w:val="24"/>
          </w:rPr>
          <w:t>Pharmabot: a pediatric generic medicine consultant chatbot</w:t>
        </w:r>
      </w:hyperlink>
    </w:p>
    <w:p w14:paraId="0FA2E683" w14:textId="36E7ECA5" w:rsidR="00756F94" w:rsidRPr="00E21598" w:rsidRDefault="00756F94" w:rsidP="00756F94">
      <w:pPr>
        <w:pStyle w:val="ListParagraph"/>
        <w:numPr>
          <w:ilvl w:val="0"/>
          <w:numId w:val="3"/>
        </w:numPr>
        <w:spacing w:after="240" w:line="360" w:lineRule="auto"/>
        <w:ind w:firstLine="0"/>
        <w:contextualSpacing w:val="0"/>
        <w:jc w:val="both"/>
        <w:rPr>
          <w:rStyle w:val="Hyperlink"/>
          <w:color w:val="auto"/>
          <w:u w:val="none"/>
        </w:rPr>
      </w:pPr>
      <w:r w:rsidRPr="002F450F">
        <w:t xml:space="preserve">Pangestu, G., Supianto, A. A., &amp; Utaminingrum, F. (2018, November). Food Recipe Finder Mobile Applications Based </w:t>
      </w:r>
      <w:r w:rsidR="006234F4" w:rsidRPr="002F450F">
        <w:t>on</w:t>
      </w:r>
      <w:r w:rsidRPr="002F450F">
        <w:t xml:space="preserve"> Similarity </w:t>
      </w:r>
      <w:r w:rsidR="006234F4" w:rsidRPr="002F450F">
        <w:t>of</w:t>
      </w:r>
      <w:r w:rsidRPr="002F450F">
        <w:t xml:space="preserve"> Materials. In 2018 International Conference on Sustainable Information Engineering and Technology (SIET) (pp. 156-161). IEEE. Retrieved from: </w:t>
      </w:r>
      <w:hyperlink r:id="rId54" w:history="1">
        <w:r w:rsidRPr="002F450F">
          <w:rPr>
            <w:rStyle w:val="Hyperlink"/>
          </w:rPr>
          <w:t>Food Recipe Finder Mobile Applications Based On Similarity Of Materials | IEEE Conference Publication | IEEE Xplore</w:t>
        </w:r>
      </w:hyperlink>
    </w:p>
    <w:p w14:paraId="7771F173" w14:textId="77777777" w:rsidR="00756F94" w:rsidRPr="00E21598" w:rsidRDefault="00756F94" w:rsidP="00756F94">
      <w:pPr>
        <w:pStyle w:val="ListParagraph"/>
        <w:numPr>
          <w:ilvl w:val="0"/>
          <w:numId w:val="3"/>
        </w:numPr>
        <w:spacing w:after="240" w:line="360" w:lineRule="auto"/>
        <w:ind w:firstLine="0"/>
        <w:contextualSpacing w:val="0"/>
        <w:jc w:val="both"/>
      </w:pPr>
      <w:r>
        <w:rPr>
          <w:rFonts w:ascii="Arial" w:hAnsi="Arial" w:cs="Arial"/>
          <w:color w:val="222222"/>
          <w:sz w:val="20"/>
          <w:szCs w:val="20"/>
          <w:shd w:val="clear" w:color="auto" w:fill="FFFFFF"/>
        </w:rPr>
        <w:t>Lee, K. (2008). </w:t>
      </w:r>
      <w:r>
        <w:rPr>
          <w:rFonts w:ascii="Arial" w:hAnsi="Arial" w:cs="Arial"/>
          <w:i/>
          <w:iCs/>
          <w:color w:val="222222"/>
          <w:sz w:val="20"/>
          <w:szCs w:val="20"/>
          <w:shd w:val="clear" w:color="auto" w:fill="FFFFFF"/>
        </w:rPr>
        <w:t>The World Health Organization (WHO)</w:t>
      </w:r>
      <w:r>
        <w:rPr>
          <w:rFonts w:ascii="Arial" w:hAnsi="Arial" w:cs="Arial"/>
          <w:color w:val="222222"/>
          <w:sz w:val="20"/>
          <w:szCs w:val="20"/>
          <w:shd w:val="clear" w:color="auto" w:fill="FFFFFF"/>
        </w:rPr>
        <w:t xml:space="preserve">. Routledge. Retrieved from: </w:t>
      </w:r>
      <w:hyperlink r:id="rId55" w:history="1">
        <w:r w:rsidRPr="00EB5341">
          <w:rPr>
            <w:rStyle w:val="Hyperlink"/>
            <w:rFonts w:ascii="Arial" w:hAnsi="Arial" w:cs="Arial"/>
            <w:sz w:val="20"/>
            <w:szCs w:val="20"/>
            <w:shd w:val="clear" w:color="auto" w:fill="FFFFFF"/>
          </w:rPr>
          <w:t>https://www.taylorfrancis.com/books/mono/10.4324/9780203029732/world-health-organization-kelley-lee</w:t>
        </w:r>
      </w:hyperlink>
    </w:p>
    <w:p w14:paraId="6948BC04" w14:textId="77777777" w:rsidR="00756F94" w:rsidRDefault="00756F94" w:rsidP="00756F94">
      <w:pPr>
        <w:pStyle w:val="ListParagraph"/>
        <w:numPr>
          <w:ilvl w:val="0"/>
          <w:numId w:val="3"/>
        </w:numPr>
        <w:spacing w:after="240" w:line="360" w:lineRule="auto"/>
        <w:ind w:firstLine="0"/>
        <w:jc w:val="both"/>
        <w:rPr>
          <w:lang w:val="en-US"/>
        </w:rPr>
      </w:pPr>
      <w:r w:rsidRPr="00E21598">
        <w:rPr>
          <w:i/>
          <w:iCs/>
          <w:lang w:val="en-US"/>
        </w:rPr>
        <w:t>#HealthyAtHome: Healthy Diet</w:t>
      </w:r>
      <w:r w:rsidRPr="00E21598">
        <w:rPr>
          <w:lang w:val="en-US"/>
        </w:rPr>
        <w:t xml:space="preserve">. (2021). World Health Organization. </w:t>
      </w:r>
      <w:r>
        <w:rPr>
          <w:lang w:val="en-US"/>
        </w:rPr>
        <w:t xml:space="preserve">Retrieved from: </w:t>
      </w:r>
      <w:hyperlink r:id="rId56" w:history="1">
        <w:r w:rsidRPr="00EB5341">
          <w:rPr>
            <w:rStyle w:val="Hyperlink"/>
            <w:lang w:val="en-US"/>
          </w:rPr>
          <w:t>https://www.who.int/campaigns/connecting-the-world-to-combat-coronavirus/healthyathome/healthyathome---healthy-diet</w:t>
        </w:r>
      </w:hyperlink>
      <w:r>
        <w:rPr>
          <w:lang w:val="en-US"/>
        </w:rPr>
        <w:t>.</w:t>
      </w:r>
    </w:p>
    <w:p w14:paraId="2661CD61" w14:textId="77777777" w:rsidR="00756F94" w:rsidRDefault="00756F94" w:rsidP="00756F94">
      <w:pPr>
        <w:pStyle w:val="ListParagraph"/>
        <w:numPr>
          <w:ilvl w:val="0"/>
          <w:numId w:val="3"/>
        </w:numPr>
        <w:spacing w:after="240" w:line="360" w:lineRule="auto"/>
        <w:ind w:firstLine="0"/>
        <w:jc w:val="both"/>
        <w:rPr>
          <w:lang w:val="en-US"/>
        </w:rPr>
      </w:pPr>
      <w:r w:rsidRPr="009A3553">
        <w:rPr>
          <w:i/>
          <w:iCs/>
          <w:lang w:val="en-US"/>
        </w:rPr>
        <w:lastRenderedPageBreak/>
        <w:t>Malnutrition</w:t>
      </w:r>
      <w:r w:rsidRPr="009A3553">
        <w:rPr>
          <w:lang w:val="en-US"/>
        </w:rPr>
        <w:t xml:space="preserve">. (2021). World Health Organization. </w:t>
      </w:r>
      <w:r>
        <w:rPr>
          <w:lang w:val="en-US"/>
        </w:rPr>
        <w:t xml:space="preserve">Retrieved from: </w:t>
      </w:r>
      <w:hyperlink r:id="rId57" w:anchor="tab=tab_1" w:history="1">
        <w:r w:rsidRPr="00EB5341">
          <w:rPr>
            <w:rStyle w:val="Hyperlink"/>
            <w:lang w:val="en-US"/>
          </w:rPr>
          <w:t>https://www.who.int/health-topics/malnutrition#tab=tab_1</w:t>
        </w:r>
      </w:hyperlink>
    </w:p>
    <w:p w14:paraId="521ABF17" w14:textId="1F638116" w:rsidR="00314513" w:rsidRPr="00E4767E" w:rsidRDefault="00756F94" w:rsidP="00E4767E">
      <w:pPr>
        <w:pStyle w:val="ListParagraph"/>
        <w:numPr>
          <w:ilvl w:val="0"/>
          <w:numId w:val="3"/>
        </w:numPr>
        <w:spacing w:after="240" w:line="360" w:lineRule="auto"/>
        <w:ind w:firstLine="0"/>
        <w:jc w:val="both"/>
        <w:rPr>
          <w:lang w:val="en-US"/>
        </w:rPr>
      </w:pPr>
      <w:r w:rsidRPr="009A3553">
        <w:rPr>
          <w:i/>
          <w:iCs/>
          <w:lang w:val="en-US"/>
        </w:rPr>
        <w:t>Obesity</w:t>
      </w:r>
      <w:r w:rsidRPr="009A3553">
        <w:rPr>
          <w:lang w:val="en-US"/>
        </w:rPr>
        <w:t xml:space="preserve">. (2021). World Health Organization. </w:t>
      </w:r>
      <w:r>
        <w:rPr>
          <w:lang w:val="en-US"/>
        </w:rPr>
        <w:t xml:space="preserve">Retrieved from: </w:t>
      </w:r>
      <w:hyperlink r:id="rId58" w:anchor="tab=tab_1" w:history="1">
        <w:r w:rsidRPr="00EB5341">
          <w:rPr>
            <w:rStyle w:val="Hyperlink"/>
            <w:lang w:val="en-US"/>
          </w:rPr>
          <w:t>https://www.who.int/health-topics/obesity#tab=tab_1</w:t>
        </w:r>
      </w:hyperlink>
    </w:p>
    <w:p w14:paraId="11A9EA15" w14:textId="3E85DB41" w:rsidR="00314513" w:rsidRDefault="00314513" w:rsidP="00345573">
      <w:pPr>
        <w:rPr>
          <w:b w:val="0"/>
          <w:bCs/>
          <w:sz w:val="18"/>
          <w:szCs w:val="24"/>
        </w:rPr>
      </w:pPr>
    </w:p>
    <w:p w14:paraId="30392C39" w14:textId="1C6257DB" w:rsidR="00314513" w:rsidRDefault="00314513" w:rsidP="00345573">
      <w:pPr>
        <w:rPr>
          <w:b w:val="0"/>
          <w:bCs/>
          <w:sz w:val="18"/>
          <w:szCs w:val="24"/>
        </w:rPr>
      </w:pPr>
    </w:p>
    <w:p w14:paraId="4027D578" w14:textId="53352400" w:rsidR="00314513" w:rsidRDefault="00314513" w:rsidP="00E4767E">
      <w:pPr>
        <w:jc w:val="both"/>
        <w:rPr>
          <w:b w:val="0"/>
          <w:bCs/>
          <w:sz w:val="18"/>
          <w:szCs w:val="24"/>
        </w:rPr>
      </w:pPr>
    </w:p>
    <w:p w14:paraId="1D7A5103" w14:textId="01A3944E" w:rsidR="00454411" w:rsidRDefault="00454411" w:rsidP="00F93B65">
      <w:pPr>
        <w:jc w:val="both"/>
        <w:rPr>
          <w:b w:val="0"/>
          <w:bCs/>
          <w:sz w:val="18"/>
          <w:szCs w:val="24"/>
        </w:rPr>
      </w:pPr>
    </w:p>
    <w:p w14:paraId="7B7D12FA" w14:textId="084E0C31" w:rsidR="0090522B" w:rsidRDefault="0090522B" w:rsidP="00F93B65">
      <w:pPr>
        <w:jc w:val="both"/>
        <w:rPr>
          <w:b w:val="0"/>
          <w:bCs/>
          <w:sz w:val="18"/>
          <w:szCs w:val="24"/>
        </w:rPr>
      </w:pPr>
    </w:p>
    <w:p w14:paraId="35366D1F" w14:textId="04051662" w:rsidR="0090522B" w:rsidRDefault="0090522B" w:rsidP="00F93B65">
      <w:pPr>
        <w:jc w:val="both"/>
        <w:rPr>
          <w:b w:val="0"/>
          <w:bCs/>
          <w:sz w:val="18"/>
          <w:szCs w:val="24"/>
        </w:rPr>
      </w:pPr>
    </w:p>
    <w:p w14:paraId="52385217" w14:textId="55B227CD" w:rsidR="0090522B" w:rsidRDefault="0090522B" w:rsidP="00F93B65">
      <w:pPr>
        <w:jc w:val="both"/>
        <w:rPr>
          <w:b w:val="0"/>
          <w:bCs/>
          <w:sz w:val="18"/>
          <w:szCs w:val="24"/>
        </w:rPr>
      </w:pPr>
    </w:p>
    <w:p w14:paraId="2EADCF72" w14:textId="5CFC1870" w:rsidR="0090522B" w:rsidRDefault="0090522B" w:rsidP="00F93B65">
      <w:pPr>
        <w:jc w:val="both"/>
        <w:rPr>
          <w:b w:val="0"/>
          <w:bCs/>
          <w:sz w:val="18"/>
          <w:szCs w:val="24"/>
        </w:rPr>
      </w:pPr>
    </w:p>
    <w:p w14:paraId="4E425A3A" w14:textId="628C3F3B" w:rsidR="0090522B" w:rsidRDefault="0090522B" w:rsidP="00F93B65">
      <w:pPr>
        <w:jc w:val="both"/>
        <w:rPr>
          <w:b w:val="0"/>
          <w:bCs/>
          <w:sz w:val="18"/>
          <w:szCs w:val="24"/>
        </w:rPr>
      </w:pPr>
    </w:p>
    <w:p w14:paraId="3962A44F" w14:textId="1846376E" w:rsidR="0090522B" w:rsidRDefault="0090522B" w:rsidP="00F93B65">
      <w:pPr>
        <w:jc w:val="both"/>
        <w:rPr>
          <w:b w:val="0"/>
          <w:bCs/>
          <w:sz w:val="18"/>
          <w:szCs w:val="24"/>
        </w:rPr>
      </w:pPr>
    </w:p>
    <w:p w14:paraId="58C92A6F" w14:textId="386DDC5C" w:rsidR="0090522B" w:rsidRDefault="0090522B" w:rsidP="00F93B65">
      <w:pPr>
        <w:jc w:val="both"/>
        <w:rPr>
          <w:b w:val="0"/>
          <w:bCs/>
          <w:sz w:val="18"/>
          <w:szCs w:val="24"/>
        </w:rPr>
      </w:pPr>
    </w:p>
    <w:p w14:paraId="69AB8ECF" w14:textId="75928FC9" w:rsidR="0090522B" w:rsidRDefault="0090522B" w:rsidP="00F93B65">
      <w:pPr>
        <w:jc w:val="both"/>
        <w:rPr>
          <w:b w:val="0"/>
          <w:bCs/>
          <w:sz w:val="18"/>
          <w:szCs w:val="24"/>
        </w:rPr>
      </w:pPr>
    </w:p>
    <w:p w14:paraId="12A30423" w14:textId="12E27EC5" w:rsidR="0090522B" w:rsidRDefault="0090522B" w:rsidP="00F93B65">
      <w:pPr>
        <w:jc w:val="both"/>
        <w:rPr>
          <w:b w:val="0"/>
          <w:bCs/>
          <w:sz w:val="18"/>
          <w:szCs w:val="24"/>
        </w:rPr>
      </w:pPr>
    </w:p>
    <w:p w14:paraId="16260D0E" w14:textId="4CCFA27C" w:rsidR="0090522B" w:rsidRDefault="0090522B" w:rsidP="00F93B65">
      <w:pPr>
        <w:jc w:val="both"/>
        <w:rPr>
          <w:b w:val="0"/>
          <w:bCs/>
          <w:sz w:val="18"/>
          <w:szCs w:val="24"/>
        </w:rPr>
      </w:pPr>
    </w:p>
    <w:p w14:paraId="54994510" w14:textId="16FB64BC" w:rsidR="0090522B" w:rsidRDefault="0090522B" w:rsidP="00F93B65">
      <w:pPr>
        <w:jc w:val="both"/>
        <w:rPr>
          <w:b w:val="0"/>
          <w:bCs/>
          <w:sz w:val="18"/>
          <w:szCs w:val="24"/>
        </w:rPr>
      </w:pPr>
    </w:p>
    <w:p w14:paraId="455445AE" w14:textId="4D0205B1" w:rsidR="0090522B" w:rsidRDefault="0090522B" w:rsidP="00F93B65">
      <w:pPr>
        <w:jc w:val="both"/>
        <w:rPr>
          <w:b w:val="0"/>
          <w:bCs/>
          <w:sz w:val="18"/>
          <w:szCs w:val="24"/>
        </w:rPr>
      </w:pPr>
    </w:p>
    <w:p w14:paraId="61A13D34" w14:textId="01B5CEEF" w:rsidR="0090522B" w:rsidRDefault="0090522B" w:rsidP="00F93B65">
      <w:pPr>
        <w:jc w:val="both"/>
        <w:rPr>
          <w:b w:val="0"/>
          <w:bCs/>
          <w:sz w:val="18"/>
          <w:szCs w:val="24"/>
        </w:rPr>
      </w:pPr>
    </w:p>
    <w:p w14:paraId="36D04E89" w14:textId="7061C1F3" w:rsidR="0090522B" w:rsidRDefault="0090522B" w:rsidP="00F93B65">
      <w:pPr>
        <w:jc w:val="both"/>
        <w:rPr>
          <w:b w:val="0"/>
          <w:bCs/>
          <w:sz w:val="18"/>
          <w:szCs w:val="24"/>
        </w:rPr>
      </w:pPr>
    </w:p>
    <w:p w14:paraId="715A727F" w14:textId="35E76FA4" w:rsidR="0090522B" w:rsidRDefault="0090522B" w:rsidP="00F93B65">
      <w:pPr>
        <w:jc w:val="both"/>
        <w:rPr>
          <w:b w:val="0"/>
          <w:bCs/>
          <w:sz w:val="18"/>
          <w:szCs w:val="24"/>
        </w:rPr>
      </w:pPr>
    </w:p>
    <w:p w14:paraId="0AB2CA03" w14:textId="07FC89FE" w:rsidR="0090522B" w:rsidRDefault="0090522B" w:rsidP="00F93B65">
      <w:pPr>
        <w:jc w:val="both"/>
        <w:rPr>
          <w:b w:val="0"/>
          <w:bCs/>
          <w:sz w:val="18"/>
          <w:szCs w:val="24"/>
        </w:rPr>
      </w:pPr>
    </w:p>
    <w:p w14:paraId="7E4691E3" w14:textId="7457AFA4" w:rsidR="0090522B" w:rsidRDefault="0090522B" w:rsidP="00F93B65">
      <w:pPr>
        <w:jc w:val="both"/>
        <w:rPr>
          <w:b w:val="0"/>
          <w:bCs/>
          <w:sz w:val="18"/>
          <w:szCs w:val="24"/>
        </w:rPr>
      </w:pPr>
    </w:p>
    <w:p w14:paraId="62FA2248" w14:textId="3102202A" w:rsidR="0090522B" w:rsidRDefault="0090522B" w:rsidP="00F93B65">
      <w:pPr>
        <w:jc w:val="both"/>
        <w:rPr>
          <w:b w:val="0"/>
          <w:bCs/>
          <w:sz w:val="18"/>
          <w:szCs w:val="24"/>
        </w:rPr>
      </w:pPr>
    </w:p>
    <w:p w14:paraId="3998B656" w14:textId="3297DB3B" w:rsidR="0090522B" w:rsidRDefault="0090522B" w:rsidP="00F93B65">
      <w:pPr>
        <w:jc w:val="both"/>
        <w:rPr>
          <w:b w:val="0"/>
          <w:bCs/>
          <w:sz w:val="18"/>
          <w:szCs w:val="24"/>
        </w:rPr>
      </w:pPr>
    </w:p>
    <w:p w14:paraId="06C2460C" w14:textId="6605E524" w:rsidR="0090522B" w:rsidRDefault="0090522B" w:rsidP="00F93B65">
      <w:pPr>
        <w:jc w:val="both"/>
        <w:rPr>
          <w:b w:val="0"/>
          <w:bCs/>
          <w:sz w:val="18"/>
          <w:szCs w:val="24"/>
        </w:rPr>
      </w:pPr>
    </w:p>
    <w:p w14:paraId="0B348B6B" w14:textId="082C8E78" w:rsidR="0090522B" w:rsidRDefault="0090522B" w:rsidP="00F93B65">
      <w:pPr>
        <w:jc w:val="both"/>
        <w:rPr>
          <w:b w:val="0"/>
          <w:bCs/>
          <w:sz w:val="18"/>
          <w:szCs w:val="24"/>
        </w:rPr>
      </w:pPr>
    </w:p>
    <w:p w14:paraId="30624CF0" w14:textId="462E67A2" w:rsidR="008153F4" w:rsidRDefault="008153F4" w:rsidP="00F93B65">
      <w:pPr>
        <w:jc w:val="both"/>
        <w:rPr>
          <w:b w:val="0"/>
          <w:bCs/>
          <w:sz w:val="18"/>
          <w:szCs w:val="24"/>
        </w:rPr>
      </w:pPr>
    </w:p>
    <w:p w14:paraId="7D4A8086" w14:textId="2E318A3E" w:rsidR="008153F4" w:rsidRDefault="008153F4" w:rsidP="00F93B65">
      <w:pPr>
        <w:jc w:val="both"/>
        <w:rPr>
          <w:b w:val="0"/>
          <w:bCs/>
          <w:sz w:val="18"/>
          <w:szCs w:val="24"/>
        </w:rPr>
      </w:pPr>
    </w:p>
    <w:p w14:paraId="3D914637" w14:textId="093F6FB8" w:rsidR="008153F4" w:rsidRDefault="008153F4" w:rsidP="00F93B65">
      <w:pPr>
        <w:jc w:val="both"/>
        <w:rPr>
          <w:b w:val="0"/>
          <w:bCs/>
          <w:sz w:val="18"/>
          <w:szCs w:val="24"/>
        </w:rPr>
      </w:pPr>
    </w:p>
    <w:p w14:paraId="61ADA11C" w14:textId="5D0AA302" w:rsidR="008153F4" w:rsidRDefault="008153F4" w:rsidP="00F93B65">
      <w:pPr>
        <w:jc w:val="both"/>
        <w:rPr>
          <w:b w:val="0"/>
          <w:bCs/>
          <w:sz w:val="18"/>
          <w:szCs w:val="24"/>
        </w:rPr>
      </w:pPr>
    </w:p>
    <w:p w14:paraId="7C1C7CE2" w14:textId="6BEFDF49" w:rsidR="008153F4" w:rsidRDefault="008153F4" w:rsidP="00F93B65">
      <w:pPr>
        <w:jc w:val="both"/>
        <w:rPr>
          <w:b w:val="0"/>
          <w:bCs/>
          <w:sz w:val="18"/>
          <w:szCs w:val="24"/>
        </w:rPr>
      </w:pPr>
    </w:p>
    <w:p w14:paraId="6C55F704" w14:textId="38F24C44" w:rsidR="008153F4" w:rsidRDefault="008153F4" w:rsidP="00F93B65">
      <w:pPr>
        <w:jc w:val="both"/>
        <w:rPr>
          <w:b w:val="0"/>
          <w:bCs/>
          <w:sz w:val="18"/>
          <w:szCs w:val="24"/>
        </w:rPr>
      </w:pPr>
    </w:p>
    <w:p w14:paraId="42649143" w14:textId="272598E6" w:rsidR="008153F4" w:rsidRDefault="008153F4" w:rsidP="00F93B65">
      <w:pPr>
        <w:jc w:val="both"/>
        <w:rPr>
          <w:b w:val="0"/>
          <w:bCs/>
          <w:sz w:val="18"/>
          <w:szCs w:val="24"/>
        </w:rPr>
      </w:pPr>
    </w:p>
    <w:p w14:paraId="6867760F" w14:textId="64291ABA" w:rsidR="008153F4" w:rsidRDefault="008153F4" w:rsidP="00F93B65">
      <w:pPr>
        <w:jc w:val="both"/>
        <w:rPr>
          <w:b w:val="0"/>
          <w:bCs/>
          <w:sz w:val="18"/>
          <w:szCs w:val="24"/>
        </w:rPr>
      </w:pPr>
    </w:p>
    <w:p w14:paraId="17F34663" w14:textId="6ADFFE42" w:rsidR="008153F4" w:rsidRDefault="008153F4" w:rsidP="00F93B65">
      <w:pPr>
        <w:jc w:val="both"/>
        <w:rPr>
          <w:b w:val="0"/>
          <w:bCs/>
          <w:sz w:val="18"/>
          <w:szCs w:val="24"/>
        </w:rPr>
      </w:pPr>
    </w:p>
    <w:p w14:paraId="2E2A0FF5" w14:textId="1EB2E5B9" w:rsidR="008153F4" w:rsidRDefault="008153F4" w:rsidP="00F93B65">
      <w:pPr>
        <w:jc w:val="both"/>
        <w:rPr>
          <w:b w:val="0"/>
          <w:bCs/>
          <w:sz w:val="18"/>
          <w:szCs w:val="24"/>
        </w:rPr>
      </w:pPr>
    </w:p>
    <w:p w14:paraId="5023BB21" w14:textId="05CEC16D" w:rsidR="008153F4" w:rsidRDefault="008153F4" w:rsidP="00F93B65">
      <w:pPr>
        <w:jc w:val="both"/>
        <w:rPr>
          <w:b w:val="0"/>
          <w:bCs/>
          <w:sz w:val="18"/>
          <w:szCs w:val="24"/>
        </w:rPr>
      </w:pPr>
    </w:p>
    <w:p w14:paraId="67DF1D4E" w14:textId="757427B4" w:rsidR="008153F4" w:rsidRDefault="008153F4" w:rsidP="00F93B65">
      <w:pPr>
        <w:jc w:val="both"/>
        <w:rPr>
          <w:b w:val="0"/>
          <w:bCs/>
          <w:sz w:val="18"/>
          <w:szCs w:val="24"/>
        </w:rPr>
      </w:pPr>
    </w:p>
    <w:p w14:paraId="04241397" w14:textId="77102A3F" w:rsidR="008153F4" w:rsidRDefault="008153F4" w:rsidP="00F93B65">
      <w:pPr>
        <w:jc w:val="both"/>
        <w:rPr>
          <w:b w:val="0"/>
          <w:bCs/>
          <w:sz w:val="18"/>
          <w:szCs w:val="24"/>
        </w:rPr>
      </w:pPr>
    </w:p>
    <w:p w14:paraId="42319B0A" w14:textId="041594B2" w:rsidR="008153F4" w:rsidRDefault="008153F4" w:rsidP="00F93B65">
      <w:pPr>
        <w:jc w:val="both"/>
        <w:rPr>
          <w:b w:val="0"/>
          <w:bCs/>
          <w:sz w:val="18"/>
          <w:szCs w:val="24"/>
        </w:rPr>
      </w:pPr>
    </w:p>
    <w:p w14:paraId="4AF61DC5" w14:textId="5EE0F5BE" w:rsidR="008153F4" w:rsidRDefault="008153F4" w:rsidP="00F93B65">
      <w:pPr>
        <w:jc w:val="both"/>
        <w:rPr>
          <w:b w:val="0"/>
          <w:bCs/>
          <w:sz w:val="18"/>
          <w:szCs w:val="24"/>
        </w:rPr>
      </w:pPr>
    </w:p>
    <w:p w14:paraId="7740586E" w14:textId="7A8D6F11" w:rsidR="008153F4" w:rsidRDefault="008153F4" w:rsidP="00F93B65">
      <w:pPr>
        <w:jc w:val="both"/>
        <w:rPr>
          <w:b w:val="0"/>
          <w:bCs/>
          <w:sz w:val="18"/>
          <w:szCs w:val="24"/>
        </w:rPr>
      </w:pPr>
    </w:p>
    <w:p w14:paraId="1EEAC9CD" w14:textId="304C833B" w:rsidR="008153F4" w:rsidRDefault="008153F4" w:rsidP="00F93B65">
      <w:pPr>
        <w:jc w:val="both"/>
        <w:rPr>
          <w:b w:val="0"/>
          <w:bCs/>
          <w:sz w:val="18"/>
          <w:szCs w:val="24"/>
        </w:rPr>
      </w:pPr>
    </w:p>
    <w:p w14:paraId="02534C66" w14:textId="50A68FFD" w:rsidR="008153F4" w:rsidRDefault="008153F4" w:rsidP="00F93B65">
      <w:pPr>
        <w:jc w:val="both"/>
        <w:rPr>
          <w:b w:val="0"/>
          <w:bCs/>
          <w:sz w:val="18"/>
          <w:szCs w:val="24"/>
        </w:rPr>
      </w:pPr>
    </w:p>
    <w:p w14:paraId="20EEB9D3" w14:textId="015BA720" w:rsidR="008153F4" w:rsidRDefault="008153F4" w:rsidP="00F93B65">
      <w:pPr>
        <w:jc w:val="both"/>
        <w:rPr>
          <w:b w:val="0"/>
          <w:bCs/>
          <w:sz w:val="18"/>
          <w:szCs w:val="24"/>
        </w:rPr>
      </w:pPr>
    </w:p>
    <w:p w14:paraId="34273770" w14:textId="5F86A219" w:rsidR="008153F4" w:rsidRDefault="008153F4" w:rsidP="00F93B65">
      <w:pPr>
        <w:jc w:val="both"/>
        <w:rPr>
          <w:b w:val="0"/>
          <w:bCs/>
          <w:sz w:val="18"/>
          <w:szCs w:val="24"/>
        </w:rPr>
      </w:pPr>
    </w:p>
    <w:p w14:paraId="4B057954" w14:textId="2C0C5E63" w:rsidR="008153F4" w:rsidRDefault="008153F4" w:rsidP="00F93B65">
      <w:pPr>
        <w:jc w:val="both"/>
        <w:rPr>
          <w:b w:val="0"/>
          <w:bCs/>
          <w:sz w:val="18"/>
          <w:szCs w:val="24"/>
        </w:rPr>
      </w:pPr>
    </w:p>
    <w:p w14:paraId="718DD1C1" w14:textId="68B4D87D" w:rsidR="008153F4" w:rsidRDefault="008153F4" w:rsidP="00F93B65">
      <w:pPr>
        <w:jc w:val="both"/>
        <w:rPr>
          <w:b w:val="0"/>
          <w:bCs/>
          <w:sz w:val="18"/>
          <w:szCs w:val="24"/>
        </w:rPr>
      </w:pPr>
    </w:p>
    <w:p w14:paraId="7CE22B84" w14:textId="0BAC6DAD" w:rsidR="008153F4" w:rsidRDefault="008153F4" w:rsidP="00F93B65">
      <w:pPr>
        <w:jc w:val="both"/>
        <w:rPr>
          <w:b w:val="0"/>
          <w:bCs/>
          <w:sz w:val="18"/>
          <w:szCs w:val="24"/>
        </w:rPr>
      </w:pPr>
    </w:p>
    <w:p w14:paraId="70F85019" w14:textId="0125CF83" w:rsidR="008153F4" w:rsidRDefault="008153F4" w:rsidP="00F93B65">
      <w:pPr>
        <w:jc w:val="both"/>
        <w:rPr>
          <w:b w:val="0"/>
          <w:bCs/>
          <w:sz w:val="18"/>
          <w:szCs w:val="24"/>
        </w:rPr>
      </w:pPr>
    </w:p>
    <w:p w14:paraId="229694F5" w14:textId="05DD2F9C" w:rsidR="008153F4" w:rsidRDefault="008153F4" w:rsidP="00F93B65">
      <w:pPr>
        <w:jc w:val="both"/>
        <w:rPr>
          <w:b w:val="0"/>
          <w:bCs/>
          <w:sz w:val="18"/>
          <w:szCs w:val="24"/>
        </w:rPr>
      </w:pPr>
    </w:p>
    <w:p w14:paraId="11781FEC" w14:textId="486D4AF5" w:rsidR="008153F4" w:rsidRDefault="008153F4" w:rsidP="00F93B65">
      <w:pPr>
        <w:jc w:val="both"/>
        <w:rPr>
          <w:b w:val="0"/>
          <w:bCs/>
          <w:sz w:val="18"/>
          <w:szCs w:val="24"/>
        </w:rPr>
      </w:pPr>
    </w:p>
    <w:p w14:paraId="23E16D43" w14:textId="1A2973D1" w:rsidR="008153F4" w:rsidRDefault="008153F4" w:rsidP="00F93B65">
      <w:pPr>
        <w:jc w:val="both"/>
        <w:rPr>
          <w:b w:val="0"/>
          <w:bCs/>
          <w:sz w:val="18"/>
          <w:szCs w:val="24"/>
        </w:rPr>
      </w:pPr>
    </w:p>
    <w:p w14:paraId="434CCF8C" w14:textId="74C317A8" w:rsidR="008153F4" w:rsidRDefault="008153F4" w:rsidP="00F93B65">
      <w:pPr>
        <w:jc w:val="both"/>
        <w:rPr>
          <w:b w:val="0"/>
          <w:bCs/>
          <w:sz w:val="18"/>
          <w:szCs w:val="24"/>
        </w:rPr>
      </w:pPr>
    </w:p>
    <w:p w14:paraId="7B6F7426" w14:textId="7DC7DA33" w:rsidR="008153F4" w:rsidRDefault="008153F4" w:rsidP="00F93B65">
      <w:pPr>
        <w:jc w:val="both"/>
        <w:rPr>
          <w:b w:val="0"/>
          <w:bCs/>
          <w:sz w:val="18"/>
          <w:szCs w:val="24"/>
        </w:rPr>
      </w:pPr>
    </w:p>
    <w:p w14:paraId="770AD53A" w14:textId="75A31844" w:rsidR="008153F4" w:rsidRDefault="008153F4" w:rsidP="00F93B65">
      <w:pPr>
        <w:jc w:val="both"/>
        <w:rPr>
          <w:b w:val="0"/>
          <w:bCs/>
          <w:sz w:val="18"/>
          <w:szCs w:val="24"/>
        </w:rPr>
      </w:pPr>
    </w:p>
    <w:p w14:paraId="0CE6CED5" w14:textId="0D998B09" w:rsidR="008153F4" w:rsidRDefault="008153F4" w:rsidP="00F93B65">
      <w:pPr>
        <w:jc w:val="both"/>
        <w:rPr>
          <w:b w:val="0"/>
          <w:bCs/>
          <w:sz w:val="18"/>
          <w:szCs w:val="24"/>
        </w:rPr>
      </w:pPr>
    </w:p>
    <w:p w14:paraId="5677A0F3" w14:textId="46666B76" w:rsidR="008153F4" w:rsidRDefault="008153F4" w:rsidP="00F93B65">
      <w:pPr>
        <w:jc w:val="both"/>
        <w:rPr>
          <w:b w:val="0"/>
          <w:bCs/>
          <w:sz w:val="18"/>
          <w:szCs w:val="24"/>
        </w:rPr>
      </w:pPr>
    </w:p>
    <w:p w14:paraId="623557E5" w14:textId="3379D7B7" w:rsidR="008153F4" w:rsidRDefault="008153F4" w:rsidP="00F93B65">
      <w:pPr>
        <w:jc w:val="both"/>
        <w:rPr>
          <w:b w:val="0"/>
          <w:bCs/>
          <w:sz w:val="18"/>
          <w:szCs w:val="24"/>
        </w:rPr>
      </w:pPr>
    </w:p>
    <w:p w14:paraId="6455540E" w14:textId="38868F5A" w:rsidR="008153F4" w:rsidRDefault="008153F4" w:rsidP="00F93B65">
      <w:pPr>
        <w:jc w:val="both"/>
        <w:rPr>
          <w:b w:val="0"/>
          <w:bCs/>
          <w:sz w:val="18"/>
          <w:szCs w:val="24"/>
        </w:rPr>
      </w:pPr>
    </w:p>
    <w:p w14:paraId="1D36499D" w14:textId="46B2BE50" w:rsidR="008153F4" w:rsidRDefault="008153F4" w:rsidP="00F93B65">
      <w:pPr>
        <w:jc w:val="both"/>
        <w:rPr>
          <w:b w:val="0"/>
          <w:bCs/>
          <w:sz w:val="18"/>
          <w:szCs w:val="24"/>
        </w:rPr>
      </w:pPr>
    </w:p>
    <w:p w14:paraId="523BD855" w14:textId="5CE7037A" w:rsidR="008153F4" w:rsidRDefault="008153F4" w:rsidP="00F93B65">
      <w:pPr>
        <w:jc w:val="both"/>
        <w:rPr>
          <w:b w:val="0"/>
          <w:bCs/>
          <w:sz w:val="18"/>
          <w:szCs w:val="24"/>
        </w:rPr>
      </w:pPr>
    </w:p>
    <w:p w14:paraId="257D4DEB" w14:textId="5322E7BE" w:rsidR="008153F4" w:rsidRDefault="008153F4" w:rsidP="00F93B65">
      <w:pPr>
        <w:jc w:val="both"/>
        <w:rPr>
          <w:b w:val="0"/>
          <w:bCs/>
          <w:sz w:val="18"/>
          <w:szCs w:val="24"/>
        </w:rPr>
      </w:pPr>
    </w:p>
    <w:p w14:paraId="7D2146C7" w14:textId="00A52992" w:rsidR="008153F4" w:rsidRDefault="008153F4" w:rsidP="00F93B65">
      <w:pPr>
        <w:jc w:val="both"/>
        <w:rPr>
          <w:b w:val="0"/>
          <w:bCs/>
          <w:sz w:val="18"/>
          <w:szCs w:val="24"/>
        </w:rPr>
      </w:pPr>
    </w:p>
    <w:p w14:paraId="5B388175" w14:textId="21CB40EB" w:rsidR="008153F4" w:rsidRDefault="008153F4" w:rsidP="00F93B65">
      <w:pPr>
        <w:jc w:val="both"/>
        <w:rPr>
          <w:b w:val="0"/>
          <w:bCs/>
          <w:sz w:val="18"/>
          <w:szCs w:val="24"/>
        </w:rPr>
      </w:pPr>
    </w:p>
    <w:p w14:paraId="0D864D64" w14:textId="7453BCE2" w:rsidR="008153F4" w:rsidRDefault="008153F4" w:rsidP="00F93B65">
      <w:pPr>
        <w:jc w:val="both"/>
        <w:rPr>
          <w:b w:val="0"/>
          <w:bCs/>
          <w:sz w:val="18"/>
          <w:szCs w:val="24"/>
        </w:rPr>
      </w:pPr>
    </w:p>
    <w:p w14:paraId="4B8215D9" w14:textId="588D0776" w:rsidR="008153F4" w:rsidRDefault="008153F4" w:rsidP="00F93B65">
      <w:pPr>
        <w:jc w:val="both"/>
        <w:rPr>
          <w:b w:val="0"/>
          <w:bCs/>
          <w:sz w:val="18"/>
          <w:szCs w:val="24"/>
        </w:rPr>
      </w:pPr>
    </w:p>
    <w:p w14:paraId="35642DB5" w14:textId="5F3A4B8C" w:rsidR="008153F4" w:rsidRDefault="008153F4" w:rsidP="00F93B65">
      <w:pPr>
        <w:jc w:val="both"/>
        <w:rPr>
          <w:b w:val="0"/>
          <w:bCs/>
          <w:sz w:val="18"/>
          <w:szCs w:val="24"/>
        </w:rPr>
      </w:pPr>
    </w:p>
    <w:p w14:paraId="5A712F0C" w14:textId="4326BC7F" w:rsidR="008153F4" w:rsidRDefault="008153F4" w:rsidP="00F93B65">
      <w:pPr>
        <w:jc w:val="both"/>
        <w:rPr>
          <w:b w:val="0"/>
          <w:bCs/>
          <w:sz w:val="18"/>
          <w:szCs w:val="24"/>
        </w:rPr>
      </w:pPr>
    </w:p>
    <w:p w14:paraId="401A2582" w14:textId="461DD01B" w:rsidR="008153F4" w:rsidRDefault="008153F4" w:rsidP="00F93B65">
      <w:pPr>
        <w:jc w:val="both"/>
        <w:rPr>
          <w:b w:val="0"/>
          <w:bCs/>
          <w:sz w:val="18"/>
          <w:szCs w:val="24"/>
        </w:rPr>
      </w:pPr>
    </w:p>
    <w:p w14:paraId="00C57A86" w14:textId="32FA0A92" w:rsidR="008153F4" w:rsidRDefault="008153F4" w:rsidP="00F93B65">
      <w:pPr>
        <w:jc w:val="both"/>
        <w:rPr>
          <w:b w:val="0"/>
          <w:bCs/>
          <w:sz w:val="18"/>
          <w:szCs w:val="24"/>
        </w:rPr>
      </w:pPr>
    </w:p>
    <w:p w14:paraId="3D745D1B" w14:textId="3424A086" w:rsidR="008153F4" w:rsidRDefault="008153F4" w:rsidP="00F93B65">
      <w:pPr>
        <w:jc w:val="both"/>
        <w:rPr>
          <w:b w:val="0"/>
          <w:bCs/>
          <w:sz w:val="18"/>
          <w:szCs w:val="24"/>
        </w:rPr>
      </w:pPr>
    </w:p>
    <w:p w14:paraId="7C2F1063" w14:textId="3494B2C2" w:rsidR="008153F4" w:rsidRDefault="008153F4" w:rsidP="00F93B65">
      <w:pPr>
        <w:jc w:val="both"/>
        <w:rPr>
          <w:b w:val="0"/>
          <w:bCs/>
          <w:sz w:val="18"/>
          <w:szCs w:val="24"/>
        </w:rPr>
      </w:pPr>
    </w:p>
    <w:p w14:paraId="479A7BA4" w14:textId="0C862124" w:rsidR="008153F4" w:rsidRDefault="008153F4" w:rsidP="00F93B65">
      <w:pPr>
        <w:jc w:val="both"/>
        <w:rPr>
          <w:b w:val="0"/>
          <w:bCs/>
          <w:sz w:val="18"/>
          <w:szCs w:val="24"/>
        </w:rPr>
      </w:pPr>
    </w:p>
    <w:p w14:paraId="10B21E66" w14:textId="1C44EB00" w:rsidR="008153F4" w:rsidRDefault="008153F4" w:rsidP="00F93B65">
      <w:pPr>
        <w:jc w:val="both"/>
        <w:rPr>
          <w:b w:val="0"/>
          <w:bCs/>
          <w:sz w:val="18"/>
          <w:szCs w:val="24"/>
        </w:rPr>
      </w:pPr>
    </w:p>
    <w:p w14:paraId="1AF81E78" w14:textId="3BB58F4D" w:rsidR="008153F4" w:rsidRDefault="008153F4" w:rsidP="00F93B65">
      <w:pPr>
        <w:jc w:val="both"/>
        <w:rPr>
          <w:b w:val="0"/>
          <w:bCs/>
          <w:sz w:val="18"/>
          <w:szCs w:val="24"/>
        </w:rPr>
      </w:pPr>
    </w:p>
    <w:p w14:paraId="3F474F2B" w14:textId="77777777" w:rsidR="008153F4" w:rsidRDefault="008153F4" w:rsidP="00F93B65">
      <w:pPr>
        <w:jc w:val="both"/>
        <w:rPr>
          <w:b w:val="0"/>
          <w:bCs/>
          <w:sz w:val="18"/>
          <w:szCs w:val="24"/>
        </w:rPr>
      </w:pPr>
    </w:p>
    <w:p w14:paraId="06E7B943" w14:textId="02BAFD9C" w:rsidR="0090522B" w:rsidRDefault="0090522B" w:rsidP="00F93B65">
      <w:pPr>
        <w:jc w:val="both"/>
        <w:rPr>
          <w:b w:val="0"/>
          <w:bCs/>
          <w:sz w:val="18"/>
          <w:szCs w:val="24"/>
        </w:rPr>
      </w:pPr>
    </w:p>
    <w:p w14:paraId="5A9FFAF9" w14:textId="466C103B" w:rsidR="0090522B" w:rsidRDefault="0090522B" w:rsidP="00F93B65">
      <w:pPr>
        <w:jc w:val="both"/>
        <w:rPr>
          <w:b w:val="0"/>
          <w:bCs/>
          <w:sz w:val="18"/>
          <w:szCs w:val="24"/>
        </w:rPr>
      </w:pPr>
    </w:p>
    <w:p w14:paraId="41C4DB74" w14:textId="3823D326" w:rsidR="0090522B" w:rsidRDefault="0090522B" w:rsidP="00F93B65">
      <w:pPr>
        <w:jc w:val="both"/>
        <w:rPr>
          <w:b w:val="0"/>
          <w:bCs/>
          <w:sz w:val="18"/>
          <w:szCs w:val="24"/>
        </w:rPr>
      </w:pPr>
    </w:p>
    <w:p w14:paraId="516822C2" w14:textId="77777777" w:rsidR="0090522B" w:rsidRDefault="0090522B" w:rsidP="00F93B65">
      <w:pPr>
        <w:jc w:val="both"/>
        <w:rPr>
          <w:b w:val="0"/>
          <w:bCs/>
          <w:sz w:val="18"/>
          <w:szCs w:val="24"/>
        </w:rPr>
      </w:pPr>
    </w:p>
    <w:p w14:paraId="25CA1071" w14:textId="77777777" w:rsidR="00454411" w:rsidRDefault="00454411" w:rsidP="00D45744">
      <w:pPr>
        <w:pStyle w:val="Appendix"/>
      </w:pPr>
      <w:r w:rsidRPr="00AF0173">
        <w:t>Appendices</w:t>
      </w:r>
    </w:p>
    <w:p w14:paraId="53E57FF0" w14:textId="77777777" w:rsidR="00454411" w:rsidRDefault="00454411" w:rsidP="00D45744">
      <w:pPr>
        <w:pStyle w:val="Appendix"/>
      </w:pPr>
    </w:p>
    <w:p w14:paraId="2669FF91" w14:textId="49EF3BBE" w:rsidR="00454411" w:rsidRDefault="00454411" w:rsidP="00D45744">
      <w:pPr>
        <w:pStyle w:val="Appendix"/>
      </w:pPr>
    </w:p>
    <w:p w14:paraId="79D3B8DE" w14:textId="4A681C7A" w:rsidR="00F93B65" w:rsidRDefault="00F93B65" w:rsidP="00D45744">
      <w:pPr>
        <w:pStyle w:val="Appendix"/>
      </w:pPr>
    </w:p>
    <w:p w14:paraId="171949AB" w14:textId="402BD454" w:rsidR="00F93B65" w:rsidRDefault="00F93B65" w:rsidP="00D45744">
      <w:pPr>
        <w:pStyle w:val="Appendix"/>
      </w:pPr>
    </w:p>
    <w:p w14:paraId="6C7D5EA0" w14:textId="20A3FE3D" w:rsidR="00F93B65" w:rsidRDefault="00F93B65" w:rsidP="00D45744">
      <w:pPr>
        <w:pStyle w:val="Appendix"/>
      </w:pPr>
    </w:p>
    <w:p w14:paraId="4E5D2308" w14:textId="6615BE93" w:rsidR="00F93B65" w:rsidRDefault="00F93B65" w:rsidP="00D45744">
      <w:pPr>
        <w:pStyle w:val="Appendix"/>
      </w:pPr>
    </w:p>
    <w:p w14:paraId="6B3CF0FB" w14:textId="1BF5B663" w:rsidR="00F93B65" w:rsidRDefault="00F93B65" w:rsidP="00D45744">
      <w:pPr>
        <w:pStyle w:val="Appendix"/>
      </w:pPr>
    </w:p>
    <w:p w14:paraId="3C62A857" w14:textId="2FE0EA2C" w:rsidR="00F93B65" w:rsidRDefault="00F93B65" w:rsidP="00D45744">
      <w:pPr>
        <w:pStyle w:val="Appendix"/>
      </w:pPr>
    </w:p>
    <w:p w14:paraId="62846848" w14:textId="0CA18B3E" w:rsidR="00F93B65" w:rsidRDefault="00F93B65" w:rsidP="00D45744">
      <w:pPr>
        <w:pStyle w:val="Appendix"/>
      </w:pPr>
    </w:p>
    <w:p w14:paraId="2C679162" w14:textId="665142C9" w:rsidR="00F93B65" w:rsidRDefault="00F93B65" w:rsidP="00D45744">
      <w:pPr>
        <w:pStyle w:val="Appendix"/>
      </w:pPr>
    </w:p>
    <w:p w14:paraId="082F3423" w14:textId="15EFE3C1" w:rsidR="00F93B65" w:rsidRDefault="00F93B65" w:rsidP="00D45744">
      <w:pPr>
        <w:pStyle w:val="Appendix"/>
      </w:pPr>
    </w:p>
    <w:p w14:paraId="2F013011" w14:textId="5B9DC48E" w:rsidR="00F93B65" w:rsidRDefault="00F93B65" w:rsidP="00D45744">
      <w:pPr>
        <w:pStyle w:val="Appendix"/>
      </w:pPr>
    </w:p>
    <w:p w14:paraId="4E8A6742" w14:textId="2EA8297E" w:rsidR="00F93B65" w:rsidRDefault="00F93B65" w:rsidP="00D45744">
      <w:pPr>
        <w:pStyle w:val="Appendix"/>
      </w:pPr>
    </w:p>
    <w:p w14:paraId="044C8A70" w14:textId="07679EFE" w:rsidR="00F93B65" w:rsidRDefault="00F93B65" w:rsidP="00D45744">
      <w:pPr>
        <w:pStyle w:val="Appendix"/>
      </w:pPr>
    </w:p>
    <w:p w14:paraId="2D4B2182" w14:textId="36514AA6" w:rsidR="00F93B65" w:rsidRDefault="00F93B65" w:rsidP="00D45744">
      <w:pPr>
        <w:pStyle w:val="Appendix"/>
      </w:pPr>
    </w:p>
    <w:p w14:paraId="67A994A6" w14:textId="6FB8960B" w:rsidR="00F93B65" w:rsidRDefault="00F93B65" w:rsidP="00D45744">
      <w:pPr>
        <w:pStyle w:val="Appendix"/>
      </w:pPr>
    </w:p>
    <w:p w14:paraId="176119DC" w14:textId="0329DC20" w:rsidR="00F93B65" w:rsidRDefault="00F93B65" w:rsidP="00D45744">
      <w:pPr>
        <w:pStyle w:val="Appendix"/>
      </w:pPr>
    </w:p>
    <w:p w14:paraId="77EE6ADF" w14:textId="1086F683" w:rsidR="00F93B65" w:rsidRDefault="00F93B65" w:rsidP="00D45744">
      <w:pPr>
        <w:pStyle w:val="Appendix"/>
      </w:pPr>
    </w:p>
    <w:p w14:paraId="24ABAF9F" w14:textId="2A97ECAE" w:rsidR="00F93B65" w:rsidRDefault="00F93B65" w:rsidP="00D45744">
      <w:pPr>
        <w:pStyle w:val="Appendix"/>
      </w:pPr>
    </w:p>
    <w:p w14:paraId="215F9A24" w14:textId="77777777" w:rsidR="002B6C6C" w:rsidRDefault="002B6C6C" w:rsidP="00D45744">
      <w:pPr>
        <w:pStyle w:val="Appendix"/>
      </w:pPr>
    </w:p>
    <w:p w14:paraId="7D6983BE" w14:textId="1393B5D7" w:rsidR="0090522B" w:rsidRDefault="0090522B" w:rsidP="00D45744">
      <w:pPr>
        <w:pStyle w:val="Appendix"/>
      </w:pPr>
    </w:p>
    <w:p w14:paraId="3A3E432B" w14:textId="77777777" w:rsidR="0090522B" w:rsidRDefault="0090522B" w:rsidP="00D45744">
      <w:pPr>
        <w:pStyle w:val="Appendix"/>
      </w:pPr>
    </w:p>
    <w:p w14:paraId="4B7E2E4C" w14:textId="77777777" w:rsidR="00454411" w:rsidRDefault="00454411" w:rsidP="00D45744">
      <w:pPr>
        <w:pStyle w:val="Appendix"/>
      </w:pPr>
      <w:r>
        <w:t>Resource Persons</w:t>
      </w:r>
    </w:p>
    <w:p w14:paraId="42C30488" w14:textId="0C55703B" w:rsidR="0071246D" w:rsidRDefault="0071246D" w:rsidP="00D45744">
      <w:pPr>
        <w:pStyle w:val="Appendix"/>
      </w:pPr>
    </w:p>
    <w:p w14:paraId="4EBA92A5" w14:textId="4FF4483E" w:rsidR="00C901E7" w:rsidRDefault="0071246D">
      <w:pPr>
        <w:spacing w:after="160" w:line="259" w:lineRule="auto"/>
        <w:jc w:val="left"/>
      </w:pPr>
      <w:r>
        <w:br w:type="page"/>
      </w:r>
    </w:p>
    <w:p w14:paraId="69845726" w14:textId="65A3FF40" w:rsidR="00C901E7" w:rsidRDefault="00C901E7">
      <w:pPr>
        <w:spacing w:after="160" w:line="259" w:lineRule="auto"/>
        <w:jc w:val="left"/>
      </w:pPr>
    </w:p>
    <w:p w14:paraId="19C5AFC1" w14:textId="5F841489" w:rsidR="0071246D" w:rsidRDefault="00C901E7">
      <w:pPr>
        <w:spacing w:after="160" w:line="259" w:lineRule="auto"/>
        <w:jc w:val="left"/>
        <w:rPr>
          <w:rFonts w:cs="Arial"/>
          <w:i/>
          <w:iCs/>
          <w:caps/>
          <w:kern w:val="2"/>
          <w:szCs w:val="20"/>
          <w:lang w:val="en-US" w:eastAsia="ko-KR"/>
        </w:rPr>
      </w:pPr>
      <w:r>
        <w:rPr>
          <w:noProof/>
        </w:rPr>
        <w:drawing>
          <wp:anchor distT="0" distB="0" distL="114300" distR="114300" simplePos="0" relativeHeight="251807744" behindDoc="0" locked="0" layoutInCell="1" allowOverlap="1" wp14:anchorId="1DBA244F" wp14:editId="4AACAFD9">
            <wp:simplePos x="0" y="0"/>
            <wp:positionH relativeFrom="column">
              <wp:posOffset>495300</wp:posOffset>
            </wp:positionH>
            <wp:positionV relativeFrom="paragraph">
              <wp:posOffset>33020</wp:posOffset>
            </wp:positionV>
            <wp:extent cx="5836370" cy="72580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36370" cy="7258050"/>
                    </a:xfrm>
                    <a:prstGeom prst="rect">
                      <a:avLst/>
                    </a:prstGeom>
                  </pic:spPr>
                </pic:pic>
              </a:graphicData>
            </a:graphic>
            <wp14:sizeRelH relativeFrom="margin">
              <wp14:pctWidth>0</wp14:pctWidth>
            </wp14:sizeRelH>
            <wp14:sizeRelV relativeFrom="margin">
              <wp14:pctHeight>0</wp14:pctHeight>
            </wp14:sizeRelV>
          </wp:anchor>
        </w:drawing>
      </w:r>
    </w:p>
    <w:p w14:paraId="24991500" w14:textId="6890DCD9" w:rsidR="00E825BD" w:rsidRDefault="00E825BD" w:rsidP="00E825BD">
      <w:pPr>
        <w:ind w:left="-1440" w:right="10466"/>
        <w:rPr>
          <w:b w:val="0"/>
          <w:sz w:val="22"/>
        </w:rPr>
      </w:pPr>
      <w:r>
        <w:rPr>
          <w:b w:val="0"/>
          <w:noProof/>
          <w:sz w:val="22"/>
        </w:rPr>
        <w:lastRenderedPageBreak/>
        <w:drawing>
          <wp:anchor distT="0" distB="0" distL="114300" distR="114300" simplePos="0" relativeHeight="251803648" behindDoc="0" locked="0" layoutInCell="1" allowOverlap="0" wp14:anchorId="5E352451" wp14:editId="0A10468B">
            <wp:simplePos x="0" y="0"/>
            <wp:positionH relativeFrom="page">
              <wp:posOffset>1661160</wp:posOffset>
            </wp:positionH>
            <wp:positionV relativeFrom="page">
              <wp:posOffset>426720</wp:posOffset>
            </wp:positionV>
            <wp:extent cx="5555536" cy="8571865"/>
            <wp:effectExtent l="0" t="0" r="762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55536" cy="8571865"/>
                    </a:xfrm>
                    <a:prstGeom prst="rect">
                      <a:avLst/>
                    </a:prstGeom>
                    <a:noFill/>
                  </pic:spPr>
                </pic:pic>
              </a:graphicData>
            </a:graphic>
            <wp14:sizeRelH relativeFrom="page">
              <wp14:pctWidth>0</wp14:pctWidth>
            </wp14:sizeRelH>
            <wp14:sizeRelV relativeFrom="page">
              <wp14:pctHeight>0</wp14:pctHeight>
            </wp14:sizeRelV>
          </wp:anchor>
        </w:drawing>
      </w:r>
      <w:r>
        <w:br w:type="page"/>
      </w:r>
    </w:p>
    <w:p w14:paraId="1FC758E6" w14:textId="62045122" w:rsidR="00E825BD" w:rsidRDefault="00E825BD" w:rsidP="00E825BD">
      <w:pPr>
        <w:ind w:left="-1440" w:right="10466"/>
      </w:pPr>
      <w:r>
        <w:rPr>
          <w:noProof/>
        </w:rPr>
        <w:lastRenderedPageBreak/>
        <w:drawing>
          <wp:anchor distT="0" distB="0" distL="114300" distR="114300" simplePos="0" relativeHeight="251804672" behindDoc="0" locked="0" layoutInCell="1" allowOverlap="0" wp14:anchorId="37BF2B7E" wp14:editId="68E4E80E">
            <wp:simplePos x="0" y="0"/>
            <wp:positionH relativeFrom="page">
              <wp:posOffset>1485900</wp:posOffset>
            </wp:positionH>
            <wp:positionV relativeFrom="page">
              <wp:posOffset>361950</wp:posOffset>
            </wp:positionV>
            <wp:extent cx="5897187" cy="8337246"/>
            <wp:effectExtent l="0" t="0" r="8890" b="698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01830" cy="8343811"/>
                    </a:xfrm>
                    <a:prstGeom prst="rect">
                      <a:avLst/>
                    </a:prstGeom>
                    <a:noFill/>
                  </pic:spPr>
                </pic:pic>
              </a:graphicData>
            </a:graphic>
            <wp14:sizeRelH relativeFrom="page">
              <wp14:pctWidth>0</wp14:pctWidth>
            </wp14:sizeRelH>
            <wp14:sizeRelV relativeFrom="page">
              <wp14:pctHeight>0</wp14:pctHeight>
            </wp14:sizeRelV>
          </wp:anchor>
        </w:drawing>
      </w:r>
      <w:r>
        <w:br w:type="page"/>
      </w:r>
    </w:p>
    <w:p w14:paraId="3DAA365D" w14:textId="5B80CB39" w:rsidR="00E825BD" w:rsidRDefault="00E825BD" w:rsidP="00E825BD">
      <w:pPr>
        <w:ind w:left="-1440" w:right="10466"/>
      </w:pPr>
      <w:r>
        <w:rPr>
          <w:noProof/>
        </w:rPr>
        <w:lastRenderedPageBreak/>
        <w:drawing>
          <wp:anchor distT="0" distB="0" distL="114300" distR="114300" simplePos="0" relativeHeight="251805696" behindDoc="0" locked="0" layoutInCell="1" allowOverlap="0" wp14:anchorId="3BF4421D" wp14:editId="30A75A52">
            <wp:simplePos x="0" y="0"/>
            <wp:positionH relativeFrom="page">
              <wp:posOffset>1508760</wp:posOffset>
            </wp:positionH>
            <wp:positionV relativeFrom="page">
              <wp:posOffset>381000</wp:posOffset>
            </wp:positionV>
            <wp:extent cx="5821045" cy="8229600"/>
            <wp:effectExtent l="0" t="0" r="825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21045" cy="8229600"/>
                    </a:xfrm>
                    <a:prstGeom prst="rect">
                      <a:avLst/>
                    </a:prstGeom>
                    <a:noFill/>
                  </pic:spPr>
                </pic:pic>
              </a:graphicData>
            </a:graphic>
            <wp14:sizeRelH relativeFrom="page">
              <wp14:pctWidth>0</wp14:pctWidth>
            </wp14:sizeRelH>
            <wp14:sizeRelV relativeFrom="page">
              <wp14:pctHeight>0</wp14:pctHeight>
            </wp14:sizeRelV>
          </wp:anchor>
        </w:drawing>
      </w:r>
    </w:p>
    <w:p w14:paraId="1BA8D657" w14:textId="44BAC371" w:rsidR="004B07F3" w:rsidRDefault="004B07F3" w:rsidP="00D45744">
      <w:pPr>
        <w:pStyle w:val="Appendix"/>
      </w:pPr>
    </w:p>
    <w:p w14:paraId="4BE892DA" w14:textId="6C51420A" w:rsidR="00740FDE" w:rsidRDefault="00740FDE">
      <w:pPr>
        <w:spacing w:after="160" w:line="259" w:lineRule="auto"/>
        <w:jc w:val="left"/>
      </w:pPr>
      <w:r>
        <w:rPr>
          <w:noProof/>
        </w:rPr>
        <w:lastRenderedPageBreak/>
        <w:drawing>
          <wp:anchor distT="0" distB="0" distL="114300" distR="114300" simplePos="0" relativeHeight="251814912" behindDoc="0" locked="0" layoutInCell="1" allowOverlap="1" wp14:anchorId="6232C57D" wp14:editId="1F40D196">
            <wp:simplePos x="0" y="0"/>
            <wp:positionH relativeFrom="column">
              <wp:posOffset>1079500</wp:posOffset>
            </wp:positionH>
            <wp:positionV relativeFrom="paragraph">
              <wp:posOffset>165100</wp:posOffset>
            </wp:positionV>
            <wp:extent cx="3750469" cy="6667500"/>
            <wp:effectExtent l="0" t="0" r="254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50469" cy="6667500"/>
                    </a:xfrm>
                    <a:prstGeom prst="rect">
                      <a:avLst/>
                    </a:prstGeom>
                  </pic:spPr>
                </pic:pic>
              </a:graphicData>
            </a:graphic>
            <wp14:sizeRelH relativeFrom="margin">
              <wp14:pctWidth>0</wp14:pctWidth>
            </wp14:sizeRelH>
            <wp14:sizeRelV relativeFrom="margin">
              <wp14:pctHeight>0</wp14:pctHeight>
            </wp14:sizeRelV>
          </wp:anchor>
        </w:drawing>
      </w:r>
      <w:r w:rsidR="004B07F3">
        <w:br w:type="page"/>
      </w:r>
    </w:p>
    <w:p w14:paraId="23D46392" w14:textId="6671A8CE" w:rsidR="00740FDE" w:rsidRDefault="00D45744" w:rsidP="00D45744">
      <w:pPr>
        <w:pStyle w:val="Appendix"/>
      </w:pPr>
      <w:r w:rsidRPr="00D45744">
        <w:lastRenderedPageBreak/>
        <w:t>Nutritionist-Dietitian</w:t>
      </w:r>
    </w:p>
    <w:p w14:paraId="3165CBEA" w14:textId="77777777" w:rsidR="00D45744" w:rsidRDefault="00D45744" w:rsidP="00D45744">
      <w:pPr>
        <w:pStyle w:val="Appendix"/>
      </w:pPr>
    </w:p>
    <w:p w14:paraId="319A942B" w14:textId="78E892F9" w:rsidR="00D45744" w:rsidRDefault="00D45744">
      <w:pPr>
        <w:spacing w:after="160" w:line="259" w:lineRule="auto"/>
        <w:jc w:val="left"/>
      </w:pPr>
      <w:r>
        <w:rPr>
          <w:noProof/>
        </w:rPr>
        <w:drawing>
          <wp:anchor distT="0" distB="0" distL="114300" distR="114300" simplePos="0" relativeHeight="251816960" behindDoc="0" locked="0" layoutInCell="1" allowOverlap="1" wp14:anchorId="3B602FD7" wp14:editId="14B51A26">
            <wp:simplePos x="0" y="0"/>
            <wp:positionH relativeFrom="column">
              <wp:posOffset>558366</wp:posOffset>
            </wp:positionH>
            <wp:positionV relativeFrom="paragraph">
              <wp:posOffset>64770</wp:posOffset>
            </wp:positionV>
            <wp:extent cx="5740833" cy="7191375"/>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1266" cy="7191917"/>
                    </a:xfrm>
                    <a:prstGeom prst="rect">
                      <a:avLst/>
                    </a:prstGeom>
                  </pic:spPr>
                </pic:pic>
              </a:graphicData>
            </a:graphic>
            <wp14:sizeRelH relativeFrom="margin">
              <wp14:pctWidth>0</wp14:pctWidth>
            </wp14:sizeRelH>
            <wp14:sizeRelV relativeFrom="margin">
              <wp14:pctHeight>0</wp14:pctHeight>
            </wp14:sizeRelV>
          </wp:anchor>
        </w:drawing>
      </w:r>
      <w:r w:rsidR="00740FDE">
        <w:br w:type="page"/>
      </w:r>
    </w:p>
    <w:p w14:paraId="045F73D8" w14:textId="4A4FD094" w:rsidR="00740FDE" w:rsidRDefault="00D45744">
      <w:pPr>
        <w:spacing w:after="160" w:line="259" w:lineRule="auto"/>
        <w:jc w:val="left"/>
      </w:pPr>
      <w:r>
        <w:rPr>
          <w:noProof/>
        </w:rPr>
        <w:lastRenderedPageBreak/>
        <w:drawing>
          <wp:anchor distT="0" distB="0" distL="114300" distR="114300" simplePos="0" relativeHeight="251819008" behindDoc="0" locked="0" layoutInCell="1" allowOverlap="1" wp14:anchorId="4E0BF6A1" wp14:editId="02B8CF31">
            <wp:simplePos x="0" y="0"/>
            <wp:positionH relativeFrom="column">
              <wp:posOffset>546100</wp:posOffset>
            </wp:positionH>
            <wp:positionV relativeFrom="paragraph">
              <wp:posOffset>90170</wp:posOffset>
            </wp:positionV>
            <wp:extent cx="5765800" cy="2926636"/>
            <wp:effectExtent l="0" t="0" r="6350" b="762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5800" cy="2926636"/>
                    </a:xfrm>
                    <a:prstGeom prst="rect">
                      <a:avLst/>
                    </a:prstGeom>
                  </pic:spPr>
                </pic:pic>
              </a:graphicData>
            </a:graphic>
            <wp14:sizeRelH relativeFrom="margin">
              <wp14:pctWidth>0</wp14:pctWidth>
            </wp14:sizeRelH>
            <wp14:sizeRelV relativeFrom="margin">
              <wp14:pctHeight>0</wp14:pctHeight>
            </wp14:sizeRelV>
          </wp:anchor>
        </w:drawing>
      </w:r>
    </w:p>
    <w:p w14:paraId="41E0E8D6" w14:textId="23DFBAC9" w:rsidR="004B07F3" w:rsidRDefault="004B07F3">
      <w:pPr>
        <w:spacing w:after="160" w:line="259" w:lineRule="auto"/>
        <w:jc w:val="left"/>
        <w:rPr>
          <w:rFonts w:cs="Arial"/>
          <w:i/>
          <w:iCs/>
          <w:caps/>
          <w:kern w:val="2"/>
          <w:szCs w:val="20"/>
          <w:lang w:val="en-US" w:eastAsia="ko-KR"/>
        </w:rPr>
      </w:pPr>
    </w:p>
    <w:p w14:paraId="56CE55B4" w14:textId="68E1FB4E" w:rsidR="00454411" w:rsidRDefault="00454411" w:rsidP="00D45744">
      <w:pPr>
        <w:pStyle w:val="Appendix"/>
      </w:pPr>
    </w:p>
    <w:p w14:paraId="74BC890D" w14:textId="21E787C2" w:rsidR="0090522B" w:rsidRDefault="0090522B" w:rsidP="00D45744">
      <w:pPr>
        <w:pStyle w:val="Appendix"/>
      </w:pPr>
    </w:p>
    <w:p w14:paraId="36E4FA5C" w14:textId="50757250" w:rsidR="0090522B" w:rsidRDefault="0090522B" w:rsidP="00D45744">
      <w:pPr>
        <w:pStyle w:val="Appendix"/>
      </w:pPr>
    </w:p>
    <w:p w14:paraId="1F87BC56" w14:textId="490533EA" w:rsidR="0090522B" w:rsidRDefault="0090522B" w:rsidP="00D45744">
      <w:pPr>
        <w:pStyle w:val="Appendix"/>
      </w:pPr>
    </w:p>
    <w:p w14:paraId="725E5F87" w14:textId="3E346914" w:rsidR="00D45744" w:rsidRDefault="00D45744" w:rsidP="00D45744">
      <w:pPr>
        <w:pStyle w:val="Appendix"/>
      </w:pPr>
    </w:p>
    <w:p w14:paraId="3D9C4ED7" w14:textId="77777777" w:rsidR="00D45744" w:rsidRDefault="00D45744" w:rsidP="00D45744">
      <w:pPr>
        <w:pStyle w:val="Appendix"/>
      </w:pPr>
    </w:p>
    <w:p w14:paraId="24458AFE" w14:textId="77777777" w:rsidR="00D45744" w:rsidRDefault="00D45744" w:rsidP="00D45744">
      <w:pPr>
        <w:pStyle w:val="Appendix"/>
      </w:pPr>
    </w:p>
    <w:p w14:paraId="4D4FA530" w14:textId="3665C1C4" w:rsidR="00D45744" w:rsidRDefault="00D45744" w:rsidP="00D45744">
      <w:pPr>
        <w:pStyle w:val="Appendix"/>
      </w:pPr>
    </w:p>
    <w:p w14:paraId="05F5A9D6" w14:textId="7BBE2131" w:rsidR="0071246D" w:rsidRDefault="0071246D" w:rsidP="00D45744">
      <w:pPr>
        <w:pStyle w:val="Appendix"/>
      </w:pPr>
    </w:p>
    <w:p w14:paraId="035BDDAD" w14:textId="3CA7B7A1" w:rsidR="0071246D" w:rsidRDefault="0071246D" w:rsidP="00D45744">
      <w:pPr>
        <w:pStyle w:val="Appendix"/>
      </w:pPr>
    </w:p>
    <w:p w14:paraId="20CDCB2C" w14:textId="11F822F7" w:rsidR="00C901E7" w:rsidRDefault="00C901E7" w:rsidP="00D45744">
      <w:pPr>
        <w:pStyle w:val="Appendix"/>
      </w:pPr>
    </w:p>
    <w:p w14:paraId="7762183F" w14:textId="094923C6" w:rsidR="00C901E7" w:rsidRDefault="00C901E7" w:rsidP="00D45744">
      <w:pPr>
        <w:pStyle w:val="Appendix"/>
      </w:pPr>
    </w:p>
    <w:p w14:paraId="55EE1235" w14:textId="188B22B4" w:rsidR="00C901E7" w:rsidRDefault="00C901E7" w:rsidP="00D45744">
      <w:pPr>
        <w:pStyle w:val="Appendix"/>
      </w:pPr>
    </w:p>
    <w:p w14:paraId="2CBF0080" w14:textId="6B64B993" w:rsidR="00D45744" w:rsidRDefault="00D45744" w:rsidP="00D45744">
      <w:pPr>
        <w:pStyle w:val="Appendix"/>
      </w:pPr>
    </w:p>
    <w:p w14:paraId="123021A2" w14:textId="5B87069C" w:rsidR="00D45744" w:rsidRDefault="00D45744" w:rsidP="00D45744">
      <w:pPr>
        <w:pStyle w:val="Appendix"/>
      </w:pPr>
    </w:p>
    <w:p w14:paraId="661588CE" w14:textId="632E2385" w:rsidR="00D45744" w:rsidRDefault="00D45744" w:rsidP="00D45744">
      <w:pPr>
        <w:pStyle w:val="Appendix"/>
      </w:pPr>
    </w:p>
    <w:p w14:paraId="7C15999A" w14:textId="63B2A58D" w:rsidR="00D45744" w:rsidRDefault="00D45744" w:rsidP="00D45744">
      <w:pPr>
        <w:pStyle w:val="Appendix"/>
      </w:pPr>
    </w:p>
    <w:p w14:paraId="5785EEC2" w14:textId="48256ED4" w:rsidR="00D45744" w:rsidRDefault="00D45744" w:rsidP="00D45744">
      <w:pPr>
        <w:pStyle w:val="Appendix"/>
      </w:pPr>
    </w:p>
    <w:p w14:paraId="5F199980" w14:textId="74229F36" w:rsidR="00D45744" w:rsidRDefault="00D45744" w:rsidP="00D45744">
      <w:pPr>
        <w:pStyle w:val="Appendix"/>
      </w:pPr>
    </w:p>
    <w:p w14:paraId="6F42C10B" w14:textId="6EF4A885" w:rsidR="00D45744" w:rsidRDefault="00D45744" w:rsidP="00D45744">
      <w:pPr>
        <w:pStyle w:val="Appendix"/>
      </w:pPr>
    </w:p>
    <w:p w14:paraId="3AF1FB51" w14:textId="704315C9" w:rsidR="00D45744" w:rsidRDefault="00D45744" w:rsidP="00D45744">
      <w:pPr>
        <w:pStyle w:val="Appendix"/>
      </w:pPr>
    </w:p>
    <w:p w14:paraId="58A7A52C" w14:textId="32786B37" w:rsidR="00D45744" w:rsidRDefault="00D45744" w:rsidP="00D45744">
      <w:pPr>
        <w:pStyle w:val="Appendix"/>
      </w:pPr>
    </w:p>
    <w:p w14:paraId="50B5FBD7" w14:textId="708B3F4B" w:rsidR="00D45744" w:rsidRDefault="00D45744" w:rsidP="00D45744">
      <w:pPr>
        <w:pStyle w:val="Appendix"/>
      </w:pPr>
    </w:p>
    <w:p w14:paraId="2908186F" w14:textId="369E1B4A" w:rsidR="00D45744" w:rsidRDefault="00D45744" w:rsidP="00D45744">
      <w:pPr>
        <w:pStyle w:val="Appendix"/>
      </w:pPr>
    </w:p>
    <w:p w14:paraId="6A89ABDD" w14:textId="3E933027" w:rsidR="00D45744" w:rsidRDefault="00D45744" w:rsidP="00D45744">
      <w:pPr>
        <w:pStyle w:val="Appendix"/>
      </w:pPr>
    </w:p>
    <w:p w14:paraId="2FAB0D1A" w14:textId="50227C7B" w:rsidR="00D45744" w:rsidRDefault="00D45744" w:rsidP="00D45744">
      <w:pPr>
        <w:pStyle w:val="Appendix"/>
      </w:pPr>
    </w:p>
    <w:p w14:paraId="560E52F3" w14:textId="7E910D10" w:rsidR="00D45744" w:rsidRDefault="00D45744" w:rsidP="00D45744">
      <w:pPr>
        <w:pStyle w:val="Appendix"/>
      </w:pPr>
    </w:p>
    <w:p w14:paraId="1DAF2862" w14:textId="63ACFDF5" w:rsidR="00D45744" w:rsidRDefault="00D45744" w:rsidP="00D45744">
      <w:pPr>
        <w:pStyle w:val="Appendix"/>
      </w:pPr>
    </w:p>
    <w:p w14:paraId="7E978F58" w14:textId="77777777" w:rsidR="00D45744" w:rsidRDefault="00D45744" w:rsidP="00D45744">
      <w:pPr>
        <w:pStyle w:val="Appendix"/>
      </w:pPr>
    </w:p>
    <w:p w14:paraId="347FC2A7" w14:textId="245B6047" w:rsidR="00C901E7" w:rsidRDefault="00C901E7" w:rsidP="00D45744">
      <w:pPr>
        <w:pStyle w:val="Appendix"/>
      </w:pPr>
    </w:p>
    <w:p w14:paraId="608954F0" w14:textId="77777777" w:rsidR="00C901E7" w:rsidRDefault="00C901E7" w:rsidP="00D45744">
      <w:pPr>
        <w:pStyle w:val="Appendix"/>
      </w:pPr>
    </w:p>
    <w:p w14:paraId="0E920B27" w14:textId="77777777" w:rsidR="0071246D" w:rsidRDefault="0071246D" w:rsidP="00D45744">
      <w:pPr>
        <w:pStyle w:val="Appendix"/>
      </w:pPr>
    </w:p>
    <w:p w14:paraId="4E91B6F6" w14:textId="77D0C600" w:rsidR="00454411" w:rsidRDefault="00454411" w:rsidP="00D45744">
      <w:pPr>
        <w:pStyle w:val="Appendix"/>
      </w:pPr>
      <w:r>
        <w:t>Relevant Source Code</w:t>
      </w:r>
    </w:p>
    <w:p w14:paraId="1F48DE2C" w14:textId="497FEE50" w:rsidR="00F93B65" w:rsidRDefault="00F93B65" w:rsidP="00D45744">
      <w:pPr>
        <w:pStyle w:val="Appendix"/>
      </w:pPr>
    </w:p>
    <w:p w14:paraId="4BE652F8" w14:textId="5E09E11D" w:rsidR="00F93B65" w:rsidRDefault="00F93B65" w:rsidP="00D45744">
      <w:pPr>
        <w:pStyle w:val="Appendix"/>
      </w:pPr>
    </w:p>
    <w:p w14:paraId="34CBB72B" w14:textId="7F8D4929" w:rsidR="00402CDF" w:rsidRDefault="00402CDF" w:rsidP="00D45744">
      <w:pPr>
        <w:pStyle w:val="Appendix"/>
      </w:pPr>
    </w:p>
    <w:p w14:paraId="6A3C98DC" w14:textId="77777777" w:rsidR="00402CDF" w:rsidRDefault="00402CDF">
      <w:pPr>
        <w:spacing w:after="160" w:line="259" w:lineRule="auto"/>
        <w:jc w:val="left"/>
        <w:rPr>
          <w:rFonts w:cs="Arial"/>
          <w:i/>
          <w:iCs/>
          <w:caps/>
          <w:kern w:val="2"/>
          <w:szCs w:val="20"/>
          <w:lang w:val="en-US" w:eastAsia="ko-KR"/>
        </w:rPr>
      </w:pPr>
      <w:r>
        <w:br w:type="page"/>
      </w:r>
    </w:p>
    <w:p w14:paraId="2489635C" w14:textId="77777777" w:rsidR="00402CDF" w:rsidRDefault="00402CDF" w:rsidP="00402CDF">
      <w:pPr>
        <w:rPr>
          <w:rFonts w:cs="Times New Roman"/>
          <w:b w:val="0"/>
          <w:bCs/>
          <w:szCs w:val="24"/>
        </w:rPr>
        <w:sectPr w:rsidR="00402CDF" w:rsidSect="00BD443B">
          <w:pgSz w:w="12240" w:h="15840"/>
          <w:pgMar w:top="1440" w:right="1440" w:bottom="1440" w:left="1440" w:header="720" w:footer="720" w:gutter="0"/>
          <w:cols w:space="720"/>
          <w:titlePg/>
          <w:docGrid w:linePitch="360"/>
        </w:sectPr>
      </w:pPr>
    </w:p>
    <w:p w14:paraId="4A4D2B64" w14:textId="77777777" w:rsidR="00056774" w:rsidRPr="00056774" w:rsidRDefault="00056774" w:rsidP="00F73805">
      <w:pPr>
        <w:ind w:left="1440"/>
        <w:jc w:val="left"/>
        <w:rPr>
          <w:rFonts w:cs="Times New Roman"/>
          <w:szCs w:val="24"/>
        </w:rPr>
      </w:pPr>
      <w:r w:rsidRPr="00056774">
        <w:rPr>
          <w:rFonts w:cs="Times New Roman"/>
          <w:szCs w:val="24"/>
        </w:rPr>
        <w:lastRenderedPageBreak/>
        <w:t>FlashLogo Xml</w:t>
      </w:r>
    </w:p>
    <w:p w14:paraId="0D86892D" w14:textId="77777777" w:rsidR="00056774" w:rsidRPr="00056774" w:rsidRDefault="00056774" w:rsidP="00F73805">
      <w:pPr>
        <w:ind w:left="1440"/>
        <w:jc w:val="left"/>
        <w:rPr>
          <w:rFonts w:cs="Times New Roman"/>
          <w:b w:val="0"/>
          <w:bCs/>
          <w:szCs w:val="24"/>
        </w:rPr>
      </w:pPr>
    </w:p>
    <w:p w14:paraId="0AFB29DC" w14:textId="77777777" w:rsidR="00AE2CDF" w:rsidRPr="00AE2CDF" w:rsidRDefault="00AE2CDF" w:rsidP="00F73805">
      <w:pPr>
        <w:ind w:left="1440"/>
        <w:jc w:val="left"/>
        <w:rPr>
          <w:rFonts w:cs="Times New Roman"/>
          <w:b w:val="0"/>
          <w:bCs/>
          <w:szCs w:val="24"/>
        </w:rPr>
      </w:pPr>
      <w:r w:rsidRPr="00AE2CDF">
        <w:rPr>
          <w:rFonts w:cs="Times New Roman"/>
          <w:b w:val="0"/>
          <w:bCs/>
          <w:szCs w:val="24"/>
        </w:rPr>
        <w:t>&lt;?xml version="1.0" encoding="utf-8"?&gt;</w:t>
      </w:r>
      <w:r w:rsidRPr="00AE2CDF">
        <w:rPr>
          <w:rFonts w:cs="Times New Roman"/>
          <w:b w:val="0"/>
          <w:bCs/>
          <w:szCs w:val="24"/>
        </w:rPr>
        <w:br/>
        <w:t>&lt;androidx.constraintlayout.widget.ConstraintLayout xmlns:android="http://schemas.android.com/apk/res/android"</w:t>
      </w:r>
      <w:r w:rsidRPr="00AE2CDF">
        <w:rPr>
          <w:rFonts w:cs="Times New Roman"/>
          <w:b w:val="0"/>
          <w:bCs/>
          <w:szCs w:val="24"/>
        </w:rPr>
        <w:br/>
        <w:t xml:space="preserve">    xmlns:app="http://schemas.android.com/apk/res-auto"</w:t>
      </w:r>
      <w:r w:rsidRPr="00AE2CDF">
        <w:rPr>
          <w:rFonts w:cs="Times New Roman"/>
          <w:b w:val="0"/>
          <w:bCs/>
          <w:szCs w:val="24"/>
        </w:rPr>
        <w:br/>
        <w:t xml:space="preserve">    xmlns:tools="http://schemas.android.com/tools"</w:t>
      </w:r>
      <w:r w:rsidRPr="00AE2CDF">
        <w:rPr>
          <w:rFonts w:cs="Times New Roman"/>
          <w:b w:val="0"/>
          <w:bCs/>
          <w:szCs w:val="24"/>
        </w:rPr>
        <w:br/>
        <w:t xml:space="preserve">    android:background="@drawable/newcapturelogo"</w:t>
      </w:r>
      <w:r w:rsidRPr="00AE2CDF">
        <w:rPr>
          <w:rFonts w:cs="Times New Roman"/>
          <w:b w:val="0"/>
          <w:bCs/>
          <w:szCs w:val="24"/>
        </w:rPr>
        <w:br/>
        <w:t xml:space="preserve">    android:layout_width="match_parent"</w:t>
      </w:r>
      <w:r w:rsidRPr="00AE2CDF">
        <w:rPr>
          <w:rFonts w:cs="Times New Roman"/>
          <w:b w:val="0"/>
          <w:bCs/>
          <w:szCs w:val="24"/>
        </w:rPr>
        <w:br/>
        <w:t xml:space="preserve">    android:layout_height="match_parent"</w:t>
      </w:r>
      <w:r w:rsidRPr="00AE2CDF">
        <w:rPr>
          <w:rFonts w:cs="Times New Roman"/>
          <w:b w:val="0"/>
          <w:bCs/>
          <w:szCs w:val="24"/>
        </w:rPr>
        <w:br/>
        <w:t xml:space="preserve">    tools:context=".FlashLogo"&gt;</w:t>
      </w:r>
      <w:r w:rsidRPr="00AE2CDF">
        <w:rPr>
          <w:rFonts w:cs="Times New Roman"/>
          <w:b w:val="0"/>
          <w:bCs/>
          <w:szCs w:val="24"/>
        </w:rPr>
        <w:br/>
      </w:r>
      <w:r w:rsidRPr="00AE2CDF">
        <w:rPr>
          <w:rFonts w:cs="Times New Roman"/>
          <w:b w:val="0"/>
          <w:bCs/>
          <w:szCs w:val="24"/>
        </w:rPr>
        <w:br/>
        <w:t xml:space="preserve">    &lt;ImageView</w:t>
      </w:r>
      <w:r w:rsidRPr="00AE2CDF">
        <w:rPr>
          <w:rFonts w:cs="Times New Roman"/>
          <w:b w:val="0"/>
          <w:bCs/>
          <w:szCs w:val="24"/>
        </w:rPr>
        <w:br/>
        <w:t xml:space="preserve">        android:id="@+id/LOGO"</w:t>
      </w:r>
      <w:r w:rsidRPr="00AE2CDF">
        <w:rPr>
          <w:rFonts w:cs="Times New Roman"/>
          <w:b w:val="0"/>
          <w:bCs/>
          <w:szCs w:val="24"/>
        </w:rPr>
        <w:br/>
        <w:t xml:space="preserve">        android:layout_width="337dp"</w:t>
      </w:r>
      <w:r w:rsidRPr="00AE2CDF">
        <w:rPr>
          <w:rFonts w:cs="Times New Roman"/>
          <w:b w:val="0"/>
          <w:bCs/>
          <w:szCs w:val="24"/>
        </w:rPr>
        <w:br/>
        <w:t xml:space="preserve">        android:layout_height="501dp"</w:t>
      </w:r>
      <w:r w:rsidRPr="00AE2CDF">
        <w:rPr>
          <w:rFonts w:cs="Times New Roman"/>
          <w:b w:val="0"/>
          <w:bCs/>
          <w:szCs w:val="24"/>
        </w:rPr>
        <w:br/>
        <w:t xml:space="preserve">        app:layout_constraintBottom_toBottomOf="parent"</w:t>
      </w:r>
      <w:r w:rsidRPr="00AE2CDF">
        <w:rPr>
          <w:rFonts w:cs="Times New Roman"/>
          <w:b w:val="0"/>
          <w:bCs/>
          <w:szCs w:val="24"/>
        </w:rPr>
        <w:br/>
        <w:t xml:space="preserve">        app:layout_constraintEnd_toEndOf="parent"</w:t>
      </w:r>
      <w:r w:rsidRPr="00AE2CDF">
        <w:rPr>
          <w:rFonts w:cs="Times New Roman"/>
          <w:b w:val="0"/>
          <w:bCs/>
          <w:szCs w:val="24"/>
        </w:rPr>
        <w:br/>
        <w:t xml:space="preserve">        app:layout_constraintStart_toStartOf="parent"</w:t>
      </w:r>
      <w:r w:rsidRPr="00AE2CDF">
        <w:rPr>
          <w:rFonts w:cs="Times New Roman"/>
          <w:b w:val="0"/>
          <w:bCs/>
          <w:szCs w:val="24"/>
        </w:rPr>
        <w:br/>
        <w:t xml:space="preserve">        </w:t>
      </w:r>
      <w:r w:rsidRPr="00AE2CDF">
        <w:rPr>
          <w:rFonts w:cs="Times New Roman"/>
          <w:b w:val="0"/>
          <w:bCs/>
          <w:szCs w:val="24"/>
        </w:rPr>
        <w:t>app:layout_constraintTop_toTopOf="parent"</w:t>
      </w:r>
      <w:r w:rsidRPr="00AE2CDF">
        <w:rPr>
          <w:rFonts w:cs="Times New Roman"/>
          <w:b w:val="0"/>
          <w:bCs/>
          <w:szCs w:val="24"/>
        </w:rPr>
        <w:br/>
        <w:t xml:space="preserve">        app:layout_constraintVertical_bias="0.369"</w:t>
      </w:r>
      <w:r w:rsidRPr="00AE2CDF">
        <w:rPr>
          <w:rFonts w:cs="Times New Roman"/>
          <w:b w:val="0"/>
          <w:bCs/>
          <w:szCs w:val="24"/>
        </w:rPr>
        <w:br/>
        <w:t xml:space="preserve">        app:srcCompat="@drawable/logop" /&gt;</w:t>
      </w:r>
      <w:r w:rsidRPr="00AE2CDF">
        <w:rPr>
          <w:rFonts w:cs="Times New Roman"/>
          <w:b w:val="0"/>
          <w:bCs/>
          <w:szCs w:val="24"/>
        </w:rPr>
        <w:br/>
        <w:t>&lt;/androidx.constraintlayout.widget.ConstraintLayout&gt;</w:t>
      </w:r>
    </w:p>
    <w:p w14:paraId="7E6CBB70" w14:textId="77777777" w:rsidR="00056774" w:rsidRPr="00056774" w:rsidRDefault="00056774" w:rsidP="00F73805">
      <w:pPr>
        <w:ind w:left="1440"/>
        <w:jc w:val="left"/>
        <w:rPr>
          <w:rFonts w:cs="Times New Roman"/>
          <w:b w:val="0"/>
          <w:bCs/>
          <w:szCs w:val="24"/>
        </w:rPr>
      </w:pPr>
    </w:p>
    <w:p w14:paraId="2C5FC395" w14:textId="77777777" w:rsidR="00056774" w:rsidRPr="00056774" w:rsidRDefault="00056774" w:rsidP="00F73805">
      <w:pPr>
        <w:ind w:left="1440"/>
        <w:jc w:val="left"/>
        <w:rPr>
          <w:rFonts w:cs="Times New Roman"/>
          <w:b w:val="0"/>
          <w:bCs/>
          <w:szCs w:val="24"/>
        </w:rPr>
      </w:pPr>
    </w:p>
    <w:p w14:paraId="70DEE366" w14:textId="77777777" w:rsidR="00056774" w:rsidRPr="00056774" w:rsidRDefault="00056774" w:rsidP="00F73805">
      <w:pPr>
        <w:ind w:left="1440"/>
        <w:jc w:val="left"/>
        <w:rPr>
          <w:rFonts w:cs="Times New Roman"/>
          <w:szCs w:val="24"/>
        </w:rPr>
      </w:pPr>
      <w:r w:rsidRPr="00056774">
        <w:rPr>
          <w:rFonts w:cs="Times New Roman"/>
          <w:szCs w:val="24"/>
        </w:rPr>
        <w:t>Flash Java</w:t>
      </w:r>
    </w:p>
    <w:p w14:paraId="3859DD3E" w14:textId="77777777" w:rsidR="00AE2CDF" w:rsidRPr="00AE2CDF" w:rsidRDefault="00AE2CDF" w:rsidP="00F73805">
      <w:pPr>
        <w:ind w:left="1440"/>
        <w:jc w:val="left"/>
        <w:rPr>
          <w:rFonts w:cs="Times New Roman"/>
          <w:b w:val="0"/>
          <w:bCs/>
          <w:szCs w:val="24"/>
        </w:rPr>
      </w:pPr>
      <w:r w:rsidRPr="00AE2CDF">
        <w:rPr>
          <w:rFonts w:cs="Times New Roman"/>
          <w:b w:val="0"/>
          <w:bCs/>
          <w:szCs w:val="24"/>
        </w:rPr>
        <w:t>package com.example.foodpanion;</w:t>
      </w:r>
    </w:p>
    <w:p w14:paraId="6A8974B4" w14:textId="77777777" w:rsidR="00AE2CDF" w:rsidRPr="00AE2CDF" w:rsidRDefault="00AE2CDF" w:rsidP="00F73805">
      <w:pPr>
        <w:ind w:left="1440"/>
        <w:jc w:val="left"/>
        <w:rPr>
          <w:rFonts w:cs="Times New Roman"/>
          <w:b w:val="0"/>
          <w:bCs/>
          <w:szCs w:val="24"/>
        </w:rPr>
      </w:pPr>
    </w:p>
    <w:p w14:paraId="364F0DC9" w14:textId="77777777" w:rsidR="00AE2CDF" w:rsidRPr="00AE2CDF" w:rsidRDefault="00AE2CDF" w:rsidP="00F73805">
      <w:pPr>
        <w:ind w:left="1440"/>
        <w:jc w:val="left"/>
        <w:rPr>
          <w:rFonts w:cs="Times New Roman"/>
          <w:b w:val="0"/>
          <w:bCs/>
          <w:szCs w:val="24"/>
        </w:rPr>
      </w:pPr>
      <w:r w:rsidRPr="00AE2CDF">
        <w:rPr>
          <w:rFonts w:cs="Times New Roman"/>
          <w:b w:val="0"/>
          <w:bCs/>
          <w:szCs w:val="24"/>
        </w:rPr>
        <w:t>import androidx.appcompat.app.AppCompatActivity;</w:t>
      </w:r>
    </w:p>
    <w:p w14:paraId="11D09D2E" w14:textId="77777777" w:rsidR="00AE2CDF" w:rsidRPr="00AE2CDF" w:rsidRDefault="00AE2CDF" w:rsidP="00F73805">
      <w:pPr>
        <w:ind w:left="1440"/>
        <w:jc w:val="left"/>
        <w:rPr>
          <w:rFonts w:cs="Times New Roman"/>
          <w:b w:val="0"/>
          <w:bCs/>
          <w:szCs w:val="24"/>
        </w:rPr>
      </w:pPr>
    </w:p>
    <w:p w14:paraId="0B2ABA4B" w14:textId="77777777" w:rsidR="00AE2CDF" w:rsidRPr="00AE2CDF" w:rsidRDefault="00AE2CDF" w:rsidP="00F73805">
      <w:pPr>
        <w:ind w:left="1440"/>
        <w:jc w:val="left"/>
        <w:rPr>
          <w:rFonts w:cs="Times New Roman"/>
          <w:b w:val="0"/>
          <w:bCs/>
          <w:szCs w:val="24"/>
        </w:rPr>
      </w:pPr>
      <w:r w:rsidRPr="00AE2CDF">
        <w:rPr>
          <w:rFonts w:cs="Times New Roman"/>
          <w:b w:val="0"/>
          <w:bCs/>
          <w:szCs w:val="24"/>
        </w:rPr>
        <w:t>import android.content.Intent;</w:t>
      </w:r>
    </w:p>
    <w:p w14:paraId="013974CA" w14:textId="77777777" w:rsidR="00AE2CDF" w:rsidRPr="00AE2CDF" w:rsidRDefault="00AE2CDF" w:rsidP="00F73805">
      <w:pPr>
        <w:ind w:left="1440"/>
        <w:jc w:val="left"/>
        <w:rPr>
          <w:rFonts w:cs="Times New Roman"/>
          <w:b w:val="0"/>
          <w:bCs/>
          <w:szCs w:val="24"/>
        </w:rPr>
      </w:pPr>
      <w:r w:rsidRPr="00AE2CDF">
        <w:rPr>
          <w:rFonts w:cs="Times New Roman"/>
          <w:b w:val="0"/>
          <w:bCs/>
          <w:szCs w:val="24"/>
        </w:rPr>
        <w:t>import android.os.Bundle;</w:t>
      </w:r>
    </w:p>
    <w:p w14:paraId="14421CF0" w14:textId="77777777" w:rsidR="00AE2CDF" w:rsidRPr="00AE2CDF" w:rsidRDefault="00AE2CDF" w:rsidP="00F73805">
      <w:pPr>
        <w:ind w:left="1440"/>
        <w:jc w:val="left"/>
        <w:rPr>
          <w:rFonts w:cs="Times New Roman"/>
          <w:b w:val="0"/>
          <w:bCs/>
          <w:szCs w:val="24"/>
        </w:rPr>
      </w:pPr>
      <w:r w:rsidRPr="00AE2CDF">
        <w:rPr>
          <w:rFonts w:cs="Times New Roman"/>
          <w:b w:val="0"/>
          <w:bCs/>
          <w:szCs w:val="24"/>
        </w:rPr>
        <w:t>import android.os.Handler;</w:t>
      </w:r>
    </w:p>
    <w:p w14:paraId="475CD577" w14:textId="77777777" w:rsidR="00AE2CDF" w:rsidRPr="00AE2CDF" w:rsidRDefault="00AE2CDF" w:rsidP="00F73805">
      <w:pPr>
        <w:ind w:left="1440"/>
        <w:jc w:val="left"/>
        <w:rPr>
          <w:rFonts w:cs="Times New Roman"/>
          <w:b w:val="0"/>
          <w:bCs/>
          <w:szCs w:val="24"/>
        </w:rPr>
      </w:pPr>
      <w:r w:rsidRPr="00AE2CDF">
        <w:rPr>
          <w:rFonts w:cs="Times New Roman"/>
          <w:b w:val="0"/>
          <w:bCs/>
          <w:szCs w:val="24"/>
        </w:rPr>
        <w:t>import android.view.View;</w:t>
      </w:r>
    </w:p>
    <w:p w14:paraId="4F761700" w14:textId="77777777" w:rsidR="00AE2CDF" w:rsidRPr="00AE2CDF" w:rsidRDefault="00AE2CDF" w:rsidP="00F73805">
      <w:pPr>
        <w:ind w:left="1440"/>
        <w:jc w:val="left"/>
        <w:rPr>
          <w:rFonts w:cs="Times New Roman"/>
          <w:b w:val="0"/>
          <w:bCs/>
          <w:szCs w:val="24"/>
        </w:rPr>
      </w:pPr>
      <w:r w:rsidRPr="00AE2CDF">
        <w:rPr>
          <w:rFonts w:cs="Times New Roman"/>
          <w:b w:val="0"/>
          <w:bCs/>
          <w:szCs w:val="24"/>
        </w:rPr>
        <w:t>import android.view.WindowManager;</w:t>
      </w:r>
    </w:p>
    <w:p w14:paraId="005D3837" w14:textId="77777777" w:rsidR="00AE2CDF" w:rsidRPr="00AE2CDF" w:rsidRDefault="00AE2CDF" w:rsidP="00F73805">
      <w:pPr>
        <w:ind w:left="1440"/>
        <w:jc w:val="left"/>
        <w:rPr>
          <w:rFonts w:cs="Times New Roman"/>
          <w:b w:val="0"/>
          <w:bCs/>
          <w:szCs w:val="24"/>
        </w:rPr>
      </w:pPr>
      <w:r w:rsidRPr="00AE2CDF">
        <w:rPr>
          <w:rFonts w:cs="Times New Roman"/>
          <w:b w:val="0"/>
          <w:bCs/>
          <w:szCs w:val="24"/>
        </w:rPr>
        <w:t>import android.widget.ImageView;</w:t>
      </w:r>
    </w:p>
    <w:p w14:paraId="134247F6" w14:textId="77777777" w:rsidR="00AE2CDF" w:rsidRPr="00AE2CDF" w:rsidRDefault="00AE2CDF" w:rsidP="00F73805">
      <w:pPr>
        <w:ind w:left="1440"/>
        <w:jc w:val="left"/>
        <w:rPr>
          <w:rFonts w:cs="Times New Roman"/>
          <w:b w:val="0"/>
          <w:bCs/>
          <w:szCs w:val="24"/>
        </w:rPr>
      </w:pPr>
    </w:p>
    <w:p w14:paraId="70CF61C3" w14:textId="77777777" w:rsidR="00AE2CDF" w:rsidRPr="00AE2CDF" w:rsidRDefault="00AE2CDF" w:rsidP="00F73805">
      <w:pPr>
        <w:ind w:left="1440"/>
        <w:jc w:val="left"/>
        <w:rPr>
          <w:rFonts w:cs="Times New Roman"/>
          <w:b w:val="0"/>
          <w:bCs/>
          <w:szCs w:val="24"/>
        </w:rPr>
      </w:pPr>
      <w:r w:rsidRPr="00AE2CDF">
        <w:rPr>
          <w:rFonts w:cs="Times New Roman"/>
          <w:b w:val="0"/>
          <w:bCs/>
          <w:szCs w:val="24"/>
        </w:rPr>
        <w:t>public class FlashLogo extends AppCompatActivity {</w:t>
      </w:r>
    </w:p>
    <w:p w14:paraId="5EE6634A" w14:textId="77777777" w:rsidR="00AE2CDF" w:rsidRPr="00AE2CDF" w:rsidRDefault="00AE2CDF" w:rsidP="00F73805">
      <w:pPr>
        <w:ind w:left="1440"/>
        <w:jc w:val="left"/>
        <w:rPr>
          <w:rFonts w:cs="Times New Roman"/>
          <w:b w:val="0"/>
          <w:bCs/>
          <w:szCs w:val="24"/>
        </w:rPr>
      </w:pPr>
    </w:p>
    <w:p w14:paraId="477BFE0D" w14:textId="77777777" w:rsidR="00AE2CDF" w:rsidRPr="00AE2CDF" w:rsidRDefault="00AE2CDF" w:rsidP="00F73805">
      <w:pPr>
        <w:ind w:left="1440"/>
        <w:jc w:val="left"/>
        <w:rPr>
          <w:rFonts w:cs="Times New Roman"/>
          <w:b w:val="0"/>
          <w:bCs/>
          <w:szCs w:val="24"/>
        </w:rPr>
      </w:pPr>
      <w:r w:rsidRPr="00AE2CDF">
        <w:rPr>
          <w:rFonts w:cs="Times New Roman"/>
          <w:b w:val="0"/>
          <w:bCs/>
          <w:szCs w:val="24"/>
        </w:rPr>
        <w:t xml:space="preserve">    @Override</w:t>
      </w:r>
    </w:p>
    <w:p w14:paraId="7ACE0F56" w14:textId="77777777" w:rsidR="00AE2CDF" w:rsidRPr="00AE2CDF" w:rsidRDefault="00AE2CDF" w:rsidP="00F73805">
      <w:pPr>
        <w:ind w:left="1440"/>
        <w:jc w:val="left"/>
        <w:rPr>
          <w:rFonts w:cs="Times New Roman"/>
          <w:b w:val="0"/>
          <w:bCs/>
          <w:szCs w:val="24"/>
        </w:rPr>
      </w:pPr>
      <w:r w:rsidRPr="00AE2CDF">
        <w:rPr>
          <w:rFonts w:cs="Times New Roman"/>
          <w:b w:val="0"/>
          <w:bCs/>
          <w:szCs w:val="24"/>
        </w:rPr>
        <w:t xml:space="preserve">    protected void onCreate(Bundle savedInstanceState) {</w:t>
      </w:r>
    </w:p>
    <w:p w14:paraId="4E2F558B" w14:textId="77777777" w:rsidR="00AE2CDF" w:rsidRPr="00AE2CDF" w:rsidRDefault="00AE2CDF" w:rsidP="00F73805">
      <w:pPr>
        <w:ind w:left="1440"/>
        <w:jc w:val="left"/>
        <w:rPr>
          <w:rFonts w:cs="Times New Roman"/>
          <w:b w:val="0"/>
          <w:bCs/>
          <w:szCs w:val="24"/>
        </w:rPr>
      </w:pPr>
      <w:r w:rsidRPr="00AE2CDF">
        <w:rPr>
          <w:rFonts w:cs="Times New Roman"/>
          <w:b w:val="0"/>
          <w:bCs/>
          <w:szCs w:val="24"/>
        </w:rPr>
        <w:t xml:space="preserve">        super.onCreate(savedInstanceState);</w:t>
      </w:r>
    </w:p>
    <w:p w14:paraId="08F1A6B7" w14:textId="77777777" w:rsidR="00AE2CDF" w:rsidRPr="00AE2CDF" w:rsidRDefault="00AE2CDF" w:rsidP="00F73805">
      <w:pPr>
        <w:ind w:left="1440"/>
        <w:jc w:val="left"/>
        <w:rPr>
          <w:rFonts w:cs="Times New Roman"/>
          <w:b w:val="0"/>
          <w:bCs/>
          <w:szCs w:val="24"/>
        </w:rPr>
      </w:pPr>
      <w:r w:rsidRPr="00AE2CDF">
        <w:rPr>
          <w:rFonts w:cs="Times New Roman"/>
          <w:b w:val="0"/>
          <w:bCs/>
          <w:szCs w:val="24"/>
        </w:rPr>
        <w:t xml:space="preserve">        setContentView(R.layout.activity_flash_logo);</w:t>
      </w:r>
    </w:p>
    <w:p w14:paraId="39957F91" w14:textId="77777777" w:rsidR="00AE2CDF" w:rsidRPr="00AE2CDF" w:rsidRDefault="00AE2CDF" w:rsidP="00F73805">
      <w:pPr>
        <w:ind w:left="1440"/>
        <w:jc w:val="left"/>
        <w:rPr>
          <w:rFonts w:cs="Times New Roman"/>
          <w:b w:val="0"/>
          <w:bCs/>
          <w:szCs w:val="24"/>
        </w:rPr>
      </w:pPr>
      <w:r w:rsidRPr="00AE2CDF">
        <w:rPr>
          <w:rFonts w:cs="Times New Roman"/>
          <w:b w:val="0"/>
          <w:bCs/>
          <w:szCs w:val="24"/>
        </w:rPr>
        <w:lastRenderedPageBreak/>
        <w:t xml:space="preserve">        getSupportActionBar().hide();</w:t>
      </w:r>
    </w:p>
    <w:p w14:paraId="374BA349" w14:textId="77777777" w:rsidR="00AE2CDF" w:rsidRPr="00AE2CDF" w:rsidRDefault="00AE2CDF" w:rsidP="00F73805">
      <w:pPr>
        <w:ind w:left="1440"/>
        <w:jc w:val="left"/>
        <w:rPr>
          <w:rFonts w:cs="Times New Roman"/>
          <w:b w:val="0"/>
          <w:bCs/>
          <w:szCs w:val="24"/>
        </w:rPr>
      </w:pPr>
    </w:p>
    <w:p w14:paraId="6BC3F78A" w14:textId="77777777" w:rsidR="00AE2CDF" w:rsidRPr="00AE2CDF" w:rsidRDefault="00AE2CDF" w:rsidP="00F73805">
      <w:pPr>
        <w:ind w:left="1440"/>
        <w:jc w:val="left"/>
        <w:rPr>
          <w:rFonts w:cs="Times New Roman"/>
          <w:b w:val="0"/>
          <w:bCs/>
          <w:szCs w:val="24"/>
        </w:rPr>
      </w:pPr>
      <w:r w:rsidRPr="00AE2CDF">
        <w:rPr>
          <w:rFonts w:cs="Times New Roman"/>
          <w:b w:val="0"/>
          <w:bCs/>
          <w:szCs w:val="24"/>
        </w:rPr>
        <w:t xml:space="preserve">        getWindow().setFlags(WindowManager.LayoutParams.FLAG_FULLSCREEN,WindowManager.LayoutParams.FLAG_FULLSCREEN);</w:t>
      </w:r>
    </w:p>
    <w:p w14:paraId="57FC6909" w14:textId="77777777" w:rsidR="00AE2CDF" w:rsidRPr="00AE2CDF" w:rsidRDefault="00AE2CDF" w:rsidP="00F73805">
      <w:pPr>
        <w:ind w:left="1440"/>
        <w:jc w:val="left"/>
        <w:rPr>
          <w:rFonts w:cs="Times New Roman"/>
          <w:b w:val="0"/>
          <w:bCs/>
          <w:szCs w:val="24"/>
        </w:rPr>
      </w:pPr>
      <w:r w:rsidRPr="00AE2CDF">
        <w:rPr>
          <w:rFonts w:cs="Times New Roman"/>
          <w:b w:val="0"/>
          <w:bCs/>
          <w:szCs w:val="24"/>
        </w:rPr>
        <w:t xml:space="preserve">        getSupportActionBar().hide();</w:t>
      </w:r>
    </w:p>
    <w:p w14:paraId="09565A83" w14:textId="77777777" w:rsidR="00AE2CDF" w:rsidRPr="00AE2CDF" w:rsidRDefault="00AE2CDF" w:rsidP="00F73805">
      <w:pPr>
        <w:ind w:left="1440"/>
        <w:jc w:val="left"/>
        <w:rPr>
          <w:rFonts w:cs="Times New Roman"/>
          <w:b w:val="0"/>
          <w:bCs/>
          <w:szCs w:val="24"/>
        </w:rPr>
      </w:pPr>
    </w:p>
    <w:p w14:paraId="50DAF7B4" w14:textId="77777777" w:rsidR="00AE2CDF" w:rsidRPr="00AE2CDF" w:rsidRDefault="00AE2CDF" w:rsidP="00F73805">
      <w:pPr>
        <w:ind w:left="1440"/>
        <w:jc w:val="left"/>
        <w:rPr>
          <w:rFonts w:cs="Times New Roman"/>
          <w:b w:val="0"/>
          <w:bCs/>
          <w:szCs w:val="24"/>
        </w:rPr>
      </w:pPr>
      <w:r w:rsidRPr="00AE2CDF">
        <w:rPr>
          <w:rFonts w:cs="Times New Roman"/>
          <w:b w:val="0"/>
          <w:bCs/>
          <w:szCs w:val="24"/>
        </w:rPr>
        <w:t xml:space="preserve">        new Handler().postDelayed(new Runnable() {</w:t>
      </w:r>
    </w:p>
    <w:p w14:paraId="7B5DA35B" w14:textId="77777777" w:rsidR="00AE2CDF" w:rsidRPr="00AE2CDF" w:rsidRDefault="00AE2CDF" w:rsidP="00F73805">
      <w:pPr>
        <w:ind w:left="1440"/>
        <w:jc w:val="left"/>
        <w:rPr>
          <w:rFonts w:cs="Times New Roman"/>
          <w:b w:val="0"/>
          <w:bCs/>
          <w:szCs w:val="24"/>
        </w:rPr>
      </w:pPr>
      <w:r w:rsidRPr="00AE2CDF">
        <w:rPr>
          <w:rFonts w:cs="Times New Roman"/>
          <w:b w:val="0"/>
          <w:bCs/>
          <w:szCs w:val="24"/>
        </w:rPr>
        <w:t xml:space="preserve">            @Override</w:t>
      </w:r>
    </w:p>
    <w:p w14:paraId="5250DAA2" w14:textId="77777777" w:rsidR="00AE2CDF" w:rsidRPr="00AE2CDF" w:rsidRDefault="00AE2CDF" w:rsidP="00F73805">
      <w:pPr>
        <w:ind w:left="1440"/>
        <w:jc w:val="left"/>
        <w:rPr>
          <w:rFonts w:cs="Times New Roman"/>
          <w:b w:val="0"/>
          <w:bCs/>
          <w:szCs w:val="24"/>
        </w:rPr>
      </w:pPr>
      <w:r w:rsidRPr="00AE2CDF">
        <w:rPr>
          <w:rFonts w:cs="Times New Roman"/>
          <w:b w:val="0"/>
          <w:bCs/>
          <w:szCs w:val="24"/>
        </w:rPr>
        <w:t xml:space="preserve">            public void run() {</w:t>
      </w:r>
    </w:p>
    <w:p w14:paraId="02E06D5E" w14:textId="77777777" w:rsidR="00AE2CDF" w:rsidRPr="00AE2CDF" w:rsidRDefault="00AE2CDF" w:rsidP="00F73805">
      <w:pPr>
        <w:ind w:left="1440"/>
        <w:jc w:val="left"/>
        <w:rPr>
          <w:rFonts w:cs="Times New Roman"/>
          <w:b w:val="0"/>
          <w:bCs/>
          <w:szCs w:val="24"/>
        </w:rPr>
      </w:pPr>
      <w:r w:rsidRPr="00AE2CDF">
        <w:rPr>
          <w:rFonts w:cs="Times New Roman"/>
          <w:b w:val="0"/>
          <w:bCs/>
          <w:szCs w:val="24"/>
        </w:rPr>
        <w:t xml:space="preserve">                Intent intent = new Intent(FlashLogo.this,LoginActivity.class);</w:t>
      </w:r>
    </w:p>
    <w:p w14:paraId="76D073EE" w14:textId="77777777" w:rsidR="00AE2CDF" w:rsidRPr="00AE2CDF" w:rsidRDefault="00AE2CDF" w:rsidP="00F73805">
      <w:pPr>
        <w:ind w:left="1440"/>
        <w:jc w:val="left"/>
        <w:rPr>
          <w:rFonts w:cs="Times New Roman"/>
          <w:b w:val="0"/>
          <w:bCs/>
          <w:szCs w:val="24"/>
        </w:rPr>
      </w:pPr>
      <w:r w:rsidRPr="00AE2CDF">
        <w:rPr>
          <w:rFonts w:cs="Times New Roman"/>
          <w:b w:val="0"/>
          <w:bCs/>
          <w:szCs w:val="24"/>
        </w:rPr>
        <w:t xml:space="preserve">                startActivity(intent);</w:t>
      </w:r>
    </w:p>
    <w:p w14:paraId="35FC67ED" w14:textId="77777777" w:rsidR="00AE2CDF" w:rsidRPr="00AE2CDF" w:rsidRDefault="00AE2CDF" w:rsidP="00F73805">
      <w:pPr>
        <w:ind w:left="1440"/>
        <w:jc w:val="left"/>
        <w:rPr>
          <w:rFonts w:cs="Times New Roman"/>
          <w:b w:val="0"/>
          <w:bCs/>
          <w:szCs w:val="24"/>
        </w:rPr>
      </w:pPr>
      <w:r w:rsidRPr="00AE2CDF">
        <w:rPr>
          <w:rFonts w:cs="Times New Roman"/>
          <w:b w:val="0"/>
          <w:bCs/>
          <w:szCs w:val="24"/>
        </w:rPr>
        <w:t xml:space="preserve">                finish();</w:t>
      </w:r>
    </w:p>
    <w:p w14:paraId="2F2BC03F" w14:textId="77777777" w:rsidR="00AE2CDF" w:rsidRPr="00AE2CDF" w:rsidRDefault="00AE2CDF" w:rsidP="00F73805">
      <w:pPr>
        <w:ind w:left="1440"/>
        <w:jc w:val="left"/>
        <w:rPr>
          <w:rFonts w:cs="Times New Roman"/>
          <w:b w:val="0"/>
          <w:bCs/>
          <w:szCs w:val="24"/>
        </w:rPr>
      </w:pPr>
      <w:r w:rsidRPr="00AE2CDF">
        <w:rPr>
          <w:rFonts w:cs="Times New Roman"/>
          <w:b w:val="0"/>
          <w:bCs/>
          <w:szCs w:val="24"/>
        </w:rPr>
        <w:t xml:space="preserve">            }</w:t>
      </w:r>
    </w:p>
    <w:p w14:paraId="3C7AFFDD" w14:textId="77777777" w:rsidR="00AE2CDF" w:rsidRPr="00AE2CDF" w:rsidRDefault="00AE2CDF" w:rsidP="00F73805">
      <w:pPr>
        <w:ind w:left="1440"/>
        <w:jc w:val="left"/>
        <w:rPr>
          <w:rFonts w:cs="Times New Roman"/>
          <w:b w:val="0"/>
          <w:bCs/>
          <w:szCs w:val="24"/>
        </w:rPr>
      </w:pPr>
      <w:r w:rsidRPr="00AE2CDF">
        <w:rPr>
          <w:rFonts w:cs="Times New Roman"/>
          <w:b w:val="0"/>
          <w:bCs/>
          <w:szCs w:val="24"/>
        </w:rPr>
        <w:t xml:space="preserve">        },3000);</w:t>
      </w:r>
    </w:p>
    <w:p w14:paraId="55B685FE" w14:textId="77777777" w:rsidR="00AE2CDF" w:rsidRPr="00AE2CDF" w:rsidRDefault="00AE2CDF" w:rsidP="00F73805">
      <w:pPr>
        <w:ind w:left="1440"/>
        <w:jc w:val="left"/>
        <w:rPr>
          <w:rFonts w:cs="Times New Roman"/>
          <w:b w:val="0"/>
          <w:bCs/>
          <w:szCs w:val="24"/>
        </w:rPr>
      </w:pPr>
    </w:p>
    <w:p w14:paraId="563F50C4" w14:textId="77777777" w:rsidR="00AE2CDF" w:rsidRPr="00AE2CDF" w:rsidRDefault="00AE2CDF" w:rsidP="00F73805">
      <w:pPr>
        <w:ind w:left="1440"/>
        <w:jc w:val="left"/>
        <w:rPr>
          <w:rFonts w:cs="Times New Roman"/>
          <w:b w:val="0"/>
          <w:bCs/>
          <w:szCs w:val="24"/>
        </w:rPr>
      </w:pPr>
      <w:r w:rsidRPr="00AE2CDF">
        <w:rPr>
          <w:rFonts w:cs="Times New Roman"/>
          <w:b w:val="0"/>
          <w:bCs/>
          <w:szCs w:val="24"/>
        </w:rPr>
        <w:t xml:space="preserve">    }</w:t>
      </w:r>
    </w:p>
    <w:p w14:paraId="2D693CBA" w14:textId="560A53D5" w:rsidR="00056774" w:rsidRPr="00056774" w:rsidRDefault="00AE2CDF" w:rsidP="00F73805">
      <w:pPr>
        <w:ind w:left="1440"/>
        <w:jc w:val="left"/>
        <w:rPr>
          <w:rFonts w:cs="Times New Roman"/>
          <w:b w:val="0"/>
          <w:bCs/>
          <w:szCs w:val="24"/>
        </w:rPr>
      </w:pPr>
      <w:r w:rsidRPr="00AE2CDF">
        <w:rPr>
          <w:rFonts w:cs="Times New Roman"/>
          <w:b w:val="0"/>
          <w:bCs/>
          <w:szCs w:val="24"/>
        </w:rPr>
        <w:t>}</w:t>
      </w:r>
    </w:p>
    <w:p w14:paraId="394B7959" w14:textId="77777777" w:rsidR="00056774" w:rsidRPr="00056774" w:rsidRDefault="00056774" w:rsidP="00F73805">
      <w:pPr>
        <w:ind w:left="1440"/>
        <w:jc w:val="left"/>
        <w:rPr>
          <w:rFonts w:cs="Times New Roman"/>
          <w:szCs w:val="24"/>
        </w:rPr>
      </w:pPr>
      <w:r w:rsidRPr="00056774">
        <w:rPr>
          <w:rFonts w:cs="Times New Roman"/>
          <w:szCs w:val="24"/>
        </w:rPr>
        <w:t>Login Xml</w:t>
      </w:r>
    </w:p>
    <w:p w14:paraId="66E605BE" w14:textId="77777777" w:rsidR="00656BA4" w:rsidRPr="00656BA4" w:rsidRDefault="00656BA4" w:rsidP="00F73805">
      <w:pPr>
        <w:ind w:left="1440"/>
        <w:jc w:val="left"/>
        <w:rPr>
          <w:rFonts w:cs="Times New Roman"/>
          <w:b w:val="0"/>
          <w:bCs/>
          <w:szCs w:val="24"/>
        </w:rPr>
      </w:pPr>
      <w:r w:rsidRPr="00656BA4">
        <w:rPr>
          <w:rFonts w:cs="Times New Roman"/>
          <w:b w:val="0"/>
          <w:bCs/>
          <w:szCs w:val="24"/>
        </w:rPr>
        <w:t>&lt;?xml version="1.0" encoding="utf-8"?&gt;</w:t>
      </w:r>
    </w:p>
    <w:p w14:paraId="21774775" w14:textId="77777777" w:rsidR="00656BA4" w:rsidRPr="00656BA4" w:rsidRDefault="00656BA4" w:rsidP="00F73805">
      <w:pPr>
        <w:ind w:left="1440"/>
        <w:jc w:val="left"/>
        <w:rPr>
          <w:rFonts w:cs="Times New Roman"/>
          <w:b w:val="0"/>
          <w:bCs/>
          <w:szCs w:val="24"/>
        </w:rPr>
      </w:pPr>
      <w:r w:rsidRPr="00656BA4">
        <w:rPr>
          <w:rFonts w:cs="Times New Roman"/>
          <w:b w:val="0"/>
          <w:bCs/>
          <w:szCs w:val="24"/>
        </w:rPr>
        <w:t>&lt;androidx.constraintlayout.widget.ConstraintLayout xmlns:android="http://schemas.android.com/apk/res/android"</w:t>
      </w:r>
    </w:p>
    <w:p w14:paraId="77FD0986"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xmlns:app="http://schemas.android.com/apk/res-auto"</w:t>
      </w:r>
    </w:p>
    <w:p w14:paraId="41635875"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xmlns:tools="http://schemas.android.com/tools"</w:t>
      </w:r>
    </w:p>
    <w:p w14:paraId="1B45673C"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android:background="@drawable/newcapturelogo"</w:t>
      </w:r>
    </w:p>
    <w:p w14:paraId="50961D65"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android:layout_width="match_parent"</w:t>
      </w:r>
    </w:p>
    <w:p w14:paraId="29F2992A"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android:layout_height="match_parent"&gt;</w:t>
      </w:r>
    </w:p>
    <w:p w14:paraId="5AEAA232" w14:textId="77777777" w:rsidR="00656BA4" w:rsidRPr="00656BA4" w:rsidRDefault="00656BA4" w:rsidP="00F73805">
      <w:pPr>
        <w:ind w:left="1440"/>
        <w:jc w:val="left"/>
        <w:rPr>
          <w:rFonts w:cs="Times New Roman"/>
          <w:b w:val="0"/>
          <w:bCs/>
          <w:szCs w:val="24"/>
        </w:rPr>
      </w:pPr>
    </w:p>
    <w:p w14:paraId="765D2C01"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&lt;ImageView</w:t>
      </w:r>
    </w:p>
    <w:p w14:paraId="6F6E2C61"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android:id="@+id/Logo"</w:t>
      </w:r>
    </w:p>
    <w:p w14:paraId="70A9758E"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android:layout_width="163dp"</w:t>
      </w:r>
    </w:p>
    <w:p w14:paraId="300FAD37"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android:layout_height="116dp"</w:t>
      </w:r>
    </w:p>
    <w:p w14:paraId="6474EEB8"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app:layout_constraintBottom_toBottomOf="parent"</w:t>
      </w:r>
    </w:p>
    <w:p w14:paraId="74F6FD94"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app:layout_constraintEnd_toEndOf="parent"</w:t>
      </w:r>
    </w:p>
    <w:p w14:paraId="426B16D1"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app:layout_constraintStart_toStartOf="parent"</w:t>
      </w:r>
    </w:p>
    <w:p w14:paraId="21573A1A"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app:layout_constraintTop_toTopOf="parent"</w:t>
      </w:r>
    </w:p>
    <w:p w14:paraId="2A5CB9AF"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app:layout_constraintVertical_bias="0.73"</w:t>
      </w:r>
    </w:p>
    <w:p w14:paraId="424C37EE"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app:srcCompat="@drawable/logop" /&gt;</w:t>
      </w:r>
    </w:p>
    <w:p w14:paraId="010A78A3" w14:textId="77777777" w:rsidR="00656BA4" w:rsidRPr="00656BA4" w:rsidRDefault="00656BA4" w:rsidP="00F73805">
      <w:pPr>
        <w:ind w:left="1440"/>
        <w:jc w:val="left"/>
        <w:rPr>
          <w:rFonts w:cs="Times New Roman"/>
          <w:b w:val="0"/>
          <w:bCs/>
          <w:szCs w:val="24"/>
        </w:rPr>
      </w:pPr>
    </w:p>
    <w:p w14:paraId="09C2AA28"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&lt;Button</w:t>
      </w:r>
    </w:p>
    <w:p w14:paraId="0C068911"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android:id="@+id/btnLogin"</w:t>
      </w:r>
    </w:p>
    <w:p w14:paraId="71C5098E"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android:layout_width="144dp"</w:t>
      </w:r>
    </w:p>
    <w:p w14:paraId="2F0C93DF" w14:textId="77777777" w:rsidR="00656BA4" w:rsidRPr="00656BA4" w:rsidRDefault="00656BA4" w:rsidP="00F73805">
      <w:pPr>
        <w:ind w:left="1440"/>
        <w:jc w:val="left"/>
        <w:rPr>
          <w:rFonts w:cs="Times New Roman"/>
          <w:b w:val="0"/>
          <w:bCs/>
          <w:szCs w:val="24"/>
        </w:rPr>
      </w:pPr>
      <w:r w:rsidRPr="00656BA4">
        <w:rPr>
          <w:rFonts w:cs="Times New Roman"/>
          <w:b w:val="0"/>
          <w:bCs/>
          <w:szCs w:val="24"/>
        </w:rPr>
        <w:lastRenderedPageBreak/>
        <w:t xml:space="preserve">        android:layout_height="56dp"</w:t>
      </w:r>
    </w:p>
    <w:p w14:paraId="109196E0"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android:backgroundTint="#F1CFA7"</w:t>
      </w:r>
    </w:p>
    <w:p w14:paraId="3C55C014"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android:fontFamily="@font/chivo"</w:t>
      </w:r>
    </w:p>
    <w:p w14:paraId="40B69BA7"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android:text="Login"</w:t>
      </w:r>
    </w:p>
    <w:p w14:paraId="387E2E16"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android:textColor="#352208"</w:t>
      </w:r>
    </w:p>
    <w:p w14:paraId="5BBAC25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android:textSize="16sp"</w:t>
      </w:r>
    </w:p>
    <w:p w14:paraId="26BEF806"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android:textStyle="bold"</w:t>
      </w:r>
    </w:p>
    <w:p w14:paraId="073DC54A"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app:layout_constraintBottom_toBottomOf="parent"</w:t>
      </w:r>
    </w:p>
    <w:p w14:paraId="67C669D1"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app:layout_constraintEnd_toEndOf="parent"</w:t>
      </w:r>
    </w:p>
    <w:p w14:paraId="41D67122"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app:layout_constraintHorizontal_bias="0.842"</w:t>
      </w:r>
    </w:p>
    <w:p w14:paraId="5ABF0901"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app:layout_constraintStart_toStartOf="parent"</w:t>
      </w:r>
    </w:p>
    <w:p w14:paraId="6DC95B87"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app:layout_constraintTop_toTopOf="parent"</w:t>
      </w:r>
    </w:p>
    <w:p w14:paraId="60C94706"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app:layout_constraintVertical_bias="0.46" /&gt;</w:t>
      </w:r>
    </w:p>
    <w:p w14:paraId="24B68A1F" w14:textId="77777777" w:rsidR="00656BA4" w:rsidRPr="00656BA4" w:rsidRDefault="00656BA4" w:rsidP="00F73805">
      <w:pPr>
        <w:ind w:left="1440"/>
        <w:jc w:val="left"/>
        <w:rPr>
          <w:rFonts w:cs="Times New Roman"/>
          <w:b w:val="0"/>
          <w:bCs/>
          <w:szCs w:val="24"/>
        </w:rPr>
      </w:pPr>
    </w:p>
    <w:p w14:paraId="09DD920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&lt;TextView</w:t>
      </w:r>
    </w:p>
    <w:p w14:paraId="14386E1D"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android:id="@+id/txtDontHaveanAccount"</w:t>
      </w:r>
    </w:p>
    <w:p w14:paraId="53E51844"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android:layout_width="wrap_content"</w:t>
      </w:r>
    </w:p>
    <w:p w14:paraId="16E0B85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android:layout_height="wrap_content"</w:t>
      </w:r>
    </w:p>
    <w:p w14:paraId="460D31C2"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android:fontFamily="@font/chivo"</w:t>
      </w:r>
    </w:p>
    <w:p w14:paraId="033AA9E2"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android:text="Don't Have an Account"</w:t>
      </w:r>
    </w:p>
    <w:p w14:paraId="7C9404BC"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app:layout_constraintBottom_toBottomOf="parent"</w:t>
      </w:r>
    </w:p>
    <w:p w14:paraId="5586A4FF"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app:layout_constraintEnd_toEndOf="parent"</w:t>
      </w:r>
    </w:p>
    <w:p w14:paraId="2974AF6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app:layout_constraintHorizontal_bias="0.152"</w:t>
      </w:r>
    </w:p>
    <w:p w14:paraId="7C7A5B1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app:layout_constraintStart_toStartOf="parent"</w:t>
      </w:r>
    </w:p>
    <w:p w14:paraId="7D0626B2"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app:layout_constraintTop_toTopOf="parent"</w:t>
      </w:r>
    </w:p>
    <w:p w14:paraId="70077FA9"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app:layout_constraintVertical_bias="0.533" /&gt;</w:t>
      </w:r>
    </w:p>
    <w:p w14:paraId="6AB9601E" w14:textId="77777777" w:rsidR="00656BA4" w:rsidRPr="00656BA4" w:rsidRDefault="00656BA4" w:rsidP="00F73805">
      <w:pPr>
        <w:ind w:left="1440"/>
        <w:jc w:val="left"/>
        <w:rPr>
          <w:rFonts w:cs="Times New Roman"/>
          <w:b w:val="0"/>
          <w:bCs/>
          <w:szCs w:val="24"/>
        </w:rPr>
      </w:pPr>
    </w:p>
    <w:p w14:paraId="64A94420"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&lt;TextView</w:t>
      </w:r>
    </w:p>
    <w:p w14:paraId="4CA768AD"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android:id="@+id/txtSignUp"</w:t>
      </w:r>
    </w:p>
    <w:p w14:paraId="4D6781A6"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android:layout_width="wrap_content"</w:t>
      </w:r>
    </w:p>
    <w:p w14:paraId="16E59E1D"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android:layout_height="wrap_content"</w:t>
      </w:r>
    </w:p>
    <w:p w14:paraId="01EF8C17"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android:fontFamily="@font/chivo"</w:t>
      </w:r>
    </w:p>
    <w:p w14:paraId="5DDE01C1"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android:text="Sign Up"</w:t>
      </w:r>
    </w:p>
    <w:p w14:paraId="28F63A2F"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android:textColor="#9c6644"</w:t>
      </w:r>
    </w:p>
    <w:p w14:paraId="0922EB3A"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android:textStyle="bold"</w:t>
      </w:r>
    </w:p>
    <w:p w14:paraId="1BA6D4D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app:layout_constraintBottom_toBottomOf="parent"</w:t>
      </w:r>
    </w:p>
    <w:p w14:paraId="6A40A5A8" w14:textId="77777777" w:rsidR="00656BA4" w:rsidRPr="00656BA4" w:rsidRDefault="00656BA4" w:rsidP="00F73805">
      <w:pPr>
        <w:ind w:left="1440"/>
        <w:jc w:val="left"/>
        <w:rPr>
          <w:rFonts w:cs="Times New Roman"/>
          <w:b w:val="0"/>
          <w:bCs/>
          <w:szCs w:val="24"/>
        </w:rPr>
      </w:pPr>
      <w:r w:rsidRPr="00656BA4">
        <w:rPr>
          <w:rFonts w:cs="Times New Roman"/>
          <w:b w:val="0"/>
          <w:bCs/>
          <w:szCs w:val="24"/>
        </w:rPr>
        <w:lastRenderedPageBreak/>
        <w:t xml:space="preserve">        app:layout_constraintEnd_toEndOf="parent"</w:t>
      </w:r>
    </w:p>
    <w:p w14:paraId="4D1FFE8A"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app:layout_constraintHorizontal_bias="0.534"</w:t>
      </w:r>
    </w:p>
    <w:p w14:paraId="5F74CC2C"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app:layout_constraintStart_toStartOf="parent"</w:t>
      </w:r>
    </w:p>
    <w:p w14:paraId="1EC99E3C"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app:layout_constraintTop_toTopOf="parent"</w:t>
      </w:r>
    </w:p>
    <w:p w14:paraId="37C82D01"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app:layout_constraintVertical_bias="0.533" /&gt;</w:t>
      </w:r>
    </w:p>
    <w:p w14:paraId="1573449A" w14:textId="77777777" w:rsidR="00656BA4" w:rsidRPr="00656BA4" w:rsidRDefault="00656BA4" w:rsidP="00F73805">
      <w:pPr>
        <w:ind w:left="1440"/>
        <w:jc w:val="left"/>
        <w:rPr>
          <w:rFonts w:cs="Times New Roman"/>
          <w:b w:val="0"/>
          <w:bCs/>
          <w:szCs w:val="24"/>
        </w:rPr>
      </w:pPr>
    </w:p>
    <w:p w14:paraId="021B7522"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&lt;CheckBox</w:t>
      </w:r>
    </w:p>
    <w:p w14:paraId="72693AC4"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android:id="@+id/cbRemember"</w:t>
      </w:r>
    </w:p>
    <w:p w14:paraId="4A0071D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android:layout_width="wrap_content"</w:t>
      </w:r>
    </w:p>
    <w:p w14:paraId="0E1CCAAF"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android:layout_height="wrap_content"</w:t>
      </w:r>
    </w:p>
    <w:p w14:paraId="0198532D"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android:fontFamily="@font/chivo"</w:t>
      </w:r>
    </w:p>
    <w:p w14:paraId="4BBB9048"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android:text="Remember Me"</w:t>
      </w:r>
    </w:p>
    <w:p w14:paraId="759AF711"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app:layout_constraintBottom_toBottomOf="parent"</w:t>
      </w:r>
    </w:p>
    <w:p w14:paraId="55053578"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app:layout_constraintEnd_toEndOf="parent"</w:t>
      </w:r>
    </w:p>
    <w:p w14:paraId="43E124D2"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app:layout_constraintHorizontal_bias="0.142"</w:t>
      </w:r>
    </w:p>
    <w:p w14:paraId="2F4E592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app:layout_constraintStart_toStartOf="parent"</w:t>
      </w:r>
    </w:p>
    <w:p w14:paraId="6BBF8808"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app:layout_constraintTop_toTopOf="parent"</w:t>
      </w:r>
    </w:p>
    <w:p w14:paraId="2DD28AB3"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app:layout_constraintVertical_bias="0.455" /&gt;</w:t>
      </w:r>
    </w:p>
    <w:p w14:paraId="011FCF2C" w14:textId="77777777" w:rsidR="00656BA4" w:rsidRPr="00656BA4" w:rsidRDefault="00656BA4" w:rsidP="00F73805">
      <w:pPr>
        <w:ind w:left="1440"/>
        <w:jc w:val="left"/>
        <w:rPr>
          <w:rFonts w:cs="Times New Roman"/>
          <w:b w:val="0"/>
          <w:bCs/>
          <w:szCs w:val="24"/>
        </w:rPr>
      </w:pPr>
    </w:p>
    <w:p w14:paraId="3C5B6BCE"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&lt;TextView</w:t>
      </w:r>
    </w:p>
    <w:p w14:paraId="1A4386BF"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android:id="@+id/txtWelcomeBack"</w:t>
      </w:r>
    </w:p>
    <w:p w14:paraId="2B950236"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android:layout_width="214dp"</w:t>
      </w:r>
    </w:p>
    <w:p w14:paraId="0E82ADA2"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android:layout_height="39dp"</w:t>
      </w:r>
    </w:p>
    <w:p w14:paraId="464BD56D"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android:fontFamily="@font/chivo"</w:t>
      </w:r>
    </w:p>
    <w:p w14:paraId="66478B90"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android:text="Welcome Back,"</w:t>
      </w:r>
    </w:p>
    <w:p w14:paraId="61C212C4"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android:textColor="#9c6644"</w:t>
      </w:r>
    </w:p>
    <w:p w14:paraId="6D56C1EA"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android:textSize="30dp"</w:t>
      </w:r>
    </w:p>
    <w:p w14:paraId="345A309C"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app:layout_constraintBottom_toBottomOf="parent"</w:t>
      </w:r>
    </w:p>
    <w:p w14:paraId="03079B3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app:layout_constraintEnd_toEndOf="parent"</w:t>
      </w:r>
    </w:p>
    <w:p w14:paraId="55DACFA5"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app:layout_constraintHorizontal_bias="0.208"</w:t>
      </w:r>
    </w:p>
    <w:p w14:paraId="465CC309"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app:layout_constraintStart_toStartOf="parent"</w:t>
      </w:r>
    </w:p>
    <w:p w14:paraId="6FB315C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app:layout_constraintTop_toTopOf="parent"</w:t>
      </w:r>
    </w:p>
    <w:p w14:paraId="445811A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app:layout_constraintVertical_bias="0.132" /&gt;</w:t>
      </w:r>
    </w:p>
    <w:p w14:paraId="01AAAFF5" w14:textId="77777777" w:rsidR="00656BA4" w:rsidRPr="00656BA4" w:rsidRDefault="00656BA4" w:rsidP="00F73805">
      <w:pPr>
        <w:ind w:left="1440"/>
        <w:jc w:val="left"/>
        <w:rPr>
          <w:rFonts w:cs="Times New Roman"/>
          <w:b w:val="0"/>
          <w:bCs/>
          <w:szCs w:val="24"/>
        </w:rPr>
      </w:pPr>
    </w:p>
    <w:p w14:paraId="0C2CED86"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&lt;TextView</w:t>
      </w:r>
    </w:p>
    <w:p w14:paraId="32A0E4E8" w14:textId="77777777" w:rsidR="00656BA4" w:rsidRPr="00656BA4" w:rsidRDefault="00656BA4" w:rsidP="00F73805">
      <w:pPr>
        <w:ind w:left="1440"/>
        <w:jc w:val="left"/>
        <w:rPr>
          <w:rFonts w:cs="Times New Roman"/>
          <w:b w:val="0"/>
          <w:bCs/>
          <w:szCs w:val="24"/>
        </w:rPr>
      </w:pPr>
      <w:r w:rsidRPr="00656BA4">
        <w:rPr>
          <w:rFonts w:cs="Times New Roman"/>
          <w:b w:val="0"/>
          <w:bCs/>
          <w:szCs w:val="24"/>
        </w:rPr>
        <w:lastRenderedPageBreak/>
        <w:t xml:space="preserve">        android:id="@+id/txtLogIn"</w:t>
      </w:r>
    </w:p>
    <w:p w14:paraId="617A5DB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android:layout_width="170dp"</w:t>
      </w:r>
    </w:p>
    <w:p w14:paraId="2E6AA823"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android:layout_height="53dp"</w:t>
      </w:r>
    </w:p>
    <w:p w14:paraId="4CC116BD"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android:fontFamily="@font/chivo"</w:t>
      </w:r>
    </w:p>
    <w:p w14:paraId="26922A34"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android:text="Log In!"</w:t>
      </w:r>
    </w:p>
    <w:p w14:paraId="5069C2B0"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android:textColor="#352208"</w:t>
      </w:r>
    </w:p>
    <w:p w14:paraId="045EC3D1"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android:textSize="45dp"</w:t>
      </w:r>
    </w:p>
    <w:p w14:paraId="428ACF4A"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android:textStyle="bold"</w:t>
      </w:r>
    </w:p>
    <w:p w14:paraId="623F23B8"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app:layout_constraintBottom_toBottomOf="parent"</w:t>
      </w:r>
    </w:p>
    <w:p w14:paraId="2B4A41E1"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app:layout_constraintEnd_toEndOf="parent"</w:t>
      </w:r>
    </w:p>
    <w:p w14:paraId="5ACE2E20"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app:layout_constraintHorizontal_bias="0.352"</w:t>
      </w:r>
    </w:p>
    <w:p w14:paraId="32CC7637"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app:layout_constraintStart_toStartOf="parent"</w:t>
      </w:r>
    </w:p>
    <w:p w14:paraId="68DFE7B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app:layout_constraintTop_toTopOf="parent"</w:t>
      </w:r>
    </w:p>
    <w:p w14:paraId="70C9E346"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app:layout_constraintVertical_bias="0.203" /&gt;</w:t>
      </w:r>
    </w:p>
    <w:p w14:paraId="0C20D551" w14:textId="77777777" w:rsidR="00656BA4" w:rsidRPr="00656BA4" w:rsidRDefault="00656BA4" w:rsidP="00F73805">
      <w:pPr>
        <w:ind w:left="1440"/>
        <w:jc w:val="left"/>
        <w:rPr>
          <w:rFonts w:cs="Times New Roman"/>
          <w:b w:val="0"/>
          <w:bCs/>
          <w:szCs w:val="24"/>
        </w:rPr>
      </w:pPr>
    </w:p>
    <w:p w14:paraId="62A432A8"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&lt;EditText</w:t>
      </w:r>
    </w:p>
    <w:p w14:paraId="503833A4"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android:id="@+id/editLoginPass"</w:t>
      </w:r>
    </w:p>
    <w:p w14:paraId="172207E7"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android:layout_width="328dp"</w:t>
      </w:r>
    </w:p>
    <w:p w14:paraId="0F95DCEC"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android:layout_height="wrap_content"</w:t>
      </w:r>
    </w:p>
    <w:p w14:paraId="0348FF76"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android:ems="10"</w:t>
      </w:r>
    </w:p>
    <w:p w14:paraId="227D0E69"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android:hint="Password"</w:t>
      </w:r>
    </w:p>
    <w:p w14:paraId="329EA2FF"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android:inputType="textPassword"</w:t>
      </w:r>
    </w:p>
    <w:p w14:paraId="0ADFDABF"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android:textColorHint="#9c6644"</w:t>
      </w:r>
    </w:p>
    <w:p w14:paraId="48D77726"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app:layout_constraintBottom_toBottomOf="parent"</w:t>
      </w:r>
    </w:p>
    <w:p w14:paraId="0D02DBA1"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app:layout_constraintEnd_toEndOf="parent"</w:t>
      </w:r>
    </w:p>
    <w:p w14:paraId="41B05567"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app:layout_constraintHorizontal_bias="0.493"</w:t>
      </w:r>
    </w:p>
    <w:p w14:paraId="24C926D0"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app:layout_constraintStart_toStartOf="parent"</w:t>
      </w:r>
    </w:p>
    <w:p w14:paraId="53E2BD99"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app:layout_constraintTop_toTopOf="parent"</w:t>
      </w:r>
    </w:p>
    <w:p w14:paraId="3C906DB9"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app:layout_constraintVertical_bias="0.386" /&gt;</w:t>
      </w:r>
    </w:p>
    <w:p w14:paraId="0BCE3591" w14:textId="77777777" w:rsidR="00656BA4" w:rsidRPr="00656BA4" w:rsidRDefault="00656BA4" w:rsidP="00F73805">
      <w:pPr>
        <w:ind w:left="1440"/>
        <w:jc w:val="left"/>
        <w:rPr>
          <w:rFonts w:cs="Times New Roman"/>
          <w:b w:val="0"/>
          <w:bCs/>
          <w:szCs w:val="24"/>
        </w:rPr>
      </w:pPr>
    </w:p>
    <w:p w14:paraId="00E9A99C"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&lt;EditText</w:t>
      </w:r>
    </w:p>
    <w:p w14:paraId="1F1C866A"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android:id="@+id/editLoginEmail"</w:t>
      </w:r>
    </w:p>
    <w:p w14:paraId="245D4197"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android:layout_width="328dp"</w:t>
      </w:r>
    </w:p>
    <w:p w14:paraId="28A9FBDC"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android:layout_height="wrap_content"</w:t>
      </w:r>
    </w:p>
    <w:p w14:paraId="1C2FF962"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android:ems="10"</w:t>
      </w:r>
    </w:p>
    <w:p w14:paraId="777EE73F"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android:hint="Email"</w:t>
      </w:r>
    </w:p>
    <w:p w14:paraId="5A7A5EBF"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android:inputType="textEmailAddress"</w:t>
      </w:r>
    </w:p>
    <w:p w14:paraId="2391BB8D"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android:textColorHint="#9c6644"</w:t>
      </w:r>
    </w:p>
    <w:p w14:paraId="28D4D4DC" w14:textId="77777777" w:rsidR="00656BA4" w:rsidRPr="00656BA4" w:rsidRDefault="00656BA4" w:rsidP="00F73805">
      <w:pPr>
        <w:ind w:left="1440"/>
        <w:jc w:val="left"/>
        <w:rPr>
          <w:rFonts w:cs="Times New Roman"/>
          <w:b w:val="0"/>
          <w:bCs/>
          <w:szCs w:val="24"/>
        </w:rPr>
      </w:pPr>
      <w:r w:rsidRPr="00656BA4">
        <w:rPr>
          <w:rFonts w:cs="Times New Roman"/>
          <w:b w:val="0"/>
          <w:bCs/>
          <w:szCs w:val="24"/>
        </w:rPr>
        <w:lastRenderedPageBreak/>
        <w:t xml:space="preserve">        app:layout_constraintBottom_toBottomOf="parent"</w:t>
      </w:r>
    </w:p>
    <w:p w14:paraId="07F6BE16"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app:layout_constraintEnd_toEndOf="parent"</w:t>
      </w:r>
    </w:p>
    <w:p w14:paraId="1FE71462"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app:layout_constraintHorizontal_bias="0.493"</w:t>
      </w:r>
    </w:p>
    <w:p w14:paraId="7F05A487"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app:layout_constraintStart_toStartOf="parent"</w:t>
      </w:r>
    </w:p>
    <w:p w14:paraId="1685C056"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app:layout_constraintTop_toTopOf="parent"</w:t>
      </w:r>
    </w:p>
    <w:p w14:paraId="24306F4C"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app:layout_constraintVertical_bias="0.306" /&gt;</w:t>
      </w:r>
    </w:p>
    <w:p w14:paraId="712A7818" w14:textId="77777777" w:rsidR="00656BA4" w:rsidRPr="00656BA4" w:rsidRDefault="00656BA4" w:rsidP="00F73805">
      <w:pPr>
        <w:ind w:left="1440"/>
        <w:jc w:val="left"/>
        <w:rPr>
          <w:rFonts w:cs="Times New Roman"/>
          <w:b w:val="0"/>
          <w:bCs/>
          <w:szCs w:val="24"/>
        </w:rPr>
      </w:pPr>
    </w:p>
    <w:p w14:paraId="054E277C" w14:textId="77777777" w:rsidR="00656BA4" w:rsidRPr="00656BA4" w:rsidRDefault="00656BA4" w:rsidP="00F73805">
      <w:pPr>
        <w:ind w:left="1440"/>
        <w:jc w:val="left"/>
        <w:rPr>
          <w:rFonts w:cs="Times New Roman"/>
          <w:b w:val="0"/>
          <w:bCs/>
          <w:szCs w:val="24"/>
        </w:rPr>
      </w:pPr>
    </w:p>
    <w:p w14:paraId="3827808D" w14:textId="77777777" w:rsidR="00656BA4" w:rsidRDefault="00656BA4" w:rsidP="00F73805">
      <w:pPr>
        <w:ind w:left="1440"/>
        <w:jc w:val="left"/>
        <w:rPr>
          <w:rFonts w:cs="Times New Roman"/>
          <w:b w:val="0"/>
          <w:bCs/>
          <w:szCs w:val="24"/>
        </w:rPr>
      </w:pPr>
      <w:r w:rsidRPr="00656BA4">
        <w:rPr>
          <w:rFonts w:cs="Times New Roman"/>
          <w:b w:val="0"/>
          <w:bCs/>
          <w:szCs w:val="24"/>
        </w:rPr>
        <w:t>&lt;/androidx.constraintlayout.widget.ConstraintLayout&gt;</w:t>
      </w:r>
    </w:p>
    <w:p w14:paraId="436078A6" w14:textId="77777777" w:rsidR="00656BA4" w:rsidRDefault="00656BA4" w:rsidP="00F73805">
      <w:pPr>
        <w:ind w:left="1440"/>
        <w:jc w:val="left"/>
        <w:rPr>
          <w:rFonts w:cs="Times New Roman"/>
          <w:b w:val="0"/>
          <w:bCs/>
          <w:szCs w:val="24"/>
        </w:rPr>
      </w:pPr>
    </w:p>
    <w:p w14:paraId="436D6E01" w14:textId="5E7B8314" w:rsidR="00056774" w:rsidRPr="00056774" w:rsidRDefault="00056774" w:rsidP="00F73805">
      <w:pPr>
        <w:ind w:left="1440"/>
        <w:jc w:val="left"/>
        <w:rPr>
          <w:rFonts w:cs="Times New Roman"/>
          <w:szCs w:val="24"/>
        </w:rPr>
      </w:pPr>
      <w:r w:rsidRPr="00056774">
        <w:rPr>
          <w:rFonts w:cs="Times New Roman"/>
          <w:szCs w:val="24"/>
        </w:rPr>
        <w:t>Login Java</w:t>
      </w:r>
    </w:p>
    <w:p w14:paraId="58220603" w14:textId="77777777" w:rsidR="00056774" w:rsidRPr="00056774" w:rsidRDefault="00056774" w:rsidP="00F73805">
      <w:pPr>
        <w:ind w:left="1440"/>
        <w:jc w:val="left"/>
        <w:rPr>
          <w:rFonts w:cs="Times New Roman"/>
          <w:b w:val="0"/>
          <w:bCs/>
          <w:szCs w:val="24"/>
        </w:rPr>
      </w:pPr>
    </w:p>
    <w:p w14:paraId="09F181F6" w14:textId="77777777" w:rsidR="00656BA4" w:rsidRPr="00656BA4" w:rsidRDefault="00656BA4" w:rsidP="00F73805">
      <w:pPr>
        <w:ind w:left="1440"/>
        <w:jc w:val="left"/>
        <w:rPr>
          <w:rFonts w:cs="Times New Roman"/>
          <w:b w:val="0"/>
          <w:bCs/>
          <w:szCs w:val="24"/>
        </w:rPr>
      </w:pPr>
      <w:r w:rsidRPr="00656BA4">
        <w:rPr>
          <w:rFonts w:cs="Times New Roman"/>
          <w:b w:val="0"/>
          <w:bCs/>
          <w:szCs w:val="24"/>
        </w:rPr>
        <w:t>package com.example.foodpanion;</w:t>
      </w:r>
    </w:p>
    <w:p w14:paraId="11137C15" w14:textId="77777777" w:rsidR="00656BA4" w:rsidRPr="00656BA4" w:rsidRDefault="00656BA4" w:rsidP="00F73805">
      <w:pPr>
        <w:ind w:left="1440"/>
        <w:jc w:val="left"/>
        <w:rPr>
          <w:rFonts w:cs="Times New Roman"/>
          <w:b w:val="0"/>
          <w:bCs/>
          <w:szCs w:val="24"/>
        </w:rPr>
      </w:pPr>
    </w:p>
    <w:p w14:paraId="338BF092" w14:textId="77777777" w:rsidR="00656BA4" w:rsidRPr="00656BA4" w:rsidRDefault="00656BA4" w:rsidP="00F73805">
      <w:pPr>
        <w:ind w:left="1440"/>
        <w:jc w:val="left"/>
        <w:rPr>
          <w:rFonts w:cs="Times New Roman"/>
          <w:b w:val="0"/>
          <w:bCs/>
          <w:szCs w:val="24"/>
        </w:rPr>
      </w:pPr>
      <w:r w:rsidRPr="00656BA4">
        <w:rPr>
          <w:rFonts w:cs="Times New Roman"/>
          <w:b w:val="0"/>
          <w:bCs/>
          <w:szCs w:val="24"/>
        </w:rPr>
        <w:t>import androidx.appcompat.app.AppCompatActivity;</w:t>
      </w:r>
    </w:p>
    <w:p w14:paraId="1A98DAB2" w14:textId="77777777" w:rsidR="00656BA4" w:rsidRPr="00656BA4" w:rsidRDefault="00656BA4" w:rsidP="00F73805">
      <w:pPr>
        <w:ind w:left="1440"/>
        <w:jc w:val="left"/>
        <w:rPr>
          <w:rFonts w:cs="Times New Roman"/>
          <w:b w:val="0"/>
          <w:bCs/>
          <w:szCs w:val="24"/>
        </w:rPr>
      </w:pPr>
    </w:p>
    <w:p w14:paraId="750AA757" w14:textId="77777777" w:rsidR="00656BA4" w:rsidRPr="00656BA4" w:rsidRDefault="00656BA4" w:rsidP="00F73805">
      <w:pPr>
        <w:ind w:left="1440"/>
        <w:jc w:val="left"/>
        <w:rPr>
          <w:rFonts w:cs="Times New Roman"/>
          <w:b w:val="0"/>
          <w:bCs/>
          <w:szCs w:val="24"/>
        </w:rPr>
      </w:pPr>
      <w:r w:rsidRPr="00656BA4">
        <w:rPr>
          <w:rFonts w:cs="Times New Roman"/>
          <w:b w:val="0"/>
          <w:bCs/>
          <w:szCs w:val="24"/>
        </w:rPr>
        <w:t>import android.content.Intent;</w:t>
      </w:r>
    </w:p>
    <w:p w14:paraId="34C2BC27" w14:textId="77777777" w:rsidR="00656BA4" w:rsidRPr="00656BA4" w:rsidRDefault="00656BA4" w:rsidP="00F73805">
      <w:pPr>
        <w:ind w:left="1440"/>
        <w:jc w:val="left"/>
        <w:rPr>
          <w:rFonts w:cs="Times New Roman"/>
          <w:b w:val="0"/>
          <w:bCs/>
          <w:szCs w:val="24"/>
        </w:rPr>
      </w:pPr>
      <w:r w:rsidRPr="00656BA4">
        <w:rPr>
          <w:rFonts w:cs="Times New Roman"/>
          <w:b w:val="0"/>
          <w:bCs/>
          <w:szCs w:val="24"/>
        </w:rPr>
        <w:t>import android.content.SharedPreferences;</w:t>
      </w:r>
    </w:p>
    <w:p w14:paraId="2DB8EE46" w14:textId="77777777" w:rsidR="00656BA4" w:rsidRPr="00656BA4" w:rsidRDefault="00656BA4" w:rsidP="00F73805">
      <w:pPr>
        <w:ind w:left="1440"/>
        <w:jc w:val="left"/>
        <w:rPr>
          <w:rFonts w:cs="Times New Roman"/>
          <w:b w:val="0"/>
          <w:bCs/>
          <w:szCs w:val="24"/>
        </w:rPr>
      </w:pPr>
      <w:r w:rsidRPr="00656BA4">
        <w:rPr>
          <w:rFonts w:cs="Times New Roman"/>
          <w:b w:val="0"/>
          <w:bCs/>
          <w:szCs w:val="24"/>
        </w:rPr>
        <w:t>import android.os.Bundle;</w:t>
      </w:r>
    </w:p>
    <w:p w14:paraId="2A99BF8F" w14:textId="77777777" w:rsidR="00656BA4" w:rsidRPr="00656BA4" w:rsidRDefault="00656BA4" w:rsidP="00F73805">
      <w:pPr>
        <w:ind w:left="1440"/>
        <w:jc w:val="left"/>
        <w:rPr>
          <w:rFonts w:cs="Times New Roman"/>
          <w:b w:val="0"/>
          <w:bCs/>
          <w:szCs w:val="24"/>
        </w:rPr>
      </w:pPr>
      <w:r w:rsidRPr="00656BA4">
        <w:rPr>
          <w:rFonts w:cs="Times New Roman"/>
          <w:b w:val="0"/>
          <w:bCs/>
          <w:szCs w:val="24"/>
        </w:rPr>
        <w:t>import android.util.Log;</w:t>
      </w:r>
    </w:p>
    <w:p w14:paraId="67569967" w14:textId="77777777" w:rsidR="00656BA4" w:rsidRPr="00656BA4" w:rsidRDefault="00656BA4" w:rsidP="00F73805">
      <w:pPr>
        <w:ind w:left="1440"/>
        <w:jc w:val="left"/>
        <w:rPr>
          <w:rFonts w:cs="Times New Roman"/>
          <w:b w:val="0"/>
          <w:bCs/>
          <w:szCs w:val="24"/>
        </w:rPr>
      </w:pPr>
      <w:r w:rsidRPr="00656BA4">
        <w:rPr>
          <w:rFonts w:cs="Times New Roman"/>
          <w:b w:val="0"/>
          <w:bCs/>
          <w:szCs w:val="24"/>
        </w:rPr>
        <w:t>import android.view.View;</w:t>
      </w:r>
    </w:p>
    <w:p w14:paraId="0047F710" w14:textId="77777777" w:rsidR="00656BA4" w:rsidRPr="00656BA4" w:rsidRDefault="00656BA4" w:rsidP="00F73805">
      <w:pPr>
        <w:ind w:left="1440"/>
        <w:jc w:val="left"/>
        <w:rPr>
          <w:rFonts w:cs="Times New Roman"/>
          <w:b w:val="0"/>
          <w:bCs/>
          <w:szCs w:val="24"/>
        </w:rPr>
      </w:pPr>
      <w:r w:rsidRPr="00656BA4">
        <w:rPr>
          <w:rFonts w:cs="Times New Roman"/>
          <w:b w:val="0"/>
          <w:bCs/>
          <w:szCs w:val="24"/>
        </w:rPr>
        <w:t>import android.widget.Button;</w:t>
      </w:r>
    </w:p>
    <w:p w14:paraId="63DDD0D7" w14:textId="77777777" w:rsidR="00656BA4" w:rsidRPr="00656BA4" w:rsidRDefault="00656BA4" w:rsidP="00F73805">
      <w:pPr>
        <w:ind w:left="1440"/>
        <w:jc w:val="left"/>
        <w:rPr>
          <w:rFonts w:cs="Times New Roman"/>
          <w:b w:val="0"/>
          <w:bCs/>
          <w:szCs w:val="24"/>
        </w:rPr>
      </w:pPr>
      <w:r w:rsidRPr="00656BA4">
        <w:rPr>
          <w:rFonts w:cs="Times New Roman"/>
          <w:b w:val="0"/>
          <w:bCs/>
          <w:szCs w:val="24"/>
        </w:rPr>
        <w:t>import android.widget.CheckBox;</w:t>
      </w:r>
    </w:p>
    <w:p w14:paraId="4FA1B281" w14:textId="77777777" w:rsidR="00656BA4" w:rsidRPr="00656BA4" w:rsidRDefault="00656BA4" w:rsidP="00F73805">
      <w:pPr>
        <w:ind w:left="1440"/>
        <w:jc w:val="left"/>
        <w:rPr>
          <w:rFonts w:cs="Times New Roman"/>
          <w:b w:val="0"/>
          <w:bCs/>
          <w:szCs w:val="24"/>
        </w:rPr>
      </w:pPr>
      <w:r w:rsidRPr="00656BA4">
        <w:rPr>
          <w:rFonts w:cs="Times New Roman"/>
          <w:b w:val="0"/>
          <w:bCs/>
          <w:szCs w:val="24"/>
        </w:rPr>
        <w:t>import android.widget.EditText;</w:t>
      </w:r>
    </w:p>
    <w:p w14:paraId="0949E465" w14:textId="77777777" w:rsidR="00656BA4" w:rsidRPr="00656BA4" w:rsidRDefault="00656BA4" w:rsidP="00F73805">
      <w:pPr>
        <w:ind w:left="1440"/>
        <w:jc w:val="left"/>
        <w:rPr>
          <w:rFonts w:cs="Times New Roman"/>
          <w:b w:val="0"/>
          <w:bCs/>
          <w:szCs w:val="24"/>
        </w:rPr>
      </w:pPr>
      <w:r w:rsidRPr="00656BA4">
        <w:rPr>
          <w:rFonts w:cs="Times New Roman"/>
          <w:b w:val="0"/>
          <w:bCs/>
          <w:szCs w:val="24"/>
        </w:rPr>
        <w:t>import android.widget.TextView;</w:t>
      </w:r>
    </w:p>
    <w:p w14:paraId="72CBAEE3" w14:textId="77777777" w:rsidR="00656BA4" w:rsidRPr="00656BA4" w:rsidRDefault="00656BA4" w:rsidP="00F73805">
      <w:pPr>
        <w:ind w:left="1440"/>
        <w:jc w:val="left"/>
        <w:rPr>
          <w:rFonts w:cs="Times New Roman"/>
          <w:b w:val="0"/>
          <w:bCs/>
          <w:szCs w:val="24"/>
        </w:rPr>
      </w:pPr>
      <w:r w:rsidRPr="00656BA4">
        <w:rPr>
          <w:rFonts w:cs="Times New Roman"/>
          <w:b w:val="0"/>
          <w:bCs/>
          <w:szCs w:val="24"/>
        </w:rPr>
        <w:t>import android.widget.Toast;</w:t>
      </w:r>
    </w:p>
    <w:p w14:paraId="0B011D26" w14:textId="77777777" w:rsidR="00656BA4" w:rsidRPr="00656BA4" w:rsidRDefault="00656BA4" w:rsidP="00F73805">
      <w:pPr>
        <w:ind w:left="1440"/>
        <w:jc w:val="left"/>
        <w:rPr>
          <w:rFonts w:cs="Times New Roman"/>
          <w:b w:val="0"/>
          <w:bCs/>
          <w:szCs w:val="24"/>
        </w:rPr>
      </w:pPr>
      <w:r w:rsidRPr="00656BA4">
        <w:rPr>
          <w:rFonts w:cs="Times New Roman"/>
          <w:b w:val="0"/>
          <w:bCs/>
          <w:szCs w:val="24"/>
        </w:rPr>
        <w:t>import com.android.volley.Request;</w:t>
      </w:r>
    </w:p>
    <w:p w14:paraId="44C7F6D3" w14:textId="77777777" w:rsidR="00656BA4" w:rsidRPr="00656BA4" w:rsidRDefault="00656BA4" w:rsidP="00F73805">
      <w:pPr>
        <w:ind w:left="1440"/>
        <w:jc w:val="left"/>
        <w:rPr>
          <w:rFonts w:cs="Times New Roman"/>
          <w:b w:val="0"/>
          <w:bCs/>
          <w:szCs w:val="24"/>
        </w:rPr>
      </w:pPr>
      <w:r w:rsidRPr="00656BA4">
        <w:rPr>
          <w:rFonts w:cs="Times New Roman"/>
          <w:b w:val="0"/>
          <w:bCs/>
          <w:szCs w:val="24"/>
        </w:rPr>
        <w:t>import com.android.volley.RequestQueue;</w:t>
      </w:r>
    </w:p>
    <w:p w14:paraId="4654C316" w14:textId="77777777" w:rsidR="00656BA4" w:rsidRPr="00656BA4" w:rsidRDefault="00656BA4" w:rsidP="00F73805">
      <w:pPr>
        <w:ind w:left="1440"/>
        <w:jc w:val="left"/>
        <w:rPr>
          <w:rFonts w:cs="Times New Roman"/>
          <w:b w:val="0"/>
          <w:bCs/>
          <w:szCs w:val="24"/>
        </w:rPr>
      </w:pPr>
      <w:r w:rsidRPr="00656BA4">
        <w:rPr>
          <w:rFonts w:cs="Times New Roman"/>
          <w:b w:val="0"/>
          <w:bCs/>
          <w:szCs w:val="24"/>
        </w:rPr>
        <w:t>import com.android.volley.toolbox.JsonObjectRequest;</w:t>
      </w:r>
    </w:p>
    <w:p w14:paraId="3CCCF2F1" w14:textId="77777777" w:rsidR="00656BA4" w:rsidRPr="00656BA4" w:rsidRDefault="00656BA4" w:rsidP="00F73805">
      <w:pPr>
        <w:ind w:left="1440"/>
        <w:jc w:val="left"/>
        <w:rPr>
          <w:rFonts w:cs="Times New Roman"/>
          <w:b w:val="0"/>
          <w:bCs/>
          <w:szCs w:val="24"/>
        </w:rPr>
      </w:pPr>
      <w:r w:rsidRPr="00656BA4">
        <w:rPr>
          <w:rFonts w:cs="Times New Roman"/>
          <w:b w:val="0"/>
          <w:bCs/>
          <w:szCs w:val="24"/>
        </w:rPr>
        <w:t>import com.android.volley.toolbox.Volley;</w:t>
      </w:r>
    </w:p>
    <w:p w14:paraId="1D90DA20" w14:textId="77777777" w:rsidR="00656BA4" w:rsidRPr="00656BA4" w:rsidRDefault="00656BA4" w:rsidP="00F73805">
      <w:pPr>
        <w:ind w:left="1440"/>
        <w:jc w:val="left"/>
        <w:rPr>
          <w:rFonts w:cs="Times New Roman"/>
          <w:b w:val="0"/>
          <w:bCs/>
          <w:szCs w:val="24"/>
        </w:rPr>
      </w:pPr>
      <w:r w:rsidRPr="00656BA4">
        <w:rPr>
          <w:rFonts w:cs="Times New Roman"/>
          <w:b w:val="0"/>
          <w:bCs/>
          <w:szCs w:val="24"/>
        </w:rPr>
        <w:t>import org.json.JSONException;</w:t>
      </w:r>
    </w:p>
    <w:p w14:paraId="590CB78B" w14:textId="77777777" w:rsidR="00656BA4" w:rsidRPr="00656BA4" w:rsidRDefault="00656BA4" w:rsidP="00F73805">
      <w:pPr>
        <w:ind w:left="1440"/>
        <w:jc w:val="left"/>
        <w:rPr>
          <w:rFonts w:cs="Times New Roman"/>
          <w:b w:val="0"/>
          <w:bCs/>
          <w:szCs w:val="24"/>
        </w:rPr>
      </w:pPr>
      <w:r w:rsidRPr="00656BA4">
        <w:rPr>
          <w:rFonts w:cs="Times New Roman"/>
          <w:b w:val="0"/>
          <w:bCs/>
          <w:szCs w:val="24"/>
        </w:rPr>
        <w:t>import org.json.JSONObject;</w:t>
      </w:r>
    </w:p>
    <w:p w14:paraId="57EA38FE" w14:textId="77777777" w:rsidR="00656BA4" w:rsidRPr="00656BA4" w:rsidRDefault="00656BA4" w:rsidP="00F73805">
      <w:pPr>
        <w:ind w:left="1440"/>
        <w:jc w:val="left"/>
        <w:rPr>
          <w:rFonts w:cs="Times New Roman"/>
          <w:b w:val="0"/>
          <w:bCs/>
          <w:szCs w:val="24"/>
        </w:rPr>
      </w:pPr>
    </w:p>
    <w:p w14:paraId="4F995EE2" w14:textId="77777777" w:rsidR="00656BA4" w:rsidRPr="00656BA4" w:rsidRDefault="00656BA4" w:rsidP="00F73805">
      <w:pPr>
        <w:ind w:left="1440"/>
        <w:jc w:val="left"/>
        <w:rPr>
          <w:rFonts w:cs="Times New Roman"/>
          <w:b w:val="0"/>
          <w:bCs/>
          <w:szCs w:val="24"/>
        </w:rPr>
      </w:pPr>
      <w:r w:rsidRPr="00656BA4">
        <w:rPr>
          <w:rFonts w:cs="Times New Roman"/>
          <w:b w:val="0"/>
          <w:bCs/>
          <w:szCs w:val="24"/>
        </w:rPr>
        <w:t>public class LoginActivity extends AppCompatActivity {</w:t>
      </w:r>
    </w:p>
    <w:p w14:paraId="49D9F28C" w14:textId="77777777" w:rsidR="00656BA4" w:rsidRPr="00656BA4" w:rsidRDefault="00656BA4" w:rsidP="00F73805">
      <w:pPr>
        <w:ind w:left="1440"/>
        <w:jc w:val="left"/>
        <w:rPr>
          <w:rFonts w:cs="Times New Roman"/>
          <w:b w:val="0"/>
          <w:bCs/>
          <w:szCs w:val="24"/>
        </w:rPr>
      </w:pPr>
    </w:p>
    <w:p w14:paraId="493AB4A8"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EditText editLoginEmail, editLoginPass;</w:t>
      </w:r>
    </w:p>
    <w:p w14:paraId="6C317C07"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Button btnLogin;</w:t>
      </w:r>
    </w:p>
    <w:p w14:paraId="41700111"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TextView txtSignUp;</w:t>
      </w:r>
    </w:p>
    <w:p w14:paraId="00E5D201"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CheckBox cbRemember;</w:t>
      </w:r>
    </w:p>
    <w:p w14:paraId="0BB62843" w14:textId="77777777" w:rsidR="00656BA4" w:rsidRPr="00656BA4" w:rsidRDefault="00656BA4" w:rsidP="00F73805">
      <w:pPr>
        <w:ind w:left="1440"/>
        <w:jc w:val="left"/>
        <w:rPr>
          <w:rFonts w:cs="Times New Roman"/>
          <w:b w:val="0"/>
          <w:bCs/>
          <w:szCs w:val="24"/>
        </w:rPr>
      </w:pPr>
    </w:p>
    <w:p w14:paraId="66335925" w14:textId="77777777" w:rsidR="00656BA4" w:rsidRPr="00656BA4" w:rsidRDefault="00656BA4" w:rsidP="00F73805">
      <w:pPr>
        <w:ind w:left="1440"/>
        <w:jc w:val="left"/>
        <w:rPr>
          <w:rFonts w:cs="Times New Roman"/>
          <w:b w:val="0"/>
          <w:bCs/>
          <w:szCs w:val="24"/>
        </w:rPr>
      </w:pPr>
    </w:p>
    <w:p w14:paraId="5AEFDEBB" w14:textId="77777777" w:rsidR="00656BA4" w:rsidRPr="00656BA4" w:rsidRDefault="00656BA4" w:rsidP="00F73805">
      <w:pPr>
        <w:ind w:left="1440"/>
        <w:jc w:val="left"/>
        <w:rPr>
          <w:rFonts w:cs="Times New Roman"/>
          <w:b w:val="0"/>
          <w:bCs/>
          <w:szCs w:val="24"/>
        </w:rPr>
      </w:pPr>
    </w:p>
    <w:p w14:paraId="3F409EE0"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public String LOGIN_CREDENTIAL = "login_credentials";</w:t>
      </w:r>
    </w:p>
    <w:p w14:paraId="2D1BC347"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static final int REQUEST_CODE = 0;</w:t>
      </w:r>
    </w:p>
    <w:p w14:paraId="1D1F54B6" w14:textId="77777777" w:rsidR="00656BA4" w:rsidRPr="00656BA4" w:rsidRDefault="00656BA4" w:rsidP="00F73805">
      <w:pPr>
        <w:ind w:left="1440"/>
        <w:jc w:val="left"/>
        <w:rPr>
          <w:rFonts w:cs="Times New Roman"/>
          <w:b w:val="0"/>
          <w:bCs/>
          <w:szCs w:val="24"/>
        </w:rPr>
      </w:pPr>
    </w:p>
    <w:p w14:paraId="56017C65"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@Override</w:t>
      </w:r>
    </w:p>
    <w:p w14:paraId="120E03F7"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protected void onCreate(Bundle savedInstanceState) {</w:t>
      </w:r>
    </w:p>
    <w:p w14:paraId="3EBAC2F8"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super.onCreate(savedInstanceState);</w:t>
      </w:r>
    </w:p>
    <w:p w14:paraId="1DD66C54"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setContentView(R.layout.activity_login);</w:t>
      </w:r>
    </w:p>
    <w:p w14:paraId="460689E3" w14:textId="77777777" w:rsidR="00656BA4" w:rsidRPr="00656BA4" w:rsidRDefault="00656BA4" w:rsidP="00F73805">
      <w:pPr>
        <w:ind w:left="1440"/>
        <w:jc w:val="left"/>
        <w:rPr>
          <w:rFonts w:cs="Times New Roman"/>
          <w:b w:val="0"/>
          <w:bCs/>
          <w:szCs w:val="24"/>
        </w:rPr>
      </w:pPr>
      <w:r w:rsidRPr="00656BA4">
        <w:rPr>
          <w:rFonts w:cs="Times New Roman"/>
          <w:b w:val="0"/>
          <w:bCs/>
          <w:szCs w:val="24"/>
        </w:rPr>
        <w:lastRenderedPageBreak/>
        <w:t xml:space="preserve">        getSupportActionBar().hide();</w:t>
      </w:r>
    </w:p>
    <w:p w14:paraId="03E4AC39"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editLoginEmail = findViewById(R.id.editLoginEmail);</w:t>
      </w:r>
    </w:p>
    <w:p w14:paraId="76AFC99D"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editLoginPass = findViewById(R.id.editLoginPass);</w:t>
      </w:r>
    </w:p>
    <w:p w14:paraId="50D6941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txtSignUp = findViewById(R.id.txtSignUp);</w:t>
      </w:r>
    </w:p>
    <w:p w14:paraId="52FCA440"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btnLogin = findViewById(R.id.btnLogin);</w:t>
      </w:r>
    </w:p>
    <w:p w14:paraId="4136204A"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cbRemember = findViewById(R.id.cbRemember);</w:t>
      </w:r>
    </w:p>
    <w:p w14:paraId="54818615" w14:textId="77777777" w:rsidR="00656BA4" w:rsidRPr="00656BA4" w:rsidRDefault="00656BA4" w:rsidP="00F73805">
      <w:pPr>
        <w:ind w:left="1440"/>
        <w:jc w:val="left"/>
        <w:rPr>
          <w:rFonts w:cs="Times New Roman"/>
          <w:b w:val="0"/>
          <w:bCs/>
          <w:szCs w:val="24"/>
        </w:rPr>
      </w:pPr>
    </w:p>
    <w:p w14:paraId="0801AD3F" w14:textId="77777777" w:rsidR="00656BA4" w:rsidRPr="00656BA4" w:rsidRDefault="00656BA4" w:rsidP="00F73805">
      <w:pPr>
        <w:ind w:left="1440"/>
        <w:jc w:val="left"/>
        <w:rPr>
          <w:rFonts w:cs="Times New Roman"/>
          <w:b w:val="0"/>
          <w:bCs/>
          <w:szCs w:val="24"/>
        </w:rPr>
      </w:pPr>
    </w:p>
    <w:p w14:paraId="436006A7"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txtSignUp.setOnClickListener(new View.OnClickListener() {</w:t>
      </w:r>
    </w:p>
    <w:p w14:paraId="55EC1A6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@Override</w:t>
      </w:r>
    </w:p>
    <w:p w14:paraId="5DBE6E56"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public void onClick(View v) {</w:t>
      </w:r>
    </w:p>
    <w:p w14:paraId="6D9BAF8F"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Intent intent = new Intent(LoginActivity.this, RegisterActivity.class);</w:t>
      </w:r>
    </w:p>
    <w:p w14:paraId="08AAE462"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startActivity(intent);</w:t>
      </w:r>
    </w:p>
    <w:p w14:paraId="1F083894"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w:t>
      </w:r>
    </w:p>
    <w:p w14:paraId="196F495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w:t>
      </w:r>
    </w:p>
    <w:p w14:paraId="5D5DD564" w14:textId="77777777" w:rsidR="00656BA4" w:rsidRPr="00656BA4" w:rsidRDefault="00656BA4" w:rsidP="00F73805">
      <w:pPr>
        <w:ind w:left="1440"/>
        <w:jc w:val="left"/>
        <w:rPr>
          <w:rFonts w:cs="Times New Roman"/>
          <w:b w:val="0"/>
          <w:bCs/>
          <w:szCs w:val="24"/>
        </w:rPr>
      </w:pPr>
    </w:p>
    <w:p w14:paraId="73D0330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btnLogin.setOnClickListener(new View.OnClickListener() {</w:t>
      </w:r>
    </w:p>
    <w:p w14:paraId="15432569"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@Override</w:t>
      </w:r>
    </w:p>
    <w:p w14:paraId="4BFEDCB9"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public void onClick(View v) {</w:t>
      </w:r>
    </w:p>
    <w:p w14:paraId="0B668C29"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sendLogin(); }</w:t>
      </w:r>
    </w:p>
    <w:p w14:paraId="781BCA65"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w:t>
      </w:r>
    </w:p>
    <w:p w14:paraId="5D308C29" w14:textId="77777777" w:rsidR="00656BA4" w:rsidRPr="00656BA4" w:rsidRDefault="00656BA4" w:rsidP="00F73805">
      <w:pPr>
        <w:ind w:left="1440"/>
        <w:jc w:val="left"/>
        <w:rPr>
          <w:rFonts w:cs="Times New Roman"/>
          <w:b w:val="0"/>
          <w:bCs/>
          <w:szCs w:val="24"/>
        </w:rPr>
      </w:pPr>
    </w:p>
    <w:p w14:paraId="2A7DEA52"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w:t>
      </w:r>
    </w:p>
    <w:p w14:paraId="3B931512" w14:textId="77777777" w:rsidR="00656BA4" w:rsidRPr="00656BA4" w:rsidRDefault="00656BA4" w:rsidP="00F73805">
      <w:pPr>
        <w:ind w:left="1440"/>
        <w:jc w:val="left"/>
        <w:rPr>
          <w:rFonts w:cs="Times New Roman"/>
          <w:b w:val="0"/>
          <w:bCs/>
          <w:szCs w:val="24"/>
        </w:rPr>
      </w:pPr>
    </w:p>
    <w:p w14:paraId="149C1FBE" w14:textId="77777777" w:rsidR="00656BA4" w:rsidRPr="00656BA4" w:rsidRDefault="00656BA4" w:rsidP="00F73805">
      <w:pPr>
        <w:ind w:left="1440"/>
        <w:jc w:val="left"/>
        <w:rPr>
          <w:rFonts w:cs="Times New Roman"/>
          <w:b w:val="0"/>
          <w:bCs/>
          <w:szCs w:val="24"/>
        </w:rPr>
      </w:pPr>
    </w:p>
    <w:p w14:paraId="447A8B73"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public void sendLogin(){</w:t>
      </w:r>
    </w:p>
    <w:p w14:paraId="2C4482EF" w14:textId="77777777" w:rsidR="00656BA4" w:rsidRPr="00656BA4" w:rsidRDefault="00656BA4" w:rsidP="00F73805">
      <w:pPr>
        <w:ind w:left="1440"/>
        <w:jc w:val="left"/>
        <w:rPr>
          <w:rFonts w:cs="Times New Roman"/>
          <w:b w:val="0"/>
          <w:bCs/>
          <w:szCs w:val="24"/>
        </w:rPr>
      </w:pPr>
    </w:p>
    <w:p w14:paraId="5B5FE197"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String userEmail = editLoginEmail.getText().toString().trim();</w:t>
      </w:r>
    </w:p>
    <w:p w14:paraId="085E44BC"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String emailPattern = "[a-zA-Z0-9._-]+@[a-z]+\\.+[a-z]+";</w:t>
      </w:r>
    </w:p>
    <w:p w14:paraId="237FA2D6"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if (userEmail.matches(emailPattern)) {</w:t>
      </w:r>
    </w:p>
    <w:p w14:paraId="7296AA9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Toast.makeText(getApplicationContext(), "valid email address", Toast.LENGTH_SHORT).show();</w:t>
      </w:r>
    </w:p>
    <w:p w14:paraId="191BE55C"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 else {</w:t>
      </w:r>
    </w:p>
    <w:p w14:paraId="5E3AC75F"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Toast.makeText(getApplicationContext(), "Invalid email address", Toast.LENGTH_SHORT).show();</w:t>
      </w:r>
    </w:p>
    <w:p w14:paraId="0FFF7642"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w:t>
      </w:r>
    </w:p>
    <w:p w14:paraId="56688749" w14:textId="77777777" w:rsidR="00656BA4" w:rsidRPr="00656BA4" w:rsidRDefault="00656BA4" w:rsidP="00F73805">
      <w:pPr>
        <w:ind w:left="1440"/>
        <w:jc w:val="left"/>
        <w:rPr>
          <w:rFonts w:cs="Times New Roman"/>
          <w:b w:val="0"/>
          <w:bCs/>
          <w:szCs w:val="24"/>
        </w:rPr>
      </w:pPr>
    </w:p>
    <w:p w14:paraId="031AD609"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String pass1 = editLoginPass.getText().toString().trim();</w:t>
      </w:r>
    </w:p>
    <w:p w14:paraId="3791DAEE"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if (pass1.isEmpty())</w:t>
      </w:r>
    </w:p>
    <w:p w14:paraId="7188B720"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w:t>
      </w:r>
    </w:p>
    <w:p w14:paraId="24E62F3A"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Toast.makeText(getApplicationContext(),"Enter password",Toast.LENGTH_SHORT).show();</w:t>
      </w:r>
    </w:p>
    <w:p w14:paraId="2DAE8D6D"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w:t>
      </w:r>
    </w:p>
    <w:p w14:paraId="1C7461C5" w14:textId="77777777" w:rsidR="00656BA4" w:rsidRPr="00656BA4" w:rsidRDefault="00656BA4" w:rsidP="00F73805">
      <w:pPr>
        <w:ind w:left="1440"/>
        <w:jc w:val="left"/>
        <w:rPr>
          <w:rFonts w:cs="Times New Roman"/>
          <w:b w:val="0"/>
          <w:bCs/>
          <w:szCs w:val="24"/>
        </w:rPr>
      </w:pPr>
    </w:p>
    <w:p w14:paraId="37D78DDF"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RequestQueue requestQueue = Volley.newRequestQueue(getApplicationContext());</w:t>
      </w:r>
    </w:p>
    <w:p w14:paraId="636A6C8A" w14:textId="77777777" w:rsidR="00656BA4" w:rsidRPr="00656BA4" w:rsidRDefault="00656BA4" w:rsidP="00F73805">
      <w:pPr>
        <w:ind w:left="1440"/>
        <w:jc w:val="left"/>
        <w:rPr>
          <w:rFonts w:cs="Times New Roman"/>
          <w:b w:val="0"/>
          <w:bCs/>
          <w:szCs w:val="24"/>
        </w:rPr>
      </w:pPr>
    </w:p>
    <w:p w14:paraId="04D2E3BF" w14:textId="77777777" w:rsidR="00656BA4" w:rsidRPr="00656BA4" w:rsidRDefault="00656BA4" w:rsidP="00F73805">
      <w:pPr>
        <w:ind w:left="1440"/>
        <w:jc w:val="left"/>
        <w:rPr>
          <w:rFonts w:cs="Times New Roman"/>
          <w:b w:val="0"/>
          <w:bCs/>
          <w:szCs w:val="24"/>
        </w:rPr>
      </w:pPr>
      <w:r w:rsidRPr="00656BA4">
        <w:rPr>
          <w:rFonts w:cs="Times New Roman"/>
          <w:b w:val="0"/>
          <w:bCs/>
          <w:szCs w:val="24"/>
        </w:rPr>
        <w:lastRenderedPageBreak/>
        <w:t xml:space="preserve">        JSONObject jsonObject = new JSONObject();</w:t>
      </w:r>
    </w:p>
    <w:p w14:paraId="2977C24C" w14:textId="77777777" w:rsidR="00656BA4" w:rsidRPr="00656BA4" w:rsidRDefault="00656BA4" w:rsidP="00F73805">
      <w:pPr>
        <w:ind w:left="1440"/>
        <w:jc w:val="left"/>
        <w:rPr>
          <w:rFonts w:cs="Times New Roman"/>
          <w:b w:val="0"/>
          <w:bCs/>
          <w:szCs w:val="24"/>
        </w:rPr>
      </w:pPr>
    </w:p>
    <w:p w14:paraId="7265A204"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try {</w:t>
      </w:r>
    </w:p>
    <w:p w14:paraId="40056D70"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jsonObject.put("email", editLoginEmail.getText().toString());</w:t>
      </w:r>
    </w:p>
    <w:p w14:paraId="2B443070"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jsonObject.put("password", editLoginPass.getText().toString());</w:t>
      </w:r>
    </w:p>
    <w:p w14:paraId="72030EDA"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 catch (JSONException e) {</w:t>
      </w:r>
    </w:p>
    <w:p w14:paraId="7A5DBD0C"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e.printStackTrace();</w:t>
      </w:r>
    </w:p>
    <w:p w14:paraId="792A7F4D"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w:t>
      </w:r>
    </w:p>
    <w:p w14:paraId="6E62963F" w14:textId="77777777" w:rsidR="00656BA4" w:rsidRPr="00656BA4" w:rsidRDefault="00656BA4" w:rsidP="00F73805">
      <w:pPr>
        <w:ind w:left="1440"/>
        <w:jc w:val="left"/>
        <w:rPr>
          <w:rFonts w:cs="Times New Roman"/>
          <w:b w:val="0"/>
          <w:bCs/>
          <w:szCs w:val="24"/>
        </w:rPr>
      </w:pPr>
    </w:p>
    <w:p w14:paraId="572AD0A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JsonObjectRequest jsonObjectRequest = new JsonObjectRequest(</w:t>
      </w:r>
    </w:p>
    <w:p w14:paraId="20940B9C"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Request.Method.POST, "http:/192.168.0.32:8000/api/auth/login",</w:t>
      </w:r>
    </w:p>
    <w:p w14:paraId="6A8E3131"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jsonObject,</w:t>
      </w:r>
    </w:p>
    <w:p w14:paraId="6C02169D"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response -&gt; {</w:t>
      </w:r>
    </w:p>
    <w:p w14:paraId="272A81DE"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try {</w:t>
      </w:r>
    </w:p>
    <w:p w14:paraId="24C4ECCE"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SharedPreferences sharedPreferences = getApplicationContext().getSharedPreferences(LOGIN_CREDENTIAL, LoginActivity.MODE_PRIVATE);</w:t>
      </w:r>
    </w:p>
    <w:p w14:paraId="31BD556E"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SharedPreferences.Editor editor = sharedPreferences.edit();</w:t>
      </w:r>
    </w:p>
    <w:p w14:paraId="47833873" w14:textId="77777777" w:rsidR="00656BA4" w:rsidRPr="00656BA4" w:rsidRDefault="00656BA4" w:rsidP="00F73805">
      <w:pPr>
        <w:ind w:left="1440"/>
        <w:jc w:val="left"/>
        <w:rPr>
          <w:rFonts w:cs="Times New Roman"/>
          <w:b w:val="0"/>
          <w:bCs/>
          <w:szCs w:val="24"/>
        </w:rPr>
      </w:pPr>
    </w:p>
    <w:p w14:paraId="1019654D"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editor.putString("token", response.getString("token"));</w:t>
      </w:r>
    </w:p>
    <w:p w14:paraId="3950066D"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JSONObject JsonUser = </w:t>
      </w:r>
      <w:r w:rsidRPr="00656BA4">
        <w:rPr>
          <w:rFonts w:cs="Times New Roman"/>
          <w:b w:val="0"/>
          <w:bCs/>
          <w:szCs w:val="24"/>
        </w:rPr>
        <w:t>response.getJSONObject("user");</w:t>
      </w:r>
    </w:p>
    <w:p w14:paraId="4E135A10"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editor.apply();</w:t>
      </w:r>
    </w:p>
    <w:p w14:paraId="5773092E" w14:textId="77777777" w:rsidR="00656BA4" w:rsidRPr="00656BA4" w:rsidRDefault="00656BA4" w:rsidP="00F73805">
      <w:pPr>
        <w:ind w:left="1440"/>
        <w:jc w:val="left"/>
        <w:rPr>
          <w:rFonts w:cs="Times New Roman"/>
          <w:b w:val="0"/>
          <w:bCs/>
          <w:szCs w:val="24"/>
        </w:rPr>
      </w:pPr>
    </w:p>
    <w:p w14:paraId="7333FCB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if (JsonUser.getString("status").equals("normal")){</w:t>
      </w:r>
    </w:p>
    <w:p w14:paraId="2C7375AA"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Intent intent = new Intent(LoginActivity.this, NormalWeight.class);</w:t>
      </w:r>
    </w:p>
    <w:p w14:paraId="6475CB9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intent.putExtra("user_id", JsonUser.getInt("id"));</w:t>
      </w:r>
    </w:p>
    <w:p w14:paraId="1610D2C7"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Log.e("user_data", "here is the id of the user"+JsonUser.getInt("id"));</w:t>
      </w:r>
    </w:p>
    <w:p w14:paraId="1E72CB20"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startActivity(intent);</w:t>
      </w:r>
    </w:p>
    <w:p w14:paraId="34E75242"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finish();</w:t>
      </w:r>
    </w:p>
    <w:p w14:paraId="294B7A55"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}else if(JsonUser.getString("status") == "underweight"){</w:t>
      </w:r>
    </w:p>
    <w:p w14:paraId="4FA0C5E0"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Intent intent = new Intent(LoginActivity.this, UnderWeight.class);</w:t>
      </w:r>
    </w:p>
    <w:p w14:paraId="65D408A6"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intent.putExtra("user_id", JsonUser.getInt("id"));</w:t>
      </w:r>
    </w:p>
    <w:p w14:paraId="125CC630"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Log.e("user_data", "here is the id of the user"+JsonUser.getInt("id"));</w:t>
      </w:r>
    </w:p>
    <w:p w14:paraId="0C2BD8E9"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startActivity(intent);</w:t>
      </w:r>
    </w:p>
    <w:p w14:paraId="092D2256"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finish();</w:t>
      </w:r>
    </w:p>
    <w:p w14:paraId="238AFFD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}else if(JsonUser.getString("status") == "overweight"){</w:t>
      </w:r>
    </w:p>
    <w:p w14:paraId="26863A65"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Intent intent = new Intent(LoginActivity.this, OverWeight.class);</w:t>
      </w:r>
    </w:p>
    <w:p w14:paraId="067AF343" w14:textId="77777777" w:rsidR="00656BA4" w:rsidRPr="00656BA4" w:rsidRDefault="00656BA4" w:rsidP="00F73805">
      <w:pPr>
        <w:ind w:left="1440"/>
        <w:jc w:val="left"/>
        <w:rPr>
          <w:rFonts w:cs="Times New Roman"/>
          <w:b w:val="0"/>
          <w:bCs/>
          <w:szCs w:val="24"/>
        </w:rPr>
      </w:pPr>
      <w:r w:rsidRPr="00656BA4">
        <w:rPr>
          <w:rFonts w:cs="Times New Roman"/>
          <w:b w:val="0"/>
          <w:bCs/>
          <w:szCs w:val="24"/>
        </w:rPr>
        <w:lastRenderedPageBreak/>
        <w:t xml:space="preserve">                            intent.putExtra("user_id", JsonUser.getInt("id"));</w:t>
      </w:r>
    </w:p>
    <w:p w14:paraId="35D2F827"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Log.e("user_data", "here is the id of the user"+JsonUser.getInt("id"));</w:t>
      </w:r>
    </w:p>
    <w:p w14:paraId="7986CD73"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startActivity(intent);</w:t>
      </w:r>
    </w:p>
    <w:p w14:paraId="4384BA73"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finish();</w:t>
      </w:r>
    </w:p>
    <w:p w14:paraId="55F1A96A"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}else if(JsonUser.getString("status") == "obese"){</w:t>
      </w:r>
    </w:p>
    <w:p w14:paraId="32FD26F8"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Intent intent = new Intent(LoginActivity.this, ObeseWeight.class);</w:t>
      </w:r>
    </w:p>
    <w:p w14:paraId="34CCBB4E"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intent.putExtra("user_id", JsonUser.getInt("id"));</w:t>
      </w:r>
    </w:p>
    <w:p w14:paraId="2D3A768E"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Log.e("user_data", "here is the id of the user"+JsonUser.getInt("id"));</w:t>
      </w:r>
    </w:p>
    <w:p w14:paraId="36E2E98C"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startActivity(intent);</w:t>
      </w:r>
    </w:p>
    <w:p w14:paraId="3A267009"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finish();</w:t>
      </w:r>
    </w:p>
    <w:p w14:paraId="6FA4CA61"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}else{</w:t>
      </w:r>
    </w:p>
    <w:p w14:paraId="1FF4E586"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Intent intent = new Intent(LoginActivity.this, BodyMassIndex.class);</w:t>
      </w:r>
    </w:p>
    <w:p w14:paraId="111609F1"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intent.putExtra("user_id", JsonUser.getInt("id"));</w:t>
      </w:r>
    </w:p>
    <w:p w14:paraId="1588283D"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Log.e("user_data", "here is the id of the user"+JsonUser.getInt("id"));</w:t>
      </w:r>
    </w:p>
    <w:p w14:paraId="237C5CCA"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startActivity(intent);</w:t>
      </w:r>
    </w:p>
    <w:p w14:paraId="750086CC"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finish();</w:t>
      </w:r>
    </w:p>
    <w:p w14:paraId="30404303"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w:t>
      </w:r>
    </w:p>
    <w:p w14:paraId="2C578A28" w14:textId="77777777" w:rsidR="00656BA4" w:rsidRPr="00656BA4" w:rsidRDefault="00656BA4" w:rsidP="00F73805">
      <w:pPr>
        <w:ind w:left="1440"/>
        <w:jc w:val="left"/>
        <w:rPr>
          <w:rFonts w:cs="Times New Roman"/>
          <w:b w:val="0"/>
          <w:bCs/>
          <w:szCs w:val="24"/>
        </w:rPr>
      </w:pPr>
    </w:p>
    <w:p w14:paraId="355BDF9F" w14:textId="77777777" w:rsidR="00656BA4" w:rsidRPr="00656BA4" w:rsidRDefault="00656BA4" w:rsidP="00F73805">
      <w:pPr>
        <w:ind w:left="1440"/>
        <w:jc w:val="left"/>
        <w:rPr>
          <w:rFonts w:cs="Times New Roman"/>
          <w:b w:val="0"/>
          <w:bCs/>
          <w:szCs w:val="24"/>
        </w:rPr>
      </w:pPr>
    </w:p>
    <w:p w14:paraId="209EAE5B" w14:textId="77777777" w:rsidR="00656BA4" w:rsidRPr="00656BA4" w:rsidRDefault="00656BA4" w:rsidP="00F73805">
      <w:pPr>
        <w:ind w:left="1440"/>
        <w:jc w:val="left"/>
        <w:rPr>
          <w:rFonts w:cs="Times New Roman"/>
          <w:b w:val="0"/>
          <w:bCs/>
          <w:szCs w:val="24"/>
        </w:rPr>
      </w:pPr>
    </w:p>
    <w:p w14:paraId="02939980" w14:textId="77777777" w:rsidR="00656BA4" w:rsidRPr="00656BA4" w:rsidRDefault="00656BA4" w:rsidP="00F73805">
      <w:pPr>
        <w:ind w:left="1440"/>
        <w:jc w:val="left"/>
        <w:rPr>
          <w:rFonts w:cs="Times New Roman"/>
          <w:b w:val="0"/>
          <w:bCs/>
          <w:szCs w:val="24"/>
        </w:rPr>
      </w:pPr>
    </w:p>
    <w:p w14:paraId="73747F11"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 catch (JSONException e) {</w:t>
      </w:r>
    </w:p>
    <w:p w14:paraId="573B9887"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e.printStackTrace();</w:t>
      </w:r>
    </w:p>
    <w:p w14:paraId="24574C6F"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w:t>
      </w:r>
    </w:p>
    <w:p w14:paraId="441C0C8D"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w:t>
      </w:r>
    </w:p>
    <w:p w14:paraId="031A48FB"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error -&gt; {</w:t>
      </w:r>
    </w:p>
    <w:p w14:paraId="226E6ACD"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Log.e("volleyError", error.toString());</w:t>
      </w:r>
    </w:p>
    <w:p w14:paraId="0103F500"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w:t>
      </w:r>
    </w:p>
    <w:p w14:paraId="0FDA9FCC"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w:t>
      </w:r>
    </w:p>
    <w:p w14:paraId="513121B0" w14:textId="77777777" w:rsidR="00656BA4" w:rsidRPr="00656BA4" w:rsidRDefault="00656BA4" w:rsidP="00F73805">
      <w:pPr>
        <w:ind w:left="1440"/>
        <w:jc w:val="left"/>
        <w:rPr>
          <w:rFonts w:cs="Times New Roman"/>
          <w:b w:val="0"/>
          <w:bCs/>
          <w:szCs w:val="24"/>
        </w:rPr>
      </w:pPr>
    </w:p>
    <w:p w14:paraId="64E63457" w14:textId="77777777" w:rsidR="00656BA4" w:rsidRPr="00656BA4" w:rsidRDefault="00656BA4" w:rsidP="00F73805">
      <w:pPr>
        <w:ind w:left="1440"/>
        <w:jc w:val="left"/>
        <w:rPr>
          <w:rFonts w:cs="Times New Roman"/>
          <w:b w:val="0"/>
          <w:bCs/>
          <w:szCs w:val="24"/>
        </w:rPr>
      </w:pPr>
      <w:r w:rsidRPr="00656BA4">
        <w:rPr>
          <w:rFonts w:cs="Times New Roman"/>
          <w:b w:val="0"/>
          <w:bCs/>
          <w:szCs w:val="24"/>
        </w:rPr>
        <w:t xml:space="preserve">        requestQueue.add(jsonObjectRequest);</w:t>
      </w:r>
    </w:p>
    <w:p w14:paraId="6E72D634" w14:textId="51DC595F" w:rsidR="00656BA4" w:rsidRDefault="00656BA4" w:rsidP="00F73805">
      <w:pPr>
        <w:ind w:left="1440"/>
        <w:jc w:val="left"/>
        <w:rPr>
          <w:rFonts w:cs="Times New Roman"/>
          <w:b w:val="0"/>
          <w:bCs/>
          <w:szCs w:val="24"/>
        </w:rPr>
      </w:pPr>
      <w:r w:rsidRPr="00656BA4">
        <w:rPr>
          <w:rFonts w:cs="Times New Roman"/>
          <w:b w:val="0"/>
          <w:bCs/>
          <w:szCs w:val="24"/>
        </w:rPr>
        <w:t xml:space="preserve">    }</w:t>
      </w:r>
    </w:p>
    <w:p w14:paraId="0D5D8115" w14:textId="3C120DB1" w:rsidR="00271293" w:rsidRDefault="00271293" w:rsidP="00F73805">
      <w:pPr>
        <w:ind w:left="1440"/>
        <w:jc w:val="left"/>
        <w:rPr>
          <w:rFonts w:cs="Times New Roman"/>
          <w:b w:val="0"/>
          <w:bCs/>
          <w:szCs w:val="24"/>
        </w:rPr>
      </w:pPr>
    </w:p>
    <w:p w14:paraId="6A8A9B83" w14:textId="77777777" w:rsidR="007F49B6" w:rsidRPr="007F49B6" w:rsidRDefault="007F49B6" w:rsidP="00F73805">
      <w:pPr>
        <w:ind w:left="1440"/>
        <w:jc w:val="left"/>
        <w:rPr>
          <w:rFonts w:cs="Times New Roman"/>
          <w:b w:val="0"/>
          <w:bCs/>
          <w:szCs w:val="24"/>
        </w:rPr>
      </w:pPr>
    </w:p>
    <w:p w14:paraId="627CEF84" w14:textId="76114E8A" w:rsidR="007F49B6" w:rsidRDefault="007F49B6" w:rsidP="00F73805">
      <w:pPr>
        <w:ind w:left="1440"/>
        <w:jc w:val="left"/>
        <w:rPr>
          <w:rFonts w:cs="Times New Roman"/>
          <w:szCs w:val="24"/>
        </w:rPr>
      </w:pPr>
      <w:r w:rsidRPr="007F49B6">
        <w:rPr>
          <w:rFonts w:cs="Times New Roman"/>
          <w:szCs w:val="24"/>
        </w:rPr>
        <w:t>Register Xml</w:t>
      </w:r>
    </w:p>
    <w:p w14:paraId="10FEFC2C" w14:textId="77777777" w:rsidR="007F49B6" w:rsidRPr="007F49B6" w:rsidRDefault="007F49B6" w:rsidP="00F73805">
      <w:pPr>
        <w:ind w:left="1440"/>
        <w:jc w:val="left"/>
        <w:rPr>
          <w:rFonts w:cs="Times New Roman"/>
          <w:szCs w:val="24"/>
        </w:rPr>
      </w:pPr>
    </w:p>
    <w:p w14:paraId="6DFD8F9D" w14:textId="77777777" w:rsidR="007F49B6" w:rsidRPr="007F49B6" w:rsidRDefault="007F49B6" w:rsidP="00F73805">
      <w:pPr>
        <w:ind w:left="1440"/>
        <w:jc w:val="left"/>
        <w:rPr>
          <w:rFonts w:cs="Times New Roman"/>
          <w:b w:val="0"/>
          <w:bCs/>
          <w:szCs w:val="24"/>
        </w:rPr>
      </w:pPr>
      <w:r w:rsidRPr="007F49B6">
        <w:rPr>
          <w:rFonts w:cs="Times New Roman"/>
          <w:b w:val="0"/>
          <w:bCs/>
          <w:szCs w:val="24"/>
        </w:rPr>
        <w:t>&lt;?xml version="1.0" encoding="utf-8"?&gt;</w:t>
      </w:r>
    </w:p>
    <w:p w14:paraId="337B731F" w14:textId="77777777" w:rsidR="007F49B6" w:rsidRPr="007F49B6" w:rsidRDefault="007F49B6" w:rsidP="00F73805">
      <w:pPr>
        <w:ind w:left="1440"/>
        <w:jc w:val="left"/>
        <w:rPr>
          <w:rFonts w:cs="Times New Roman"/>
          <w:b w:val="0"/>
          <w:bCs/>
          <w:szCs w:val="24"/>
        </w:rPr>
      </w:pPr>
      <w:r w:rsidRPr="007F49B6">
        <w:rPr>
          <w:rFonts w:cs="Times New Roman"/>
          <w:b w:val="0"/>
          <w:bCs/>
          <w:szCs w:val="24"/>
        </w:rPr>
        <w:t>&lt;androidx.constraintlayout.widget.ConstraintLayout xmlns:android="http://schemas.android.com/apk/res/android"</w:t>
      </w:r>
    </w:p>
    <w:p w14:paraId="21FC341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xmlns:app="http://schemas.android.com/apk/res-auto"</w:t>
      </w:r>
    </w:p>
    <w:p w14:paraId="6368442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xmlns:tools="http://schemas.android.com/tools"</w:t>
      </w:r>
    </w:p>
    <w:p w14:paraId="320B838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android:background="@drawable/newcapturelogo"</w:t>
      </w:r>
    </w:p>
    <w:p w14:paraId="7EC1B97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android:layout_width="match_parent"</w:t>
      </w:r>
    </w:p>
    <w:p w14:paraId="68F4175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android:layout_height="match_parent"&gt;</w:t>
      </w:r>
    </w:p>
    <w:p w14:paraId="7731399A" w14:textId="77777777" w:rsidR="007F49B6" w:rsidRPr="007F49B6" w:rsidRDefault="007F49B6" w:rsidP="00F73805">
      <w:pPr>
        <w:ind w:left="1440"/>
        <w:jc w:val="left"/>
        <w:rPr>
          <w:rFonts w:cs="Times New Roman"/>
          <w:b w:val="0"/>
          <w:bCs/>
          <w:szCs w:val="24"/>
        </w:rPr>
      </w:pPr>
    </w:p>
    <w:p w14:paraId="367BBB96" w14:textId="77777777" w:rsidR="007F49B6" w:rsidRPr="007F49B6" w:rsidRDefault="007F49B6" w:rsidP="00F73805">
      <w:pPr>
        <w:ind w:left="1440"/>
        <w:jc w:val="left"/>
        <w:rPr>
          <w:rFonts w:cs="Times New Roman"/>
          <w:b w:val="0"/>
          <w:bCs/>
          <w:szCs w:val="24"/>
        </w:rPr>
      </w:pPr>
    </w:p>
    <w:p w14:paraId="43D84009" w14:textId="77777777" w:rsidR="007F49B6" w:rsidRPr="007F49B6" w:rsidRDefault="007F49B6" w:rsidP="00F73805">
      <w:pPr>
        <w:ind w:left="1440"/>
        <w:jc w:val="left"/>
        <w:rPr>
          <w:rFonts w:cs="Times New Roman"/>
          <w:b w:val="0"/>
          <w:bCs/>
          <w:szCs w:val="24"/>
        </w:rPr>
      </w:pPr>
      <w:r w:rsidRPr="007F49B6">
        <w:rPr>
          <w:rFonts w:cs="Times New Roman"/>
          <w:b w:val="0"/>
          <w:bCs/>
          <w:szCs w:val="24"/>
        </w:rPr>
        <w:lastRenderedPageBreak/>
        <w:t xml:space="preserve">    &lt;TextView</w:t>
      </w:r>
    </w:p>
    <w:p w14:paraId="5A1D6B3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android:id="@+id/txtHelloFriend"</w:t>
      </w:r>
    </w:p>
    <w:p w14:paraId="35A7F86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android:layout_width="160dp"</w:t>
      </w:r>
    </w:p>
    <w:p w14:paraId="07F22B5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android:layout_height="29dp"</w:t>
      </w:r>
    </w:p>
    <w:p w14:paraId="707575D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android:fontFamily="@font/chivo"</w:t>
      </w:r>
    </w:p>
    <w:p w14:paraId="653736D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android:text="Hello Friend"</w:t>
      </w:r>
    </w:p>
    <w:p w14:paraId="123EA4E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android:textColor="#9c6644"</w:t>
      </w:r>
    </w:p>
    <w:p w14:paraId="0848F58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android:textSize="20dp"</w:t>
      </w:r>
    </w:p>
    <w:p w14:paraId="71FF298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app:layout_constraintBottom_toBottomOf="parent"</w:t>
      </w:r>
    </w:p>
    <w:p w14:paraId="64EA28A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app:layout_constraintEnd_toEndOf="parent"</w:t>
      </w:r>
    </w:p>
    <w:p w14:paraId="0626FA2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app:layout_constraintHorizontal_bias="0.119"</w:t>
      </w:r>
    </w:p>
    <w:p w14:paraId="2058197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app:layout_constraintStart_toStartOf="parent"</w:t>
      </w:r>
    </w:p>
    <w:p w14:paraId="6ED6B06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app:layout_constraintTop_toTopOf="parent"</w:t>
      </w:r>
    </w:p>
    <w:p w14:paraId="3D39E05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app:layout_constraintVertical_bias="0.035" /&gt;</w:t>
      </w:r>
    </w:p>
    <w:p w14:paraId="705F6428" w14:textId="77777777" w:rsidR="007F49B6" w:rsidRPr="007F49B6" w:rsidRDefault="007F49B6" w:rsidP="00F73805">
      <w:pPr>
        <w:ind w:left="1440"/>
        <w:jc w:val="left"/>
        <w:rPr>
          <w:rFonts w:cs="Times New Roman"/>
          <w:b w:val="0"/>
          <w:bCs/>
          <w:szCs w:val="24"/>
        </w:rPr>
      </w:pPr>
    </w:p>
    <w:p w14:paraId="16923F7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&lt;EditText</w:t>
      </w:r>
    </w:p>
    <w:p w14:paraId="039A095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android:id="@+id/MiddleName"</w:t>
      </w:r>
    </w:p>
    <w:p w14:paraId="4765C05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android:layout_width="328dp"</w:t>
      </w:r>
    </w:p>
    <w:p w14:paraId="259008F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android:layout_height="wrap_content"</w:t>
      </w:r>
    </w:p>
    <w:p w14:paraId="21B3E8C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android:ems="10"</w:t>
      </w:r>
    </w:p>
    <w:p w14:paraId="0DF520D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android:hint="Middle Name"</w:t>
      </w:r>
    </w:p>
    <w:p w14:paraId="0FF97AB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android:inputType="textPersonName"</w:t>
      </w:r>
    </w:p>
    <w:p w14:paraId="70E5E1E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app:layout_constraintBottom_toBottomOf="parent"</w:t>
      </w:r>
    </w:p>
    <w:p w14:paraId="3E18147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app:layout_constraintEnd_toEndOf="parent"</w:t>
      </w:r>
    </w:p>
    <w:p w14:paraId="3CD5DFE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app:layout_constraintHorizontal_bias="0.337"</w:t>
      </w:r>
    </w:p>
    <w:p w14:paraId="73FAEC5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app:layout_constraintStart_toStartOf="parent"</w:t>
      </w:r>
    </w:p>
    <w:p w14:paraId="7C48CBF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app:layout_constraintTop_toTopOf="parent"</w:t>
      </w:r>
    </w:p>
    <w:p w14:paraId="0FC6D71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app:layout_constraintVertical_bias="0.357" /&gt;</w:t>
      </w:r>
    </w:p>
    <w:p w14:paraId="5A377FE0" w14:textId="77777777" w:rsidR="007F49B6" w:rsidRPr="007F49B6" w:rsidRDefault="007F49B6" w:rsidP="00F73805">
      <w:pPr>
        <w:ind w:left="1440"/>
        <w:jc w:val="left"/>
        <w:rPr>
          <w:rFonts w:cs="Times New Roman"/>
          <w:b w:val="0"/>
          <w:bCs/>
          <w:szCs w:val="24"/>
        </w:rPr>
      </w:pPr>
    </w:p>
    <w:p w14:paraId="1E31966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&lt;EditText</w:t>
      </w:r>
    </w:p>
    <w:p w14:paraId="6F62F78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android:id="@+id/LastName"</w:t>
      </w:r>
    </w:p>
    <w:p w14:paraId="42BFE72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android:layout_width="328dp"</w:t>
      </w:r>
    </w:p>
    <w:p w14:paraId="571320E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android:layout_height="wrap_content"</w:t>
      </w:r>
    </w:p>
    <w:p w14:paraId="13E2FD9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android:ems="10"</w:t>
      </w:r>
    </w:p>
    <w:p w14:paraId="0626528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android:hint="Last name"</w:t>
      </w:r>
    </w:p>
    <w:p w14:paraId="07380CD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android:inputType="textPersonName"</w:t>
      </w:r>
    </w:p>
    <w:p w14:paraId="0C522047" w14:textId="77777777" w:rsidR="007F49B6" w:rsidRPr="007F49B6" w:rsidRDefault="007F49B6" w:rsidP="00F73805">
      <w:pPr>
        <w:ind w:left="1440"/>
        <w:jc w:val="left"/>
        <w:rPr>
          <w:rFonts w:cs="Times New Roman"/>
          <w:b w:val="0"/>
          <w:bCs/>
          <w:szCs w:val="24"/>
        </w:rPr>
      </w:pPr>
      <w:r w:rsidRPr="007F49B6">
        <w:rPr>
          <w:rFonts w:cs="Times New Roman"/>
          <w:b w:val="0"/>
          <w:bCs/>
          <w:szCs w:val="24"/>
        </w:rPr>
        <w:lastRenderedPageBreak/>
        <w:t xml:space="preserve">        app:layout_constraintBottom_toBottomOf="parent"</w:t>
      </w:r>
    </w:p>
    <w:p w14:paraId="45ACFAC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app:layout_constraintEnd_toEndOf="parent"</w:t>
      </w:r>
    </w:p>
    <w:p w14:paraId="181DFDA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app:layout_constraintHorizontal_bias="0.337"</w:t>
      </w:r>
    </w:p>
    <w:p w14:paraId="519913E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app:layout_constraintStart_toStartOf="parent"</w:t>
      </w:r>
    </w:p>
    <w:p w14:paraId="789DB17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app:layout_constraintTop_toTopOf="parent"</w:t>
      </w:r>
    </w:p>
    <w:p w14:paraId="54AE7B5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app:layout_constraintVertical_bias="0.278" /&gt;</w:t>
      </w:r>
    </w:p>
    <w:p w14:paraId="44BFD4A3" w14:textId="77777777" w:rsidR="007F49B6" w:rsidRPr="007F49B6" w:rsidRDefault="007F49B6" w:rsidP="00F73805">
      <w:pPr>
        <w:ind w:left="1440"/>
        <w:jc w:val="left"/>
        <w:rPr>
          <w:rFonts w:cs="Times New Roman"/>
          <w:b w:val="0"/>
          <w:bCs/>
          <w:szCs w:val="24"/>
        </w:rPr>
      </w:pPr>
    </w:p>
    <w:p w14:paraId="0E4D44F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&lt;EditText</w:t>
      </w:r>
    </w:p>
    <w:p w14:paraId="455C543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android:id="@+id/editRegisterName"</w:t>
      </w:r>
    </w:p>
    <w:p w14:paraId="02184FB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android:layout_width="328dp"</w:t>
      </w:r>
    </w:p>
    <w:p w14:paraId="79B7427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android:layout_height="wrap_content"</w:t>
      </w:r>
    </w:p>
    <w:p w14:paraId="067D123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android:ems="10"</w:t>
      </w:r>
    </w:p>
    <w:p w14:paraId="0731A4A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android:hint="First name"</w:t>
      </w:r>
    </w:p>
    <w:p w14:paraId="1685484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android:inputType="textPersonName"</w:t>
      </w:r>
    </w:p>
    <w:p w14:paraId="1232571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app:layout_constraintBottom_toBottomOf="parent"</w:t>
      </w:r>
    </w:p>
    <w:p w14:paraId="3044910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app:layout_constraintEnd_toEndOf="parent"</w:t>
      </w:r>
    </w:p>
    <w:p w14:paraId="517DB5A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app:layout_constraintHorizontal_bias="0.337"</w:t>
      </w:r>
    </w:p>
    <w:p w14:paraId="5EAEB34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app:layout_constraintStart_toStartOf="parent"</w:t>
      </w:r>
    </w:p>
    <w:p w14:paraId="6F200B3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app:layout_constraintTop_toTopOf="parent"</w:t>
      </w:r>
    </w:p>
    <w:p w14:paraId="3B5C5E0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app:layout_constraintVertical_bias="0.202" /&gt;</w:t>
      </w:r>
    </w:p>
    <w:p w14:paraId="61903358" w14:textId="77777777" w:rsidR="007F49B6" w:rsidRPr="007F49B6" w:rsidRDefault="007F49B6" w:rsidP="00F73805">
      <w:pPr>
        <w:ind w:left="1440"/>
        <w:jc w:val="left"/>
        <w:rPr>
          <w:rFonts w:cs="Times New Roman"/>
          <w:b w:val="0"/>
          <w:bCs/>
          <w:szCs w:val="24"/>
        </w:rPr>
      </w:pPr>
    </w:p>
    <w:p w14:paraId="740E9A0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&lt;EditText</w:t>
      </w:r>
    </w:p>
    <w:p w14:paraId="6F37B6F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android:id="@+id/editRegisterPass"</w:t>
      </w:r>
    </w:p>
    <w:p w14:paraId="4772F30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android:layout_width="328dp"</w:t>
      </w:r>
    </w:p>
    <w:p w14:paraId="1FE2308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android:layout_height="wrap_content"</w:t>
      </w:r>
    </w:p>
    <w:p w14:paraId="436C94D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android:ems="10"</w:t>
      </w:r>
    </w:p>
    <w:p w14:paraId="3796E83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android:hint="Password"</w:t>
      </w:r>
    </w:p>
    <w:p w14:paraId="3357D70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android:inputType="textPassword"</w:t>
      </w:r>
    </w:p>
    <w:p w14:paraId="4BE11F3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app:layout_constraintBottom_toBottomOf="parent"</w:t>
      </w:r>
    </w:p>
    <w:p w14:paraId="1676EAC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app:layout_constraintEnd_toEndOf="parent"</w:t>
      </w:r>
    </w:p>
    <w:p w14:paraId="6B1A9D4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app:layout_constraintHorizontal_bias="0.337"</w:t>
      </w:r>
    </w:p>
    <w:p w14:paraId="7711833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app:layout_constraintStart_toStartOf="parent"</w:t>
      </w:r>
    </w:p>
    <w:p w14:paraId="75E3B2B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app:layout_constraintTop_toTopOf="parent"</w:t>
      </w:r>
    </w:p>
    <w:p w14:paraId="3B4BF95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app:layout_constraintVertical_bias="0.511" /&gt;</w:t>
      </w:r>
    </w:p>
    <w:p w14:paraId="6CA83C04" w14:textId="77777777" w:rsidR="007F49B6" w:rsidRPr="007F49B6" w:rsidRDefault="007F49B6" w:rsidP="00F73805">
      <w:pPr>
        <w:ind w:left="1440"/>
        <w:jc w:val="left"/>
        <w:rPr>
          <w:rFonts w:cs="Times New Roman"/>
          <w:b w:val="0"/>
          <w:bCs/>
          <w:szCs w:val="24"/>
        </w:rPr>
      </w:pPr>
    </w:p>
    <w:p w14:paraId="0D134A0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&lt;TextView</w:t>
      </w:r>
    </w:p>
    <w:p w14:paraId="380AFF93" w14:textId="77777777" w:rsidR="007F49B6" w:rsidRPr="007F49B6" w:rsidRDefault="007F49B6" w:rsidP="00F73805">
      <w:pPr>
        <w:ind w:left="1440"/>
        <w:jc w:val="left"/>
        <w:rPr>
          <w:rFonts w:cs="Times New Roman"/>
          <w:b w:val="0"/>
          <w:bCs/>
          <w:szCs w:val="24"/>
        </w:rPr>
      </w:pPr>
      <w:r w:rsidRPr="007F49B6">
        <w:rPr>
          <w:rFonts w:cs="Times New Roman"/>
          <w:b w:val="0"/>
          <w:bCs/>
          <w:szCs w:val="24"/>
        </w:rPr>
        <w:lastRenderedPageBreak/>
        <w:t xml:space="preserve">        android:id="@+id/txtSignUp"</w:t>
      </w:r>
    </w:p>
    <w:p w14:paraId="18FB83D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android:layout_width="183dp"</w:t>
      </w:r>
    </w:p>
    <w:p w14:paraId="03FEB0D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android:layout_height="49dp"</w:t>
      </w:r>
    </w:p>
    <w:p w14:paraId="5CD3161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android:fontFamily="@font/chivo"</w:t>
      </w:r>
    </w:p>
    <w:p w14:paraId="2903AFC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android:text="Sign Up!"</w:t>
      </w:r>
    </w:p>
    <w:p w14:paraId="0D7C027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android:textColor="#352208"</w:t>
      </w:r>
    </w:p>
    <w:p w14:paraId="69779BD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android:textSize="40dp"</w:t>
      </w:r>
    </w:p>
    <w:p w14:paraId="2CA3918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android:textStyle="bold"</w:t>
      </w:r>
    </w:p>
    <w:p w14:paraId="1A12C7E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app:layout_constraintBottom_toBottomOf="parent"</w:t>
      </w:r>
    </w:p>
    <w:p w14:paraId="5D8AC26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app:layout_constraintEnd_toEndOf="parent"</w:t>
      </w:r>
    </w:p>
    <w:p w14:paraId="2F51B89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app:layout_constraintHorizontal_bias="0.228"</w:t>
      </w:r>
    </w:p>
    <w:p w14:paraId="6D22A53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app:layout_constraintStart_toStartOf="parent"</w:t>
      </w:r>
    </w:p>
    <w:p w14:paraId="6529D3B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app:layout_constraintTop_toTopOf="parent"</w:t>
      </w:r>
    </w:p>
    <w:p w14:paraId="10AC53D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app:layout_constraintVertical_bias="0.079" /&gt;</w:t>
      </w:r>
    </w:p>
    <w:p w14:paraId="3E18838B" w14:textId="77777777" w:rsidR="007F49B6" w:rsidRPr="007F49B6" w:rsidRDefault="007F49B6" w:rsidP="00F73805">
      <w:pPr>
        <w:ind w:left="1440"/>
        <w:jc w:val="left"/>
        <w:rPr>
          <w:rFonts w:cs="Times New Roman"/>
          <w:b w:val="0"/>
          <w:bCs/>
          <w:szCs w:val="24"/>
        </w:rPr>
      </w:pPr>
    </w:p>
    <w:p w14:paraId="4D7B46A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&lt;EditText</w:t>
      </w:r>
    </w:p>
    <w:p w14:paraId="0D53839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android:id="@+id/editRegisterConPass"</w:t>
      </w:r>
    </w:p>
    <w:p w14:paraId="57EBED6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android:layout_width="328dp"</w:t>
      </w:r>
    </w:p>
    <w:p w14:paraId="110069E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android:layout_height="wrap_content"</w:t>
      </w:r>
    </w:p>
    <w:p w14:paraId="57ECA88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android:ems="10"</w:t>
      </w:r>
    </w:p>
    <w:p w14:paraId="2D0B01F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android:hint="Confirm Password"</w:t>
      </w:r>
    </w:p>
    <w:p w14:paraId="1A56306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android:inputType="textPassword"</w:t>
      </w:r>
    </w:p>
    <w:p w14:paraId="778C901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app:layout_constraintBottom_toBottomOf="parent"</w:t>
      </w:r>
    </w:p>
    <w:p w14:paraId="668017D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app:layout_constraintEnd_toEndOf="parent"</w:t>
      </w:r>
    </w:p>
    <w:p w14:paraId="5B20A04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app:layout_constraintHorizontal_bias="0.337"</w:t>
      </w:r>
    </w:p>
    <w:p w14:paraId="0DB27F1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app:layout_constraintStart_toStartOf="parent"</w:t>
      </w:r>
    </w:p>
    <w:p w14:paraId="13C27C6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app:layout_constraintTop_toTopOf="parent"</w:t>
      </w:r>
    </w:p>
    <w:p w14:paraId="272A8C1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app:layout_constraintVertical_bias="0.587" /&gt;</w:t>
      </w:r>
    </w:p>
    <w:p w14:paraId="264C91E4" w14:textId="77777777" w:rsidR="007F49B6" w:rsidRPr="007F49B6" w:rsidRDefault="007F49B6" w:rsidP="00F73805">
      <w:pPr>
        <w:ind w:left="1440"/>
        <w:jc w:val="left"/>
        <w:rPr>
          <w:rFonts w:cs="Times New Roman"/>
          <w:b w:val="0"/>
          <w:bCs/>
          <w:szCs w:val="24"/>
        </w:rPr>
      </w:pPr>
    </w:p>
    <w:p w14:paraId="62859B4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&lt;EditText</w:t>
      </w:r>
    </w:p>
    <w:p w14:paraId="3AA2457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android:id="@+id/editRegisterEmail"</w:t>
      </w:r>
    </w:p>
    <w:p w14:paraId="7E4F9DD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android:layout_width="328dp"</w:t>
      </w:r>
    </w:p>
    <w:p w14:paraId="4F669F5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android:layout_height="wrap_content"</w:t>
      </w:r>
    </w:p>
    <w:p w14:paraId="2EFA9D0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android:ems="10"</w:t>
      </w:r>
    </w:p>
    <w:p w14:paraId="5F67BF2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android:hint="Email"</w:t>
      </w:r>
    </w:p>
    <w:p w14:paraId="2A1D4DA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android:inputType="textEmailAddress"</w:t>
      </w:r>
    </w:p>
    <w:p w14:paraId="4138DDA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app:layout_constraintBottom_toBottomOf="parent"</w:t>
      </w:r>
    </w:p>
    <w:p w14:paraId="3D9B3AC9" w14:textId="77777777" w:rsidR="007F49B6" w:rsidRPr="007F49B6" w:rsidRDefault="007F49B6" w:rsidP="00F73805">
      <w:pPr>
        <w:ind w:left="1440"/>
        <w:jc w:val="left"/>
        <w:rPr>
          <w:rFonts w:cs="Times New Roman"/>
          <w:b w:val="0"/>
          <w:bCs/>
          <w:szCs w:val="24"/>
        </w:rPr>
      </w:pPr>
      <w:r w:rsidRPr="007F49B6">
        <w:rPr>
          <w:rFonts w:cs="Times New Roman"/>
          <w:b w:val="0"/>
          <w:bCs/>
          <w:szCs w:val="24"/>
        </w:rPr>
        <w:lastRenderedPageBreak/>
        <w:t xml:space="preserve">        app:layout_constraintEnd_toEndOf="parent"</w:t>
      </w:r>
    </w:p>
    <w:p w14:paraId="072B0DE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app:layout_constraintHorizontal_bias="0.337"</w:t>
      </w:r>
    </w:p>
    <w:p w14:paraId="19C2464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app:layout_constraintStart_toStartOf="parent"</w:t>
      </w:r>
    </w:p>
    <w:p w14:paraId="4D0F752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app:layout_constraintTop_toTopOf="parent"</w:t>
      </w:r>
    </w:p>
    <w:p w14:paraId="650D2A3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app:layout_constraintVertical_bias="0.434" /&gt;</w:t>
      </w:r>
    </w:p>
    <w:p w14:paraId="45192E70" w14:textId="77777777" w:rsidR="007F49B6" w:rsidRPr="007F49B6" w:rsidRDefault="007F49B6" w:rsidP="00F73805">
      <w:pPr>
        <w:ind w:left="1440"/>
        <w:jc w:val="left"/>
        <w:rPr>
          <w:rFonts w:cs="Times New Roman"/>
          <w:b w:val="0"/>
          <w:bCs/>
          <w:szCs w:val="24"/>
        </w:rPr>
      </w:pPr>
    </w:p>
    <w:p w14:paraId="721749D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&lt;TextView</w:t>
      </w:r>
    </w:p>
    <w:p w14:paraId="02789E1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android:id="@+id/txtCreateAccount"</w:t>
      </w:r>
    </w:p>
    <w:p w14:paraId="6854A77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android:layout_width="wrap_content"</w:t>
      </w:r>
    </w:p>
    <w:p w14:paraId="12A8C63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android:layout_height="wrap_content"</w:t>
      </w:r>
    </w:p>
    <w:p w14:paraId="6FC9EC5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android:fontFamily="@font/chivo"</w:t>
      </w:r>
    </w:p>
    <w:p w14:paraId="307DED0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android:text="Create Account"</w:t>
      </w:r>
    </w:p>
    <w:p w14:paraId="69FAEA6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android:textColor="#9c6644"</w:t>
      </w:r>
    </w:p>
    <w:p w14:paraId="59FF487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android:textSize="25sp"</w:t>
      </w:r>
    </w:p>
    <w:p w14:paraId="318C996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android:textStyle="bold"</w:t>
      </w:r>
    </w:p>
    <w:p w14:paraId="79E70FB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app:layout_constraintBottom_toBottomOf="parent"</w:t>
      </w:r>
    </w:p>
    <w:p w14:paraId="3053AC6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app:layout_constraintEnd_toEndOf="parent"</w:t>
      </w:r>
    </w:p>
    <w:p w14:paraId="15092D0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app:layout_constraintHorizontal_bias="0.396"</w:t>
      </w:r>
    </w:p>
    <w:p w14:paraId="1C104D7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app:layout_constraintStart_toStartOf="parent"</w:t>
      </w:r>
    </w:p>
    <w:p w14:paraId="3877A5D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app:layout_constraintTop_toTopOf="parent"</w:t>
      </w:r>
    </w:p>
    <w:p w14:paraId="612309D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app:layout_constraintVertical_bias="0.146" /&gt;</w:t>
      </w:r>
    </w:p>
    <w:p w14:paraId="183E69C9" w14:textId="77777777" w:rsidR="007F49B6" w:rsidRPr="007F49B6" w:rsidRDefault="007F49B6" w:rsidP="00F73805">
      <w:pPr>
        <w:ind w:left="1440"/>
        <w:jc w:val="left"/>
        <w:rPr>
          <w:rFonts w:cs="Times New Roman"/>
          <w:b w:val="0"/>
          <w:bCs/>
          <w:szCs w:val="24"/>
        </w:rPr>
      </w:pPr>
    </w:p>
    <w:p w14:paraId="2D6CF93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&lt;ImageView</w:t>
      </w:r>
    </w:p>
    <w:p w14:paraId="48A1B1D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android:id="@+id/Logo"</w:t>
      </w:r>
    </w:p>
    <w:p w14:paraId="7E30261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android:layout_width="144dp"</w:t>
      </w:r>
    </w:p>
    <w:p w14:paraId="18317DB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android:layout_height="96dp"</w:t>
      </w:r>
    </w:p>
    <w:p w14:paraId="3DB1CFF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app:layout_constraintBottom_toBottomOf="parent"</w:t>
      </w:r>
    </w:p>
    <w:p w14:paraId="69833C4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app:layout_constraintEnd_toEndOf="parent"</w:t>
      </w:r>
    </w:p>
    <w:p w14:paraId="6AAD111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app:layout_constraintHorizontal_bias="0.486"</w:t>
      </w:r>
    </w:p>
    <w:p w14:paraId="0C75854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app:layout_constraintStart_toStartOf="parent"</w:t>
      </w:r>
    </w:p>
    <w:p w14:paraId="1386100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app:layout_constraintTop_toTopOf="parent"</w:t>
      </w:r>
    </w:p>
    <w:p w14:paraId="1921378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app:layout_constraintVertical_bias="0.79"</w:t>
      </w:r>
    </w:p>
    <w:p w14:paraId="2A5C1A3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app:srcCompat="@drawable/logop" /&gt;</w:t>
      </w:r>
    </w:p>
    <w:p w14:paraId="2A66D0EE" w14:textId="77777777" w:rsidR="007F49B6" w:rsidRPr="007F49B6" w:rsidRDefault="007F49B6" w:rsidP="00F73805">
      <w:pPr>
        <w:ind w:left="1440"/>
        <w:jc w:val="left"/>
        <w:rPr>
          <w:rFonts w:cs="Times New Roman"/>
          <w:b w:val="0"/>
          <w:bCs/>
          <w:szCs w:val="24"/>
        </w:rPr>
      </w:pPr>
    </w:p>
    <w:p w14:paraId="4569F43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&lt;Button</w:t>
      </w:r>
    </w:p>
    <w:p w14:paraId="0CCB570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android:id="@+id/btnRegister"</w:t>
      </w:r>
    </w:p>
    <w:p w14:paraId="6FD54D20" w14:textId="77777777" w:rsidR="007F49B6" w:rsidRPr="007F49B6" w:rsidRDefault="007F49B6" w:rsidP="00F73805">
      <w:pPr>
        <w:ind w:left="1440"/>
        <w:jc w:val="left"/>
        <w:rPr>
          <w:rFonts w:cs="Times New Roman"/>
          <w:b w:val="0"/>
          <w:bCs/>
          <w:szCs w:val="24"/>
        </w:rPr>
      </w:pPr>
      <w:r w:rsidRPr="007F49B6">
        <w:rPr>
          <w:rFonts w:cs="Times New Roman"/>
          <w:b w:val="0"/>
          <w:bCs/>
          <w:szCs w:val="24"/>
        </w:rPr>
        <w:lastRenderedPageBreak/>
        <w:t xml:space="preserve">        android:layout_width="132dp"</w:t>
      </w:r>
    </w:p>
    <w:p w14:paraId="64FCB25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android:layout_height="45dp"</w:t>
      </w:r>
    </w:p>
    <w:p w14:paraId="4D51CAA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android:backgroundTint=" #FFE4C4"</w:t>
      </w:r>
    </w:p>
    <w:p w14:paraId="55D7705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android:fontFamily="@font/chivo"</w:t>
      </w:r>
    </w:p>
    <w:p w14:paraId="44FD51A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android:text="Register"</w:t>
      </w:r>
    </w:p>
    <w:p w14:paraId="45327FA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android:textColor="#352208"</w:t>
      </w:r>
    </w:p>
    <w:p w14:paraId="3D574F6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android:textSize="16sp"</w:t>
      </w:r>
    </w:p>
    <w:p w14:paraId="598D1AC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android:textStyle="bold"</w:t>
      </w:r>
    </w:p>
    <w:p w14:paraId="1549E6C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app:layout_constraintBottom_toBottomOf="parent"</w:t>
      </w:r>
    </w:p>
    <w:p w14:paraId="4F27B5B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app:layout_constraintEnd_toEndOf="parent"</w:t>
      </w:r>
    </w:p>
    <w:p w14:paraId="417206C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app:layout_constraintHorizontal_bias="0.881"</w:t>
      </w:r>
    </w:p>
    <w:p w14:paraId="4E7A614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app:layout_constraintStart_toStartOf="parent"</w:t>
      </w:r>
    </w:p>
    <w:p w14:paraId="47F28CA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app:layout_constraintTop_toTopOf="parent"</w:t>
      </w:r>
    </w:p>
    <w:p w14:paraId="3F09B9E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app:layout_constraintVertical_bias="0.653" /&gt;</w:t>
      </w:r>
    </w:p>
    <w:p w14:paraId="732EB733" w14:textId="77777777" w:rsidR="007F49B6" w:rsidRPr="007F49B6" w:rsidRDefault="007F49B6" w:rsidP="00F73805">
      <w:pPr>
        <w:ind w:left="1440"/>
        <w:jc w:val="left"/>
        <w:rPr>
          <w:rFonts w:cs="Times New Roman"/>
          <w:b w:val="0"/>
          <w:bCs/>
          <w:szCs w:val="24"/>
        </w:rPr>
      </w:pPr>
    </w:p>
    <w:p w14:paraId="62371444" w14:textId="77777777" w:rsidR="007F49B6" w:rsidRPr="007F49B6" w:rsidRDefault="007F49B6" w:rsidP="00F73805">
      <w:pPr>
        <w:ind w:left="1440"/>
        <w:jc w:val="left"/>
        <w:rPr>
          <w:rFonts w:cs="Times New Roman"/>
          <w:b w:val="0"/>
          <w:bCs/>
          <w:szCs w:val="24"/>
        </w:rPr>
      </w:pPr>
      <w:r w:rsidRPr="007F49B6">
        <w:rPr>
          <w:rFonts w:cs="Times New Roman"/>
          <w:b w:val="0"/>
          <w:bCs/>
          <w:szCs w:val="24"/>
        </w:rPr>
        <w:t>&lt;/androidx.constraintlayout.widget.ConstraintLayout&gt;</w:t>
      </w:r>
    </w:p>
    <w:p w14:paraId="1BA4152C" w14:textId="77777777" w:rsidR="007F49B6" w:rsidRPr="00656BA4" w:rsidRDefault="007F49B6" w:rsidP="00F73805">
      <w:pPr>
        <w:ind w:left="1440"/>
        <w:jc w:val="left"/>
        <w:rPr>
          <w:rFonts w:cs="Times New Roman"/>
          <w:b w:val="0"/>
          <w:bCs/>
          <w:szCs w:val="24"/>
        </w:rPr>
      </w:pPr>
    </w:p>
    <w:p w14:paraId="2A4CB3FE" w14:textId="26B64FE9" w:rsidR="00056774" w:rsidRPr="00056774" w:rsidRDefault="00056774" w:rsidP="00F73805">
      <w:pPr>
        <w:ind w:left="1440"/>
        <w:jc w:val="left"/>
        <w:rPr>
          <w:rFonts w:cs="Times New Roman"/>
          <w:szCs w:val="24"/>
        </w:rPr>
      </w:pPr>
      <w:r w:rsidRPr="00056774">
        <w:rPr>
          <w:rFonts w:cs="Times New Roman"/>
          <w:szCs w:val="24"/>
        </w:rPr>
        <w:t>Register java</w:t>
      </w:r>
    </w:p>
    <w:p w14:paraId="49A07CC2" w14:textId="77777777" w:rsidR="007F49B6" w:rsidRPr="007F49B6" w:rsidRDefault="007F49B6" w:rsidP="00F73805">
      <w:pPr>
        <w:ind w:left="1440"/>
        <w:jc w:val="left"/>
        <w:rPr>
          <w:rFonts w:cs="Times New Roman"/>
          <w:b w:val="0"/>
          <w:bCs/>
          <w:szCs w:val="24"/>
        </w:rPr>
      </w:pPr>
      <w:r w:rsidRPr="007F49B6">
        <w:rPr>
          <w:rFonts w:cs="Times New Roman"/>
          <w:b w:val="0"/>
          <w:bCs/>
          <w:szCs w:val="24"/>
        </w:rPr>
        <w:t>package com.example.foodpanion;</w:t>
      </w:r>
    </w:p>
    <w:p w14:paraId="2CDEE9EF" w14:textId="77777777" w:rsidR="007F49B6" w:rsidRPr="007F49B6" w:rsidRDefault="007F49B6" w:rsidP="00F73805">
      <w:pPr>
        <w:ind w:left="1440"/>
        <w:jc w:val="left"/>
        <w:rPr>
          <w:rFonts w:cs="Times New Roman"/>
          <w:b w:val="0"/>
          <w:bCs/>
          <w:szCs w:val="24"/>
        </w:rPr>
      </w:pPr>
      <w:r w:rsidRPr="007F49B6">
        <w:rPr>
          <w:rFonts w:cs="Times New Roman"/>
          <w:b w:val="0"/>
          <w:bCs/>
          <w:szCs w:val="24"/>
        </w:rPr>
        <w:t>import androidx.appcompat.app.AppCompatActivity;</w:t>
      </w:r>
    </w:p>
    <w:p w14:paraId="7EC13CED" w14:textId="77777777" w:rsidR="007F49B6" w:rsidRPr="007F49B6" w:rsidRDefault="007F49B6" w:rsidP="00F73805">
      <w:pPr>
        <w:ind w:left="1440"/>
        <w:jc w:val="left"/>
        <w:rPr>
          <w:rFonts w:cs="Times New Roman"/>
          <w:b w:val="0"/>
          <w:bCs/>
          <w:szCs w:val="24"/>
        </w:rPr>
      </w:pPr>
      <w:r w:rsidRPr="007F49B6">
        <w:rPr>
          <w:rFonts w:cs="Times New Roman"/>
          <w:b w:val="0"/>
          <w:bCs/>
          <w:szCs w:val="24"/>
        </w:rPr>
        <w:t>import android.content.Intent;</w:t>
      </w:r>
    </w:p>
    <w:p w14:paraId="564B5EC3" w14:textId="77777777" w:rsidR="007F49B6" w:rsidRPr="007F49B6" w:rsidRDefault="007F49B6" w:rsidP="00F73805">
      <w:pPr>
        <w:ind w:left="1440"/>
        <w:jc w:val="left"/>
        <w:rPr>
          <w:rFonts w:cs="Times New Roman"/>
          <w:b w:val="0"/>
          <w:bCs/>
          <w:szCs w:val="24"/>
        </w:rPr>
      </w:pPr>
      <w:r w:rsidRPr="007F49B6">
        <w:rPr>
          <w:rFonts w:cs="Times New Roman"/>
          <w:b w:val="0"/>
          <w:bCs/>
          <w:szCs w:val="24"/>
        </w:rPr>
        <w:t>import android.os.Bundle;</w:t>
      </w:r>
    </w:p>
    <w:p w14:paraId="247F32B0" w14:textId="77777777" w:rsidR="007F49B6" w:rsidRPr="007F49B6" w:rsidRDefault="007F49B6" w:rsidP="00F73805">
      <w:pPr>
        <w:ind w:left="1440"/>
        <w:jc w:val="left"/>
        <w:rPr>
          <w:rFonts w:cs="Times New Roman"/>
          <w:b w:val="0"/>
          <w:bCs/>
          <w:szCs w:val="24"/>
        </w:rPr>
      </w:pPr>
      <w:r w:rsidRPr="007F49B6">
        <w:rPr>
          <w:rFonts w:cs="Times New Roman"/>
          <w:b w:val="0"/>
          <w:bCs/>
          <w:szCs w:val="24"/>
        </w:rPr>
        <w:t>import android.text.TextUtils;</w:t>
      </w:r>
    </w:p>
    <w:p w14:paraId="3EC8473B" w14:textId="77777777" w:rsidR="007F49B6" w:rsidRPr="007F49B6" w:rsidRDefault="007F49B6" w:rsidP="00F73805">
      <w:pPr>
        <w:ind w:left="1440"/>
        <w:jc w:val="left"/>
        <w:rPr>
          <w:rFonts w:cs="Times New Roman"/>
          <w:b w:val="0"/>
          <w:bCs/>
          <w:szCs w:val="24"/>
        </w:rPr>
      </w:pPr>
      <w:r w:rsidRPr="007F49B6">
        <w:rPr>
          <w:rFonts w:cs="Times New Roman"/>
          <w:b w:val="0"/>
          <w:bCs/>
          <w:szCs w:val="24"/>
        </w:rPr>
        <w:t>import android.util.Log;</w:t>
      </w:r>
    </w:p>
    <w:p w14:paraId="24616C3D" w14:textId="77777777" w:rsidR="007F49B6" w:rsidRPr="007F49B6" w:rsidRDefault="007F49B6" w:rsidP="00F73805">
      <w:pPr>
        <w:ind w:left="1440"/>
        <w:jc w:val="left"/>
        <w:rPr>
          <w:rFonts w:cs="Times New Roman"/>
          <w:b w:val="0"/>
          <w:bCs/>
          <w:szCs w:val="24"/>
        </w:rPr>
      </w:pPr>
      <w:r w:rsidRPr="007F49B6">
        <w:rPr>
          <w:rFonts w:cs="Times New Roman"/>
          <w:b w:val="0"/>
          <w:bCs/>
          <w:szCs w:val="24"/>
        </w:rPr>
        <w:t>import android.view.View;</w:t>
      </w:r>
    </w:p>
    <w:p w14:paraId="488236C7" w14:textId="77777777" w:rsidR="007F49B6" w:rsidRPr="007F49B6" w:rsidRDefault="007F49B6" w:rsidP="00F73805">
      <w:pPr>
        <w:ind w:left="1440"/>
        <w:jc w:val="left"/>
        <w:rPr>
          <w:rFonts w:cs="Times New Roman"/>
          <w:b w:val="0"/>
          <w:bCs/>
          <w:szCs w:val="24"/>
        </w:rPr>
      </w:pPr>
      <w:r w:rsidRPr="007F49B6">
        <w:rPr>
          <w:rFonts w:cs="Times New Roman"/>
          <w:b w:val="0"/>
          <w:bCs/>
          <w:szCs w:val="24"/>
        </w:rPr>
        <w:t>import android.widget.Button;</w:t>
      </w:r>
    </w:p>
    <w:p w14:paraId="467C493C" w14:textId="77777777" w:rsidR="007F49B6" w:rsidRPr="007F49B6" w:rsidRDefault="007F49B6" w:rsidP="00F73805">
      <w:pPr>
        <w:ind w:left="1440"/>
        <w:jc w:val="left"/>
        <w:rPr>
          <w:rFonts w:cs="Times New Roman"/>
          <w:b w:val="0"/>
          <w:bCs/>
          <w:szCs w:val="24"/>
        </w:rPr>
      </w:pPr>
      <w:r w:rsidRPr="007F49B6">
        <w:rPr>
          <w:rFonts w:cs="Times New Roman"/>
          <w:b w:val="0"/>
          <w:bCs/>
          <w:szCs w:val="24"/>
        </w:rPr>
        <w:t>import android.widget.EditText;</w:t>
      </w:r>
    </w:p>
    <w:p w14:paraId="29124D94" w14:textId="77777777" w:rsidR="007F49B6" w:rsidRPr="007F49B6" w:rsidRDefault="007F49B6" w:rsidP="00F73805">
      <w:pPr>
        <w:ind w:left="1440"/>
        <w:jc w:val="left"/>
        <w:rPr>
          <w:rFonts w:cs="Times New Roman"/>
          <w:b w:val="0"/>
          <w:bCs/>
          <w:szCs w:val="24"/>
        </w:rPr>
      </w:pPr>
      <w:r w:rsidRPr="007F49B6">
        <w:rPr>
          <w:rFonts w:cs="Times New Roman"/>
          <w:b w:val="0"/>
          <w:bCs/>
          <w:szCs w:val="24"/>
        </w:rPr>
        <w:t>import android.widget.Toast;</w:t>
      </w:r>
    </w:p>
    <w:p w14:paraId="3E36E4E2" w14:textId="77777777" w:rsidR="007F49B6" w:rsidRPr="007F49B6" w:rsidRDefault="007F49B6" w:rsidP="00F73805">
      <w:pPr>
        <w:ind w:left="1440"/>
        <w:jc w:val="left"/>
        <w:rPr>
          <w:rFonts w:cs="Times New Roman"/>
          <w:b w:val="0"/>
          <w:bCs/>
          <w:szCs w:val="24"/>
        </w:rPr>
      </w:pPr>
      <w:r w:rsidRPr="007F49B6">
        <w:rPr>
          <w:rFonts w:cs="Times New Roman"/>
          <w:b w:val="0"/>
          <w:bCs/>
          <w:szCs w:val="24"/>
        </w:rPr>
        <w:t>import com.android.volley.Request;</w:t>
      </w:r>
    </w:p>
    <w:p w14:paraId="5AF77BD4" w14:textId="77777777" w:rsidR="007F49B6" w:rsidRPr="007F49B6" w:rsidRDefault="007F49B6" w:rsidP="00F73805">
      <w:pPr>
        <w:ind w:left="1440"/>
        <w:jc w:val="left"/>
        <w:rPr>
          <w:rFonts w:cs="Times New Roman"/>
          <w:b w:val="0"/>
          <w:bCs/>
          <w:szCs w:val="24"/>
        </w:rPr>
      </w:pPr>
      <w:r w:rsidRPr="007F49B6">
        <w:rPr>
          <w:rFonts w:cs="Times New Roman"/>
          <w:b w:val="0"/>
          <w:bCs/>
          <w:szCs w:val="24"/>
        </w:rPr>
        <w:t>import com.android.volley.RequestQueue;</w:t>
      </w:r>
    </w:p>
    <w:p w14:paraId="63566A07" w14:textId="77777777" w:rsidR="007F49B6" w:rsidRPr="007F49B6" w:rsidRDefault="007F49B6" w:rsidP="00F73805">
      <w:pPr>
        <w:ind w:left="1440"/>
        <w:jc w:val="left"/>
        <w:rPr>
          <w:rFonts w:cs="Times New Roman"/>
          <w:b w:val="0"/>
          <w:bCs/>
          <w:szCs w:val="24"/>
        </w:rPr>
      </w:pPr>
      <w:r w:rsidRPr="007F49B6">
        <w:rPr>
          <w:rFonts w:cs="Times New Roman"/>
          <w:b w:val="0"/>
          <w:bCs/>
          <w:szCs w:val="24"/>
        </w:rPr>
        <w:t>import com.android.volley.toolbox.JsonObjectRequest;</w:t>
      </w:r>
    </w:p>
    <w:p w14:paraId="052E6B9C" w14:textId="77777777" w:rsidR="007F49B6" w:rsidRPr="007F49B6" w:rsidRDefault="007F49B6" w:rsidP="00F73805">
      <w:pPr>
        <w:ind w:left="1440"/>
        <w:jc w:val="left"/>
        <w:rPr>
          <w:rFonts w:cs="Times New Roman"/>
          <w:b w:val="0"/>
          <w:bCs/>
          <w:szCs w:val="24"/>
        </w:rPr>
      </w:pPr>
      <w:r w:rsidRPr="007F49B6">
        <w:rPr>
          <w:rFonts w:cs="Times New Roman"/>
          <w:b w:val="0"/>
          <w:bCs/>
          <w:szCs w:val="24"/>
        </w:rPr>
        <w:t>import com.android.volley.toolbox.Volley;</w:t>
      </w:r>
    </w:p>
    <w:p w14:paraId="60E2E3B6" w14:textId="77777777" w:rsidR="007F49B6" w:rsidRPr="007F49B6" w:rsidRDefault="007F49B6" w:rsidP="00F73805">
      <w:pPr>
        <w:ind w:left="1440"/>
        <w:jc w:val="left"/>
        <w:rPr>
          <w:rFonts w:cs="Times New Roman"/>
          <w:b w:val="0"/>
          <w:bCs/>
          <w:szCs w:val="24"/>
        </w:rPr>
      </w:pPr>
      <w:r w:rsidRPr="007F49B6">
        <w:rPr>
          <w:rFonts w:cs="Times New Roman"/>
          <w:b w:val="0"/>
          <w:bCs/>
          <w:szCs w:val="24"/>
        </w:rPr>
        <w:t>import org.json.JSONException;</w:t>
      </w:r>
    </w:p>
    <w:p w14:paraId="7B46A51D" w14:textId="77777777" w:rsidR="007F49B6" w:rsidRPr="007F49B6" w:rsidRDefault="007F49B6" w:rsidP="00F73805">
      <w:pPr>
        <w:ind w:left="1440"/>
        <w:jc w:val="left"/>
        <w:rPr>
          <w:rFonts w:cs="Times New Roman"/>
          <w:b w:val="0"/>
          <w:bCs/>
          <w:szCs w:val="24"/>
        </w:rPr>
      </w:pPr>
      <w:r w:rsidRPr="007F49B6">
        <w:rPr>
          <w:rFonts w:cs="Times New Roman"/>
          <w:b w:val="0"/>
          <w:bCs/>
          <w:szCs w:val="24"/>
        </w:rPr>
        <w:t>import org.json.JSONObject;</w:t>
      </w:r>
    </w:p>
    <w:p w14:paraId="60394E3B" w14:textId="77777777" w:rsidR="007F49B6" w:rsidRPr="007F49B6" w:rsidRDefault="007F49B6" w:rsidP="00F73805">
      <w:pPr>
        <w:ind w:left="1440"/>
        <w:jc w:val="left"/>
        <w:rPr>
          <w:rFonts w:cs="Times New Roman"/>
          <w:b w:val="0"/>
          <w:bCs/>
          <w:szCs w:val="24"/>
        </w:rPr>
      </w:pPr>
      <w:r w:rsidRPr="007F49B6">
        <w:rPr>
          <w:rFonts w:cs="Times New Roman"/>
          <w:b w:val="0"/>
          <w:bCs/>
          <w:szCs w:val="24"/>
        </w:rPr>
        <w:t>import java.util.regex.Pattern;</w:t>
      </w:r>
    </w:p>
    <w:p w14:paraId="117B21A7" w14:textId="77777777" w:rsidR="007F49B6" w:rsidRPr="007F49B6" w:rsidRDefault="007F49B6" w:rsidP="00F73805">
      <w:pPr>
        <w:ind w:left="1440"/>
        <w:jc w:val="left"/>
        <w:rPr>
          <w:rFonts w:cs="Times New Roman"/>
          <w:b w:val="0"/>
          <w:bCs/>
          <w:szCs w:val="24"/>
        </w:rPr>
      </w:pPr>
      <w:r w:rsidRPr="007F49B6">
        <w:rPr>
          <w:rFonts w:cs="Times New Roman"/>
          <w:b w:val="0"/>
          <w:bCs/>
          <w:szCs w:val="24"/>
        </w:rPr>
        <w:t>public class RegisterActivity extends AppCompatActivity {</w:t>
      </w:r>
    </w:p>
    <w:p w14:paraId="3BC6AC9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EditText editRegisterName, editRegisterEmail, editRegisterPass, editRegisterConPass,LastName,MiddleName;</w:t>
      </w:r>
    </w:p>
    <w:p w14:paraId="4FD78A5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Button btnRegister;</w:t>
      </w:r>
    </w:p>
    <w:p w14:paraId="1AE35758" w14:textId="77777777" w:rsidR="007F49B6" w:rsidRPr="007F49B6" w:rsidRDefault="007F49B6" w:rsidP="00F73805">
      <w:pPr>
        <w:ind w:left="1440"/>
        <w:jc w:val="left"/>
        <w:rPr>
          <w:rFonts w:cs="Times New Roman"/>
          <w:b w:val="0"/>
          <w:bCs/>
          <w:szCs w:val="24"/>
        </w:rPr>
      </w:pPr>
    </w:p>
    <w:p w14:paraId="1E9A8AB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public static boolean isValidPassword(String s) {</w:t>
      </w:r>
    </w:p>
    <w:p w14:paraId="29C917E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Pattern PASSWORD_PATTERN</w:t>
      </w:r>
    </w:p>
    <w:p w14:paraId="22A5D47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 Pattern.compile(</w:t>
      </w:r>
    </w:p>
    <w:p w14:paraId="4ED4251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"[a-zA-Z0-9\\!\\@\\#\\$]{8,24}");</w:t>
      </w:r>
    </w:p>
    <w:p w14:paraId="3B9F6049" w14:textId="77777777" w:rsidR="007F49B6" w:rsidRPr="007F49B6" w:rsidRDefault="007F49B6" w:rsidP="00F73805">
      <w:pPr>
        <w:ind w:left="1440"/>
        <w:jc w:val="left"/>
        <w:rPr>
          <w:rFonts w:cs="Times New Roman"/>
          <w:b w:val="0"/>
          <w:bCs/>
          <w:szCs w:val="24"/>
        </w:rPr>
      </w:pPr>
    </w:p>
    <w:p w14:paraId="6C3D9933" w14:textId="77777777" w:rsidR="007F49B6" w:rsidRPr="007F49B6" w:rsidRDefault="007F49B6" w:rsidP="00F73805">
      <w:pPr>
        <w:ind w:left="1440"/>
        <w:jc w:val="left"/>
        <w:rPr>
          <w:rFonts w:cs="Times New Roman"/>
          <w:b w:val="0"/>
          <w:bCs/>
          <w:szCs w:val="24"/>
        </w:rPr>
      </w:pPr>
      <w:r w:rsidRPr="007F49B6">
        <w:rPr>
          <w:rFonts w:cs="Times New Roman"/>
          <w:b w:val="0"/>
          <w:bCs/>
          <w:szCs w:val="24"/>
        </w:rPr>
        <w:lastRenderedPageBreak/>
        <w:t xml:space="preserve">        return !TextUtils.isEmpty(s) &amp;&amp; PASSWORD_PATTERN.matcher(s).matches();</w:t>
      </w:r>
    </w:p>
    <w:p w14:paraId="122B1AB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1AAC823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@Override</w:t>
      </w:r>
    </w:p>
    <w:p w14:paraId="670C90D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protected void onCreate(Bundle savedInstanceState) {</w:t>
      </w:r>
    </w:p>
    <w:p w14:paraId="681D2A3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super.onCreate(savedInstanceState);</w:t>
      </w:r>
    </w:p>
    <w:p w14:paraId="41E8B2C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setContentView(R.layout.activity_login_main);</w:t>
      </w:r>
    </w:p>
    <w:p w14:paraId="17205F3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getSupportActionBar().hide();</w:t>
      </w:r>
    </w:p>
    <w:p w14:paraId="4FF21E7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editRegisterName = findViewById(R.id.editRegisterName);</w:t>
      </w:r>
    </w:p>
    <w:p w14:paraId="1687B8B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editRegisterEmail = findViewById(R.id.editRegisterEmail);</w:t>
      </w:r>
    </w:p>
    <w:p w14:paraId="6FC6E7A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editRegisterPass = findViewById(R.id.editRegisterPass);</w:t>
      </w:r>
    </w:p>
    <w:p w14:paraId="3CB1C5F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LastName = findViewById(R.id.LastName);</w:t>
      </w:r>
    </w:p>
    <w:p w14:paraId="0B04558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MiddleName = findViewById(R.id.MiddleName);</w:t>
      </w:r>
    </w:p>
    <w:p w14:paraId="405293E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editRegisterConPass = findViewById(R.id.editRegisterConPass);</w:t>
      </w:r>
    </w:p>
    <w:p w14:paraId="3B01000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btnRegister = findViewById(R.id.btnRegister);</w:t>
      </w:r>
    </w:p>
    <w:p w14:paraId="306AD0BB" w14:textId="77777777" w:rsidR="007F49B6" w:rsidRPr="007F49B6" w:rsidRDefault="007F49B6" w:rsidP="00F73805">
      <w:pPr>
        <w:ind w:left="1440"/>
        <w:jc w:val="left"/>
        <w:rPr>
          <w:rFonts w:cs="Times New Roman"/>
          <w:b w:val="0"/>
          <w:bCs/>
          <w:szCs w:val="24"/>
        </w:rPr>
      </w:pPr>
    </w:p>
    <w:p w14:paraId="0CD654A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btnRegister.setOnClickListener(new View.OnClickListener() {</w:t>
      </w:r>
    </w:p>
    <w:p w14:paraId="157A3F6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@Override</w:t>
      </w:r>
    </w:p>
    <w:p w14:paraId="0DDFC0E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public void onClick(View v) {</w:t>
      </w:r>
    </w:p>
    <w:p w14:paraId="5BF8B111" w14:textId="77777777" w:rsidR="007F49B6" w:rsidRPr="007F49B6" w:rsidRDefault="007F49B6" w:rsidP="00F73805">
      <w:pPr>
        <w:ind w:left="1440"/>
        <w:jc w:val="left"/>
        <w:rPr>
          <w:rFonts w:cs="Times New Roman"/>
          <w:b w:val="0"/>
          <w:bCs/>
          <w:szCs w:val="24"/>
        </w:rPr>
      </w:pPr>
    </w:p>
    <w:p w14:paraId="6EADADC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validateEmail();</w:t>
      </w:r>
    </w:p>
    <w:p w14:paraId="17F03B2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validatePassword();</w:t>
      </w:r>
    </w:p>
    <w:p w14:paraId="761B1AA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sendRegister();</w:t>
      </w:r>
    </w:p>
    <w:p w14:paraId="08DAEC7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51AF2D4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4869140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02310C9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private void validatePassword() {</w:t>
      </w:r>
    </w:p>
    <w:p w14:paraId="2EBD708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String passwordInput = editRegisterPass.getText().toString().trim();</w:t>
      </w:r>
    </w:p>
    <w:p w14:paraId="349292D5" w14:textId="77777777" w:rsidR="007F49B6" w:rsidRPr="007F49B6" w:rsidRDefault="007F49B6" w:rsidP="00F73805">
      <w:pPr>
        <w:ind w:left="1440"/>
        <w:jc w:val="left"/>
        <w:rPr>
          <w:rFonts w:cs="Times New Roman"/>
          <w:b w:val="0"/>
          <w:bCs/>
          <w:szCs w:val="24"/>
        </w:rPr>
      </w:pPr>
    </w:p>
    <w:p w14:paraId="7617D12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if(isValidPassword(passwordInput)){</w:t>
      </w:r>
    </w:p>
    <w:p w14:paraId="0AC025A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Toast.makeText(RegisterActivity.this, "Strong password", Toast.LENGTH_SHORT).show();</w:t>
      </w:r>
    </w:p>
    <w:p w14:paraId="08715901" w14:textId="77777777" w:rsidR="007F49B6" w:rsidRPr="007F49B6" w:rsidRDefault="007F49B6" w:rsidP="00F73805">
      <w:pPr>
        <w:ind w:left="1440"/>
        <w:jc w:val="left"/>
        <w:rPr>
          <w:rFonts w:cs="Times New Roman"/>
          <w:b w:val="0"/>
          <w:bCs/>
          <w:szCs w:val="24"/>
        </w:rPr>
      </w:pPr>
    </w:p>
    <w:p w14:paraId="7F702CF6" w14:textId="77777777" w:rsidR="007F49B6" w:rsidRPr="007F49B6" w:rsidRDefault="007F49B6" w:rsidP="00F73805">
      <w:pPr>
        <w:ind w:left="1440"/>
        <w:jc w:val="left"/>
        <w:rPr>
          <w:rFonts w:cs="Times New Roman"/>
          <w:b w:val="0"/>
          <w:bCs/>
          <w:szCs w:val="24"/>
        </w:rPr>
      </w:pPr>
    </w:p>
    <w:p w14:paraId="0D79E30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 else {</w:t>
      </w:r>
    </w:p>
    <w:p w14:paraId="1806B77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Toast.makeText(RegisterActivity.this, "Weak password", Toast.LENGTH_SHORT).show();</w:t>
      </w:r>
    </w:p>
    <w:p w14:paraId="54BA289A" w14:textId="77777777" w:rsidR="007F49B6" w:rsidRPr="007F49B6" w:rsidRDefault="007F49B6" w:rsidP="00F73805">
      <w:pPr>
        <w:ind w:left="1440"/>
        <w:jc w:val="left"/>
        <w:rPr>
          <w:rFonts w:cs="Times New Roman"/>
          <w:b w:val="0"/>
          <w:bCs/>
          <w:szCs w:val="24"/>
        </w:rPr>
      </w:pPr>
    </w:p>
    <w:p w14:paraId="04B46EE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190EFD9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6F235EB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private void validateEmail() {</w:t>
      </w:r>
    </w:p>
    <w:p w14:paraId="3AF6BDD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String userEmail = editRegisterEmail.getText().toString().trim();</w:t>
      </w:r>
    </w:p>
    <w:p w14:paraId="26DEF0D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String emailPattern = "[a-zA-Z0-9._-]+@[a-z]+\\.+[a-z]+";</w:t>
      </w:r>
    </w:p>
    <w:p w14:paraId="51CA90B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if (userEmail.matches(emailPattern)) {</w:t>
      </w:r>
    </w:p>
    <w:p w14:paraId="631DCAAA" w14:textId="77777777" w:rsidR="007F49B6" w:rsidRPr="007F49B6" w:rsidRDefault="007F49B6" w:rsidP="00F73805">
      <w:pPr>
        <w:ind w:left="1440"/>
        <w:jc w:val="left"/>
        <w:rPr>
          <w:rFonts w:cs="Times New Roman"/>
          <w:b w:val="0"/>
          <w:bCs/>
          <w:szCs w:val="24"/>
        </w:rPr>
      </w:pPr>
      <w:r w:rsidRPr="007F49B6">
        <w:rPr>
          <w:rFonts w:cs="Times New Roman"/>
          <w:b w:val="0"/>
          <w:bCs/>
          <w:szCs w:val="24"/>
        </w:rPr>
        <w:lastRenderedPageBreak/>
        <w:t xml:space="preserve">           Toast.makeText(RegisterActivity.this, "Valid  Email", Toast.LENGTH_SHORT).show();</w:t>
      </w:r>
    </w:p>
    <w:p w14:paraId="08F4B8F9" w14:textId="77777777" w:rsidR="007F49B6" w:rsidRPr="007F49B6" w:rsidRDefault="007F49B6" w:rsidP="00F73805">
      <w:pPr>
        <w:ind w:left="1440"/>
        <w:jc w:val="left"/>
        <w:rPr>
          <w:rFonts w:cs="Times New Roman"/>
          <w:b w:val="0"/>
          <w:bCs/>
          <w:szCs w:val="24"/>
        </w:rPr>
      </w:pPr>
    </w:p>
    <w:p w14:paraId="2F68DA6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 else {</w:t>
      </w:r>
    </w:p>
    <w:p w14:paraId="6490B41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Toast.makeText(RegisterActivity.this, "Invalid password", Toast.LENGTH_SHORT).show();</w:t>
      </w:r>
    </w:p>
    <w:p w14:paraId="1E5968B7" w14:textId="77777777" w:rsidR="007F49B6" w:rsidRPr="007F49B6" w:rsidRDefault="007F49B6" w:rsidP="00F73805">
      <w:pPr>
        <w:ind w:left="1440"/>
        <w:jc w:val="left"/>
        <w:rPr>
          <w:rFonts w:cs="Times New Roman"/>
          <w:b w:val="0"/>
          <w:bCs/>
          <w:szCs w:val="24"/>
        </w:rPr>
      </w:pPr>
    </w:p>
    <w:p w14:paraId="6712FB3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5E3C327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4667DB2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public void sendRegister(){</w:t>
      </w:r>
    </w:p>
    <w:p w14:paraId="194EAF80" w14:textId="77777777" w:rsidR="007F49B6" w:rsidRPr="007F49B6" w:rsidRDefault="007F49B6" w:rsidP="00F73805">
      <w:pPr>
        <w:ind w:left="1440"/>
        <w:jc w:val="left"/>
        <w:rPr>
          <w:rFonts w:cs="Times New Roman"/>
          <w:b w:val="0"/>
          <w:bCs/>
          <w:szCs w:val="24"/>
        </w:rPr>
      </w:pPr>
    </w:p>
    <w:p w14:paraId="7AAF768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String Fname = editRegisterName.getText().toString().trim();</w:t>
      </w:r>
    </w:p>
    <w:p w14:paraId="3863C9C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String Lname = LastName.getText().toString().trim();</w:t>
      </w:r>
    </w:p>
    <w:p w14:paraId="6740A6F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String Mname = MiddleName.getText().toString().trim();</w:t>
      </w:r>
    </w:p>
    <w:p w14:paraId="3651489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String Email = editRegisterEmail.getText().toString().trim();</w:t>
      </w:r>
    </w:p>
    <w:p w14:paraId="675B797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String pass = editRegisterPass.getText().toString().trim();</w:t>
      </w:r>
    </w:p>
    <w:p w14:paraId="3B4EA5B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String conPass = editRegisterConPass.getText().toString().trim();</w:t>
      </w:r>
    </w:p>
    <w:p w14:paraId="53372F45" w14:textId="77777777" w:rsidR="007F49B6" w:rsidRPr="007F49B6" w:rsidRDefault="007F49B6" w:rsidP="00F73805">
      <w:pPr>
        <w:ind w:left="1440"/>
        <w:jc w:val="left"/>
        <w:rPr>
          <w:rFonts w:cs="Times New Roman"/>
          <w:b w:val="0"/>
          <w:bCs/>
          <w:szCs w:val="24"/>
        </w:rPr>
      </w:pPr>
    </w:p>
    <w:p w14:paraId="071D5E3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String fullname = Fname+ " " + Mname + " " + Lname;</w:t>
      </w:r>
    </w:p>
    <w:p w14:paraId="0CB3DF90" w14:textId="77777777" w:rsidR="007F49B6" w:rsidRPr="007F49B6" w:rsidRDefault="007F49B6" w:rsidP="00F73805">
      <w:pPr>
        <w:ind w:left="1440"/>
        <w:jc w:val="left"/>
        <w:rPr>
          <w:rFonts w:cs="Times New Roman"/>
          <w:b w:val="0"/>
          <w:bCs/>
          <w:szCs w:val="24"/>
        </w:rPr>
      </w:pPr>
    </w:p>
    <w:p w14:paraId="6B9455A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if (Fname.isEmpty())</w:t>
      </w:r>
    </w:p>
    <w:p w14:paraId="34A6C64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7D1261B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Toast.makeText(RegisterActivity.this, "Enter first name", </w:t>
      </w:r>
      <w:r w:rsidRPr="007F49B6">
        <w:rPr>
          <w:rFonts w:cs="Times New Roman"/>
          <w:b w:val="0"/>
          <w:bCs/>
          <w:szCs w:val="24"/>
        </w:rPr>
        <w:t>Toast.LENGTH_SHORT).show();</w:t>
      </w:r>
    </w:p>
    <w:p w14:paraId="453ACED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7C1D0A2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else if (Lname.isEmpty())</w:t>
      </w:r>
    </w:p>
    <w:p w14:paraId="011B7F6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16F2F7A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Toast.makeText(getApplicationContext(), "Enter last name", Toast.LENGTH_SHORT).show();</w:t>
      </w:r>
    </w:p>
    <w:p w14:paraId="02143AE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5D23B45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else if (Email.isEmpty())</w:t>
      </w:r>
    </w:p>
    <w:p w14:paraId="3DC9A98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7C79C99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Toast.makeText(getApplicationContext(), "Enter Email", Toast.LENGTH_SHORT).show();</w:t>
      </w:r>
    </w:p>
    <w:p w14:paraId="67381B2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6E77352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else  if (pass.isEmpty())</w:t>
      </w:r>
    </w:p>
    <w:p w14:paraId="6E3E447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65D6B2B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Toast.makeText(getApplicationContext(), "Enter password", Toast.LENGTH_SHORT).show();</w:t>
      </w:r>
    </w:p>
    <w:p w14:paraId="789437E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6931960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else if (conPass.isEmpty())</w:t>
      </w:r>
    </w:p>
    <w:p w14:paraId="2E56316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3BB1737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Toast.makeText(getApplicationContext(), "Enter confirm password", Toast.LENGTH_SHORT).show();</w:t>
      </w:r>
    </w:p>
    <w:p w14:paraId="21A66CA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08A3EC4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if(pass.equals(conPass) &amp;&amp; !pass.isEmpty() &amp;&amp; !conPass.isEmpty()){</w:t>
      </w:r>
    </w:p>
    <w:p w14:paraId="13AC724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RequestQueue requestQueue = </w:t>
      </w:r>
      <w:r w:rsidRPr="007F49B6">
        <w:rPr>
          <w:rFonts w:cs="Times New Roman"/>
          <w:b w:val="0"/>
          <w:bCs/>
          <w:szCs w:val="24"/>
        </w:rPr>
        <w:lastRenderedPageBreak/>
        <w:t>Volley.newRequestQueue(getApplicationContext());</w:t>
      </w:r>
    </w:p>
    <w:p w14:paraId="59A8EBC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JSONObject jsonObject = new JSONObject();</w:t>
      </w:r>
    </w:p>
    <w:p w14:paraId="40691C69" w14:textId="77777777" w:rsidR="007F49B6" w:rsidRPr="007F49B6" w:rsidRDefault="007F49B6" w:rsidP="00F73805">
      <w:pPr>
        <w:ind w:left="1440"/>
        <w:jc w:val="left"/>
        <w:rPr>
          <w:rFonts w:cs="Times New Roman"/>
          <w:b w:val="0"/>
          <w:bCs/>
          <w:szCs w:val="24"/>
        </w:rPr>
      </w:pPr>
    </w:p>
    <w:p w14:paraId="1B73C50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try {</w:t>
      </w:r>
    </w:p>
    <w:p w14:paraId="435B8CE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jsonObject.put("name", fullname);</w:t>
      </w:r>
    </w:p>
    <w:p w14:paraId="2A39DD4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jsonObject.put("email", editRegisterEmail.getText().toString());</w:t>
      </w:r>
    </w:p>
    <w:p w14:paraId="08E9BDD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jsonObject.put("password", editRegisterPass.getText().toString());</w:t>
      </w:r>
    </w:p>
    <w:p w14:paraId="0A248F9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jsonObject.put("password_confirmation", editRegisterConPass.getText().toString());</w:t>
      </w:r>
    </w:p>
    <w:p w14:paraId="37A45277" w14:textId="77777777" w:rsidR="007F49B6" w:rsidRPr="007F49B6" w:rsidRDefault="007F49B6" w:rsidP="00F73805">
      <w:pPr>
        <w:ind w:left="1440"/>
        <w:jc w:val="left"/>
        <w:rPr>
          <w:rFonts w:cs="Times New Roman"/>
          <w:b w:val="0"/>
          <w:bCs/>
          <w:szCs w:val="24"/>
        </w:rPr>
      </w:pPr>
    </w:p>
    <w:p w14:paraId="35FC803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 catch (JSONException e) {</w:t>
      </w:r>
    </w:p>
    <w:p w14:paraId="32CE8CE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e.printStackTrace();</w:t>
      </w:r>
    </w:p>
    <w:p w14:paraId="3901319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7DD96C3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Log.d("TAG", "sendRegister: " +jsonObject);</w:t>
      </w:r>
    </w:p>
    <w:p w14:paraId="19195073" w14:textId="77777777" w:rsidR="007F49B6" w:rsidRPr="007F49B6" w:rsidRDefault="007F49B6" w:rsidP="00F73805">
      <w:pPr>
        <w:ind w:left="1440"/>
        <w:jc w:val="left"/>
        <w:rPr>
          <w:rFonts w:cs="Times New Roman"/>
          <w:b w:val="0"/>
          <w:bCs/>
          <w:szCs w:val="24"/>
        </w:rPr>
      </w:pPr>
    </w:p>
    <w:p w14:paraId="7B3016E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JsonObjectRequest jsonObjectRequest1 = new JsonObjectRequest(</w:t>
      </w:r>
    </w:p>
    <w:p w14:paraId="7EEC896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Request.Method.POST,</w:t>
      </w:r>
    </w:p>
    <w:p w14:paraId="5360A98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"http://192.168.0.32:8000/api/auth/register",</w:t>
      </w:r>
    </w:p>
    <w:p w14:paraId="3E53BFC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jsonObject,</w:t>
      </w:r>
    </w:p>
    <w:p w14:paraId="2DF0660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response -&gt; {</w:t>
      </w:r>
    </w:p>
    <w:p w14:paraId="7A86A0E9" w14:textId="77777777" w:rsidR="007F49B6" w:rsidRPr="007F49B6" w:rsidRDefault="007F49B6" w:rsidP="00F73805">
      <w:pPr>
        <w:ind w:left="1440"/>
        <w:jc w:val="left"/>
        <w:rPr>
          <w:rFonts w:cs="Times New Roman"/>
          <w:b w:val="0"/>
          <w:bCs/>
          <w:szCs w:val="24"/>
        </w:rPr>
      </w:pPr>
    </w:p>
    <w:p w14:paraId="19D7F55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0CEBFDA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error -&gt; {</w:t>
      </w:r>
    </w:p>
    <w:p w14:paraId="546D8FA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Log.e("volleyError", error.toString());</w:t>
      </w:r>
    </w:p>
    <w:p w14:paraId="0A2C0FA6" w14:textId="77777777" w:rsidR="007F49B6" w:rsidRPr="007F49B6" w:rsidRDefault="007F49B6" w:rsidP="00F73805">
      <w:pPr>
        <w:ind w:left="1440"/>
        <w:jc w:val="left"/>
        <w:rPr>
          <w:rFonts w:cs="Times New Roman"/>
          <w:b w:val="0"/>
          <w:bCs/>
          <w:szCs w:val="24"/>
        </w:rPr>
      </w:pPr>
    </w:p>
    <w:p w14:paraId="576105F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402E59C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4D35FB1B" w14:textId="77777777" w:rsidR="007F49B6" w:rsidRPr="007F49B6" w:rsidRDefault="007F49B6" w:rsidP="00F73805">
      <w:pPr>
        <w:ind w:left="1440"/>
        <w:jc w:val="left"/>
        <w:rPr>
          <w:rFonts w:cs="Times New Roman"/>
          <w:b w:val="0"/>
          <w:bCs/>
          <w:szCs w:val="24"/>
        </w:rPr>
      </w:pPr>
    </w:p>
    <w:p w14:paraId="2AEF2B4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requestQueue.add(jsonObjectRequest1);</w:t>
      </w:r>
    </w:p>
    <w:p w14:paraId="345C0EE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Intent intent = new Intent(RegisterActivity.this, LoginActivity.class);</w:t>
      </w:r>
    </w:p>
    <w:p w14:paraId="4AB53C3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startActivity(intent);</w:t>
      </w:r>
    </w:p>
    <w:p w14:paraId="25D2F01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285105A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0E142F29" w14:textId="77777777" w:rsidR="007F49B6" w:rsidRPr="007F49B6" w:rsidRDefault="007F49B6" w:rsidP="00F73805">
      <w:pPr>
        <w:ind w:left="1440"/>
        <w:jc w:val="left"/>
        <w:rPr>
          <w:rFonts w:cs="Times New Roman"/>
          <w:b w:val="0"/>
          <w:bCs/>
          <w:szCs w:val="24"/>
        </w:rPr>
      </w:pPr>
    </w:p>
    <w:p w14:paraId="3761FBB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w:t>
      </w:r>
    </w:p>
    <w:p w14:paraId="002E9970" w14:textId="16C114FD" w:rsidR="00056774" w:rsidRDefault="00056774" w:rsidP="00F73805">
      <w:pPr>
        <w:ind w:left="1440"/>
        <w:jc w:val="left"/>
        <w:rPr>
          <w:rFonts w:cs="Times New Roman"/>
          <w:b w:val="0"/>
          <w:bCs/>
          <w:szCs w:val="24"/>
        </w:rPr>
      </w:pPr>
    </w:p>
    <w:p w14:paraId="084EE357" w14:textId="098485EA" w:rsidR="00056774" w:rsidRPr="00056774" w:rsidRDefault="007F49B6" w:rsidP="00F73805">
      <w:pPr>
        <w:ind w:left="1440"/>
        <w:jc w:val="left"/>
        <w:rPr>
          <w:rFonts w:cs="Times New Roman"/>
          <w:b w:val="0"/>
          <w:bCs/>
          <w:szCs w:val="24"/>
        </w:rPr>
      </w:pPr>
      <w:r>
        <w:rPr>
          <w:rFonts w:cs="Times New Roman"/>
          <w:b w:val="0"/>
          <w:bCs/>
          <w:szCs w:val="24"/>
        </w:rPr>
        <w:tab/>
      </w:r>
    </w:p>
    <w:p w14:paraId="41944495" w14:textId="77777777" w:rsidR="00056774" w:rsidRPr="00056774" w:rsidRDefault="00056774" w:rsidP="00F73805">
      <w:pPr>
        <w:ind w:left="1440"/>
        <w:jc w:val="left"/>
        <w:rPr>
          <w:rFonts w:cs="Times New Roman"/>
          <w:szCs w:val="24"/>
        </w:rPr>
      </w:pPr>
      <w:r w:rsidRPr="00056774">
        <w:rPr>
          <w:rFonts w:cs="Times New Roman"/>
          <w:szCs w:val="24"/>
        </w:rPr>
        <w:t>Body Mass Index XML</w:t>
      </w:r>
    </w:p>
    <w:p w14:paraId="19A66D78" w14:textId="77777777" w:rsidR="007F49B6" w:rsidRPr="007F49B6" w:rsidRDefault="007F49B6" w:rsidP="00F73805">
      <w:pPr>
        <w:ind w:left="1440"/>
        <w:jc w:val="left"/>
        <w:rPr>
          <w:rFonts w:cs="Times New Roman"/>
          <w:b w:val="0"/>
          <w:bCs/>
          <w:szCs w:val="24"/>
        </w:rPr>
      </w:pPr>
      <w:r w:rsidRPr="007F49B6">
        <w:rPr>
          <w:rFonts w:cs="Times New Roman"/>
          <w:b w:val="0"/>
          <w:bCs/>
          <w:szCs w:val="24"/>
        </w:rPr>
        <w:t>&lt;?xml version="1.0" encoding="utf-8"?&gt;</w:t>
      </w:r>
    </w:p>
    <w:p w14:paraId="20C2667E" w14:textId="77777777" w:rsidR="007F49B6" w:rsidRPr="007F49B6" w:rsidRDefault="007F49B6" w:rsidP="00F73805">
      <w:pPr>
        <w:ind w:left="1440"/>
        <w:jc w:val="left"/>
        <w:rPr>
          <w:rFonts w:cs="Times New Roman"/>
          <w:b w:val="0"/>
          <w:bCs/>
          <w:szCs w:val="24"/>
        </w:rPr>
      </w:pPr>
      <w:r w:rsidRPr="007F49B6">
        <w:rPr>
          <w:rFonts w:cs="Times New Roman"/>
          <w:b w:val="0"/>
          <w:bCs/>
          <w:szCs w:val="24"/>
        </w:rPr>
        <w:t>&lt;RelativeLayout xmlns:android="http://schemas.android.com/apk/res/android"</w:t>
      </w:r>
    </w:p>
    <w:p w14:paraId="5CE2B7B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xmlns:app="http://schemas.android.com/apk/res-auto"</w:t>
      </w:r>
    </w:p>
    <w:p w14:paraId="00AE5C9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xmlns:tools="http://schemas.android.com/tools"</w:t>
      </w:r>
    </w:p>
    <w:p w14:paraId="3C23E64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android:background="@drawable/newcapturelogo"</w:t>
      </w:r>
    </w:p>
    <w:p w14:paraId="4845F33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android:layout_width="match_parent"</w:t>
      </w:r>
    </w:p>
    <w:p w14:paraId="3E900D2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android:layout_height="match_parent"</w:t>
      </w:r>
    </w:p>
    <w:p w14:paraId="37553CE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tools:context=".BodyMassIndex"&gt;</w:t>
      </w:r>
    </w:p>
    <w:p w14:paraId="5C0F2CEF" w14:textId="77777777" w:rsidR="007F49B6" w:rsidRPr="007F49B6" w:rsidRDefault="007F49B6" w:rsidP="00F73805">
      <w:pPr>
        <w:ind w:left="1440"/>
        <w:jc w:val="left"/>
        <w:rPr>
          <w:rFonts w:cs="Times New Roman"/>
          <w:b w:val="0"/>
          <w:bCs/>
          <w:szCs w:val="24"/>
        </w:rPr>
      </w:pPr>
    </w:p>
    <w:p w14:paraId="4D3BA8B0" w14:textId="77777777" w:rsidR="007F49B6" w:rsidRPr="007F49B6" w:rsidRDefault="007F49B6" w:rsidP="00F73805">
      <w:pPr>
        <w:ind w:left="1440"/>
        <w:jc w:val="left"/>
        <w:rPr>
          <w:rFonts w:cs="Times New Roman"/>
          <w:b w:val="0"/>
          <w:bCs/>
          <w:szCs w:val="24"/>
        </w:rPr>
      </w:pPr>
    </w:p>
    <w:p w14:paraId="04C335F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&lt;RelativeLayout</w:t>
      </w:r>
    </w:p>
    <w:p w14:paraId="4FF9156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android:id="@+id/male"</w:t>
      </w:r>
    </w:p>
    <w:p w14:paraId="21B6C26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android:layout_width="117dp"</w:t>
      </w:r>
    </w:p>
    <w:p w14:paraId="7B4C7C7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android:layout_height="117dp"</w:t>
      </w:r>
    </w:p>
    <w:p w14:paraId="404F26D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android:layout_above="@id/heightlayout"</w:t>
      </w:r>
    </w:p>
    <w:p w14:paraId="3792B31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android:layout_marginLeft="20dp"</w:t>
      </w:r>
    </w:p>
    <w:p w14:paraId="11ED6C2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android:layout_marginEnd="43dp"</w:t>
      </w:r>
    </w:p>
    <w:p w14:paraId="5C5AABC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android:layout_marginRight="20dp"</w:t>
      </w:r>
    </w:p>
    <w:p w14:paraId="1D7C86B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android:layout_marginBottom="7dp"</w:t>
      </w:r>
    </w:p>
    <w:p w14:paraId="4D493F1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android:layout_toStartOf="@id/centerverticalline"</w:t>
      </w:r>
    </w:p>
    <w:p w14:paraId="0E067E6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android:background="@drawable/cardbackgroung"&gt;</w:t>
      </w:r>
    </w:p>
    <w:p w14:paraId="2A2BBA24" w14:textId="77777777" w:rsidR="007F49B6" w:rsidRPr="007F49B6" w:rsidRDefault="007F49B6" w:rsidP="00F73805">
      <w:pPr>
        <w:ind w:left="1440"/>
        <w:jc w:val="left"/>
        <w:rPr>
          <w:rFonts w:cs="Times New Roman"/>
          <w:b w:val="0"/>
          <w:bCs/>
          <w:szCs w:val="24"/>
        </w:rPr>
      </w:pPr>
    </w:p>
    <w:p w14:paraId="6A90BB8F" w14:textId="77777777" w:rsidR="007F49B6" w:rsidRPr="007F49B6" w:rsidRDefault="007F49B6" w:rsidP="00F73805">
      <w:pPr>
        <w:ind w:left="1440"/>
        <w:jc w:val="left"/>
        <w:rPr>
          <w:rFonts w:cs="Times New Roman"/>
          <w:b w:val="0"/>
          <w:bCs/>
          <w:szCs w:val="24"/>
        </w:rPr>
      </w:pPr>
    </w:p>
    <w:p w14:paraId="4D785DE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&lt;ImageView</w:t>
      </w:r>
    </w:p>
    <w:p w14:paraId="1DB7318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android:layout_width="56dp"</w:t>
      </w:r>
    </w:p>
    <w:p w14:paraId="17F49E6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android:layout_height="50dp"</w:t>
      </w:r>
    </w:p>
    <w:p w14:paraId="1E6DA76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android:layout_above="@+id/textmale"</w:t>
      </w:r>
    </w:p>
    <w:p w14:paraId="6FBB763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android:layout_centerInParent="true"</w:t>
      </w:r>
    </w:p>
    <w:p w14:paraId="05B3732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android:layout_marginBottom="20dp"</w:t>
      </w:r>
    </w:p>
    <w:p w14:paraId="5056529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android:src="@drawable/male"&gt;</w:t>
      </w:r>
    </w:p>
    <w:p w14:paraId="1AAB9BD7" w14:textId="77777777" w:rsidR="007F49B6" w:rsidRPr="007F49B6" w:rsidRDefault="007F49B6" w:rsidP="00F73805">
      <w:pPr>
        <w:ind w:left="1440"/>
        <w:jc w:val="left"/>
        <w:rPr>
          <w:rFonts w:cs="Times New Roman"/>
          <w:b w:val="0"/>
          <w:bCs/>
          <w:szCs w:val="24"/>
        </w:rPr>
      </w:pPr>
    </w:p>
    <w:p w14:paraId="44863BE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&lt;/ImageView&gt;</w:t>
      </w:r>
    </w:p>
    <w:p w14:paraId="6CB5F578" w14:textId="77777777" w:rsidR="007F49B6" w:rsidRPr="007F49B6" w:rsidRDefault="007F49B6" w:rsidP="00F73805">
      <w:pPr>
        <w:ind w:left="1440"/>
        <w:jc w:val="left"/>
        <w:rPr>
          <w:rFonts w:cs="Times New Roman"/>
          <w:b w:val="0"/>
          <w:bCs/>
          <w:szCs w:val="24"/>
        </w:rPr>
      </w:pPr>
    </w:p>
    <w:p w14:paraId="1B96FEE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&lt;TextView</w:t>
      </w:r>
    </w:p>
    <w:p w14:paraId="0ABD6C3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android:id="@+id/textmale"</w:t>
      </w:r>
    </w:p>
    <w:p w14:paraId="1FEE19D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android:layout_width="match_parent"</w:t>
      </w:r>
    </w:p>
    <w:p w14:paraId="0C62BB2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android:layout_height="wrap_content"</w:t>
      </w:r>
    </w:p>
    <w:p w14:paraId="42B2A3C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android:layout_alignParentBottom="true"</w:t>
      </w:r>
    </w:p>
    <w:p w14:paraId="5A41F69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android:layout_marginBottom="10dp"</w:t>
      </w:r>
    </w:p>
    <w:p w14:paraId="2F9EBF6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android:text="Male"</w:t>
      </w:r>
    </w:p>
    <w:p w14:paraId="7821882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android:textAlignment="center"</w:t>
      </w:r>
    </w:p>
    <w:p w14:paraId="3970AFF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android:textColor="@color/white"</w:t>
      </w:r>
    </w:p>
    <w:p w14:paraId="331C276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android:textSize="18sp"</w:t>
      </w:r>
    </w:p>
    <w:p w14:paraId="5A20272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android:textStyle="bold"&gt;</w:t>
      </w:r>
    </w:p>
    <w:p w14:paraId="1E8AFEBA" w14:textId="77777777" w:rsidR="007F49B6" w:rsidRPr="007F49B6" w:rsidRDefault="007F49B6" w:rsidP="00F73805">
      <w:pPr>
        <w:ind w:left="1440"/>
        <w:jc w:val="left"/>
        <w:rPr>
          <w:rFonts w:cs="Times New Roman"/>
          <w:b w:val="0"/>
          <w:bCs/>
          <w:szCs w:val="24"/>
        </w:rPr>
      </w:pPr>
    </w:p>
    <w:p w14:paraId="555AED3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&lt;/TextView&gt;</w:t>
      </w:r>
    </w:p>
    <w:p w14:paraId="1C4AB03F" w14:textId="77777777" w:rsidR="007F49B6" w:rsidRPr="007F49B6" w:rsidRDefault="007F49B6" w:rsidP="00F73805">
      <w:pPr>
        <w:ind w:left="1440"/>
        <w:jc w:val="left"/>
        <w:rPr>
          <w:rFonts w:cs="Times New Roman"/>
          <w:b w:val="0"/>
          <w:bCs/>
          <w:szCs w:val="24"/>
        </w:rPr>
      </w:pPr>
    </w:p>
    <w:p w14:paraId="785817E2" w14:textId="77777777" w:rsidR="007F49B6" w:rsidRPr="007F49B6" w:rsidRDefault="007F49B6" w:rsidP="00F73805">
      <w:pPr>
        <w:ind w:left="1440"/>
        <w:jc w:val="left"/>
        <w:rPr>
          <w:rFonts w:cs="Times New Roman"/>
          <w:b w:val="0"/>
          <w:bCs/>
          <w:szCs w:val="24"/>
        </w:rPr>
      </w:pPr>
    </w:p>
    <w:p w14:paraId="66991F6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&lt;/RelativeLayout&gt;</w:t>
      </w:r>
    </w:p>
    <w:p w14:paraId="1B55A3D5" w14:textId="77777777" w:rsidR="007F49B6" w:rsidRPr="007F49B6" w:rsidRDefault="007F49B6" w:rsidP="00F73805">
      <w:pPr>
        <w:ind w:left="1440"/>
        <w:jc w:val="left"/>
        <w:rPr>
          <w:rFonts w:cs="Times New Roman"/>
          <w:b w:val="0"/>
          <w:bCs/>
          <w:szCs w:val="24"/>
        </w:rPr>
      </w:pPr>
    </w:p>
    <w:p w14:paraId="3F7AE2D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&lt;RelativeLayout</w:t>
      </w:r>
    </w:p>
    <w:p w14:paraId="685C4DD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android:id="@+id/female"</w:t>
      </w:r>
    </w:p>
    <w:p w14:paraId="3823B3E9" w14:textId="77777777" w:rsidR="007F49B6" w:rsidRPr="007F49B6" w:rsidRDefault="007F49B6" w:rsidP="00F73805">
      <w:pPr>
        <w:ind w:left="1440"/>
        <w:jc w:val="left"/>
        <w:rPr>
          <w:rFonts w:cs="Times New Roman"/>
          <w:b w:val="0"/>
          <w:bCs/>
          <w:szCs w:val="24"/>
        </w:rPr>
      </w:pPr>
      <w:r w:rsidRPr="007F49B6">
        <w:rPr>
          <w:rFonts w:cs="Times New Roman"/>
          <w:b w:val="0"/>
          <w:bCs/>
          <w:szCs w:val="24"/>
        </w:rPr>
        <w:lastRenderedPageBreak/>
        <w:t xml:space="preserve">        android:layout_width="117dp"</w:t>
      </w:r>
    </w:p>
    <w:p w14:paraId="4CB9B3F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android:layout_height="117dp"</w:t>
      </w:r>
    </w:p>
    <w:p w14:paraId="0B398E5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android:layout_above="@id/heightlayout"</w:t>
      </w:r>
    </w:p>
    <w:p w14:paraId="3A15FB9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android:layout_marginStart="37dp"</w:t>
      </w:r>
    </w:p>
    <w:p w14:paraId="7860B55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android:layout_marginLeft="20dp"</w:t>
      </w:r>
    </w:p>
    <w:p w14:paraId="311A291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android:layout_marginRight="20dp"</w:t>
      </w:r>
    </w:p>
    <w:p w14:paraId="53A6564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android:layout_marginBottom="5dp"</w:t>
      </w:r>
    </w:p>
    <w:p w14:paraId="2F47D6B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android:layout_toEndOf="@id/centerverticalline"</w:t>
      </w:r>
    </w:p>
    <w:p w14:paraId="7205729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android:background="@drawable/cardbackgroung"&gt;</w:t>
      </w:r>
    </w:p>
    <w:p w14:paraId="560AD118" w14:textId="77777777" w:rsidR="007F49B6" w:rsidRPr="007F49B6" w:rsidRDefault="007F49B6" w:rsidP="00F73805">
      <w:pPr>
        <w:ind w:left="1440"/>
        <w:jc w:val="left"/>
        <w:rPr>
          <w:rFonts w:cs="Times New Roman"/>
          <w:b w:val="0"/>
          <w:bCs/>
          <w:szCs w:val="24"/>
        </w:rPr>
      </w:pPr>
    </w:p>
    <w:p w14:paraId="78045A76" w14:textId="77777777" w:rsidR="007F49B6" w:rsidRPr="007F49B6" w:rsidRDefault="007F49B6" w:rsidP="00F73805">
      <w:pPr>
        <w:ind w:left="1440"/>
        <w:jc w:val="left"/>
        <w:rPr>
          <w:rFonts w:cs="Times New Roman"/>
          <w:b w:val="0"/>
          <w:bCs/>
          <w:szCs w:val="24"/>
        </w:rPr>
      </w:pPr>
    </w:p>
    <w:p w14:paraId="5A0F4B6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&lt;ImageView</w:t>
      </w:r>
    </w:p>
    <w:p w14:paraId="17CD06B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android:layout_width="57dp"</w:t>
      </w:r>
    </w:p>
    <w:p w14:paraId="2F88435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android:layout_height="50dp"</w:t>
      </w:r>
    </w:p>
    <w:p w14:paraId="198C7A2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android:layout_above="@+id/textfemale"</w:t>
      </w:r>
    </w:p>
    <w:p w14:paraId="3D364B2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android:layout_centerInParent="true"</w:t>
      </w:r>
    </w:p>
    <w:p w14:paraId="66EE317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android:layout_marginBottom="20dp"</w:t>
      </w:r>
    </w:p>
    <w:p w14:paraId="5AEBBC2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android:src="@drawable/female"&gt;</w:t>
      </w:r>
    </w:p>
    <w:p w14:paraId="209EFB6B" w14:textId="77777777" w:rsidR="007F49B6" w:rsidRPr="007F49B6" w:rsidRDefault="007F49B6" w:rsidP="00F73805">
      <w:pPr>
        <w:ind w:left="1440"/>
        <w:jc w:val="left"/>
        <w:rPr>
          <w:rFonts w:cs="Times New Roman"/>
          <w:b w:val="0"/>
          <w:bCs/>
          <w:szCs w:val="24"/>
        </w:rPr>
      </w:pPr>
    </w:p>
    <w:p w14:paraId="0E1FEF0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&lt;/ImageView&gt;</w:t>
      </w:r>
    </w:p>
    <w:p w14:paraId="7A2160AA" w14:textId="77777777" w:rsidR="007F49B6" w:rsidRPr="007F49B6" w:rsidRDefault="007F49B6" w:rsidP="00F73805">
      <w:pPr>
        <w:ind w:left="1440"/>
        <w:jc w:val="left"/>
        <w:rPr>
          <w:rFonts w:cs="Times New Roman"/>
          <w:b w:val="0"/>
          <w:bCs/>
          <w:szCs w:val="24"/>
        </w:rPr>
      </w:pPr>
    </w:p>
    <w:p w14:paraId="6D864F6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&lt;TextView</w:t>
      </w:r>
    </w:p>
    <w:p w14:paraId="54A0B66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android:id="@+id/textfemale"</w:t>
      </w:r>
    </w:p>
    <w:p w14:paraId="34833A4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android:layout_width="match_parent"</w:t>
      </w:r>
    </w:p>
    <w:p w14:paraId="295EB47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android:layout_height="wrap_content"</w:t>
      </w:r>
    </w:p>
    <w:p w14:paraId="313E25C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android:layout_alignParentBottom="true"</w:t>
      </w:r>
    </w:p>
    <w:p w14:paraId="383D0AE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android:layout_marginBottom="10dp"</w:t>
      </w:r>
    </w:p>
    <w:p w14:paraId="18D738A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android:text="Female"</w:t>
      </w:r>
    </w:p>
    <w:p w14:paraId="13A5FDA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android:textAlignment="center"</w:t>
      </w:r>
    </w:p>
    <w:p w14:paraId="620070A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android:textColor="@color/white"</w:t>
      </w:r>
    </w:p>
    <w:p w14:paraId="45EE2B4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android:textSize="18sp"</w:t>
      </w:r>
    </w:p>
    <w:p w14:paraId="5CFF2B9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android:textStyle="bold"&gt;</w:t>
      </w:r>
    </w:p>
    <w:p w14:paraId="44392AA9" w14:textId="77777777" w:rsidR="007F49B6" w:rsidRPr="007F49B6" w:rsidRDefault="007F49B6" w:rsidP="00F73805">
      <w:pPr>
        <w:ind w:left="1440"/>
        <w:jc w:val="left"/>
        <w:rPr>
          <w:rFonts w:cs="Times New Roman"/>
          <w:b w:val="0"/>
          <w:bCs/>
          <w:szCs w:val="24"/>
        </w:rPr>
      </w:pPr>
    </w:p>
    <w:p w14:paraId="60265C3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&lt;/TextView&gt;</w:t>
      </w:r>
    </w:p>
    <w:p w14:paraId="3AAC0351" w14:textId="77777777" w:rsidR="007F49B6" w:rsidRPr="007F49B6" w:rsidRDefault="007F49B6" w:rsidP="00F73805">
      <w:pPr>
        <w:ind w:left="1440"/>
        <w:jc w:val="left"/>
        <w:rPr>
          <w:rFonts w:cs="Times New Roman"/>
          <w:b w:val="0"/>
          <w:bCs/>
          <w:szCs w:val="24"/>
        </w:rPr>
      </w:pPr>
    </w:p>
    <w:p w14:paraId="74081EC0" w14:textId="77777777" w:rsidR="007F49B6" w:rsidRPr="007F49B6" w:rsidRDefault="007F49B6" w:rsidP="00F73805">
      <w:pPr>
        <w:ind w:left="1440"/>
        <w:jc w:val="left"/>
        <w:rPr>
          <w:rFonts w:cs="Times New Roman"/>
          <w:b w:val="0"/>
          <w:bCs/>
          <w:szCs w:val="24"/>
        </w:rPr>
      </w:pPr>
    </w:p>
    <w:p w14:paraId="7690B44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&lt;/RelativeLayout&gt;</w:t>
      </w:r>
    </w:p>
    <w:p w14:paraId="2860931C" w14:textId="77777777" w:rsidR="007F49B6" w:rsidRPr="007F49B6" w:rsidRDefault="007F49B6" w:rsidP="00F73805">
      <w:pPr>
        <w:ind w:left="1440"/>
        <w:jc w:val="left"/>
        <w:rPr>
          <w:rFonts w:cs="Times New Roman"/>
          <w:b w:val="0"/>
          <w:bCs/>
          <w:szCs w:val="24"/>
        </w:rPr>
      </w:pPr>
    </w:p>
    <w:p w14:paraId="1BF85D2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&lt;RelativeLayout</w:t>
      </w:r>
    </w:p>
    <w:p w14:paraId="2219B18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android:layout_width="match_parent"</w:t>
      </w:r>
    </w:p>
    <w:p w14:paraId="4EBC4928" w14:textId="77777777" w:rsidR="007F49B6" w:rsidRPr="007F49B6" w:rsidRDefault="007F49B6" w:rsidP="00F73805">
      <w:pPr>
        <w:ind w:left="1440"/>
        <w:jc w:val="left"/>
        <w:rPr>
          <w:rFonts w:cs="Times New Roman"/>
          <w:b w:val="0"/>
          <w:bCs/>
          <w:szCs w:val="24"/>
        </w:rPr>
      </w:pPr>
      <w:r w:rsidRPr="007F49B6">
        <w:rPr>
          <w:rFonts w:cs="Times New Roman"/>
          <w:b w:val="0"/>
          <w:bCs/>
          <w:szCs w:val="24"/>
        </w:rPr>
        <w:lastRenderedPageBreak/>
        <w:t xml:space="preserve">        android:layout_height="wrap_content"</w:t>
      </w:r>
    </w:p>
    <w:p w14:paraId="284F577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android:layout_centerVertical="true"</w:t>
      </w:r>
    </w:p>
    <w:p w14:paraId="06DAC16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android:id="@+id/centerhorizontaline" /&gt;</w:t>
      </w:r>
    </w:p>
    <w:p w14:paraId="113A521B" w14:textId="77777777" w:rsidR="007F49B6" w:rsidRPr="007F49B6" w:rsidRDefault="007F49B6" w:rsidP="00F73805">
      <w:pPr>
        <w:ind w:left="1440"/>
        <w:jc w:val="left"/>
        <w:rPr>
          <w:rFonts w:cs="Times New Roman"/>
          <w:b w:val="0"/>
          <w:bCs/>
          <w:szCs w:val="24"/>
        </w:rPr>
      </w:pPr>
    </w:p>
    <w:p w14:paraId="056C867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&lt;RelativeLayout</w:t>
      </w:r>
    </w:p>
    <w:p w14:paraId="2F6E4C1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android:layout_width="wrap_content"</w:t>
      </w:r>
    </w:p>
    <w:p w14:paraId="356A845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android:layout_height="match_parent"</w:t>
      </w:r>
    </w:p>
    <w:p w14:paraId="52640A5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android:layout_centerHorizontal="true"</w:t>
      </w:r>
    </w:p>
    <w:p w14:paraId="62ECCA4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android:id="@+id/centerverticalline" /&gt;</w:t>
      </w:r>
    </w:p>
    <w:p w14:paraId="3118BB25" w14:textId="77777777" w:rsidR="007F49B6" w:rsidRPr="007F49B6" w:rsidRDefault="007F49B6" w:rsidP="00F73805">
      <w:pPr>
        <w:ind w:left="1440"/>
        <w:jc w:val="left"/>
        <w:rPr>
          <w:rFonts w:cs="Times New Roman"/>
          <w:b w:val="0"/>
          <w:bCs/>
          <w:szCs w:val="24"/>
        </w:rPr>
      </w:pPr>
    </w:p>
    <w:p w14:paraId="1CD03A82" w14:textId="77777777" w:rsidR="007F49B6" w:rsidRPr="007F49B6" w:rsidRDefault="007F49B6" w:rsidP="00F73805">
      <w:pPr>
        <w:ind w:left="1440"/>
        <w:jc w:val="left"/>
        <w:rPr>
          <w:rFonts w:cs="Times New Roman"/>
          <w:b w:val="0"/>
          <w:bCs/>
          <w:szCs w:val="24"/>
        </w:rPr>
      </w:pPr>
    </w:p>
    <w:p w14:paraId="7B614C5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&lt;RelativeLayout</w:t>
      </w:r>
    </w:p>
    <w:p w14:paraId="5EB9970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android:id="@+id/weight"</w:t>
      </w:r>
    </w:p>
    <w:p w14:paraId="10E35B5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android:layout_width="150dp"</w:t>
      </w:r>
    </w:p>
    <w:p w14:paraId="7D338E6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android:layout_height="150dp"</w:t>
      </w:r>
    </w:p>
    <w:p w14:paraId="3DEB5DB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android:layout_below="@+id/heightlayout"</w:t>
      </w:r>
    </w:p>
    <w:p w14:paraId="0977DE6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android:layout_marginLeft="20dp"</w:t>
      </w:r>
    </w:p>
    <w:p w14:paraId="569CA90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android:layout_marginTop="31dp"</w:t>
      </w:r>
    </w:p>
    <w:p w14:paraId="530C680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android:layout_marginEnd="23dp"</w:t>
      </w:r>
    </w:p>
    <w:p w14:paraId="1E0088A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android:layout_marginRight="20dp"</w:t>
      </w:r>
    </w:p>
    <w:p w14:paraId="15871E8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android:layout_marginBottom="20dp"</w:t>
      </w:r>
    </w:p>
    <w:p w14:paraId="7BABBD5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android:layout_toStartOf="@+id/centerverticalline"</w:t>
      </w:r>
    </w:p>
    <w:p w14:paraId="068AD22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android:background="@drawable/cardbackgroung"&gt;</w:t>
      </w:r>
    </w:p>
    <w:p w14:paraId="16ADC4AB" w14:textId="77777777" w:rsidR="007F49B6" w:rsidRPr="007F49B6" w:rsidRDefault="007F49B6" w:rsidP="00F73805">
      <w:pPr>
        <w:ind w:left="1440"/>
        <w:jc w:val="left"/>
        <w:rPr>
          <w:rFonts w:cs="Times New Roman"/>
          <w:b w:val="0"/>
          <w:bCs/>
          <w:szCs w:val="24"/>
        </w:rPr>
      </w:pPr>
    </w:p>
    <w:p w14:paraId="235E9011" w14:textId="77777777" w:rsidR="007F49B6" w:rsidRPr="007F49B6" w:rsidRDefault="007F49B6" w:rsidP="00F73805">
      <w:pPr>
        <w:ind w:left="1440"/>
        <w:jc w:val="left"/>
        <w:rPr>
          <w:rFonts w:cs="Times New Roman"/>
          <w:b w:val="0"/>
          <w:bCs/>
          <w:szCs w:val="24"/>
        </w:rPr>
      </w:pPr>
    </w:p>
    <w:p w14:paraId="7DC99BA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&lt;TextView</w:t>
      </w:r>
    </w:p>
    <w:p w14:paraId="3A64B6A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android:id="@+id/textweight"</w:t>
      </w:r>
    </w:p>
    <w:p w14:paraId="44BFD0A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android:layout_width="match_parent"</w:t>
      </w:r>
    </w:p>
    <w:p w14:paraId="0DB4620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android:layout_height="wrap_content"</w:t>
      </w:r>
    </w:p>
    <w:p w14:paraId="5C2235D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android:layout_marginTop="15dp"</w:t>
      </w:r>
    </w:p>
    <w:p w14:paraId="2779080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android:fontFamily="@font/chivo"</w:t>
      </w:r>
    </w:p>
    <w:p w14:paraId="6936870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android:text="Weight"</w:t>
      </w:r>
    </w:p>
    <w:p w14:paraId="6BE6189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android:textAlignment="center"</w:t>
      </w:r>
    </w:p>
    <w:p w14:paraId="754B246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android:textColor="@color/white"</w:t>
      </w:r>
    </w:p>
    <w:p w14:paraId="5EC0C73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android:textSize="18sp"</w:t>
      </w:r>
    </w:p>
    <w:p w14:paraId="24A707D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android:textStyle="bold"&gt;</w:t>
      </w:r>
    </w:p>
    <w:p w14:paraId="36E540F7" w14:textId="77777777" w:rsidR="007F49B6" w:rsidRPr="007F49B6" w:rsidRDefault="007F49B6" w:rsidP="00F73805">
      <w:pPr>
        <w:ind w:left="1440"/>
        <w:jc w:val="left"/>
        <w:rPr>
          <w:rFonts w:cs="Times New Roman"/>
          <w:b w:val="0"/>
          <w:bCs/>
          <w:szCs w:val="24"/>
        </w:rPr>
      </w:pPr>
    </w:p>
    <w:p w14:paraId="13FA067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&lt;/TextView&gt;</w:t>
      </w:r>
    </w:p>
    <w:p w14:paraId="79D7E38A" w14:textId="77777777" w:rsidR="007F49B6" w:rsidRPr="007F49B6" w:rsidRDefault="007F49B6" w:rsidP="00F73805">
      <w:pPr>
        <w:ind w:left="1440"/>
        <w:jc w:val="left"/>
        <w:rPr>
          <w:rFonts w:cs="Times New Roman"/>
          <w:b w:val="0"/>
          <w:bCs/>
          <w:szCs w:val="24"/>
        </w:rPr>
      </w:pPr>
    </w:p>
    <w:p w14:paraId="6A41282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&lt;TextView</w:t>
      </w:r>
    </w:p>
    <w:p w14:paraId="60AF6113" w14:textId="77777777" w:rsidR="007F49B6" w:rsidRPr="007F49B6" w:rsidRDefault="007F49B6" w:rsidP="00F73805">
      <w:pPr>
        <w:ind w:left="1440"/>
        <w:jc w:val="left"/>
        <w:rPr>
          <w:rFonts w:cs="Times New Roman"/>
          <w:b w:val="0"/>
          <w:bCs/>
          <w:szCs w:val="24"/>
        </w:rPr>
      </w:pPr>
      <w:r w:rsidRPr="007F49B6">
        <w:rPr>
          <w:rFonts w:cs="Times New Roman"/>
          <w:b w:val="0"/>
          <w:bCs/>
          <w:szCs w:val="24"/>
        </w:rPr>
        <w:lastRenderedPageBreak/>
        <w:t xml:space="preserve">            android:id="@+id/currentweight"</w:t>
      </w:r>
    </w:p>
    <w:p w14:paraId="432BF31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android:layout_width="match_parent"</w:t>
      </w:r>
    </w:p>
    <w:p w14:paraId="081A77E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android:layout_height="wrap_content"</w:t>
      </w:r>
    </w:p>
    <w:p w14:paraId="7A75AC2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android:layout_centerInParent="true"</w:t>
      </w:r>
    </w:p>
    <w:p w14:paraId="0F59737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android:text="55"</w:t>
      </w:r>
    </w:p>
    <w:p w14:paraId="75AE567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android:textAlignment="center"</w:t>
      </w:r>
    </w:p>
    <w:p w14:paraId="3C39129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android:textColor="@color/white"</w:t>
      </w:r>
    </w:p>
    <w:p w14:paraId="748A02A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android:textSize="30sp"</w:t>
      </w:r>
    </w:p>
    <w:p w14:paraId="6D942FB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android:textStyle="bold"&gt;</w:t>
      </w:r>
    </w:p>
    <w:p w14:paraId="68F81756" w14:textId="77777777" w:rsidR="007F49B6" w:rsidRPr="007F49B6" w:rsidRDefault="007F49B6" w:rsidP="00F73805">
      <w:pPr>
        <w:ind w:left="1440"/>
        <w:jc w:val="left"/>
        <w:rPr>
          <w:rFonts w:cs="Times New Roman"/>
          <w:b w:val="0"/>
          <w:bCs/>
          <w:szCs w:val="24"/>
        </w:rPr>
      </w:pPr>
    </w:p>
    <w:p w14:paraId="10A4289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&lt;/TextView&gt;</w:t>
      </w:r>
    </w:p>
    <w:p w14:paraId="04B512DA" w14:textId="77777777" w:rsidR="007F49B6" w:rsidRPr="007F49B6" w:rsidRDefault="007F49B6" w:rsidP="00F73805">
      <w:pPr>
        <w:ind w:left="1440"/>
        <w:jc w:val="left"/>
        <w:rPr>
          <w:rFonts w:cs="Times New Roman"/>
          <w:b w:val="0"/>
          <w:bCs/>
          <w:szCs w:val="24"/>
        </w:rPr>
      </w:pPr>
    </w:p>
    <w:p w14:paraId="31A0F64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&lt;RelativeLayout</w:t>
      </w:r>
    </w:p>
    <w:p w14:paraId="0716089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android:layout_width="wrap_content"</w:t>
      </w:r>
    </w:p>
    <w:p w14:paraId="7355800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android:layout_height="wrap_content"</w:t>
      </w:r>
    </w:p>
    <w:p w14:paraId="321D2BD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android:layout_alignParentBottom="true"</w:t>
      </w:r>
    </w:p>
    <w:p w14:paraId="2428946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android:layout_marginStart="20dp"</w:t>
      </w:r>
    </w:p>
    <w:p w14:paraId="43D2FCF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android:layout_marginBottom="10dp"</w:t>
      </w:r>
    </w:p>
    <w:p w14:paraId="103EF0F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android:background="@drawable/plusminus"&gt;</w:t>
      </w:r>
    </w:p>
    <w:p w14:paraId="59ADE7ED" w14:textId="77777777" w:rsidR="007F49B6" w:rsidRPr="007F49B6" w:rsidRDefault="007F49B6" w:rsidP="00F73805">
      <w:pPr>
        <w:ind w:left="1440"/>
        <w:jc w:val="left"/>
        <w:rPr>
          <w:rFonts w:cs="Times New Roman"/>
          <w:b w:val="0"/>
          <w:bCs/>
          <w:szCs w:val="24"/>
        </w:rPr>
      </w:pPr>
    </w:p>
    <w:p w14:paraId="7FA74689" w14:textId="77777777" w:rsidR="007F49B6" w:rsidRPr="007F49B6" w:rsidRDefault="007F49B6" w:rsidP="00F73805">
      <w:pPr>
        <w:ind w:left="1440"/>
        <w:jc w:val="left"/>
        <w:rPr>
          <w:rFonts w:cs="Times New Roman"/>
          <w:b w:val="0"/>
          <w:bCs/>
          <w:szCs w:val="24"/>
        </w:rPr>
      </w:pPr>
    </w:p>
    <w:p w14:paraId="4F49F4F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&lt;ImageView</w:t>
      </w:r>
    </w:p>
    <w:p w14:paraId="6348C4F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android:id="@+id/decrementweight"</w:t>
      </w:r>
    </w:p>
    <w:p w14:paraId="79B8E18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android:layout_width="30dp"</w:t>
      </w:r>
    </w:p>
    <w:p w14:paraId="44B1529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android:layout_height="30dp"</w:t>
      </w:r>
    </w:p>
    <w:p w14:paraId="61BAFEA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android:src="@drawable/minus"&gt;</w:t>
      </w:r>
    </w:p>
    <w:p w14:paraId="5DC8B159" w14:textId="77777777" w:rsidR="007F49B6" w:rsidRPr="007F49B6" w:rsidRDefault="007F49B6" w:rsidP="00F73805">
      <w:pPr>
        <w:ind w:left="1440"/>
        <w:jc w:val="left"/>
        <w:rPr>
          <w:rFonts w:cs="Times New Roman"/>
          <w:b w:val="0"/>
          <w:bCs/>
          <w:szCs w:val="24"/>
        </w:rPr>
      </w:pPr>
    </w:p>
    <w:p w14:paraId="77488B4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&lt;/ImageView&gt;</w:t>
      </w:r>
    </w:p>
    <w:p w14:paraId="35133A58" w14:textId="77777777" w:rsidR="007F49B6" w:rsidRPr="007F49B6" w:rsidRDefault="007F49B6" w:rsidP="00F73805">
      <w:pPr>
        <w:ind w:left="1440"/>
        <w:jc w:val="left"/>
        <w:rPr>
          <w:rFonts w:cs="Times New Roman"/>
          <w:b w:val="0"/>
          <w:bCs/>
          <w:szCs w:val="24"/>
        </w:rPr>
      </w:pPr>
    </w:p>
    <w:p w14:paraId="3DB2140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&lt;/RelativeLayout&gt;</w:t>
      </w:r>
    </w:p>
    <w:p w14:paraId="73B6B351" w14:textId="77777777" w:rsidR="007F49B6" w:rsidRPr="007F49B6" w:rsidRDefault="007F49B6" w:rsidP="00F73805">
      <w:pPr>
        <w:ind w:left="1440"/>
        <w:jc w:val="left"/>
        <w:rPr>
          <w:rFonts w:cs="Times New Roman"/>
          <w:b w:val="0"/>
          <w:bCs/>
          <w:szCs w:val="24"/>
        </w:rPr>
      </w:pPr>
    </w:p>
    <w:p w14:paraId="430A30C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&lt;RelativeLayout</w:t>
      </w:r>
    </w:p>
    <w:p w14:paraId="78FDE9A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android:layout_width="wrap_content"</w:t>
      </w:r>
    </w:p>
    <w:p w14:paraId="3FF8AD3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android:layout_height="wrap_content"</w:t>
      </w:r>
    </w:p>
    <w:p w14:paraId="4218F34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android:layout_alignParentEnd="true"</w:t>
      </w:r>
    </w:p>
    <w:p w14:paraId="52392F9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android:layout_alignParentBottom="true"</w:t>
      </w:r>
    </w:p>
    <w:p w14:paraId="76E3EDC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android:layout_marginEnd="20dp"</w:t>
      </w:r>
    </w:p>
    <w:p w14:paraId="2124D18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android:layout_marginBottom="10dp"</w:t>
      </w:r>
    </w:p>
    <w:p w14:paraId="1C877F7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android:background="@drawable/plusminus"&gt;</w:t>
      </w:r>
    </w:p>
    <w:p w14:paraId="1531B407" w14:textId="77777777" w:rsidR="007F49B6" w:rsidRPr="007F49B6" w:rsidRDefault="007F49B6" w:rsidP="00F73805">
      <w:pPr>
        <w:ind w:left="1440"/>
        <w:jc w:val="left"/>
        <w:rPr>
          <w:rFonts w:cs="Times New Roman"/>
          <w:b w:val="0"/>
          <w:bCs/>
          <w:szCs w:val="24"/>
        </w:rPr>
      </w:pPr>
    </w:p>
    <w:p w14:paraId="2ED42212" w14:textId="77777777" w:rsidR="007F49B6" w:rsidRPr="007F49B6" w:rsidRDefault="007F49B6" w:rsidP="00F73805">
      <w:pPr>
        <w:ind w:left="1440"/>
        <w:jc w:val="left"/>
        <w:rPr>
          <w:rFonts w:cs="Times New Roman"/>
          <w:b w:val="0"/>
          <w:bCs/>
          <w:szCs w:val="24"/>
        </w:rPr>
      </w:pPr>
    </w:p>
    <w:p w14:paraId="1B2BE8D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&lt;ImageView</w:t>
      </w:r>
    </w:p>
    <w:p w14:paraId="7E90C4A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android:id="@+id/incrementweight"</w:t>
      </w:r>
    </w:p>
    <w:p w14:paraId="12D4B26E" w14:textId="77777777" w:rsidR="007F49B6" w:rsidRPr="007F49B6" w:rsidRDefault="007F49B6" w:rsidP="00F73805">
      <w:pPr>
        <w:ind w:left="1440"/>
        <w:jc w:val="left"/>
        <w:rPr>
          <w:rFonts w:cs="Times New Roman"/>
          <w:b w:val="0"/>
          <w:bCs/>
          <w:szCs w:val="24"/>
        </w:rPr>
      </w:pPr>
      <w:r w:rsidRPr="007F49B6">
        <w:rPr>
          <w:rFonts w:cs="Times New Roman"/>
          <w:b w:val="0"/>
          <w:bCs/>
          <w:szCs w:val="24"/>
        </w:rPr>
        <w:lastRenderedPageBreak/>
        <w:t xml:space="preserve">                android:layout_width="30dp"</w:t>
      </w:r>
    </w:p>
    <w:p w14:paraId="04CDDA5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android:layout_height="30dp"</w:t>
      </w:r>
    </w:p>
    <w:p w14:paraId="683DEDC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android:src="@drawable/add"&gt;</w:t>
      </w:r>
    </w:p>
    <w:p w14:paraId="2AD8EC80" w14:textId="77777777" w:rsidR="007F49B6" w:rsidRPr="007F49B6" w:rsidRDefault="007F49B6" w:rsidP="00F73805">
      <w:pPr>
        <w:ind w:left="1440"/>
        <w:jc w:val="left"/>
        <w:rPr>
          <w:rFonts w:cs="Times New Roman"/>
          <w:b w:val="0"/>
          <w:bCs/>
          <w:szCs w:val="24"/>
        </w:rPr>
      </w:pPr>
    </w:p>
    <w:p w14:paraId="5EF5BD3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&lt;/ImageView&gt;</w:t>
      </w:r>
    </w:p>
    <w:p w14:paraId="1468FB91" w14:textId="77777777" w:rsidR="007F49B6" w:rsidRPr="007F49B6" w:rsidRDefault="007F49B6" w:rsidP="00F73805">
      <w:pPr>
        <w:ind w:left="1440"/>
        <w:jc w:val="left"/>
        <w:rPr>
          <w:rFonts w:cs="Times New Roman"/>
          <w:b w:val="0"/>
          <w:bCs/>
          <w:szCs w:val="24"/>
        </w:rPr>
      </w:pPr>
    </w:p>
    <w:p w14:paraId="1A87A49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&lt;/RelativeLayout&gt;</w:t>
      </w:r>
    </w:p>
    <w:p w14:paraId="60C14609" w14:textId="77777777" w:rsidR="007F49B6" w:rsidRPr="007F49B6" w:rsidRDefault="007F49B6" w:rsidP="00F73805">
      <w:pPr>
        <w:ind w:left="1440"/>
        <w:jc w:val="left"/>
        <w:rPr>
          <w:rFonts w:cs="Times New Roman"/>
          <w:b w:val="0"/>
          <w:bCs/>
          <w:szCs w:val="24"/>
        </w:rPr>
      </w:pPr>
    </w:p>
    <w:p w14:paraId="71A8AEAB" w14:textId="77777777" w:rsidR="007F49B6" w:rsidRPr="007F49B6" w:rsidRDefault="007F49B6" w:rsidP="00F73805">
      <w:pPr>
        <w:ind w:left="1440"/>
        <w:jc w:val="left"/>
        <w:rPr>
          <w:rFonts w:cs="Times New Roman"/>
          <w:b w:val="0"/>
          <w:bCs/>
          <w:szCs w:val="24"/>
        </w:rPr>
      </w:pPr>
    </w:p>
    <w:p w14:paraId="6F41C96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&lt;/RelativeLayout&gt;</w:t>
      </w:r>
    </w:p>
    <w:p w14:paraId="49D99625" w14:textId="77777777" w:rsidR="007F49B6" w:rsidRPr="007F49B6" w:rsidRDefault="007F49B6" w:rsidP="00F73805">
      <w:pPr>
        <w:ind w:left="1440"/>
        <w:jc w:val="left"/>
        <w:rPr>
          <w:rFonts w:cs="Times New Roman"/>
          <w:b w:val="0"/>
          <w:bCs/>
          <w:szCs w:val="24"/>
        </w:rPr>
      </w:pPr>
    </w:p>
    <w:p w14:paraId="3B61D5CB" w14:textId="77777777" w:rsidR="007F49B6" w:rsidRPr="007F49B6" w:rsidRDefault="007F49B6" w:rsidP="00F73805">
      <w:pPr>
        <w:ind w:left="1440"/>
        <w:jc w:val="left"/>
        <w:rPr>
          <w:rFonts w:cs="Times New Roman"/>
          <w:b w:val="0"/>
          <w:bCs/>
          <w:szCs w:val="24"/>
        </w:rPr>
      </w:pPr>
    </w:p>
    <w:p w14:paraId="3353AA1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&lt;RelativeLayout</w:t>
      </w:r>
    </w:p>
    <w:p w14:paraId="2BB1B41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android:id="@+id/age"</w:t>
      </w:r>
    </w:p>
    <w:p w14:paraId="5B56878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android:layout_width="150dp"</w:t>
      </w:r>
    </w:p>
    <w:p w14:paraId="2199661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android:layout_height="150dp"</w:t>
      </w:r>
    </w:p>
    <w:p w14:paraId="14ED338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android:layout_below="@+id/heightlayout"</w:t>
      </w:r>
    </w:p>
    <w:p w14:paraId="6ADD9E7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android:layout_marginStart="8dp"</w:t>
      </w:r>
    </w:p>
    <w:p w14:paraId="5315742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android:layout_marginLeft="20dp"</w:t>
      </w:r>
    </w:p>
    <w:p w14:paraId="7915E11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android:layout_marginTop="30dp"</w:t>
      </w:r>
    </w:p>
    <w:p w14:paraId="5769494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android:layout_marginRight="20dp"</w:t>
      </w:r>
    </w:p>
    <w:p w14:paraId="7D2C466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android:layout_marginBottom="20dp"</w:t>
      </w:r>
    </w:p>
    <w:p w14:paraId="2696176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android:layout_toEndOf="@+id/centerverticalline"</w:t>
      </w:r>
    </w:p>
    <w:p w14:paraId="670C2AD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android:background="@drawable/cardbackgroung"&gt;</w:t>
      </w:r>
    </w:p>
    <w:p w14:paraId="58D59B28" w14:textId="77777777" w:rsidR="007F49B6" w:rsidRPr="007F49B6" w:rsidRDefault="007F49B6" w:rsidP="00F73805">
      <w:pPr>
        <w:ind w:left="1440"/>
        <w:jc w:val="left"/>
        <w:rPr>
          <w:rFonts w:cs="Times New Roman"/>
          <w:b w:val="0"/>
          <w:bCs/>
          <w:szCs w:val="24"/>
        </w:rPr>
      </w:pPr>
    </w:p>
    <w:p w14:paraId="15AE27D3" w14:textId="77777777" w:rsidR="007F49B6" w:rsidRPr="007F49B6" w:rsidRDefault="007F49B6" w:rsidP="00F73805">
      <w:pPr>
        <w:ind w:left="1440"/>
        <w:jc w:val="left"/>
        <w:rPr>
          <w:rFonts w:cs="Times New Roman"/>
          <w:b w:val="0"/>
          <w:bCs/>
          <w:szCs w:val="24"/>
        </w:rPr>
      </w:pPr>
    </w:p>
    <w:p w14:paraId="553A786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&lt;TextView</w:t>
      </w:r>
    </w:p>
    <w:p w14:paraId="3F2A14C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android:id="@+id/textage"</w:t>
      </w:r>
    </w:p>
    <w:p w14:paraId="4C6D19A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android:layout_width="match_parent"</w:t>
      </w:r>
    </w:p>
    <w:p w14:paraId="107EB87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android:layout_height="wrap_content"</w:t>
      </w:r>
    </w:p>
    <w:p w14:paraId="6877BD6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android:layout_marginTop="15dp"</w:t>
      </w:r>
    </w:p>
    <w:p w14:paraId="54A9917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android:fontFamily="@font/chivo"</w:t>
      </w:r>
    </w:p>
    <w:p w14:paraId="083DC6B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android:text="Age"</w:t>
      </w:r>
    </w:p>
    <w:p w14:paraId="44FE11F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android:textAlignment="center"</w:t>
      </w:r>
    </w:p>
    <w:p w14:paraId="6203C0E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android:textColor="@color/white"</w:t>
      </w:r>
    </w:p>
    <w:p w14:paraId="450CB3D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android:textSize="18sp"</w:t>
      </w:r>
    </w:p>
    <w:p w14:paraId="135C08F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android:textStyle="bold"&gt;</w:t>
      </w:r>
    </w:p>
    <w:p w14:paraId="4CD18922" w14:textId="77777777" w:rsidR="007F49B6" w:rsidRPr="007F49B6" w:rsidRDefault="007F49B6" w:rsidP="00F73805">
      <w:pPr>
        <w:ind w:left="1440"/>
        <w:jc w:val="left"/>
        <w:rPr>
          <w:rFonts w:cs="Times New Roman"/>
          <w:b w:val="0"/>
          <w:bCs/>
          <w:szCs w:val="24"/>
        </w:rPr>
      </w:pPr>
    </w:p>
    <w:p w14:paraId="1D86B22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&lt;/TextView&gt;</w:t>
      </w:r>
    </w:p>
    <w:p w14:paraId="536E0D23" w14:textId="77777777" w:rsidR="007F49B6" w:rsidRPr="007F49B6" w:rsidRDefault="007F49B6" w:rsidP="00F73805">
      <w:pPr>
        <w:ind w:left="1440"/>
        <w:jc w:val="left"/>
        <w:rPr>
          <w:rFonts w:cs="Times New Roman"/>
          <w:b w:val="0"/>
          <w:bCs/>
          <w:szCs w:val="24"/>
        </w:rPr>
      </w:pPr>
    </w:p>
    <w:p w14:paraId="3FFAD8A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&lt;TextView</w:t>
      </w:r>
    </w:p>
    <w:p w14:paraId="155719F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android:id="@+id/currentage"</w:t>
      </w:r>
    </w:p>
    <w:p w14:paraId="498C36F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android:layout_width="match_parent"</w:t>
      </w:r>
    </w:p>
    <w:p w14:paraId="232606A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android:layout_height="wrap_content"</w:t>
      </w:r>
    </w:p>
    <w:p w14:paraId="04D971B0" w14:textId="77777777" w:rsidR="007F49B6" w:rsidRPr="007F49B6" w:rsidRDefault="007F49B6" w:rsidP="00F73805">
      <w:pPr>
        <w:ind w:left="1440"/>
        <w:jc w:val="left"/>
        <w:rPr>
          <w:rFonts w:cs="Times New Roman"/>
          <w:b w:val="0"/>
          <w:bCs/>
          <w:szCs w:val="24"/>
        </w:rPr>
      </w:pPr>
      <w:r w:rsidRPr="007F49B6">
        <w:rPr>
          <w:rFonts w:cs="Times New Roman"/>
          <w:b w:val="0"/>
          <w:bCs/>
          <w:szCs w:val="24"/>
        </w:rPr>
        <w:lastRenderedPageBreak/>
        <w:t xml:space="preserve">            android:layout_centerInParent="true"</w:t>
      </w:r>
    </w:p>
    <w:p w14:paraId="24EB119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android:text="20"</w:t>
      </w:r>
    </w:p>
    <w:p w14:paraId="690E2DC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android:textAlignment="center"</w:t>
      </w:r>
    </w:p>
    <w:p w14:paraId="5FFF5BB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android:textColor="@color/white"</w:t>
      </w:r>
    </w:p>
    <w:p w14:paraId="626FA58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android:textSize="30sp"</w:t>
      </w:r>
    </w:p>
    <w:p w14:paraId="702DD82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android:textStyle="bold"&gt;</w:t>
      </w:r>
    </w:p>
    <w:p w14:paraId="29CB0FAA" w14:textId="77777777" w:rsidR="007F49B6" w:rsidRPr="007F49B6" w:rsidRDefault="007F49B6" w:rsidP="00F73805">
      <w:pPr>
        <w:ind w:left="1440"/>
        <w:jc w:val="left"/>
        <w:rPr>
          <w:rFonts w:cs="Times New Roman"/>
          <w:b w:val="0"/>
          <w:bCs/>
          <w:szCs w:val="24"/>
        </w:rPr>
      </w:pPr>
    </w:p>
    <w:p w14:paraId="6E24B40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&lt;/TextView&gt;</w:t>
      </w:r>
    </w:p>
    <w:p w14:paraId="111ACD54" w14:textId="77777777" w:rsidR="007F49B6" w:rsidRPr="007F49B6" w:rsidRDefault="007F49B6" w:rsidP="00F73805">
      <w:pPr>
        <w:ind w:left="1440"/>
        <w:jc w:val="left"/>
        <w:rPr>
          <w:rFonts w:cs="Times New Roman"/>
          <w:b w:val="0"/>
          <w:bCs/>
          <w:szCs w:val="24"/>
        </w:rPr>
      </w:pPr>
    </w:p>
    <w:p w14:paraId="4C43DB4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&lt;RelativeLayout</w:t>
      </w:r>
    </w:p>
    <w:p w14:paraId="623FB20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android:layout_width="wrap_content"</w:t>
      </w:r>
    </w:p>
    <w:p w14:paraId="409E30E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android:layout_height="wrap_content"</w:t>
      </w:r>
    </w:p>
    <w:p w14:paraId="0FC5FC4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android:layout_alignParentBottom="true"</w:t>
      </w:r>
    </w:p>
    <w:p w14:paraId="396B459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android:layout_marginStart="20dp"</w:t>
      </w:r>
    </w:p>
    <w:p w14:paraId="635AAFD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android:layout_marginBottom="10dp"</w:t>
      </w:r>
    </w:p>
    <w:p w14:paraId="2918A51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android:background="@drawable/plusminus"&gt;</w:t>
      </w:r>
    </w:p>
    <w:p w14:paraId="31826954" w14:textId="77777777" w:rsidR="007F49B6" w:rsidRPr="007F49B6" w:rsidRDefault="007F49B6" w:rsidP="00F73805">
      <w:pPr>
        <w:ind w:left="1440"/>
        <w:jc w:val="left"/>
        <w:rPr>
          <w:rFonts w:cs="Times New Roman"/>
          <w:b w:val="0"/>
          <w:bCs/>
          <w:szCs w:val="24"/>
        </w:rPr>
      </w:pPr>
    </w:p>
    <w:p w14:paraId="730F8CA9" w14:textId="77777777" w:rsidR="007F49B6" w:rsidRPr="007F49B6" w:rsidRDefault="007F49B6" w:rsidP="00F73805">
      <w:pPr>
        <w:ind w:left="1440"/>
        <w:jc w:val="left"/>
        <w:rPr>
          <w:rFonts w:cs="Times New Roman"/>
          <w:b w:val="0"/>
          <w:bCs/>
          <w:szCs w:val="24"/>
        </w:rPr>
      </w:pPr>
    </w:p>
    <w:p w14:paraId="369424B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&lt;ImageView</w:t>
      </w:r>
    </w:p>
    <w:p w14:paraId="6C52052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android:id="@+id/decrementage"</w:t>
      </w:r>
    </w:p>
    <w:p w14:paraId="219CA69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android:layout_width="30dp"</w:t>
      </w:r>
    </w:p>
    <w:p w14:paraId="11B0181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android:layout_height="30dp"</w:t>
      </w:r>
    </w:p>
    <w:p w14:paraId="2B9A1D4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android:src="@drawable/minus"&gt;</w:t>
      </w:r>
    </w:p>
    <w:p w14:paraId="5260FEBC" w14:textId="77777777" w:rsidR="007F49B6" w:rsidRPr="007F49B6" w:rsidRDefault="007F49B6" w:rsidP="00F73805">
      <w:pPr>
        <w:ind w:left="1440"/>
        <w:jc w:val="left"/>
        <w:rPr>
          <w:rFonts w:cs="Times New Roman"/>
          <w:b w:val="0"/>
          <w:bCs/>
          <w:szCs w:val="24"/>
        </w:rPr>
      </w:pPr>
    </w:p>
    <w:p w14:paraId="6E194E0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&lt;/ImageView&gt;</w:t>
      </w:r>
    </w:p>
    <w:p w14:paraId="5BD28927" w14:textId="77777777" w:rsidR="007F49B6" w:rsidRPr="007F49B6" w:rsidRDefault="007F49B6" w:rsidP="00F73805">
      <w:pPr>
        <w:ind w:left="1440"/>
        <w:jc w:val="left"/>
        <w:rPr>
          <w:rFonts w:cs="Times New Roman"/>
          <w:b w:val="0"/>
          <w:bCs/>
          <w:szCs w:val="24"/>
        </w:rPr>
      </w:pPr>
    </w:p>
    <w:p w14:paraId="36E482B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&lt;/RelativeLayout&gt;</w:t>
      </w:r>
    </w:p>
    <w:p w14:paraId="7776C538" w14:textId="77777777" w:rsidR="007F49B6" w:rsidRPr="007F49B6" w:rsidRDefault="007F49B6" w:rsidP="00F73805">
      <w:pPr>
        <w:ind w:left="1440"/>
        <w:jc w:val="left"/>
        <w:rPr>
          <w:rFonts w:cs="Times New Roman"/>
          <w:b w:val="0"/>
          <w:bCs/>
          <w:szCs w:val="24"/>
        </w:rPr>
      </w:pPr>
    </w:p>
    <w:p w14:paraId="2278FE6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&lt;RelativeLayout</w:t>
      </w:r>
    </w:p>
    <w:p w14:paraId="16C3FE5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android:layout_width="wrap_content"</w:t>
      </w:r>
    </w:p>
    <w:p w14:paraId="780162C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android:layout_height="wrap_content"</w:t>
      </w:r>
    </w:p>
    <w:p w14:paraId="6836C92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android:layout_alignParentEnd="true"</w:t>
      </w:r>
    </w:p>
    <w:p w14:paraId="18CFAFD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android:layout_alignParentBottom="true"</w:t>
      </w:r>
    </w:p>
    <w:p w14:paraId="7298A5D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android:layout_marginEnd="20dp"</w:t>
      </w:r>
    </w:p>
    <w:p w14:paraId="651E01F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android:layout_marginBottom="10dp"</w:t>
      </w:r>
    </w:p>
    <w:p w14:paraId="4B3D4B4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android:background="@drawable/plusminus"&gt;</w:t>
      </w:r>
    </w:p>
    <w:p w14:paraId="097CA1C8" w14:textId="77777777" w:rsidR="007F49B6" w:rsidRPr="007F49B6" w:rsidRDefault="007F49B6" w:rsidP="00F73805">
      <w:pPr>
        <w:ind w:left="1440"/>
        <w:jc w:val="left"/>
        <w:rPr>
          <w:rFonts w:cs="Times New Roman"/>
          <w:b w:val="0"/>
          <w:bCs/>
          <w:szCs w:val="24"/>
        </w:rPr>
      </w:pPr>
    </w:p>
    <w:p w14:paraId="0D572CBB" w14:textId="77777777" w:rsidR="007F49B6" w:rsidRPr="007F49B6" w:rsidRDefault="007F49B6" w:rsidP="00F73805">
      <w:pPr>
        <w:ind w:left="1440"/>
        <w:jc w:val="left"/>
        <w:rPr>
          <w:rFonts w:cs="Times New Roman"/>
          <w:b w:val="0"/>
          <w:bCs/>
          <w:szCs w:val="24"/>
        </w:rPr>
      </w:pPr>
    </w:p>
    <w:p w14:paraId="645BC8D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&lt;ImageView</w:t>
      </w:r>
    </w:p>
    <w:p w14:paraId="3033CD5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android:id="@+id/incrementage"</w:t>
      </w:r>
    </w:p>
    <w:p w14:paraId="4E58A2F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android:layout_width="30dp"</w:t>
      </w:r>
    </w:p>
    <w:p w14:paraId="3971F32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android:layout_height="30dp"</w:t>
      </w:r>
    </w:p>
    <w:p w14:paraId="638A8CFD" w14:textId="77777777" w:rsidR="007F49B6" w:rsidRPr="007F49B6" w:rsidRDefault="007F49B6" w:rsidP="00F73805">
      <w:pPr>
        <w:ind w:left="1440"/>
        <w:jc w:val="left"/>
        <w:rPr>
          <w:rFonts w:cs="Times New Roman"/>
          <w:b w:val="0"/>
          <w:bCs/>
          <w:szCs w:val="24"/>
        </w:rPr>
      </w:pPr>
      <w:r w:rsidRPr="007F49B6">
        <w:rPr>
          <w:rFonts w:cs="Times New Roman"/>
          <w:b w:val="0"/>
          <w:bCs/>
          <w:szCs w:val="24"/>
        </w:rPr>
        <w:lastRenderedPageBreak/>
        <w:t xml:space="preserve">                android:src="@drawable/add"&gt;</w:t>
      </w:r>
    </w:p>
    <w:p w14:paraId="554FB3FB" w14:textId="77777777" w:rsidR="007F49B6" w:rsidRPr="007F49B6" w:rsidRDefault="007F49B6" w:rsidP="00F73805">
      <w:pPr>
        <w:ind w:left="1440"/>
        <w:jc w:val="left"/>
        <w:rPr>
          <w:rFonts w:cs="Times New Roman"/>
          <w:b w:val="0"/>
          <w:bCs/>
          <w:szCs w:val="24"/>
        </w:rPr>
      </w:pPr>
    </w:p>
    <w:p w14:paraId="6DB8778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&lt;/ImageView&gt;</w:t>
      </w:r>
    </w:p>
    <w:p w14:paraId="58CD691A" w14:textId="77777777" w:rsidR="007F49B6" w:rsidRPr="007F49B6" w:rsidRDefault="007F49B6" w:rsidP="00F73805">
      <w:pPr>
        <w:ind w:left="1440"/>
        <w:jc w:val="left"/>
        <w:rPr>
          <w:rFonts w:cs="Times New Roman"/>
          <w:b w:val="0"/>
          <w:bCs/>
          <w:szCs w:val="24"/>
        </w:rPr>
      </w:pPr>
    </w:p>
    <w:p w14:paraId="5B45F12C"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&lt;/RelativeLayout&gt;</w:t>
      </w:r>
    </w:p>
    <w:p w14:paraId="2541FFF3" w14:textId="77777777" w:rsidR="007F49B6" w:rsidRPr="007F49B6" w:rsidRDefault="007F49B6" w:rsidP="00F73805">
      <w:pPr>
        <w:ind w:left="1440"/>
        <w:jc w:val="left"/>
        <w:rPr>
          <w:rFonts w:cs="Times New Roman"/>
          <w:b w:val="0"/>
          <w:bCs/>
          <w:szCs w:val="24"/>
        </w:rPr>
      </w:pPr>
    </w:p>
    <w:p w14:paraId="7004D462" w14:textId="77777777" w:rsidR="007F49B6" w:rsidRPr="007F49B6" w:rsidRDefault="007F49B6" w:rsidP="00F73805">
      <w:pPr>
        <w:ind w:left="1440"/>
        <w:jc w:val="left"/>
        <w:rPr>
          <w:rFonts w:cs="Times New Roman"/>
          <w:b w:val="0"/>
          <w:bCs/>
          <w:szCs w:val="24"/>
        </w:rPr>
      </w:pPr>
    </w:p>
    <w:p w14:paraId="04549BE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&lt;/RelativeLayout&gt;</w:t>
      </w:r>
    </w:p>
    <w:p w14:paraId="3CEDC0C3" w14:textId="77777777" w:rsidR="007F49B6" w:rsidRPr="007F49B6" w:rsidRDefault="007F49B6" w:rsidP="00F73805">
      <w:pPr>
        <w:ind w:left="1440"/>
        <w:jc w:val="left"/>
        <w:rPr>
          <w:rFonts w:cs="Times New Roman"/>
          <w:b w:val="0"/>
          <w:bCs/>
          <w:szCs w:val="24"/>
        </w:rPr>
      </w:pPr>
    </w:p>
    <w:p w14:paraId="0808DC8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&lt;RelativeLayout</w:t>
      </w:r>
    </w:p>
    <w:p w14:paraId="56FFBDF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android:id="@+id/heightlayout"</w:t>
      </w:r>
    </w:p>
    <w:p w14:paraId="2C269D2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android:layout_width="340dp"</w:t>
      </w:r>
    </w:p>
    <w:p w14:paraId="6068538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android:layout_height="150dp"</w:t>
      </w:r>
    </w:p>
    <w:p w14:paraId="1D5A861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android:layout_above="@id/centerhorizontaline"</w:t>
      </w:r>
    </w:p>
    <w:p w14:paraId="34D704D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android:layout_centerHorizontal="true"</w:t>
      </w:r>
    </w:p>
    <w:p w14:paraId="37E14F7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android:layout_marginLeft="25dp"</w:t>
      </w:r>
    </w:p>
    <w:p w14:paraId="59B2A49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android:layout_marginRight="25dp"</w:t>
      </w:r>
    </w:p>
    <w:p w14:paraId="3561AB5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android:layout_marginBottom="7dp"</w:t>
      </w:r>
    </w:p>
    <w:p w14:paraId="7EF825E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android:background="@drawable/cardbackgroung"&gt;</w:t>
      </w:r>
    </w:p>
    <w:p w14:paraId="10D36A03" w14:textId="77777777" w:rsidR="007F49B6" w:rsidRPr="007F49B6" w:rsidRDefault="007F49B6" w:rsidP="00F73805">
      <w:pPr>
        <w:ind w:left="1440"/>
        <w:jc w:val="left"/>
        <w:rPr>
          <w:rFonts w:cs="Times New Roman"/>
          <w:b w:val="0"/>
          <w:bCs/>
          <w:szCs w:val="24"/>
        </w:rPr>
      </w:pPr>
    </w:p>
    <w:p w14:paraId="1996AD1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&lt;TextView</w:t>
      </w:r>
    </w:p>
    <w:p w14:paraId="447A0C9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android:layout_width="334dp"</w:t>
      </w:r>
    </w:p>
    <w:p w14:paraId="1941C52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android:layout_height="wrap_content"</w:t>
      </w:r>
    </w:p>
    <w:p w14:paraId="0B359A9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android:layout_marginTop="15dp"</w:t>
      </w:r>
    </w:p>
    <w:p w14:paraId="2278BE3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android:fontFamily="@font/chivo"</w:t>
      </w:r>
    </w:p>
    <w:p w14:paraId="0D262DA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android:text="Height"</w:t>
      </w:r>
    </w:p>
    <w:p w14:paraId="0CB157A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android:textAlignment="center"</w:t>
      </w:r>
    </w:p>
    <w:p w14:paraId="0A7D47B1"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android:textColor="@color/white"</w:t>
      </w:r>
    </w:p>
    <w:p w14:paraId="0333FB7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android:textSize="20sp"</w:t>
      </w:r>
    </w:p>
    <w:p w14:paraId="7C43A7F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android:textStyle="bold"&gt;</w:t>
      </w:r>
    </w:p>
    <w:p w14:paraId="4A90EDAE" w14:textId="77777777" w:rsidR="007F49B6" w:rsidRPr="007F49B6" w:rsidRDefault="007F49B6" w:rsidP="00F73805">
      <w:pPr>
        <w:ind w:left="1440"/>
        <w:jc w:val="left"/>
        <w:rPr>
          <w:rFonts w:cs="Times New Roman"/>
          <w:b w:val="0"/>
          <w:bCs/>
          <w:szCs w:val="24"/>
        </w:rPr>
      </w:pPr>
    </w:p>
    <w:p w14:paraId="34FB095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&lt;/TextView&gt;</w:t>
      </w:r>
    </w:p>
    <w:p w14:paraId="1DA26CB5" w14:textId="77777777" w:rsidR="007F49B6" w:rsidRPr="007F49B6" w:rsidRDefault="007F49B6" w:rsidP="00F73805">
      <w:pPr>
        <w:ind w:left="1440"/>
        <w:jc w:val="left"/>
        <w:rPr>
          <w:rFonts w:cs="Times New Roman"/>
          <w:b w:val="0"/>
          <w:bCs/>
          <w:szCs w:val="24"/>
        </w:rPr>
      </w:pPr>
    </w:p>
    <w:p w14:paraId="7B311944" w14:textId="77777777" w:rsidR="007F49B6" w:rsidRPr="007F49B6" w:rsidRDefault="007F49B6" w:rsidP="00F73805">
      <w:pPr>
        <w:ind w:left="1440"/>
        <w:jc w:val="left"/>
        <w:rPr>
          <w:rFonts w:cs="Times New Roman"/>
          <w:b w:val="0"/>
          <w:bCs/>
          <w:szCs w:val="24"/>
        </w:rPr>
      </w:pPr>
    </w:p>
    <w:p w14:paraId="25A34AC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&lt;TextView</w:t>
      </w:r>
    </w:p>
    <w:p w14:paraId="04787E8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android:id="@+id/currentheight"</w:t>
      </w:r>
    </w:p>
    <w:p w14:paraId="1D9B9AED"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android:layout_width="wrap_content"</w:t>
      </w:r>
    </w:p>
    <w:p w14:paraId="7593364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android:layout_height="wrap_content"</w:t>
      </w:r>
    </w:p>
    <w:p w14:paraId="2B97681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android:layout_alignParentBottom="true"</w:t>
      </w:r>
    </w:p>
    <w:p w14:paraId="6A8109B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android:layout_centerInParent="true"</w:t>
      </w:r>
    </w:p>
    <w:p w14:paraId="735E25F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android:layout_marginBottom="50dp"</w:t>
      </w:r>
    </w:p>
    <w:p w14:paraId="7DE2696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android:hint="150"</w:t>
      </w:r>
    </w:p>
    <w:p w14:paraId="71F3D443" w14:textId="77777777" w:rsidR="007F49B6" w:rsidRPr="007F49B6" w:rsidRDefault="007F49B6" w:rsidP="00F73805">
      <w:pPr>
        <w:ind w:left="1440"/>
        <w:jc w:val="left"/>
        <w:rPr>
          <w:rFonts w:cs="Times New Roman"/>
          <w:b w:val="0"/>
          <w:bCs/>
          <w:szCs w:val="24"/>
        </w:rPr>
      </w:pPr>
      <w:r w:rsidRPr="007F49B6">
        <w:rPr>
          <w:rFonts w:cs="Times New Roman"/>
          <w:b w:val="0"/>
          <w:bCs/>
          <w:szCs w:val="24"/>
        </w:rPr>
        <w:lastRenderedPageBreak/>
        <w:t xml:space="preserve">            android:textColor="@color/white"</w:t>
      </w:r>
    </w:p>
    <w:p w14:paraId="322301C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android:textColorHint="#fff"</w:t>
      </w:r>
    </w:p>
    <w:p w14:paraId="0409123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android:textSize="40sp"</w:t>
      </w:r>
    </w:p>
    <w:p w14:paraId="6B0D257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android:textStyle="bold"&gt;</w:t>
      </w:r>
    </w:p>
    <w:p w14:paraId="726343BC" w14:textId="77777777" w:rsidR="007F49B6" w:rsidRPr="007F49B6" w:rsidRDefault="007F49B6" w:rsidP="00F73805">
      <w:pPr>
        <w:ind w:left="1440"/>
        <w:jc w:val="left"/>
        <w:rPr>
          <w:rFonts w:cs="Times New Roman"/>
          <w:b w:val="0"/>
          <w:bCs/>
          <w:szCs w:val="24"/>
        </w:rPr>
      </w:pPr>
    </w:p>
    <w:p w14:paraId="652A66B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&lt;/TextView&gt;</w:t>
      </w:r>
    </w:p>
    <w:p w14:paraId="26B3C8E9" w14:textId="77777777" w:rsidR="007F49B6" w:rsidRPr="007F49B6" w:rsidRDefault="007F49B6" w:rsidP="00F73805">
      <w:pPr>
        <w:ind w:left="1440"/>
        <w:jc w:val="left"/>
        <w:rPr>
          <w:rFonts w:cs="Times New Roman"/>
          <w:b w:val="0"/>
          <w:bCs/>
          <w:szCs w:val="24"/>
        </w:rPr>
      </w:pPr>
    </w:p>
    <w:p w14:paraId="5A2F563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&lt;TextView</w:t>
      </w:r>
    </w:p>
    <w:p w14:paraId="650BE92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android:layout_width="wrap_content"</w:t>
      </w:r>
    </w:p>
    <w:p w14:paraId="14FB6CB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android:layout_height="wrap_content"</w:t>
      </w:r>
    </w:p>
    <w:p w14:paraId="0C862DCE"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android:layout_centerInParent="true"</w:t>
      </w:r>
    </w:p>
    <w:p w14:paraId="1297E75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android:layout_marginStart="20sp"</w:t>
      </w:r>
    </w:p>
    <w:p w14:paraId="6892D49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android:layout_toEndOf="@+id/currentheight"</w:t>
      </w:r>
    </w:p>
    <w:p w14:paraId="63F2727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android:text="CM"</w:t>
      </w:r>
    </w:p>
    <w:p w14:paraId="671EB96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android:textColor="@color/white"</w:t>
      </w:r>
    </w:p>
    <w:p w14:paraId="20BC047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android:textSize="20sp"&gt;</w:t>
      </w:r>
    </w:p>
    <w:p w14:paraId="6803B406" w14:textId="77777777" w:rsidR="007F49B6" w:rsidRPr="007F49B6" w:rsidRDefault="007F49B6" w:rsidP="00F73805">
      <w:pPr>
        <w:ind w:left="1440"/>
        <w:jc w:val="left"/>
        <w:rPr>
          <w:rFonts w:cs="Times New Roman"/>
          <w:b w:val="0"/>
          <w:bCs/>
          <w:szCs w:val="24"/>
        </w:rPr>
      </w:pPr>
    </w:p>
    <w:p w14:paraId="711E3AD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&lt;/TextView&gt;</w:t>
      </w:r>
    </w:p>
    <w:p w14:paraId="2FC55E0C" w14:textId="77777777" w:rsidR="007F49B6" w:rsidRPr="007F49B6" w:rsidRDefault="007F49B6" w:rsidP="00F73805">
      <w:pPr>
        <w:ind w:left="1440"/>
        <w:jc w:val="left"/>
        <w:rPr>
          <w:rFonts w:cs="Times New Roman"/>
          <w:b w:val="0"/>
          <w:bCs/>
          <w:szCs w:val="24"/>
        </w:rPr>
      </w:pPr>
    </w:p>
    <w:p w14:paraId="41B5AE87" w14:textId="77777777" w:rsidR="007F49B6" w:rsidRPr="007F49B6" w:rsidRDefault="007F49B6" w:rsidP="00F73805">
      <w:pPr>
        <w:ind w:left="1440"/>
        <w:jc w:val="left"/>
        <w:rPr>
          <w:rFonts w:cs="Times New Roman"/>
          <w:b w:val="0"/>
          <w:bCs/>
          <w:szCs w:val="24"/>
        </w:rPr>
      </w:pPr>
    </w:p>
    <w:p w14:paraId="71F54569"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&lt;SeekBar</w:t>
      </w:r>
    </w:p>
    <w:p w14:paraId="6974BB3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android:id="@+id/seekbarforheight"</w:t>
      </w:r>
    </w:p>
    <w:p w14:paraId="3E3F006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android:layout_width="match_parent"</w:t>
      </w:r>
    </w:p>
    <w:p w14:paraId="11FE431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android:layout_height="wrap_content"</w:t>
      </w:r>
    </w:p>
    <w:p w14:paraId="62605F2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android:layout_alignParentBottom="true"</w:t>
      </w:r>
    </w:p>
    <w:p w14:paraId="262F7C44"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android:layout_marginLeft="10dp"</w:t>
      </w:r>
    </w:p>
    <w:p w14:paraId="06BF046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android:layout_marginRight="10dp"</w:t>
      </w:r>
    </w:p>
    <w:p w14:paraId="69190376"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android:layout_marginBottom="20sp"</w:t>
      </w:r>
    </w:p>
    <w:p w14:paraId="7FA6C577"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android:progressTint="@color/white"</w:t>
      </w:r>
    </w:p>
    <w:p w14:paraId="3BF2733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android:thumbTint="@color/white"&gt;</w:t>
      </w:r>
    </w:p>
    <w:p w14:paraId="5F3C0C08" w14:textId="77777777" w:rsidR="007F49B6" w:rsidRPr="007F49B6" w:rsidRDefault="007F49B6" w:rsidP="00F73805">
      <w:pPr>
        <w:ind w:left="1440"/>
        <w:jc w:val="left"/>
        <w:rPr>
          <w:rFonts w:cs="Times New Roman"/>
          <w:b w:val="0"/>
          <w:bCs/>
          <w:szCs w:val="24"/>
        </w:rPr>
      </w:pPr>
    </w:p>
    <w:p w14:paraId="1DA66813" w14:textId="77777777" w:rsidR="007F49B6" w:rsidRPr="007F49B6" w:rsidRDefault="007F49B6" w:rsidP="00F73805">
      <w:pPr>
        <w:ind w:left="1440"/>
        <w:jc w:val="left"/>
        <w:rPr>
          <w:rFonts w:cs="Times New Roman"/>
          <w:b w:val="0"/>
          <w:bCs/>
          <w:szCs w:val="24"/>
        </w:rPr>
      </w:pPr>
    </w:p>
    <w:p w14:paraId="13F35A3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&lt;/SeekBar&gt;</w:t>
      </w:r>
    </w:p>
    <w:p w14:paraId="79D914D2" w14:textId="77777777" w:rsidR="007F49B6" w:rsidRPr="007F49B6" w:rsidRDefault="007F49B6" w:rsidP="00F73805">
      <w:pPr>
        <w:ind w:left="1440"/>
        <w:jc w:val="left"/>
        <w:rPr>
          <w:rFonts w:cs="Times New Roman"/>
          <w:b w:val="0"/>
          <w:bCs/>
          <w:szCs w:val="24"/>
        </w:rPr>
      </w:pPr>
    </w:p>
    <w:p w14:paraId="1800AD82" w14:textId="77777777" w:rsidR="007F49B6" w:rsidRPr="007F49B6" w:rsidRDefault="007F49B6" w:rsidP="00F73805">
      <w:pPr>
        <w:ind w:left="1440"/>
        <w:jc w:val="left"/>
        <w:rPr>
          <w:rFonts w:cs="Times New Roman"/>
          <w:b w:val="0"/>
          <w:bCs/>
          <w:szCs w:val="24"/>
        </w:rPr>
      </w:pPr>
    </w:p>
    <w:p w14:paraId="6D0D196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&lt;/RelativeLayout&gt;</w:t>
      </w:r>
    </w:p>
    <w:p w14:paraId="2A93B78B" w14:textId="77777777" w:rsidR="007F49B6" w:rsidRPr="007F49B6" w:rsidRDefault="007F49B6" w:rsidP="00F73805">
      <w:pPr>
        <w:ind w:left="1440"/>
        <w:jc w:val="left"/>
        <w:rPr>
          <w:rFonts w:cs="Times New Roman"/>
          <w:b w:val="0"/>
          <w:bCs/>
          <w:szCs w:val="24"/>
        </w:rPr>
      </w:pPr>
    </w:p>
    <w:p w14:paraId="7FF51B8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&lt;android.widget.Button</w:t>
      </w:r>
    </w:p>
    <w:p w14:paraId="792EB1B5"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android:id="@+id/calculatebmi"</w:t>
      </w:r>
    </w:p>
    <w:p w14:paraId="0F6463A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android:layout_width="match_parent"</w:t>
      </w:r>
    </w:p>
    <w:p w14:paraId="195054CA"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android:layout_height="40dp"</w:t>
      </w:r>
    </w:p>
    <w:p w14:paraId="39D18FA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android:layout_alignParentBottom="true"</w:t>
      </w:r>
    </w:p>
    <w:p w14:paraId="37815522"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android:layout_marginLeft="20dp"</w:t>
      </w:r>
    </w:p>
    <w:p w14:paraId="77ABD429" w14:textId="77777777" w:rsidR="007F49B6" w:rsidRPr="007F49B6" w:rsidRDefault="007F49B6" w:rsidP="00F73805">
      <w:pPr>
        <w:ind w:left="1440"/>
        <w:jc w:val="left"/>
        <w:rPr>
          <w:rFonts w:cs="Times New Roman"/>
          <w:b w:val="0"/>
          <w:bCs/>
          <w:szCs w:val="24"/>
        </w:rPr>
      </w:pPr>
      <w:r w:rsidRPr="007F49B6">
        <w:rPr>
          <w:rFonts w:cs="Times New Roman"/>
          <w:b w:val="0"/>
          <w:bCs/>
          <w:szCs w:val="24"/>
        </w:rPr>
        <w:lastRenderedPageBreak/>
        <w:t xml:space="preserve">        android:layout_marginRight="20dp"</w:t>
      </w:r>
    </w:p>
    <w:p w14:paraId="15F72ECB"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android:layout_marginBottom="100dp"</w:t>
      </w:r>
    </w:p>
    <w:p w14:paraId="46CAEC0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android:background="#F1CFA7"</w:t>
      </w:r>
    </w:p>
    <w:p w14:paraId="71CC9610"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android:text="Calculate Your BMI"</w:t>
      </w:r>
    </w:p>
    <w:p w14:paraId="50A5CA63"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android:textColor="#352208"</w:t>
      </w:r>
    </w:p>
    <w:p w14:paraId="03522B6F"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android:textSize="15sp"</w:t>
      </w:r>
    </w:p>
    <w:p w14:paraId="0258F14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android:textStyle="bold"&gt;</w:t>
      </w:r>
    </w:p>
    <w:p w14:paraId="292D143A" w14:textId="77777777" w:rsidR="007F49B6" w:rsidRPr="007F49B6" w:rsidRDefault="007F49B6" w:rsidP="00F73805">
      <w:pPr>
        <w:ind w:left="1440"/>
        <w:jc w:val="left"/>
        <w:rPr>
          <w:rFonts w:cs="Times New Roman"/>
          <w:b w:val="0"/>
          <w:bCs/>
          <w:szCs w:val="24"/>
        </w:rPr>
      </w:pPr>
    </w:p>
    <w:p w14:paraId="416DC0F8" w14:textId="77777777" w:rsidR="007F49B6" w:rsidRPr="007F49B6" w:rsidRDefault="007F49B6" w:rsidP="00F73805">
      <w:pPr>
        <w:ind w:left="1440"/>
        <w:jc w:val="left"/>
        <w:rPr>
          <w:rFonts w:cs="Times New Roman"/>
          <w:b w:val="0"/>
          <w:bCs/>
          <w:szCs w:val="24"/>
        </w:rPr>
      </w:pPr>
      <w:r w:rsidRPr="007F49B6">
        <w:rPr>
          <w:rFonts w:cs="Times New Roman"/>
          <w:b w:val="0"/>
          <w:bCs/>
          <w:szCs w:val="24"/>
        </w:rPr>
        <w:t xml:space="preserve">    &lt;/android.widget.Button&gt;</w:t>
      </w:r>
    </w:p>
    <w:p w14:paraId="2A90BC5E" w14:textId="77777777" w:rsidR="007F49B6" w:rsidRPr="007F49B6" w:rsidRDefault="007F49B6" w:rsidP="00F73805">
      <w:pPr>
        <w:ind w:left="1440"/>
        <w:jc w:val="left"/>
        <w:rPr>
          <w:rFonts w:cs="Times New Roman"/>
          <w:b w:val="0"/>
          <w:bCs/>
          <w:szCs w:val="24"/>
        </w:rPr>
      </w:pPr>
    </w:p>
    <w:p w14:paraId="0D972690" w14:textId="77777777" w:rsidR="007F49B6" w:rsidRPr="007F49B6" w:rsidRDefault="007F49B6" w:rsidP="00F73805">
      <w:pPr>
        <w:ind w:left="1440"/>
        <w:jc w:val="left"/>
        <w:rPr>
          <w:rFonts w:cs="Times New Roman"/>
          <w:b w:val="0"/>
          <w:bCs/>
          <w:szCs w:val="24"/>
        </w:rPr>
      </w:pPr>
    </w:p>
    <w:p w14:paraId="08F64865" w14:textId="0B705143" w:rsidR="00056774" w:rsidRDefault="007F49B6" w:rsidP="00F73805">
      <w:pPr>
        <w:ind w:left="1440"/>
        <w:jc w:val="left"/>
        <w:rPr>
          <w:rFonts w:cs="Times New Roman"/>
          <w:b w:val="0"/>
          <w:bCs/>
          <w:szCs w:val="24"/>
        </w:rPr>
      </w:pPr>
      <w:r w:rsidRPr="007F49B6">
        <w:rPr>
          <w:rFonts w:cs="Times New Roman"/>
          <w:b w:val="0"/>
          <w:bCs/>
          <w:szCs w:val="24"/>
        </w:rPr>
        <w:t>&lt;/RelativeLayout&gt;</w:t>
      </w:r>
    </w:p>
    <w:p w14:paraId="6EEA3FA5" w14:textId="77777777" w:rsidR="00886721" w:rsidRPr="00056774" w:rsidRDefault="00886721" w:rsidP="00F73805">
      <w:pPr>
        <w:ind w:left="1440"/>
        <w:jc w:val="left"/>
        <w:rPr>
          <w:rFonts w:cs="Times New Roman"/>
          <w:b w:val="0"/>
          <w:bCs/>
          <w:szCs w:val="24"/>
        </w:rPr>
      </w:pPr>
    </w:p>
    <w:p w14:paraId="6B43F0D4" w14:textId="77777777" w:rsidR="00056774" w:rsidRPr="00056774" w:rsidRDefault="00056774" w:rsidP="00F73805">
      <w:pPr>
        <w:ind w:left="1440"/>
        <w:jc w:val="left"/>
        <w:rPr>
          <w:rFonts w:cs="Times New Roman"/>
          <w:szCs w:val="24"/>
        </w:rPr>
      </w:pPr>
      <w:r w:rsidRPr="00056774">
        <w:rPr>
          <w:rFonts w:cs="Times New Roman"/>
          <w:szCs w:val="24"/>
        </w:rPr>
        <w:t>BMI Result java</w:t>
      </w:r>
    </w:p>
    <w:p w14:paraId="287AE051" w14:textId="40B7E832" w:rsidR="00056774" w:rsidRDefault="00056774" w:rsidP="00F73805">
      <w:pPr>
        <w:ind w:left="1440"/>
        <w:jc w:val="left"/>
        <w:rPr>
          <w:rFonts w:cs="Times New Roman"/>
          <w:b w:val="0"/>
          <w:bCs/>
          <w:szCs w:val="24"/>
        </w:rPr>
      </w:pPr>
      <w:r w:rsidRPr="00056774">
        <w:rPr>
          <w:rFonts w:cs="Times New Roman"/>
          <w:b w:val="0"/>
          <w:bCs/>
          <w:szCs w:val="24"/>
        </w:rPr>
        <w:t>package com.example.foodpanion;</w:t>
      </w:r>
      <w:r w:rsidRPr="00056774">
        <w:rPr>
          <w:rFonts w:cs="Times New Roman"/>
          <w:b w:val="0"/>
          <w:bCs/>
          <w:szCs w:val="24"/>
        </w:rPr>
        <w:br/>
      </w:r>
      <w:r w:rsidRPr="00056774">
        <w:rPr>
          <w:rFonts w:cs="Times New Roman"/>
          <w:b w:val="0"/>
          <w:bCs/>
          <w:szCs w:val="24"/>
        </w:rPr>
        <w:br/>
        <w:t>import androidx.appcompat.app.AppCompatActivity;</w:t>
      </w:r>
      <w:r w:rsidRPr="00056774">
        <w:rPr>
          <w:rFonts w:cs="Times New Roman"/>
          <w:b w:val="0"/>
          <w:bCs/>
          <w:szCs w:val="24"/>
        </w:rPr>
        <w:br/>
      </w:r>
      <w:r w:rsidRPr="00056774">
        <w:rPr>
          <w:rFonts w:cs="Times New Roman"/>
          <w:b w:val="0"/>
          <w:bCs/>
          <w:szCs w:val="24"/>
        </w:rPr>
        <w:br/>
        <w:t>import android.content.Intent;</w:t>
      </w:r>
      <w:r w:rsidRPr="00056774">
        <w:rPr>
          <w:rFonts w:cs="Times New Roman"/>
          <w:b w:val="0"/>
          <w:bCs/>
          <w:szCs w:val="24"/>
        </w:rPr>
        <w:br/>
        <w:t>import android.graphics.Color;</w:t>
      </w:r>
      <w:r w:rsidRPr="00056774">
        <w:rPr>
          <w:rFonts w:cs="Times New Roman"/>
          <w:b w:val="0"/>
          <w:bCs/>
          <w:szCs w:val="24"/>
        </w:rPr>
        <w:br/>
        <w:t>import android.graphics.drawable.ColorDrawable;</w:t>
      </w:r>
      <w:r w:rsidRPr="00056774">
        <w:rPr>
          <w:rFonts w:cs="Times New Roman"/>
          <w:b w:val="0"/>
          <w:bCs/>
          <w:szCs w:val="24"/>
        </w:rPr>
        <w:br/>
        <w:t>import android.os.Bundle;</w:t>
      </w:r>
      <w:r w:rsidRPr="00056774">
        <w:rPr>
          <w:rFonts w:cs="Times New Roman"/>
          <w:b w:val="0"/>
          <w:bCs/>
          <w:szCs w:val="24"/>
        </w:rPr>
        <w:br/>
        <w:t>import android.text.Html;</w:t>
      </w:r>
      <w:r w:rsidRPr="00056774">
        <w:rPr>
          <w:rFonts w:cs="Times New Roman"/>
          <w:b w:val="0"/>
          <w:bCs/>
          <w:szCs w:val="24"/>
        </w:rPr>
        <w:br/>
        <w:t>import android.util.Log;</w:t>
      </w:r>
      <w:r w:rsidRPr="00056774">
        <w:rPr>
          <w:rFonts w:cs="Times New Roman"/>
          <w:b w:val="0"/>
          <w:bCs/>
          <w:szCs w:val="24"/>
        </w:rPr>
        <w:br/>
        <w:t>import android.view.View;</w:t>
      </w:r>
      <w:r w:rsidRPr="00056774">
        <w:rPr>
          <w:rFonts w:cs="Times New Roman"/>
          <w:b w:val="0"/>
          <w:bCs/>
          <w:szCs w:val="24"/>
        </w:rPr>
        <w:br/>
        <w:t>import android.widget.Button;</w:t>
      </w:r>
      <w:r w:rsidRPr="00056774">
        <w:rPr>
          <w:rFonts w:cs="Times New Roman"/>
          <w:b w:val="0"/>
          <w:bCs/>
          <w:szCs w:val="24"/>
        </w:rPr>
        <w:br/>
        <w:t>import android.widget.ImageView;</w:t>
      </w:r>
      <w:r w:rsidRPr="00056774">
        <w:rPr>
          <w:rFonts w:cs="Times New Roman"/>
          <w:b w:val="0"/>
          <w:bCs/>
          <w:szCs w:val="24"/>
        </w:rPr>
        <w:br/>
        <w:t xml:space="preserve">import </w:t>
      </w:r>
      <w:r w:rsidRPr="00056774">
        <w:rPr>
          <w:rFonts w:cs="Times New Roman"/>
          <w:b w:val="0"/>
          <w:bCs/>
          <w:szCs w:val="24"/>
        </w:rPr>
        <w:t>android.widget.RelativeLayout;</w:t>
      </w:r>
      <w:r w:rsidRPr="00056774">
        <w:rPr>
          <w:rFonts w:cs="Times New Roman"/>
          <w:b w:val="0"/>
          <w:bCs/>
          <w:szCs w:val="24"/>
        </w:rPr>
        <w:br/>
        <w:t>import android.widget.TextView;</w:t>
      </w:r>
      <w:r w:rsidRPr="00056774">
        <w:rPr>
          <w:rFonts w:cs="Times New Roman"/>
          <w:b w:val="0"/>
          <w:bCs/>
          <w:szCs w:val="24"/>
        </w:rPr>
        <w:br/>
        <w:t>import android.widget.Toast;</w:t>
      </w:r>
      <w:r w:rsidRPr="00056774">
        <w:rPr>
          <w:rFonts w:cs="Times New Roman"/>
          <w:b w:val="0"/>
          <w:bCs/>
          <w:szCs w:val="24"/>
        </w:rPr>
        <w:br/>
      </w:r>
      <w:r w:rsidRPr="00056774">
        <w:rPr>
          <w:rFonts w:cs="Times New Roman"/>
          <w:b w:val="0"/>
          <w:bCs/>
          <w:szCs w:val="24"/>
        </w:rPr>
        <w:br/>
        <w:t>import com.android.volley.Request;</w:t>
      </w:r>
      <w:r w:rsidRPr="00056774">
        <w:rPr>
          <w:rFonts w:cs="Times New Roman"/>
          <w:b w:val="0"/>
          <w:bCs/>
          <w:szCs w:val="24"/>
        </w:rPr>
        <w:br/>
        <w:t>import com.android.volley.RequestQueue;</w:t>
      </w:r>
      <w:r w:rsidRPr="00056774">
        <w:rPr>
          <w:rFonts w:cs="Times New Roman"/>
          <w:b w:val="0"/>
          <w:bCs/>
          <w:szCs w:val="24"/>
        </w:rPr>
        <w:br/>
        <w:t>import com.android.volley.toolbox.JsonObjectRequest;</w:t>
      </w:r>
      <w:r w:rsidRPr="00056774">
        <w:rPr>
          <w:rFonts w:cs="Times New Roman"/>
          <w:b w:val="0"/>
          <w:bCs/>
          <w:szCs w:val="24"/>
        </w:rPr>
        <w:br/>
        <w:t>import com.android.volley.toolbox.Volley;</w:t>
      </w:r>
      <w:r w:rsidRPr="00056774">
        <w:rPr>
          <w:rFonts w:cs="Times New Roman"/>
          <w:b w:val="0"/>
          <w:bCs/>
          <w:szCs w:val="24"/>
        </w:rPr>
        <w:br/>
      </w:r>
      <w:r w:rsidRPr="00056774">
        <w:rPr>
          <w:rFonts w:cs="Times New Roman"/>
          <w:b w:val="0"/>
          <w:bCs/>
          <w:szCs w:val="24"/>
        </w:rPr>
        <w:br/>
        <w:t>import org.json.JSONException;</w:t>
      </w:r>
      <w:r w:rsidRPr="00056774">
        <w:rPr>
          <w:rFonts w:cs="Times New Roman"/>
          <w:b w:val="0"/>
          <w:bCs/>
          <w:szCs w:val="24"/>
        </w:rPr>
        <w:br/>
        <w:t>import org.json.JSONObject;</w:t>
      </w:r>
      <w:r w:rsidRPr="00056774">
        <w:rPr>
          <w:rFonts w:cs="Times New Roman"/>
          <w:b w:val="0"/>
          <w:bCs/>
          <w:szCs w:val="24"/>
        </w:rPr>
        <w:br/>
      </w:r>
      <w:r w:rsidRPr="00056774">
        <w:rPr>
          <w:rFonts w:cs="Times New Roman"/>
          <w:b w:val="0"/>
          <w:bCs/>
          <w:szCs w:val="24"/>
        </w:rPr>
        <w:br/>
        <w:t>public class bmiactivity extends AppCompatActivity {</w:t>
      </w:r>
      <w:r w:rsidRPr="00056774">
        <w:rPr>
          <w:rFonts w:cs="Times New Roman"/>
          <w:b w:val="0"/>
          <w:bCs/>
          <w:szCs w:val="24"/>
        </w:rPr>
        <w:br/>
      </w:r>
      <w:r w:rsidRPr="00056774">
        <w:rPr>
          <w:rFonts w:cs="Times New Roman"/>
          <w:b w:val="0"/>
          <w:bCs/>
          <w:szCs w:val="24"/>
        </w:rPr>
        <w:br/>
        <w:t xml:space="preserve">    public Button recalculatebmi;</w:t>
      </w:r>
      <w:r w:rsidRPr="00056774">
        <w:rPr>
          <w:rFonts w:cs="Times New Roman"/>
          <w:b w:val="0"/>
          <w:bCs/>
          <w:szCs w:val="24"/>
        </w:rPr>
        <w:br/>
        <w:t xml:space="preserve">    TextView mbmidisplay,mbmicateogory,mgender;</w:t>
      </w:r>
      <w:r w:rsidRPr="00056774">
        <w:rPr>
          <w:rFonts w:cs="Times New Roman"/>
          <w:b w:val="0"/>
          <w:bCs/>
          <w:szCs w:val="24"/>
        </w:rPr>
        <w:br/>
        <w:t xml:space="preserve">    Intent intent;</w:t>
      </w:r>
      <w:r w:rsidRPr="00056774">
        <w:rPr>
          <w:rFonts w:cs="Times New Roman"/>
          <w:b w:val="0"/>
          <w:bCs/>
          <w:szCs w:val="24"/>
        </w:rPr>
        <w:br/>
        <w:t xml:space="preserve">    ImageView mimageview;</w:t>
      </w:r>
      <w:r w:rsidRPr="00056774">
        <w:rPr>
          <w:rFonts w:cs="Times New Roman"/>
          <w:b w:val="0"/>
          <w:bCs/>
          <w:szCs w:val="24"/>
        </w:rPr>
        <w:br/>
        <w:t xml:space="preserve">    String mbmi;</w:t>
      </w:r>
      <w:r w:rsidRPr="00056774">
        <w:rPr>
          <w:rFonts w:cs="Times New Roman"/>
          <w:b w:val="0"/>
          <w:bCs/>
          <w:szCs w:val="24"/>
        </w:rPr>
        <w:br/>
        <w:t xml:space="preserve">    int intheight,intweight;</w:t>
      </w:r>
      <w:r w:rsidRPr="00056774">
        <w:rPr>
          <w:rFonts w:cs="Times New Roman"/>
          <w:b w:val="0"/>
          <w:bCs/>
          <w:szCs w:val="24"/>
        </w:rPr>
        <w:br/>
        <w:t xml:space="preserve">    float fltbmi,fltheight,fltweight;</w:t>
      </w:r>
      <w:r w:rsidRPr="00056774">
        <w:rPr>
          <w:rFonts w:cs="Times New Roman"/>
          <w:b w:val="0"/>
          <w:bCs/>
          <w:szCs w:val="24"/>
        </w:rPr>
        <w:br/>
        <w:t xml:space="preserve">    public Button NMAR;</w:t>
      </w:r>
      <w:r w:rsidRPr="00056774">
        <w:rPr>
          <w:rFonts w:cs="Times New Roman"/>
          <w:b w:val="0"/>
          <w:bCs/>
          <w:szCs w:val="24"/>
        </w:rPr>
        <w:br/>
        <w:t xml:space="preserve">    String height;</w:t>
      </w:r>
      <w:r w:rsidRPr="00056774">
        <w:rPr>
          <w:rFonts w:cs="Times New Roman"/>
          <w:b w:val="0"/>
          <w:bCs/>
          <w:szCs w:val="24"/>
        </w:rPr>
        <w:br/>
        <w:t xml:space="preserve">    String weight,age;</w:t>
      </w:r>
      <w:r w:rsidRPr="00056774">
        <w:rPr>
          <w:rFonts w:cs="Times New Roman"/>
          <w:b w:val="0"/>
          <w:bCs/>
          <w:szCs w:val="24"/>
        </w:rPr>
        <w:br/>
        <w:t xml:space="preserve">    Integer intage,user_id;</w:t>
      </w:r>
      <w:r w:rsidRPr="00056774">
        <w:rPr>
          <w:rFonts w:cs="Times New Roman"/>
          <w:b w:val="0"/>
          <w:bCs/>
          <w:szCs w:val="24"/>
        </w:rPr>
        <w:br/>
        <w:t xml:space="preserve">    RelativeLayout mbackgroud;</w:t>
      </w:r>
      <w:r w:rsidRPr="00056774">
        <w:rPr>
          <w:rFonts w:cs="Times New Roman"/>
          <w:b w:val="0"/>
          <w:bCs/>
          <w:szCs w:val="24"/>
        </w:rPr>
        <w:br/>
      </w:r>
      <w:r w:rsidRPr="00056774">
        <w:rPr>
          <w:rFonts w:cs="Times New Roman"/>
          <w:b w:val="0"/>
          <w:bCs/>
          <w:szCs w:val="24"/>
        </w:rPr>
        <w:br/>
      </w:r>
      <w:r w:rsidRPr="00056774">
        <w:rPr>
          <w:rFonts w:cs="Times New Roman"/>
          <w:b w:val="0"/>
          <w:bCs/>
          <w:szCs w:val="24"/>
        </w:rPr>
        <w:br/>
        <w:t xml:space="preserve">    @Override</w:t>
      </w:r>
      <w:r w:rsidRPr="00056774">
        <w:rPr>
          <w:rFonts w:cs="Times New Roman"/>
          <w:b w:val="0"/>
          <w:bCs/>
          <w:szCs w:val="24"/>
        </w:rPr>
        <w:br/>
      </w:r>
      <w:r w:rsidRPr="00056774">
        <w:rPr>
          <w:rFonts w:cs="Times New Roman"/>
          <w:b w:val="0"/>
          <w:bCs/>
          <w:szCs w:val="24"/>
        </w:rPr>
        <w:lastRenderedPageBreak/>
        <w:t xml:space="preserve">    protected void onCreate(Bundle savedInstanceState) {</w:t>
      </w:r>
      <w:r w:rsidRPr="00056774">
        <w:rPr>
          <w:rFonts w:cs="Times New Roman"/>
          <w:b w:val="0"/>
          <w:bCs/>
          <w:szCs w:val="24"/>
        </w:rPr>
        <w:br/>
        <w:t xml:space="preserve">        super.onCreate(savedInstanceState);</w:t>
      </w:r>
      <w:r w:rsidRPr="00056774">
        <w:rPr>
          <w:rFonts w:cs="Times New Roman"/>
          <w:b w:val="0"/>
          <w:bCs/>
          <w:szCs w:val="24"/>
        </w:rPr>
        <w:br/>
        <w:t xml:space="preserve">        setContentView(R.layout.activity_bmiactivity);</w:t>
      </w:r>
      <w:r w:rsidRPr="00056774">
        <w:rPr>
          <w:rFonts w:cs="Times New Roman"/>
          <w:b w:val="0"/>
          <w:bCs/>
          <w:szCs w:val="24"/>
        </w:rPr>
        <w:br/>
        <w:t xml:space="preserve">        getSupportActionBar().hide();</w:t>
      </w:r>
      <w:r w:rsidRPr="00056774">
        <w:rPr>
          <w:rFonts w:cs="Times New Roman"/>
          <w:b w:val="0"/>
          <w:bCs/>
          <w:szCs w:val="24"/>
        </w:rPr>
        <w:br/>
        <w:t xml:space="preserve">        intent = getIntent();</w:t>
      </w:r>
      <w:r w:rsidRPr="00056774">
        <w:rPr>
          <w:rFonts w:cs="Times New Roman"/>
          <w:b w:val="0"/>
          <w:bCs/>
          <w:szCs w:val="24"/>
        </w:rPr>
        <w:br/>
        <w:t xml:space="preserve">        mbmidisplay = findViewById(R.id.bmidisplay);</w:t>
      </w:r>
      <w:r w:rsidRPr="00056774">
        <w:rPr>
          <w:rFonts w:cs="Times New Roman"/>
          <w:b w:val="0"/>
          <w:bCs/>
          <w:szCs w:val="24"/>
        </w:rPr>
        <w:br/>
        <w:t xml:space="preserve">        mbmicateogory = findViewById(R.id.bmicategory);</w:t>
      </w:r>
      <w:r w:rsidRPr="00056774">
        <w:rPr>
          <w:rFonts w:cs="Times New Roman"/>
          <w:b w:val="0"/>
          <w:bCs/>
          <w:szCs w:val="24"/>
        </w:rPr>
        <w:br/>
        <w:t xml:space="preserve">        mgender = findViewById(R.id.genderdisplay);</w:t>
      </w:r>
      <w:r w:rsidRPr="00056774">
        <w:rPr>
          <w:rFonts w:cs="Times New Roman"/>
          <w:b w:val="0"/>
          <w:bCs/>
          <w:szCs w:val="24"/>
        </w:rPr>
        <w:br/>
        <w:t xml:space="preserve">        mbackgroud = findViewById(R.id.contentlayout);</w:t>
      </w:r>
      <w:r w:rsidRPr="00056774">
        <w:rPr>
          <w:rFonts w:cs="Times New Roman"/>
          <w:b w:val="0"/>
          <w:bCs/>
          <w:szCs w:val="24"/>
        </w:rPr>
        <w:br/>
        <w:t xml:space="preserve">        mimageview = findViewById(R.id.imageview);</w:t>
      </w:r>
      <w:r w:rsidRPr="00056774">
        <w:rPr>
          <w:rFonts w:cs="Times New Roman"/>
          <w:b w:val="0"/>
          <w:bCs/>
          <w:szCs w:val="24"/>
        </w:rPr>
        <w:br/>
        <w:t xml:space="preserve">        recalculatebmi = findViewById(R.id.recalculatebmi);</w:t>
      </w:r>
      <w:r w:rsidRPr="00056774">
        <w:rPr>
          <w:rFonts w:cs="Times New Roman"/>
          <w:b w:val="0"/>
          <w:bCs/>
          <w:szCs w:val="24"/>
        </w:rPr>
        <w:br/>
      </w:r>
      <w:r w:rsidRPr="00056774">
        <w:rPr>
          <w:rFonts w:cs="Times New Roman"/>
          <w:b w:val="0"/>
          <w:bCs/>
          <w:szCs w:val="24"/>
        </w:rPr>
        <w:br/>
      </w:r>
      <w:r w:rsidRPr="00056774">
        <w:rPr>
          <w:rFonts w:cs="Times New Roman"/>
          <w:b w:val="0"/>
          <w:bCs/>
          <w:szCs w:val="24"/>
        </w:rPr>
        <w:br/>
        <w:t xml:space="preserve">        height = intent.getStringExtra("height");</w:t>
      </w:r>
      <w:r w:rsidRPr="00056774">
        <w:rPr>
          <w:rFonts w:cs="Times New Roman"/>
          <w:b w:val="0"/>
          <w:bCs/>
          <w:szCs w:val="24"/>
        </w:rPr>
        <w:br/>
        <w:t xml:space="preserve">        weight = intent.getStringExtra("weight");</w:t>
      </w:r>
      <w:r w:rsidRPr="00056774">
        <w:rPr>
          <w:rFonts w:cs="Times New Roman"/>
          <w:b w:val="0"/>
          <w:bCs/>
          <w:szCs w:val="24"/>
        </w:rPr>
        <w:br/>
        <w:t xml:space="preserve">        age = intent.getStringExtra("age");</w:t>
      </w:r>
      <w:r w:rsidRPr="00056774">
        <w:rPr>
          <w:rFonts w:cs="Times New Roman"/>
          <w:b w:val="0"/>
          <w:bCs/>
          <w:szCs w:val="24"/>
        </w:rPr>
        <w:br/>
        <w:t xml:space="preserve">        user_id = intent.getIntExtra("user_id",0);</w:t>
      </w:r>
      <w:r w:rsidRPr="00056774">
        <w:rPr>
          <w:rFonts w:cs="Times New Roman"/>
          <w:b w:val="0"/>
          <w:bCs/>
          <w:szCs w:val="24"/>
        </w:rPr>
        <w:br/>
      </w:r>
      <w:r w:rsidRPr="00056774">
        <w:rPr>
          <w:rFonts w:cs="Times New Roman"/>
          <w:b w:val="0"/>
          <w:bCs/>
          <w:szCs w:val="24"/>
        </w:rPr>
        <w:br/>
        <w:t xml:space="preserve">        intheight = </w:t>
      </w:r>
      <w:r w:rsidRPr="00056774">
        <w:rPr>
          <w:rFonts w:cs="Times New Roman"/>
          <w:b w:val="0"/>
          <w:bCs/>
          <w:szCs w:val="24"/>
        </w:rPr>
        <w:t>Integer.parseInt(height);</w:t>
      </w:r>
      <w:r w:rsidRPr="00056774">
        <w:rPr>
          <w:rFonts w:cs="Times New Roman"/>
          <w:b w:val="0"/>
          <w:bCs/>
          <w:szCs w:val="24"/>
        </w:rPr>
        <w:br/>
        <w:t xml:space="preserve">        intweight = Integer.parseInt(weight);</w:t>
      </w:r>
      <w:r w:rsidRPr="00056774">
        <w:rPr>
          <w:rFonts w:cs="Times New Roman"/>
          <w:b w:val="0"/>
          <w:bCs/>
          <w:szCs w:val="24"/>
        </w:rPr>
        <w:br/>
        <w:t xml:space="preserve">        intage = Integer.parseInt(age);</w:t>
      </w:r>
      <w:r w:rsidRPr="00056774">
        <w:rPr>
          <w:rFonts w:cs="Times New Roman"/>
          <w:b w:val="0"/>
          <w:bCs/>
          <w:szCs w:val="24"/>
        </w:rPr>
        <w:br/>
      </w:r>
      <w:r w:rsidRPr="00056774">
        <w:rPr>
          <w:rFonts w:cs="Times New Roman"/>
          <w:b w:val="0"/>
          <w:bCs/>
          <w:szCs w:val="24"/>
        </w:rPr>
        <w:br/>
        <w:t xml:space="preserve">        fltheight = Float.parseFloat(height);</w:t>
      </w:r>
      <w:r w:rsidRPr="00056774">
        <w:rPr>
          <w:rFonts w:cs="Times New Roman"/>
          <w:b w:val="0"/>
          <w:bCs/>
          <w:szCs w:val="24"/>
        </w:rPr>
        <w:br/>
        <w:t xml:space="preserve">        fltweight = Float.parseFloat(weight);</w:t>
      </w:r>
      <w:r w:rsidRPr="00056774">
        <w:rPr>
          <w:rFonts w:cs="Times New Roman"/>
          <w:b w:val="0"/>
          <w:bCs/>
          <w:szCs w:val="24"/>
        </w:rPr>
        <w:br/>
      </w:r>
      <w:r w:rsidRPr="00056774">
        <w:rPr>
          <w:rFonts w:cs="Times New Roman"/>
          <w:b w:val="0"/>
          <w:bCs/>
          <w:szCs w:val="24"/>
        </w:rPr>
        <w:br/>
      </w:r>
      <w:r w:rsidRPr="00056774">
        <w:rPr>
          <w:rFonts w:cs="Times New Roman"/>
          <w:b w:val="0"/>
          <w:bCs/>
          <w:szCs w:val="24"/>
        </w:rPr>
        <w:br/>
        <w:t xml:space="preserve">        fltheight = fltheight/100;</w:t>
      </w:r>
      <w:r w:rsidRPr="00056774">
        <w:rPr>
          <w:rFonts w:cs="Times New Roman"/>
          <w:b w:val="0"/>
          <w:bCs/>
          <w:szCs w:val="24"/>
        </w:rPr>
        <w:br/>
        <w:t xml:space="preserve">        fltbmi = fltweight/(fltheight*fltheight);</w:t>
      </w:r>
      <w:r w:rsidRPr="00056774">
        <w:rPr>
          <w:rFonts w:cs="Times New Roman"/>
          <w:b w:val="0"/>
          <w:bCs/>
          <w:szCs w:val="24"/>
        </w:rPr>
        <w:br/>
      </w:r>
      <w:r w:rsidRPr="00056774">
        <w:rPr>
          <w:rFonts w:cs="Times New Roman"/>
          <w:b w:val="0"/>
          <w:bCs/>
          <w:szCs w:val="24"/>
        </w:rPr>
        <w:br/>
        <w:t xml:space="preserve">        mbmi = Float.toString(fltbmi);</w:t>
      </w:r>
      <w:r w:rsidRPr="00056774">
        <w:rPr>
          <w:rFonts w:cs="Times New Roman"/>
          <w:b w:val="0"/>
          <w:bCs/>
          <w:szCs w:val="24"/>
        </w:rPr>
        <w:br/>
      </w:r>
      <w:r w:rsidRPr="00056774">
        <w:rPr>
          <w:rFonts w:cs="Times New Roman"/>
          <w:b w:val="0"/>
          <w:bCs/>
          <w:szCs w:val="24"/>
        </w:rPr>
        <w:br/>
        <w:t xml:space="preserve">        String url = "http:/192.168.0.32:8000/api/auth/user/" + user_id;</w:t>
      </w:r>
      <w:r w:rsidRPr="00056774">
        <w:rPr>
          <w:rFonts w:cs="Times New Roman"/>
          <w:b w:val="0"/>
          <w:bCs/>
          <w:szCs w:val="24"/>
        </w:rPr>
        <w:br/>
        <w:t xml:space="preserve">        Log.e("volleyError", url);</w:t>
      </w:r>
      <w:r w:rsidRPr="00056774">
        <w:rPr>
          <w:rFonts w:cs="Times New Roman"/>
          <w:b w:val="0"/>
          <w:bCs/>
          <w:szCs w:val="24"/>
        </w:rPr>
        <w:br/>
        <w:t xml:space="preserve">        if(fltbmi&lt;24.9 &amp;&amp; fltbmi&gt;18.4)</w:t>
      </w:r>
      <w:r w:rsidRPr="00056774">
        <w:rPr>
          <w:rFonts w:cs="Times New Roman"/>
          <w:b w:val="0"/>
          <w:bCs/>
          <w:szCs w:val="24"/>
        </w:rPr>
        <w:br/>
        <w:t xml:space="preserve">        {</w:t>
      </w:r>
      <w:r w:rsidRPr="00056774">
        <w:rPr>
          <w:rFonts w:cs="Times New Roman"/>
          <w:b w:val="0"/>
          <w:bCs/>
          <w:szCs w:val="24"/>
        </w:rPr>
        <w:br/>
        <w:t xml:space="preserve">            mbmicateogory.setText("Normal");</w:t>
      </w:r>
      <w:r w:rsidRPr="00056774">
        <w:rPr>
          <w:rFonts w:cs="Times New Roman"/>
          <w:b w:val="0"/>
          <w:bCs/>
          <w:szCs w:val="24"/>
        </w:rPr>
        <w:br/>
        <w:t xml:space="preserve">            mbackgroud.setBackgroundColor(Color.BLACK);</w:t>
      </w:r>
      <w:r w:rsidRPr="00056774">
        <w:rPr>
          <w:rFonts w:cs="Times New Roman"/>
          <w:b w:val="0"/>
          <w:bCs/>
          <w:szCs w:val="24"/>
        </w:rPr>
        <w:br/>
        <w:t xml:space="preserve">            mimageview.setImageResource(R.drawable.tama);</w:t>
      </w:r>
      <w:r w:rsidRPr="00056774">
        <w:rPr>
          <w:rFonts w:cs="Times New Roman"/>
          <w:b w:val="0"/>
          <w:bCs/>
          <w:szCs w:val="24"/>
        </w:rPr>
        <w:br/>
      </w:r>
      <w:r w:rsidRPr="00056774">
        <w:rPr>
          <w:rFonts w:cs="Times New Roman"/>
          <w:b w:val="0"/>
          <w:bCs/>
          <w:szCs w:val="24"/>
        </w:rPr>
        <w:br/>
        <w:t xml:space="preserve">            NMAR= findViewById(R.id.NMAR);</w:t>
      </w:r>
      <w:r w:rsidRPr="00056774">
        <w:rPr>
          <w:rFonts w:cs="Times New Roman"/>
          <w:b w:val="0"/>
          <w:bCs/>
          <w:szCs w:val="24"/>
        </w:rPr>
        <w:br/>
        <w:t xml:space="preserve">            NMAR.setOnClickListener(new View.OnClickListener() {</w:t>
      </w:r>
      <w:r w:rsidRPr="00056774">
        <w:rPr>
          <w:rFonts w:cs="Times New Roman"/>
          <w:b w:val="0"/>
          <w:bCs/>
          <w:szCs w:val="24"/>
        </w:rPr>
        <w:br/>
        <w:t xml:space="preserve">               @Override</w:t>
      </w:r>
      <w:r w:rsidRPr="00056774">
        <w:rPr>
          <w:rFonts w:cs="Times New Roman"/>
          <w:b w:val="0"/>
          <w:bCs/>
          <w:szCs w:val="24"/>
        </w:rPr>
        <w:br/>
        <w:t xml:space="preserve">               public void onClick(View v) {</w:t>
      </w:r>
      <w:r w:rsidRPr="00056774">
        <w:rPr>
          <w:rFonts w:cs="Times New Roman"/>
          <w:b w:val="0"/>
          <w:bCs/>
          <w:szCs w:val="24"/>
        </w:rPr>
        <w:br/>
      </w:r>
      <w:r w:rsidRPr="00056774">
        <w:rPr>
          <w:rFonts w:cs="Times New Roman"/>
          <w:b w:val="0"/>
          <w:bCs/>
          <w:szCs w:val="24"/>
        </w:rPr>
        <w:lastRenderedPageBreak/>
        <w:t xml:space="preserve">                   RequestQueue requestQueue = Volley.newRequestQueue(getApplicationContext());</w:t>
      </w:r>
      <w:r w:rsidRPr="00056774">
        <w:rPr>
          <w:rFonts w:cs="Times New Roman"/>
          <w:b w:val="0"/>
          <w:bCs/>
          <w:szCs w:val="24"/>
        </w:rPr>
        <w:br/>
        <w:t xml:space="preserve">                   JSONObject jsonObject = new JSONObject();</w:t>
      </w:r>
      <w:r w:rsidRPr="00056774">
        <w:rPr>
          <w:rFonts w:cs="Times New Roman"/>
          <w:b w:val="0"/>
          <w:bCs/>
          <w:szCs w:val="24"/>
        </w:rPr>
        <w:br/>
        <w:t xml:space="preserve">                   try {</w:t>
      </w:r>
      <w:r w:rsidRPr="00056774">
        <w:rPr>
          <w:rFonts w:cs="Times New Roman"/>
          <w:b w:val="0"/>
          <w:bCs/>
          <w:szCs w:val="24"/>
        </w:rPr>
        <w:br/>
        <w:t xml:space="preserve">                       jsonObject.put("height", intheight);</w:t>
      </w:r>
      <w:r w:rsidRPr="00056774">
        <w:rPr>
          <w:rFonts w:cs="Times New Roman"/>
          <w:b w:val="0"/>
          <w:bCs/>
          <w:szCs w:val="24"/>
        </w:rPr>
        <w:br/>
        <w:t xml:space="preserve">                       jsonObject.put("weight", intweight);</w:t>
      </w:r>
      <w:r w:rsidRPr="00056774">
        <w:rPr>
          <w:rFonts w:cs="Times New Roman"/>
          <w:b w:val="0"/>
          <w:bCs/>
          <w:szCs w:val="24"/>
        </w:rPr>
        <w:br/>
        <w:t xml:space="preserve">                       jsonObject.put("BMI", fltbmi);</w:t>
      </w:r>
      <w:r w:rsidRPr="00056774">
        <w:rPr>
          <w:rFonts w:cs="Times New Roman"/>
          <w:b w:val="0"/>
          <w:bCs/>
          <w:szCs w:val="24"/>
        </w:rPr>
        <w:br/>
        <w:t xml:space="preserve">                       jsonObject.put("age", intage);</w:t>
      </w:r>
      <w:r w:rsidRPr="00056774">
        <w:rPr>
          <w:rFonts w:cs="Times New Roman"/>
          <w:b w:val="0"/>
          <w:bCs/>
          <w:szCs w:val="24"/>
        </w:rPr>
        <w:br/>
        <w:t xml:space="preserve">                       jsonObject.put("status", "normal");</w:t>
      </w:r>
      <w:r w:rsidRPr="00056774">
        <w:rPr>
          <w:rFonts w:cs="Times New Roman"/>
          <w:b w:val="0"/>
          <w:bCs/>
          <w:szCs w:val="24"/>
        </w:rPr>
        <w:br/>
      </w:r>
      <w:r w:rsidRPr="00056774">
        <w:rPr>
          <w:rFonts w:cs="Times New Roman"/>
          <w:b w:val="0"/>
          <w:bCs/>
          <w:szCs w:val="24"/>
        </w:rPr>
        <w:br/>
        <w:t xml:space="preserve">                   } catch (JSONException e) {</w:t>
      </w:r>
      <w:r w:rsidRPr="00056774">
        <w:rPr>
          <w:rFonts w:cs="Times New Roman"/>
          <w:b w:val="0"/>
          <w:bCs/>
          <w:szCs w:val="24"/>
        </w:rPr>
        <w:br/>
        <w:t xml:space="preserve">                       e.printStackTrace();</w:t>
      </w:r>
      <w:r w:rsidRPr="00056774">
        <w:rPr>
          <w:rFonts w:cs="Times New Roman"/>
          <w:b w:val="0"/>
          <w:bCs/>
          <w:szCs w:val="24"/>
        </w:rPr>
        <w:br/>
        <w:t xml:space="preserve">                   }</w:t>
      </w:r>
      <w:r w:rsidRPr="00056774">
        <w:rPr>
          <w:rFonts w:cs="Times New Roman"/>
          <w:b w:val="0"/>
          <w:bCs/>
          <w:szCs w:val="24"/>
        </w:rPr>
        <w:br/>
        <w:t xml:space="preserve">                   JsonObjectRequest jsonObjectRequest = new JsonObjectRequest(</w:t>
      </w:r>
      <w:r w:rsidRPr="00056774">
        <w:rPr>
          <w:rFonts w:cs="Times New Roman"/>
          <w:b w:val="0"/>
          <w:bCs/>
          <w:szCs w:val="24"/>
        </w:rPr>
        <w:br/>
        <w:t xml:space="preserve">                           Request.Method.POST,</w:t>
      </w:r>
      <w:r w:rsidRPr="00056774">
        <w:rPr>
          <w:rFonts w:cs="Times New Roman"/>
          <w:b w:val="0"/>
          <w:bCs/>
          <w:szCs w:val="24"/>
        </w:rPr>
        <w:br/>
        <w:t xml:space="preserve">                           url,</w:t>
      </w:r>
      <w:r w:rsidRPr="00056774">
        <w:rPr>
          <w:rFonts w:cs="Times New Roman"/>
          <w:b w:val="0"/>
          <w:bCs/>
          <w:szCs w:val="24"/>
        </w:rPr>
        <w:br/>
        <w:t xml:space="preserve">                           jsonObject,</w:t>
      </w:r>
      <w:r w:rsidRPr="00056774">
        <w:rPr>
          <w:rFonts w:cs="Times New Roman"/>
          <w:b w:val="0"/>
          <w:bCs/>
          <w:szCs w:val="24"/>
        </w:rPr>
        <w:br/>
        <w:t xml:space="preserve">                           response -&gt; {</w:t>
      </w:r>
      <w:r w:rsidRPr="00056774">
        <w:rPr>
          <w:rFonts w:cs="Times New Roman"/>
          <w:b w:val="0"/>
          <w:bCs/>
          <w:szCs w:val="24"/>
        </w:rPr>
        <w:br/>
        <w:t xml:space="preserve">                               try {</w:t>
      </w:r>
      <w:r w:rsidRPr="00056774">
        <w:rPr>
          <w:rFonts w:cs="Times New Roman"/>
          <w:b w:val="0"/>
          <w:bCs/>
          <w:szCs w:val="24"/>
        </w:rPr>
        <w:br/>
        <w:t xml:space="preserve">                                   Toast.makeText(bmiactivity.this, response.getString("message")+" Normal", Toast.LENGTH_SHORT).show();</w:t>
      </w:r>
      <w:r w:rsidRPr="00056774">
        <w:rPr>
          <w:rFonts w:cs="Times New Roman"/>
          <w:b w:val="0"/>
          <w:bCs/>
          <w:szCs w:val="24"/>
        </w:rPr>
        <w:br/>
      </w:r>
      <w:r w:rsidRPr="00056774">
        <w:rPr>
          <w:rFonts w:cs="Times New Roman"/>
          <w:b w:val="0"/>
          <w:bCs/>
          <w:szCs w:val="24"/>
        </w:rPr>
        <w:t xml:space="preserve">                                   Log.e("volleyError", "done adding");</w:t>
      </w:r>
      <w:r w:rsidRPr="00056774">
        <w:rPr>
          <w:rFonts w:cs="Times New Roman"/>
          <w:b w:val="0"/>
          <w:bCs/>
          <w:szCs w:val="24"/>
        </w:rPr>
        <w:br/>
        <w:t xml:space="preserve">                               } catch (JSONException e) {</w:t>
      </w:r>
      <w:r w:rsidRPr="00056774">
        <w:rPr>
          <w:rFonts w:cs="Times New Roman"/>
          <w:b w:val="0"/>
          <w:bCs/>
          <w:szCs w:val="24"/>
        </w:rPr>
        <w:br/>
        <w:t xml:space="preserve">                                   e.printStackTrace();</w:t>
      </w:r>
      <w:r w:rsidRPr="00056774">
        <w:rPr>
          <w:rFonts w:cs="Times New Roman"/>
          <w:b w:val="0"/>
          <w:bCs/>
          <w:szCs w:val="24"/>
        </w:rPr>
        <w:br/>
        <w:t xml:space="preserve">                               }</w:t>
      </w:r>
      <w:r w:rsidRPr="00056774">
        <w:rPr>
          <w:rFonts w:cs="Times New Roman"/>
          <w:b w:val="0"/>
          <w:bCs/>
          <w:szCs w:val="24"/>
        </w:rPr>
        <w:br/>
        <w:t xml:space="preserve">                           },</w:t>
      </w:r>
      <w:r w:rsidRPr="00056774">
        <w:rPr>
          <w:rFonts w:cs="Times New Roman"/>
          <w:b w:val="0"/>
          <w:bCs/>
          <w:szCs w:val="24"/>
        </w:rPr>
        <w:br/>
        <w:t xml:space="preserve">                           error -&gt; {</w:t>
      </w:r>
      <w:r w:rsidRPr="00056774">
        <w:rPr>
          <w:rFonts w:cs="Times New Roman"/>
          <w:b w:val="0"/>
          <w:bCs/>
          <w:szCs w:val="24"/>
        </w:rPr>
        <w:br/>
        <w:t xml:space="preserve">                               Log.e("volleyError", error.toString());</w:t>
      </w:r>
      <w:r w:rsidRPr="00056774">
        <w:rPr>
          <w:rFonts w:cs="Times New Roman"/>
          <w:b w:val="0"/>
          <w:bCs/>
          <w:szCs w:val="24"/>
        </w:rPr>
        <w:br/>
        <w:t xml:space="preserve">                           }</w:t>
      </w:r>
      <w:r w:rsidRPr="00056774">
        <w:rPr>
          <w:rFonts w:cs="Times New Roman"/>
          <w:b w:val="0"/>
          <w:bCs/>
          <w:szCs w:val="24"/>
        </w:rPr>
        <w:br/>
        <w:t xml:space="preserve">                   );</w:t>
      </w:r>
      <w:r w:rsidRPr="00056774">
        <w:rPr>
          <w:rFonts w:cs="Times New Roman"/>
          <w:b w:val="0"/>
          <w:bCs/>
          <w:szCs w:val="24"/>
        </w:rPr>
        <w:br/>
        <w:t xml:space="preserve">                   requestQueue.add(jsonObjectRequest);</w:t>
      </w:r>
      <w:r w:rsidRPr="00056774">
        <w:rPr>
          <w:rFonts w:cs="Times New Roman"/>
          <w:b w:val="0"/>
          <w:bCs/>
          <w:szCs w:val="24"/>
        </w:rPr>
        <w:br/>
        <w:t xml:space="preserve">                   Intent intent = new Intent(bmiactivity.this,NormalWeight.class);</w:t>
      </w:r>
      <w:r w:rsidRPr="00056774">
        <w:rPr>
          <w:rFonts w:cs="Times New Roman"/>
          <w:b w:val="0"/>
          <w:bCs/>
          <w:szCs w:val="24"/>
        </w:rPr>
        <w:br/>
        <w:t xml:space="preserve">                   intent.putExtra("status", "normal");</w:t>
      </w:r>
      <w:r w:rsidRPr="00056774">
        <w:rPr>
          <w:rFonts w:cs="Times New Roman"/>
          <w:b w:val="0"/>
          <w:bCs/>
          <w:szCs w:val="24"/>
        </w:rPr>
        <w:br/>
        <w:t xml:space="preserve">                   intent.putExtra("user_id", user_id);</w:t>
      </w:r>
      <w:r w:rsidRPr="00056774">
        <w:rPr>
          <w:rFonts w:cs="Times New Roman"/>
          <w:b w:val="0"/>
          <w:bCs/>
          <w:szCs w:val="24"/>
        </w:rPr>
        <w:br/>
        <w:t xml:space="preserve">                   startActivity(intent);</w:t>
      </w:r>
      <w:r w:rsidRPr="00056774">
        <w:rPr>
          <w:rFonts w:cs="Times New Roman"/>
          <w:b w:val="0"/>
          <w:bCs/>
          <w:szCs w:val="24"/>
        </w:rPr>
        <w:br/>
        <w:t xml:space="preserve">               }</w:t>
      </w:r>
      <w:r w:rsidRPr="00056774">
        <w:rPr>
          <w:rFonts w:cs="Times New Roman"/>
          <w:b w:val="0"/>
          <w:bCs/>
          <w:szCs w:val="24"/>
        </w:rPr>
        <w:br/>
        <w:t xml:space="preserve">           });</w:t>
      </w:r>
      <w:r w:rsidRPr="00056774">
        <w:rPr>
          <w:rFonts w:cs="Times New Roman"/>
          <w:b w:val="0"/>
          <w:bCs/>
          <w:szCs w:val="24"/>
        </w:rPr>
        <w:br/>
      </w:r>
      <w:r w:rsidRPr="00056774">
        <w:rPr>
          <w:rFonts w:cs="Times New Roman"/>
          <w:b w:val="0"/>
          <w:bCs/>
          <w:szCs w:val="24"/>
        </w:rPr>
        <w:br/>
      </w:r>
      <w:r w:rsidRPr="00056774">
        <w:rPr>
          <w:rFonts w:cs="Times New Roman"/>
          <w:b w:val="0"/>
          <w:bCs/>
          <w:szCs w:val="24"/>
        </w:rPr>
        <w:br/>
        <w:t xml:space="preserve">        }</w:t>
      </w:r>
      <w:r w:rsidRPr="00056774">
        <w:rPr>
          <w:rFonts w:cs="Times New Roman"/>
          <w:b w:val="0"/>
          <w:bCs/>
          <w:szCs w:val="24"/>
        </w:rPr>
        <w:br/>
        <w:t xml:space="preserve">        else if(fltbmi&lt;18.5)</w:t>
      </w:r>
      <w:r w:rsidRPr="00056774">
        <w:rPr>
          <w:rFonts w:cs="Times New Roman"/>
          <w:b w:val="0"/>
          <w:bCs/>
          <w:szCs w:val="24"/>
        </w:rPr>
        <w:br/>
        <w:t xml:space="preserve">        {</w:t>
      </w:r>
      <w:r w:rsidRPr="00056774">
        <w:rPr>
          <w:rFonts w:cs="Times New Roman"/>
          <w:b w:val="0"/>
          <w:bCs/>
          <w:szCs w:val="24"/>
        </w:rPr>
        <w:br/>
        <w:t xml:space="preserve">            mbmicateogory.setText("Underweight");</w:t>
      </w:r>
      <w:r w:rsidRPr="00056774">
        <w:rPr>
          <w:rFonts w:cs="Times New Roman"/>
          <w:b w:val="0"/>
          <w:bCs/>
          <w:szCs w:val="24"/>
        </w:rPr>
        <w:br/>
        <w:t xml:space="preserve">            mbackgroud.setBackgroundColor(Color.BLACK);</w:t>
      </w:r>
      <w:r w:rsidRPr="00056774">
        <w:rPr>
          <w:rFonts w:cs="Times New Roman"/>
          <w:b w:val="0"/>
          <w:bCs/>
          <w:szCs w:val="24"/>
        </w:rPr>
        <w:br/>
        <w:t xml:space="preserve">            mimageview.setImageResource(R.drawable.mali);</w:t>
      </w:r>
      <w:r w:rsidRPr="00056774">
        <w:rPr>
          <w:rFonts w:cs="Times New Roman"/>
          <w:b w:val="0"/>
          <w:bCs/>
          <w:szCs w:val="24"/>
        </w:rPr>
        <w:br/>
      </w:r>
      <w:r w:rsidRPr="00056774">
        <w:rPr>
          <w:rFonts w:cs="Times New Roman"/>
          <w:b w:val="0"/>
          <w:bCs/>
          <w:szCs w:val="24"/>
        </w:rPr>
        <w:lastRenderedPageBreak/>
        <w:br/>
        <w:t xml:space="preserve">            NMAR= findViewById(R.id.NMAR);</w:t>
      </w:r>
      <w:r w:rsidRPr="00056774">
        <w:rPr>
          <w:rFonts w:cs="Times New Roman"/>
          <w:b w:val="0"/>
          <w:bCs/>
          <w:szCs w:val="24"/>
        </w:rPr>
        <w:br/>
        <w:t xml:space="preserve">            NMAR.setOnClickListener(new View.OnClickListener() {</w:t>
      </w:r>
      <w:r w:rsidRPr="00056774">
        <w:rPr>
          <w:rFonts w:cs="Times New Roman"/>
          <w:b w:val="0"/>
          <w:bCs/>
          <w:szCs w:val="24"/>
        </w:rPr>
        <w:br/>
        <w:t xml:space="preserve">                @Override</w:t>
      </w:r>
      <w:r w:rsidRPr="00056774">
        <w:rPr>
          <w:rFonts w:cs="Times New Roman"/>
          <w:b w:val="0"/>
          <w:bCs/>
          <w:szCs w:val="24"/>
        </w:rPr>
        <w:br/>
        <w:t xml:space="preserve">                public void onClick(View v) {</w:t>
      </w:r>
      <w:r w:rsidRPr="00056774">
        <w:rPr>
          <w:rFonts w:cs="Times New Roman"/>
          <w:b w:val="0"/>
          <w:bCs/>
          <w:szCs w:val="24"/>
        </w:rPr>
        <w:br/>
        <w:t xml:space="preserve">                    RequestQueue requestQueue = Volley.newRequestQueue(getApplicationContext());</w:t>
      </w:r>
      <w:r w:rsidRPr="00056774">
        <w:rPr>
          <w:rFonts w:cs="Times New Roman"/>
          <w:b w:val="0"/>
          <w:bCs/>
          <w:szCs w:val="24"/>
        </w:rPr>
        <w:br/>
        <w:t xml:space="preserve">                    JSONObject jsonObject = new JSONObject();</w:t>
      </w:r>
      <w:r w:rsidRPr="00056774">
        <w:rPr>
          <w:rFonts w:cs="Times New Roman"/>
          <w:b w:val="0"/>
          <w:bCs/>
          <w:szCs w:val="24"/>
        </w:rPr>
        <w:br/>
        <w:t xml:space="preserve">                    try {</w:t>
      </w:r>
      <w:r w:rsidRPr="00056774">
        <w:rPr>
          <w:rFonts w:cs="Times New Roman"/>
          <w:b w:val="0"/>
          <w:bCs/>
          <w:szCs w:val="24"/>
        </w:rPr>
        <w:br/>
        <w:t xml:space="preserve">                        jsonObject.put("height", intheight);</w:t>
      </w:r>
      <w:r w:rsidRPr="00056774">
        <w:rPr>
          <w:rFonts w:cs="Times New Roman"/>
          <w:b w:val="0"/>
          <w:bCs/>
          <w:szCs w:val="24"/>
        </w:rPr>
        <w:br/>
        <w:t xml:space="preserve">                        jsonObject.put("weight", intweight);</w:t>
      </w:r>
      <w:r w:rsidRPr="00056774">
        <w:rPr>
          <w:rFonts w:cs="Times New Roman"/>
          <w:b w:val="0"/>
          <w:bCs/>
          <w:szCs w:val="24"/>
        </w:rPr>
        <w:br/>
        <w:t xml:space="preserve">                        jsonObject.put("BMI", fltbmi);</w:t>
      </w:r>
      <w:r w:rsidRPr="00056774">
        <w:rPr>
          <w:rFonts w:cs="Times New Roman"/>
          <w:b w:val="0"/>
          <w:bCs/>
          <w:szCs w:val="24"/>
        </w:rPr>
        <w:br/>
        <w:t xml:space="preserve">                        jsonObject.put("age", intage);</w:t>
      </w:r>
      <w:r w:rsidRPr="00056774">
        <w:rPr>
          <w:rFonts w:cs="Times New Roman"/>
          <w:b w:val="0"/>
          <w:bCs/>
          <w:szCs w:val="24"/>
        </w:rPr>
        <w:br/>
        <w:t xml:space="preserve">                        jsonObject.put("status", "underweight");</w:t>
      </w:r>
      <w:r w:rsidRPr="00056774">
        <w:rPr>
          <w:rFonts w:cs="Times New Roman"/>
          <w:b w:val="0"/>
          <w:bCs/>
          <w:szCs w:val="24"/>
        </w:rPr>
        <w:br/>
      </w:r>
      <w:r w:rsidRPr="00056774">
        <w:rPr>
          <w:rFonts w:cs="Times New Roman"/>
          <w:b w:val="0"/>
          <w:bCs/>
          <w:szCs w:val="24"/>
        </w:rPr>
        <w:br/>
        <w:t xml:space="preserve">                    } catch (JSONException e) {</w:t>
      </w:r>
      <w:r w:rsidRPr="00056774">
        <w:rPr>
          <w:rFonts w:cs="Times New Roman"/>
          <w:b w:val="0"/>
          <w:bCs/>
          <w:szCs w:val="24"/>
        </w:rPr>
        <w:br/>
        <w:t xml:space="preserve">                        e.printStackTrace();</w:t>
      </w:r>
      <w:r w:rsidRPr="00056774">
        <w:rPr>
          <w:rFonts w:cs="Times New Roman"/>
          <w:b w:val="0"/>
          <w:bCs/>
          <w:szCs w:val="24"/>
        </w:rPr>
        <w:br/>
        <w:t xml:space="preserve">                    }</w:t>
      </w:r>
      <w:r w:rsidRPr="00056774">
        <w:rPr>
          <w:rFonts w:cs="Times New Roman"/>
          <w:b w:val="0"/>
          <w:bCs/>
          <w:szCs w:val="24"/>
        </w:rPr>
        <w:br/>
        <w:t xml:space="preserve">                    JsonObjectRequest jsonObjectRequest = new JsonObjectRequest(</w:t>
      </w:r>
      <w:r w:rsidRPr="00056774">
        <w:rPr>
          <w:rFonts w:cs="Times New Roman"/>
          <w:b w:val="0"/>
          <w:bCs/>
          <w:szCs w:val="24"/>
        </w:rPr>
        <w:br/>
        <w:t xml:space="preserve">                            Request.Method.POST,</w:t>
      </w:r>
      <w:r w:rsidRPr="00056774">
        <w:rPr>
          <w:rFonts w:cs="Times New Roman"/>
          <w:b w:val="0"/>
          <w:bCs/>
          <w:szCs w:val="24"/>
        </w:rPr>
        <w:br/>
        <w:t xml:space="preserve">                            url,</w:t>
      </w:r>
      <w:r w:rsidRPr="00056774">
        <w:rPr>
          <w:rFonts w:cs="Times New Roman"/>
          <w:b w:val="0"/>
          <w:bCs/>
          <w:szCs w:val="24"/>
        </w:rPr>
        <w:br/>
        <w:t xml:space="preserve">                            jsonObject,</w:t>
      </w:r>
      <w:r w:rsidRPr="00056774">
        <w:rPr>
          <w:rFonts w:cs="Times New Roman"/>
          <w:b w:val="0"/>
          <w:bCs/>
          <w:szCs w:val="24"/>
        </w:rPr>
        <w:br/>
        <w:t xml:space="preserve">                            response -&gt; </w:t>
      </w:r>
      <w:r w:rsidRPr="00056774">
        <w:rPr>
          <w:rFonts w:cs="Times New Roman"/>
          <w:b w:val="0"/>
          <w:bCs/>
          <w:szCs w:val="24"/>
        </w:rPr>
        <w:t>{</w:t>
      </w:r>
      <w:r w:rsidRPr="00056774">
        <w:rPr>
          <w:rFonts w:cs="Times New Roman"/>
          <w:b w:val="0"/>
          <w:bCs/>
          <w:szCs w:val="24"/>
        </w:rPr>
        <w:br/>
        <w:t xml:space="preserve">                                try {</w:t>
      </w:r>
      <w:r w:rsidRPr="00056774">
        <w:rPr>
          <w:rFonts w:cs="Times New Roman"/>
          <w:b w:val="0"/>
          <w:bCs/>
          <w:szCs w:val="24"/>
        </w:rPr>
        <w:br/>
        <w:t xml:space="preserve">                                    Toast.makeText(bmiactivity.this, response.getString("message")+" Underweight", Toast.LENGTH_SHORT).show();</w:t>
      </w:r>
      <w:r w:rsidRPr="00056774">
        <w:rPr>
          <w:rFonts w:cs="Times New Roman"/>
          <w:b w:val="0"/>
          <w:bCs/>
          <w:szCs w:val="24"/>
        </w:rPr>
        <w:br/>
        <w:t xml:space="preserve">                                } catch (JSONException e) {</w:t>
      </w:r>
      <w:r w:rsidRPr="00056774">
        <w:rPr>
          <w:rFonts w:cs="Times New Roman"/>
          <w:b w:val="0"/>
          <w:bCs/>
          <w:szCs w:val="24"/>
        </w:rPr>
        <w:br/>
        <w:t xml:space="preserve">                                    e.printStackTrace();</w:t>
      </w:r>
      <w:r w:rsidRPr="00056774">
        <w:rPr>
          <w:rFonts w:cs="Times New Roman"/>
          <w:b w:val="0"/>
          <w:bCs/>
          <w:szCs w:val="24"/>
        </w:rPr>
        <w:br/>
        <w:t xml:space="preserve">                                }</w:t>
      </w:r>
      <w:r w:rsidRPr="00056774">
        <w:rPr>
          <w:rFonts w:cs="Times New Roman"/>
          <w:b w:val="0"/>
          <w:bCs/>
          <w:szCs w:val="24"/>
        </w:rPr>
        <w:br/>
        <w:t xml:space="preserve">                            },</w:t>
      </w:r>
      <w:r w:rsidRPr="00056774">
        <w:rPr>
          <w:rFonts w:cs="Times New Roman"/>
          <w:b w:val="0"/>
          <w:bCs/>
          <w:szCs w:val="24"/>
        </w:rPr>
        <w:br/>
        <w:t xml:space="preserve">                            error -&gt; {</w:t>
      </w:r>
      <w:r w:rsidRPr="00056774">
        <w:rPr>
          <w:rFonts w:cs="Times New Roman"/>
          <w:b w:val="0"/>
          <w:bCs/>
          <w:szCs w:val="24"/>
        </w:rPr>
        <w:br/>
        <w:t xml:space="preserve">                                Log.e("volleyError", error.toString());</w:t>
      </w:r>
      <w:r w:rsidRPr="00056774">
        <w:rPr>
          <w:rFonts w:cs="Times New Roman"/>
          <w:b w:val="0"/>
          <w:bCs/>
          <w:szCs w:val="24"/>
        </w:rPr>
        <w:br/>
        <w:t xml:space="preserve">                            }</w:t>
      </w:r>
      <w:r w:rsidRPr="00056774">
        <w:rPr>
          <w:rFonts w:cs="Times New Roman"/>
          <w:b w:val="0"/>
          <w:bCs/>
          <w:szCs w:val="24"/>
        </w:rPr>
        <w:br/>
        <w:t xml:space="preserve">                    );</w:t>
      </w:r>
      <w:r w:rsidRPr="00056774">
        <w:rPr>
          <w:rFonts w:cs="Times New Roman"/>
          <w:b w:val="0"/>
          <w:bCs/>
          <w:szCs w:val="24"/>
        </w:rPr>
        <w:br/>
        <w:t xml:space="preserve">                    requestQueue.add(jsonObjectRequest);</w:t>
      </w:r>
      <w:r w:rsidRPr="00056774">
        <w:rPr>
          <w:rFonts w:cs="Times New Roman"/>
          <w:b w:val="0"/>
          <w:bCs/>
          <w:szCs w:val="24"/>
        </w:rPr>
        <w:br/>
        <w:t xml:space="preserve">                    Intent intent = new Intent(bmiactivity.this,UnderWeight.class);</w:t>
      </w:r>
      <w:r w:rsidRPr="00056774">
        <w:rPr>
          <w:rFonts w:cs="Times New Roman"/>
          <w:b w:val="0"/>
          <w:bCs/>
          <w:szCs w:val="24"/>
        </w:rPr>
        <w:br/>
        <w:t xml:space="preserve">                    intent.putExtra("user_id", user_id);</w:t>
      </w:r>
      <w:r w:rsidRPr="00056774">
        <w:rPr>
          <w:rFonts w:cs="Times New Roman"/>
          <w:b w:val="0"/>
          <w:bCs/>
          <w:szCs w:val="24"/>
        </w:rPr>
        <w:br/>
        <w:t xml:space="preserve">                    startActivity(intent);</w:t>
      </w:r>
      <w:r w:rsidRPr="00056774">
        <w:rPr>
          <w:rFonts w:cs="Times New Roman"/>
          <w:b w:val="0"/>
          <w:bCs/>
          <w:szCs w:val="24"/>
        </w:rPr>
        <w:br/>
        <w:t xml:space="preserve">                }</w:t>
      </w:r>
      <w:r w:rsidRPr="00056774">
        <w:rPr>
          <w:rFonts w:cs="Times New Roman"/>
          <w:b w:val="0"/>
          <w:bCs/>
          <w:szCs w:val="24"/>
        </w:rPr>
        <w:br/>
        <w:t xml:space="preserve">            });</w:t>
      </w:r>
      <w:r w:rsidRPr="00056774">
        <w:rPr>
          <w:rFonts w:cs="Times New Roman"/>
          <w:b w:val="0"/>
          <w:bCs/>
          <w:szCs w:val="24"/>
        </w:rPr>
        <w:br/>
        <w:t xml:space="preserve">        }</w:t>
      </w:r>
      <w:r w:rsidRPr="00056774">
        <w:rPr>
          <w:rFonts w:cs="Times New Roman"/>
          <w:b w:val="0"/>
          <w:bCs/>
          <w:szCs w:val="24"/>
        </w:rPr>
        <w:br/>
        <w:t xml:space="preserve">        else if(fltbmi&lt;30 &amp;&amp; fltbmi&gt;25)</w:t>
      </w:r>
      <w:r w:rsidRPr="00056774">
        <w:rPr>
          <w:rFonts w:cs="Times New Roman"/>
          <w:b w:val="0"/>
          <w:bCs/>
          <w:szCs w:val="24"/>
        </w:rPr>
        <w:br/>
        <w:t xml:space="preserve">        {</w:t>
      </w:r>
      <w:r w:rsidRPr="00056774">
        <w:rPr>
          <w:rFonts w:cs="Times New Roman"/>
          <w:b w:val="0"/>
          <w:bCs/>
          <w:szCs w:val="24"/>
        </w:rPr>
        <w:br/>
        <w:t xml:space="preserve">            mbmicateogory.setText("Overweight");</w:t>
      </w:r>
      <w:r w:rsidRPr="00056774">
        <w:rPr>
          <w:rFonts w:cs="Times New Roman"/>
          <w:b w:val="0"/>
          <w:bCs/>
          <w:szCs w:val="24"/>
        </w:rPr>
        <w:br/>
        <w:t xml:space="preserve">            mbackgroud.setBackgroundColor(Color.BLACK);</w:t>
      </w:r>
      <w:r w:rsidRPr="00056774">
        <w:rPr>
          <w:rFonts w:cs="Times New Roman"/>
          <w:b w:val="0"/>
          <w:bCs/>
          <w:szCs w:val="24"/>
        </w:rPr>
        <w:br/>
        <w:t xml:space="preserve">            </w:t>
      </w:r>
      <w:r w:rsidRPr="00056774">
        <w:rPr>
          <w:rFonts w:cs="Times New Roman"/>
          <w:b w:val="0"/>
          <w:bCs/>
          <w:szCs w:val="24"/>
        </w:rPr>
        <w:lastRenderedPageBreak/>
        <w:t>mimageview.setImageResource(R.drawable.mali);</w:t>
      </w:r>
      <w:r w:rsidRPr="00056774">
        <w:rPr>
          <w:rFonts w:cs="Times New Roman"/>
          <w:b w:val="0"/>
          <w:bCs/>
          <w:szCs w:val="24"/>
        </w:rPr>
        <w:br/>
        <w:t xml:space="preserve">            NMAR= findViewById(R.id.NMAR);</w:t>
      </w:r>
      <w:r w:rsidRPr="00056774">
        <w:rPr>
          <w:rFonts w:cs="Times New Roman"/>
          <w:b w:val="0"/>
          <w:bCs/>
          <w:szCs w:val="24"/>
        </w:rPr>
        <w:br/>
        <w:t xml:space="preserve">            NMAR.setOnClickListener(new View.OnClickListener() {</w:t>
      </w:r>
      <w:r w:rsidRPr="00056774">
        <w:rPr>
          <w:rFonts w:cs="Times New Roman"/>
          <w:b w:val="0"/>
          <w:bCs/>
          <w:szCs w:val="24"/>
        </w:rPr>
        <w:br/>
        <w:t xml:space="preserve">                @Override</w:t>
      </w:r>
      <w:r w:rsidRPr="00056774">
        <w:rPr>
          <w:rFonts w:cs="Times New Roman"/>
          <w:b w:val="0"/>
          <w:bCs/>
          <w:szCs w:val="24"/>
        </w:rPr>
        <w:br/>
        <w:t xml:space="preserve">                public void onClick(View v) {</w:t>
      </w:r>
      <w:r w:rsidRPr="00056774">
        <w:rPr>
          <w:rFonts w:cs="Times New Roman"/>
          <w:b w:val="0"/>
          <w:bCs/>
          <w:szCs w:val="24"/>
        </w:rPr>
        <w:br/>
        <w:t xml:space="preserve">                    RequestQueue requestQueue = Volley.newRequestQueue(getApplicationContext());</w:t>
      </w:r>
      <w:r w:rsidRPr="00056774">
        <w:rPr>
          <w:rFonts w:cs="Times New Roman"/>
          <w:b w:val="0"/>
          <w:bCs/>
          <w:szCs w:val="24"/>
        </w:rPr>
        <w:br/>
        <w:t xml:space="preserve">                    JSONObject jsonObject = new JSONObject();</w:t>
      </w:r>
      <w:r w:rsidRPr="00056774">
        <w:rPr>
          <w:rFonts w:cs="Times New Roman"/>
          <w:b w:val="0"/>
          <w:bCs/>
          <w:szCs w:val="24"/>
        </w:rPr>
        <w:br/>
        <w:t xml:space="preserve">                    try {</w:t>
      </w:r>
      <w:r w:rsidRPr="00056774">
        <w:rPr>
          <w:rFonts w:cs="Times New Roman"/>
          <w:b w:val="0"/>
          <w:bCs/>
          <w:szCs w:val="24"/>
        </w:rPr>
        <w:br/>
        <w:t xml:space="preserve">                        jsonObject.put("height", intheight);</w:t>
      </w:r>
      <w:r w:rsidRPr="00056774">
        <w:rPr>
          <w:rFonts w:cs="Times New Roman"/>
          <w:b w:val="0"/>
          <w:bCs/>
          <w:szCs w:val="24"/>
        </w:rPr>
        <w:br/>
        <w:t xml:space="preserve">                        jsonObject.put("weight", intweight);</w:t>
      </w:r>
      <w:r w:rsidRPr="00056774">
        <w:rPr>
          <w:rFonts w:cs="Times New Roman"/>
          <w:b w:val="0"/>
          <w:bCs/>
          <w:szCs w:val="24"/>
        </w:rPr>
        <w:br/>
        <w:t xml:space="preserve">                        jsonObject.put("BMI", fltbmi);</w:t>
      </w:r>
      <w:r w:rsidRPr="00056774">
        <w:rPr>
          <w:rFonts w:cs="Times New Roman"/>
          <w:b w:val="0"/>
          <w:bCs/>
          <w:szCs w:val="24"/>
        </w:rPr>
        <w:br/>
        <w:t xml:space="preserve">                        jsonObject.put("age", intage);</w:t>
      </w:r>
      <w:r w:rsidRPr="00056774">
        <w:rPr>
          <w:rFonts w:cs="Times New Roman"/>
          <w:b w:val="0"/>
          <w:bCs/>
          <w:szCs w:val="24"/>
        </w:rPr>
        <w:br/>
        <w:t xml:space="preserve">                        jsonObject.put("status", "overweight");</w:t>
      </w:r>
      <w:r w:rsidRPr="00056774">
        <w:rPr>
          <w:rFonts w:cs="Times New Roman"/>
          <w:b w:val="0"/>
          <w:bCs/>
          <w:szCs w:val="24"/>
        </w:rPr>
        <w:br/>
      </w:r>
      <w:r w:rsidRPr="00056774">
        <w:rPr>
          <w:rFonts w:cs="Times New Roman"/>
          <w:b w:val="0"/>
          <w:bCs/>
          <w:szCs w:val="24"/>
        </w:rPr>
        <w:br/>
        <w:t xml:space="preserve">                    } catch (JSONException e) {</w:t>
      </w:r>
      <w:r w:rsidRPr="00056774">
        <w:rPr>
          <w:rFonts w:cs="Times New Roman"/>
          <w:b w:val="0"/>
          <w:bCs/>
          <w:szCs w:val="24"/>
        </w:rPr>
        <w:br/>
        <w:t xml:space="preserve">                        e.printStackTrace();</w:t>
      </w:r>
      <w:r w:rsidRPr="00056774">
        <w:rPr>
          <w:rFonts w:cs="Times New Roman"/>
          <w:b w:val="0"/>
          <w:bCs/>
          <w:szCs w:val="24"/>
        </w:rPr>
        <w:br/>
        <w:t xml:space="preserve">                    }</w:t>
      </w:r>
      <w:r w:rsidRPr="00056774">
        <w:rPr>
          <w:rFonts w:cs="Times New Roman"/>
          <w:b w:val="0"/>
          <w:bCs/>
          <w:szCs w:val="24"/>
        </w:rPr>
        <w:br/>
        <w:t xml:space="preserve">                    JsonObjectRequest jsonObjectRequest = new JsonObjectRequest(</w:t>
      </w:r>
      <w:r w:rsidRPr="00056774">
        <w:rPr>
          <w:rFonts w:cs="Times New Roman"/>
          <w:b w:val="0"/>
          <w:bCs/>
          <w:szCs w:val="24"/>
        </w:rPr>
        <w:br/>
        <w:t xml:space="preserve">                            Request.Method.POST,</w:t>
      </w:r>
      <w:r w:rsidRPr="00056774">
        <w:rPr>
          <w:rFonts w:cs="Times New Roman"/>
          <w:b w:val="0"/>
          <w:bCs/>
          <w:szCs w:val="24"/>
        </w:rPr>
        <w:br/>
        <w:t xml:space="preserve">                            url,</w:t>
      </w:r>
      <w:r w:rsidRPr="00056774">
        <w:rPr>
          <w:rFonts w:cs="Times New Roman"/>
          <w:b w:val="0"/>
          <w:bCs/>
          <w:szCs w:val="24"/>
        </w:rPr>
        <w:br/>
        <w:t xml:space="preserve">                            jsonObject,</w:t>
      </w:r>
      <w:r w:rsidRPr="00056774">
        <w:rPr>
          <w:rFonts w:cs="Times New Roman"/>
          <w:b w:val="0"/>
          <w:bCs/>
          <w:szCs w:val="24"/>
        </w:rPr>
        <w:br/>
      </w:r>
      <w:r w:rsidRPr="00056774">
        <w:rPr>
          <w:rFonts w:cs="Times New Roman"/>
          <w:b w:val="0"/>
          <w:bCs/>
          <w:szCs w:val="24"/>
        </w:rPr>
        <w:t xml:space="preserve">                            response -&gt; {</w:t>
      </w:r>
      <w:r w:rsidRPr="00056774">
        <w:rPr>
          <w:rFonts w:cs="Times New Roman"/>
          <w:b w:val="0"/>
          <w:bCs/>
          <w:szCs w:val="24"/>
        </w:rPr>
        <w:br/>
        <w:t xml:space="preserve">                                try {</w:t>
      </w:r>
      <w:r w:rsidRPr="00056774">
        <w:rPr>
          <w:rFonts w:cs="Times New Roman"/>
          <w:b w:val="0"/>
          <w:bCs/>
          <w:szCs w:val="24"/>
        </w:rPr>
        <w:br/>
        <w:t xml:space="preserve">                                    Toast.makeText(bmiactivity.this, response.getString("message") +" Overweight", Toast.LENGTH_SHORT).show();</w:t>
      </w:r>
      <w:r w:rsidRPr="00056774">
        <w:rPr>
          <w:rFonts w:cs="Times New Roman"/>
          <w:b w:val="0"/>
          <w:bCs/>
          <w:szCs w:val="24"/>
        </w:rPr>
        <w:br/>
        <w:t xml:space="preserve">                                } catch (JSONException e) {</w:t>
      </w:r>
      <w:r w:rsidRPr="00056774">
        <w:rPr>
          <w:rFonts w:cs="Times New Roman"/>
          <w:b w:val="0"/>
          <w:bCs/>
          <w:szCs w:val="24"/>
        </w:rPr>
        <w:br/>
        <w:t xml:space="preserve">                                    e.printStackTrace();</w:t>
      </w:r>
      <w:r w:rsidRPr="00056774">
        <w:rPr>
          <w:rFonts w:cs="Times New Roman"/>
          <w:b w:val="0"/>
          <w:bCs/>
          <w:szCs w:val="24"/>
        </w:rPr>
        <w:br/>
        <w:t xml:space="preserve">                                }</w:t>
      </w:r>
      <w:r w:rsidRPr="00056774">
        <w:rPr>
          <w:rFonts w:cs="Times New Roman"/>
          <w:b w:val="0"/>
          <w:bCs/>
          <w:szCs w:val="24"/>
        </w:rPr>
        <w:br/>
        <w:t xml:space="preserve">                            },</w:t>
      </w:r>
      <w:r w:rsidRPr="00056774">
        <w:rPr>
          <w:rFonts w:cs="Times New Roman"/>
          <w:b w:val="0"/>
          <w:bCs/>
          <w:szCs w:val="24"/>
        </w:rPr>
        <w:br/>
        <w:t xml:space="preserve">                            error -&gt; {</w:t>
      </w:r>
      <w:r w:rsidRPr="00056774">
        <w:rPr>
          <w:rFonts w:cs="Times New Roman"/>
          <w:b w:val="0"/>
          <w:bCs/>
          <w:szCs w:val="24"/>
        </w:rPr>
        <w:br/>
        <w:t xml:space="preserve">                                Log.e("volleyError", error.toString());</w:t>
      </w:r>
      <w:r w:rsidRPr="00056774">
        <w:rPr>
          <w:rFonts w:cs="Times New Roman"/>
          <w:b w:val="0"/>
          <w:bCs/>
          <w:szCs w:val="24"/>
        </w:rPr>
        <w:br/>
        <w:t xml:space="preserve">                            }</w:t>
      </w:r>
      <w:r w:rsidRPr="00056774">
        <w:rPr>
          <w:rFonts w:cs="Times New Roman"/>
          <w:b w:val="0"/>
          <w:bCs/>
          <w:szCs w:val="24"/>
        </w:rPr>
        <w:br/>
        <w:t xml:space="preserve">                    );</w:t>
      </w:r>
      <w:r w:rsidRPr="00056774">
        <w:rPr>
          <w:rFonts w:cs="Times New Roman"/>
          <w:b w:val="0"/>
          <w:bCs/>
          <w:szCs w:val="24"/>
        </w:rPr>
        <w:br/>
        <w:t xml:space="preserve">                    requestQueue.add(jsonObjectRequest);</w:t>
      </w:r>
      <w:r w:rsidRPr="00056774">
        <w:rPr>
          <w:rFonts w:cs="Times New Roman"/>
          <w:b w:val="0"/>
          <w:bCs/>
          <w:szCs w:val="24"/>
        </w:rPr>
        <w:br/>
        <w:t xml:space="preserve">                    Intent intent = new Intent(bmiactivity.this, OverWeight.class);</w:t>
      </w:r>
      <w:r w:rsidRPr="00056774">
        <w:rPr>
          <w:rFonts w:cs="Times New Roman"/>
          <w:b w:val="0"/>
          <w:bCs/>
          <w:szCs w:val="24"/>
        </w:rPr>
        <w:br/>
        <w:t xml:space="preserve">                    intent.putExtra("user_id", user_id);</w:t>
      </w:r>
      <w:r w:rsidRPr="00056774">
        <w:rPr>
          <w:rFonts w:cs="Times New Roman"/>
          <w:b w:val="0"/>
          <w:bCs/>
          <w:szCs w:val="24"/>
        </w:rPr>
        <w:br/>
        <w:t xml:space="preserve">                    startActivity(intent);</w:t>
      </w:r>
      <w:r w:rsidRPr="00056774">
        <w:rPr>
          <w:rFonts w:cs="Times New Roman"/>
          <w:b w:val="0"/>
          <w:bCs/>
          <w:szCs w:val="24"/>
        </w:rPr>
        <w:br/>
        <w:t xml:space="preserve">                }</w:t>
      </w:r>
      <w:r w:rsidRPr="00056774">
        <w:rPr>
          <w:rFonts w:cs="Times New Roman"/>
          <w:b w:val="0"/>
          <w:bCs/>
          <w:szCs w:val="24"/>
        </w:rPr>
        <w:br/>
        <w:t xml:space="preserve">            });</w:t>
      </w:r>
      <w:r w:rsidRPr="00056774">
        <w:rPr>
          <w:rFonts w:cs="Times New Roman"/>
          <w:b w:val="0"/>
          <w:bCs/>
          <w:szCs w:val="24"/>
        </w:rPr>
        <w:br/>
        <w:t xml:space="preserve">        }</w:t>
      </w:r>
      <w:r w:rsidRPr="00056774">
        <w:rPr>
          <w:rFonts w:cs="Times New Roman"/>
          <w:b w:val="0"/>
          <w:bCs/>
          <w:szCs w:val="24"/>
        </w:rPr>
        <w:br/>
      </w:r>
      <w:r w:rsidRPr="00056774">
        <w:rPr>
          <w:rFonts w:cs="Times New Roman"/>
          <w:b w:val="0"/>
          <w:bCs/>
          <w:szCs w:val="24"/>
        </w:rPr>
        <w:br/>
        <w:t xml:space="preserve">        else</w:t>
      </w:r>
      <w:r w:rsidRPr="00056774">
        <w:rPr>
          <w:rFonts w:cs="Times New Roman"/>
          <w:b w:val="0"/>
          <w:bCs/>
          <w:szCs w:val="24"/>
        </w:rPr>
        <w:br/>
        <w:t xml:space="preserve">        {</w:t>
      </w:r>
      <w:r w:rsidRPr="00056774">
        <w:rPr>
          <w:rFonts w:cs="Times New Roman"/>
          <w:b w:val="0"/>
          <w:bCs/>
          <w:szCs w:val="24"/>
        </w:rPr>
        <w:br/>
      </w:r>
      <w:r w:rsidRPr="00056774">
        <w:rPr>
          <w:rFonts w:cs="Times New Roman"/>
          <w:b w:val="0"/>
          <w:bCs/>
          <w:szCs w:val="24"/>
        </w:rPr>
        <w:br/>
        <w:t xml:space="preserve">            mbmicateogory.setText("Obese");</w:t>
      </w:r>
      <w:r w:rsidRPr="00056774">
        <w:rPr>
          <w:rFonts w:cs="Times New Roman"/>
          <w:b w:val="0"/>
          <w:bCs/>
          <w:szCs w:val="24"/>
        </w:rPr>
        <w:br/>
        <w:t xml:space="preserve">            mbackgroud.setBackgroundColor(Color.BLACK);</w:t>
      </w:r>
      <w:r w:rsidRPr="00056774">
        <w:rPr>
          <w:rFonts w:cs="Times New Roman"/>
          <w:b w:val="0"/>
          <w:bCs/>
          <w:szCs w:val="24"/>
        </w:rPr>
        <w:br/>
      </w:r>
      <w:r w:rsidRPr="00056774">
        <w:rPr>
          <w:rFonts w:cs="Times New Roman"/>
          <w:b w:val="0"/>
          <w:bCs/>
          <w:szCs w:val="24"/>
        </w:rPr>
        <w:lastRenderedPageBreak/>
        <w:t xml:space="preserve">            mimageview.setImageResource(R.drawable.mali);</w:t>
      </w:r>
      <w:r w:rsidRPr="00056774">
        <w:rPr>
          <w:rFonts w:cs="Times New Roman"/>
          <w:b w:val="0"/>
          <w:bCs/>
          <w:szCs w:val="24"/>
        </w:rPr>
        <w:br/>
      </w:r>
      <w:r w:rsidRPr="00056774">
        <w:rPr>
          <w:rFonts w:cs="Times New Roman"/>
          <w:b w:val="0"/>
          <w:bCs/>
          <w:szCs w:val="24"/>
        </w:rPr>
        <w:br/>
        <w:t xml:space="preserve">            NMAR= findViewById(R.id.NMAR);</w:t>
      </w:r>
      <w:r w:rsidRPr="00056774">
        <w:rPr>
          <w:rFonts w:cs="Times New Roman"/>
          <w:b w:val="0"/>
          <w:bCs/>
          <w:szCs w:val="24"/>
        </w:rPr>
        <w:br/>
        <w:t xml:space="preserve">            NMAR.setOnClickListener(new View.OnClickListener() {</w:t>
      </w:r>
      <w:r w:rsidRPr="00056774">
        <w:rPr>
          <w:rFonts w:cs="Times New Roman"/>
          <w:b w:val="0"/>
          <w:bCs/>
          <w:szCs w:val="24"/>
        </w:rPr>
        <w:br/>
        <w:t xml:space="preserve">                @Override</w:t>
      </w:r>
      <w:r w:rsidRPr="00056774">
        <w:rPr>
          <w:rFonts w:cs="Times New Roman"/>
          <w:b w:val="0"/>
          <w:bCs/>
          <w:szCs w:val="24"/>
        </w:rPr>
        <w:br/>
        <w:t xml:space="preserve">                public void onClick(View v) {</w:t>
      </w:r>
      <w:r w:rsidRPr="00056774">
        <w:rPr>
          <w:rFonts w:cs="Times New Roman"/>
          <w:b w:val="0"/>
          <w:bCs/>
          <w:szCs w:val="24"/>
        </w:rPr>
        <w:br/>
        <w:t xml:space="preserve">                    RequestQueue requestQueue = Volley.newRequestQueue(getApplicationContext());</w:t>
      </w:r>
      <w:r w:rsidRPr="00056774">
        <w:rPr>
          <w:rFonts w:cs="Times New Roman"/>
          <w:b w:val="0"/>
          <w:bCs/>
          <w:szCs w:val="24"/>
        </w:rPr>
        <w:br/>
        <w:t xml:space="preserve">                    JSONObject jsonObject = new JSONObject();</w:t>
      </w:r>
      <w:r w:rsidRPr="00056774">
        <w:rPr>
          <w:rFonts w:cs="Times New Roman"/>
          <w:b w:val="0"/>
          <w:bCs/>
          <w:szCs w:val="24"/>
        </w:rPr>
        <w:br/>
        <w:t xml:space="preserve">                    try {</w:t>
      </w:r>
      <w:r w:rsidRPr="00056774">
        <w:rPr>
          <w:rFonts w:cs="Times New Roman"/>
          <w:b w:val="0"/>
          <w:bCs/>
          <w:szCs w:val="24"/>
        </w:rPr>
        <w:br/>
        <w:t xml:space="preserve">                        jsonObject.put("height", intheight);</w:t>
      </w:r>
      <w:r w:rsidRPr="00056774">
        <w:rPr>
          <w:rFonts w:cs="Times New Roman"/>
          <w:b w:val="0"/>
          <w:bCs/>
          <w:szCs w:val="24"/>
        </w:rPr>
        <w:br/>
        <w:t xml:space="preserve">                        jsonObject.put("weight", intweight);</w:t>
      </w:r>
      <w:r w:rsidRPr="00056774">
        <w:rPr>
          <w:rFonts w:cs="Times New Roman"/>
          <w:b w:val="0"/>
          <w:bCs/>
          <w:szCs w:val="24"/>
        </w:rPr>
        <w:br/>
        <w:t xml:space="preserve">                        jsonObject.put("BMI", fltbmi);</w:t>
      </w:r>
      <w:r w:rsidRPr="00056774">
        <w:rPr>
          <w:rFonts w:cs="Times New Roman"/>
          <w:b w:val="0"/>
          <w:bCs/>
          <w:szCs w:val="24"/>
        </w:rPr>
        <w:br/>
        <w:t xml:space="preserve">                        jsonObject.put("age", intage);</w:t>
      </w:r>
      <w:r w:rsidRPr="00056774">
        <w:rPr>
          <w:rFonts w:cs="Times New Roman"/>
          <w:b w:val="0"/>
          <w:bCs/>
          <w:szCs w:val="24"/>
        </w:rPr>
        <w:br/>
        <w:t xml:space="preserve">                        jsonObject.put("status", "obese");</w:t>
      </w:r>
      <w:r w:rsidRPr="00056774">
        <w:rPr>
          <w:rFonts w:cs="Times New Roman"/>
          <w:b w:val="0"/>
          <w:bCs/>
          <w:szCs w:val="24"/>
        </w:rPr>
        <w:br/>
      </w:r>
      <w:r w:rsidRPr="00056774">
        <w:rPr>
          <w:rFonts w:cs="Times New Roman"/>
          <w:b w:val="0"/>
          <w:bCs/>
          <w:szCs w:val="24"/>
        </w:rPr>
        <w:br/>
        <w:t xml:space="preserve">                    } catch (JSONException e) {</w:t>
      </w:r>
      <w:r w:rsidRPr="00056774">
        <w:rPr>
          <w:rFonts w:cs="Times New Roman"/>
          <w:b w:val="0"/>
          <w:bCs/>
          <w:szCs w:val="24"/>
        </w:rPr>
        <w:br/>
        <w:t xml:space="preserve">                        e.printStackTrace();</w:t>
      </w:r>
      <w:r w:rsidRPr="00056774">
        <w:rPr>
          <w:rFonts w:cs="Times New Roman"/>
          <w:b w:val="0"/>
          <w:bCs/>
          <w:szCs w:val="24"/>
        </w:rPr>
        <w:br/>
        <w:t xml:space="preserve">                    }</w:t>
      </w:r>
      <w:r w:rsidRPr="00056774">
        <w:rPr>
          <w:rFonts w:cs="Times New Roman"/>
          <w:b w:val="0"/>
          <w:bCs/>
          <w:szCs w:val="24"/>
        </w:rPr>
        <w:br/>
        <w:t xml:space="preserve">                    JsonObjectRequest jsonObjectRequest = new JsonObjectRequest(</w:t>
      </w:r>
      <w:r w:rsidRPr="00056774">
        <w:rPr>
          <w:rFonts w:cs="Times New Roman"/>
          <w:b w:val="0"/>
          <w:bCs/>
          <w:szCs w:val="24"/>
        </w:rPr>
        <w:br/>
        <w:t xml:space="preserve">                            Request.Method.POST,</w:t>
      </w:r>
      <w:r w:rsidRPr="00056774">
        <w:rPr>
          <w:rFonts w:cs="Times New Roman"/>
          <w:b w:val="0"/>
          <w:bCs/>
          <w:szCs w:val="24"/>
        </w:rPr>
        <w:br/>
      </w:r>
      <w:r w:rsidRPr="00056774">
        <w:rPr>
          <w:rFonts w:cs="Times New Roman"/>
          <w:b w:val="0"/>
          <w:bCs/>
          <w:szCs w:val="24"/>
        </w:rPr>
        <w:t xml:space="preserve">                            url,</w:t>
      </w:r>
      <w:r w:rsidRPr="00056774">
        <w:rPr>
          <w:rFonts w:cs="Times New Roman"/>
          <w:b w:val="0"/>
          <w:bCs/>
          <w:szCs w:val="24"/>
        </w:rPr>
        <w:br/>
        <w:t xml:space="preserve">                            jsonObject,</w:t>
      </w:r>
      <w:r w:rsidRPr="00056774">
        <w:rPr>
          <w:rFonts w:cs="Times New Roman"/>
          <w:b w:val="0"/>
          <w:bCs/>
          <w:szCs w:val="24"/>
        </w:rPr>
        <w:br/>
        <w:t xml:space="preserve">                            response -&gt; {</w:t>
      </w:r>
      <w:r w:rsidRPr="00056774">
        <w:rPr>
          <w:rFonts w:cs="Times New Roman"/>
          <w:b w:val="0"/>
          <w:bCs/>
          <w:szCs w:val="24"/>
        </w:rPr>
        <w:br/>
        <w:t xml:space="preserve">                                try {</w:t>
      </w:r>
      <w:r w:rsidRPr="00056774">
        <w:rPr>
          <w:rFonts w:cs="Times New Roman"/>
          <w:b w:val="0"/>
          <w:bCs/>
          <w:szCs w:val="24"/>
        </w:rPr>
        <w:br/>
        <w:t xml:space="preserve">                                    Toast.makeText(bmiactivity.this,  response.getString("message") + " ObeseWeight", Toast.LENGTH_SHORT).show();</w:t>
      </w:r>
      <w:r w:rsidRPr="00056774">
        <w:rPr>
          <w:rFonts w:cs="Times New Roman"/>
          <w:b w:val="0"/>
          <w:bCs/>
          <w:szCs w:val="24"/>
        </w:rPr>
        <w:br/>
        <w:t xml:space="preserve">                                } catch (JSONException e) {</w:t>
      </w:r>
      <w:r w:rsidRPr="00056774">
        <w:rPr>
          <w:rFonts w:cs="Times New Roman"/>
          <w:b w:val="0"/>
          <w:bCs/>
          <w:szCs w:val="24"/>
        </w:rPr>
        <w:br/>
        <w:t xml:space="preserve">                                    e.printStackTrace();</w:t>
      </w:r>
      <w:r w:rsidRPr="00056774">
        <w:rPr>
          <w:rFonts w:cs="Times New Roman"/>
          <w:b w:val="0"/>
          <w:bCs/>
          <w:szCs w:val="24"/>
        </w:rPr>
        <w:br/>
        <w:t xml:space="preserve">                                }</w:t>
      </w:r>
      <w:r w:rsidRPr="00056774">
        <w:rPr>
          <w:rFonts w:cs="Times New Roman"/>
          <w:b w:val="0"/>
          <w:bCs/>
          <w:szCs w:val="24"/>
        </w:rPr>
        <w:br/>
        <w:t xml:space="preserve">                            },</w:t>
      </w:r>
      <w:r w:rsidRPr="00056774">
        <w:rPr>
          <w:rFonts w:cs="Times New Roman"/>
          <w:b w:val="0"/>
          <w:bCs/>
          <w:szCs w:val="24"/>
        </w:rPr>
        <w:br/>
        <w:t xml:space="preserve">                            error -&gt; {</w:t>
      </w:r>
      <w:r w:rsidRPr="00056774">
        <w:rPr>
          <w:rFonts w:cs="Times New Roman"/>
          <w:b w:val="0"/>
          <w:bCs/>
          <w:szCs w:val="24"/>
        </w:rPr>
        <w:br/>
        <w:t xml:space="preserve">                                Log.e("volleyError", error.toString());</w:t>
      </w:r>
      <w:r w:rsidRPr="00056774">
        <w:rPr>
          <w:rFonts w:cs="Times New Roman"/>
          <w:b w:val="0"/>
          <w:bCs/>
          <w:szCs w:val="24"/>
        </w:rPr>
        <w:br/>
        <w:t xml:space="preserve">                            }</w:t>
      </w:r>
      <w:r w:rsidRPr="00056774">
        <w:rPr>
          <w:rFonts w:cs="Times New Roman"/>
          <w:b w:val="0"/>
          <w:bCs/>
          <w:szCs w:val="24"/>
        </w:rPr>
        <w:br/>
        <w:t xml:space="preserve">                    );</w:t>
      </w:r>
      <w:r w:rsidRPr="00056774">
        <w:rPr>
          <w:rFonts w:cs="Times New Roman"/>
          <w:b w:val="0"/>
          <w:bCs/>
          <w:szCs w:val="24"/>
        </w:rPr>
        <w:br/>
        <w:t xml:space="preserve">                    requestQueue.add(jsonObjectRequest);</w:t>
      </w:r>
      <w:r w:rsidRPr="00056774">
        <w:rPr>
          <w:rFonts w:cs="Times New Roman"/>
          <w:b w:val="0"/>
          <w:bCs/>
          <w:szCs w:val="24"/>
        </w:rPr>
        <w:br/>
        <w:t xml:space="preserve">                    Intent intent = new Intent(bmiactivity.this, ObeseWeight.class);</w:t>
      </w:r>
      <w:r w:rsidRPr="00056774">
        <w:rPr>
          <w:rFonts w:cs="Times New Roman"/>
          <w:b w:val="0"/>
          <w:bCs/>
          <w:szCs w:val="24"/>
        </w:rPr>
        <w:br/>
        <w:t xml:space="preserve">                    intent.putExtra("user_id", user_id);</w:t>
      </w:r>
      <w:r w:rsidRPr="00056774">
        <w:rPr>
          <w:rFonts w:cs="Times New Roman"/>
          <w:b w:val="0"/>
          <w:bCs/>
          <w:szCs w:val="24"/>
        </w:rPr>
        <w:br/>
        <w:t xml:space="preserve">                    startActivity(intent);</w:t>
      </w:r>
      <w:r w:rsidRPr="00056774">
        <w:rPr>
          <w:rFonts w:cs="Times New Roman"/>
          <w:b w:val="0"/>
          <w:bCs/>
          <w:szCs w:val="24"/>
        </w:rPr>
        <w:br/>
        <w:t xml:space="preserve">                }</w:t>
      </w:r>
      <w:r w:rsidRPr="00056774">
        <w:rPr>
          <w:rFonts w:cs="Times New Roman"/>
          <w:b w:val="0"/>
          <w:bCs/>
          <w:szCs w:val="24"/>
        </w:rPr>
        <w:br/>
        <w:t xml:space="preserve">            });</w:t>
      </w:r>
      <w:r w:rsidRPr="00056774">
        <w:rPr>
          <w:rFonts w:cs="Times New Roman"/>
          <w:b w:val="0"/>
          <w:bCs/>
          <w:szCs w:val="24"/>
        </w:rPr>
        <w:br/>
        <w:t xml:space="preserve">        }</w:t>
      </w:r>
      <w:r w:rsidRPr="00056774">
        <w:rPr>
          <w:rFonts w:cs="Times New Roman"/>
          <w:b w:val="0"/>
          <w:bCs/>
          <w:szCs w:val="24"/>
        </w:rPr>
        <w:br/>
        <w:t xml:space="preserve">        mbmidisplay.setText(mbmi);</w:t>
      </w:r>
      <w:r w:rsidRPr="00056774">
        <w:rPr>
          <w:rFonts w:cs="Times New Roman"/>
          <w:b w:val="0"/>
          <w:bCs/>
          <w:szCs w:val="24"/>
        </w:rPr>
        <w:br/>
        <w:t xml:space="preserve">        recalculatebmi = findViewById(R.id.recalculatebmi);</w:t>
      </w:r>
      <w:r w:rsidRPr="00056774">
        <w:rPr>
          <w:rFonts w:cs="Times New Roman"/>
          <w:b w:val="0"/>
          <w:bCs/>
          <w:szCs w:val="24"/>
        </w:rPr>
        <w:br/>
        <w:t xml:space="preserve">        recalculatebmi.setOnClickListener(new </w:t>
      </w:r>
      <w:r w:rsidRPr="00056774">
        <w:rPr>
          <w:rFonts w:cs="Times New Roman"/>
          <w:b w:val="0"/>
          <w:bCs/>
          <w:szCs w:val="24"/>
        </w:rPr>
        <w:lastRenderedPageBreak/>
        <w:t>View.OnClickListener() {</w:t>
      </w:r>
      <w:r w:rsidRPr="00056774">
        <w:rPr>
          <w:rFonts w:cs="Times New Roman"/>
          <w:b w:val="0"/>
          <w:bCs/>
          <w:szCs w:val="24"/>
        </w:rPr>
        <w:br/>
        <w:t xml:space="preserve">            @Override</w:t>
      </w:r>
      <w:r w:rsidRPr="00056774">
        <w:rPr>
          <w:rFonts w:cs="Times New Roman"/>
          <w:b w:val="0"/>
          <w:bCs/>
          <w:szCs w:val="24"/>
        </w:rPr>
        <w:br/>
        <w:t xml:space="preserve">            public void onClick(View v) {</w:t>
      </w:r>
      <w:r w:rsidRPr="00056774">
        <w:rPr>
          <w:rFonts w:cs="Times New Roman"/>
          <w:b w:val="0"/>
          <w:bCs/>
          <w:szCs w:val="24"/>
        </w:rPr>
        <w:br/>
        <w:t xml:space="preserve">                Intent intent = new Intent(bmiactivity.this,BodyMassIndex.class);</w:t>
      </w:r>
      <w:r w:rsidRPr="00056774">
        <w:rPr>
          <w:rFonts w:cs="Times New Roman"/>
          <w:b w:val="0"/>
          <w:bCs/>
          <w:szCs w:val="24"/>
        </w:rPr>
        <w:br/>
        <w:t xml:space="preserve">                startActivity(intent);</w:t>
      </w:r>
      <w:r w:rsidRPr="00056774">
        <w:rPr>
          <w:rFonts w:cs="Times New Roman"/>
          <w:b w:val="0"/>
          <w:bCs/>
          <w:szCs w:val="24"/>
        </w:rPr>
        <w:br/>
        <w:t xml:space="preserve">            }</w:t>
      </w:r>
      <w:r w:rsidRPr="00056774">
        <w:rPr>
          <w:rFonts w:cs="Times New Roman"/>
          <w:b w:val="0"/>
          <w:bCs/>
          <w:szCs w:val="24"/>
        </w:rPr>
        <w:br/>
        <w:t xml:space="preserve">        });</w:t>
      </w:r>
      <w:r w:rsidRPr="00056774">
        <w:rPr>
          <w:rFonts w:cs="Times New Roman"/>
          <w:b w:val="0"/>
          <w:bCs/>
          <w:szCs w:val="24"/>
        </w:rPr>
        <w:br/>
        <w:t xml:space="preserve">    }</w:t>
      </w:r>
      <w:r w:rsidRPr="00056774">
        <w:rPr>
          <w:rFonts w:cs="Times New Roman"/>
          <w:b w:val="0"/>
          <w:bCs/>
          <w:szCs w:val="24"/>
        </w:rPr>
        <w:br/>
        <w:t>}</w:t>
      </w:r>
    </w:p>
    <w:p w14:paraId="6A538EFE" w14:textId="7B291D92" w:rsidR="00F921BE" w:rsidRDefault="00F921BE" w:rsidP="00F73805">
      <w:pPr>
        <w:ind w:left="1440"/>
        <w:jc w:val="left"/>
        <w:rPr>
          <w:rFonts w:cs="Times New Roman"/>
          <w:b w:val="0"/>
          <w:bCs/>
          <w:szCs w:val="24"/>
        </w:rPr>
      </w:pPr>
    </w:p>
    <w:p w14:paraId="73606A17" w14:textId="77777777" w:rsidR="00F921BE" w:rsidRDefault="00F921BE" w:rsidP="00F73805">
      <w:pPr>
        <w:ind w:left="1440"/>
        <w:jc w:val="left"/>
        <w:rPr>
          <w:rFonts w:cs="Times New Roman"/>
          <w:b w:val="0"/>
          <w:bCs/>
          <w:szCs w:val="24"/>
        </w:rPr>
      </w:pPr>
    </w:p>
    <w:p w14:paraId="49CA5D09" w14:textId="54D2DE87" w:rsidR="00F921BE" w:rsidRDefault="00F921BE" w:rsidP="00F73805">
      <w:pPr>
        <w:ind w:left="1440"/>
        <w:jc w:val="left"/>
        <w:rPr>
          <w:rFonts w:cs="Times New Roman"/>
          <w:szCs w:val="24"/>
        </w:rPr>
      </w:pPr>
      <w:r w:rsidRPr="00F921BE">
        <w:rPr>
          <w:rFonts w:cs="Times New Roman"/>
          <w:szCs w:val="24"/>
        </w:rPr>
        <w:t>BMI Result Xml</w:t>
      </w:r>
    </w:p>
    <w:p w14:paraId="38AFC9B8" w14:textId="77777777" w:rsidR="00F921BE" w:rsidRPr="00F921BE" w:rsidRDefault="00F921BE" w:rsidP="00F73805">
      <w:pPr>
        <w:ind w:left="1440"/>
        <w:jc w:val="left"/>
        <w:rPr>
          <w:rFonts w:cs="Times New Roman"/>
          <w:szCs w:val="24"/>
        </w:rPr>
      </w:pPr>
    </w:p>
    <w:p w14:paraId="735FF390" w14:textId="77777777" w:rsidR="00F921BE" w:rsidRPr="00F921BE" w:rsidRDefault="00F921BE" w:rsidP="00F73805">
      <w:pPr>
        <w:ind w:left="1440"/>
        <w:jc w:val="left"/>
        <w:rPr>
          <w:rFonts w:cs="Times New Roman"/>
          <w:b w:val="0"/>
          <w:bCs/>
          <w:szCs w:val="24"/>
        </w:rPr>
      </w:pPr>
      <w:r w:rsidRPr="00F921BE">
        <w:rPr>
          <w:rFonts w:cs="Times New Roman"/>
          <w:b w:val="0"/>
          <w:bCs/>
          <w:szCs w:val="24"/>
        </w:rPr>
        <w:t>&lt;?xml version="1.0" encoding="utf-8"?&gt;</w:t>
      </w:r>
    </w:p>
    <w:p w14:paraId="430FDE96" w14:textId="77777777" w:rsidR="00F921BE" w:rsidRPr="00F921BE" w:rsidRDefault="00F921BE" w:rsidP="00F73805">
      <w:pPr>
        <w:ind w:left="1440"/>
        <w:jc w:val="left"/>
        <w:rPr>
          <w:rFonts w:cs="Times New Roman"/>
          <w:b w:val="0"/>
          <w:bCs/>
          <w:szCs w:val="24"/>
        </w:rPr>
      </w:pPr>
      <w:r w:rsidRPr="00F921BE">
        <w:rPr>
          <w:rFonts w:cs="Times New Roman"/>
          <w:b w:val="0"/>
          <w:bCs/>
          <w:szCs w:val="24"/>
        </w:rPr>
        <w:t>&lt;androidx.constraintlayout.widget.ConstraintLayout  xmlns:android="http://schemas.android.com/apk/res/android"</w:t>
      </w:r>
    </w:p>
    <w:p w14:paraId="52DB0352"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xmlns:app="http://schemas.android.com/apk/res-auto"</w:t>
      </w:r>
    </w:p>
    <w:p w14:paraId="371B5108"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xmlns:tools="http://schemas.android.com/tools"</w:t>
      </w:r>
    </w:p>
    <w:p w14:paraId="2E007D7E"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android:background="@drawable/newcapturelogo"</w:t>
      </w:r>
    </w:p>
    <w:p w14:paraId="63DB1F97"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android:layout_width="match_parent"</w:t>
      </w:r>
    </w:p>
    <w:p w14:paraId="6857D55F"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android:layout_height="match_parent"</w:t>
      </w:r>
    </w:p>
    <w:p w14:paraId="0CA17E79"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tools:context=".bmiactivity"&gt;</w:t>
      </w:r>
    </w:p>
    <w:p w14:paraId="2A7D9D15" w14:textId="77777777" w:rsidR="00F921BE" w:rsidRPr="00F921BE" w:rsidRDefault="00F921BE" w:rsidP="00F73805">
      <w:pPr>
        <w:ind w:left="1440"/>
        <w:jc w:val="left"/>
        <w:rPr>
          <w:rFonts w:cs="Times New Roman"/>
          <w:b w:val="0"/>
          <w:bCs/>
          <w:szCs w:val="24"/>
        </w:rPr>
      </w:pPr>
    </w:p>
    <w:p w14:paraId="30000027" w14:textId="77777777" w:rsidR="00F921BE" w:rsidRPr="00F921BE" w:rsidRDefault="00F921BE" w:rsidP="00F73805">
      <w:pPr>
        <w:ind w:left="1440"/>
        <w:jc w:val="left"/>
        <w:rPr>
          <w:rFonts w:cs="Times New Roman"/>
          <w:b w:val="0"/>
          <w:bCs/>
          <w:szCs w:val="24"/>
        </w:rPr>
      </w:pPr>
    </w:p>
    <w:p w14:paraId="0B12A3A0"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&lt;ImageView</w:t>
      </w:r>
    </w:p>
    <w:p w14:paraId="651BE13A"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android:id="@+id/imageview"</w:t>
      </w:r>
    </w:p>
    <w:p w14:paraId="799C5F6F"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android:layout_width="150dp"</w:t>
      </w:r>
    </w:p>
    <w:p w14:paraId="7F061EB4"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android:layout_height="126dp"</w:t>
      </w:r>
    </w:p>
    <w:p w14:paraId="28D4E97C"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android:layout_above="@id/contentlayout"</w:t>
      </w:r>
    </w:p>
    <w:p w14:paraId="0B0E0AE6"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android:layout_alignParentEnd="true"</w:t>
      </w:r>
    </w:p>
    <w:p w14:paraId="34C4CCA8"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android:padding="10dp"</w:t>
      </w:r>
    </w:p>
    <w:p w14:paraId="7CEC1E39"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android:src="@drawable/normal"</w:t>
      </w:r>
    </w:p>
    <w:p w14:paraId="09505EB5"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app:layout_constraintBottom_toBottomOf="parent"</w:t>
      </w:r>
    </w:p>
    <w:p w14:paraId="6B4DEBBE"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app:layout_constraintEnd_toEndOf="parent"</w:t>
      </w:r>
    </w:p>
    <w:p w14:paraId="2759B563"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app:layout_constraintHorizontal_bias="0.536"</w:t>
      </w:r>
    </w:p>
    <w:p w14:paraId="37905708"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app:layout_constraintStart_toStartOf="parent"</w:t>
      </w:r>
    </w:p>
    <w:p w14:paraId="37678CFF"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app:layout_constraintTop_toTopOf="parent"</w:t>
      </w:r>
    </w:p>
    <w:p w14:paraId="1A98EA3B"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app:layout_constraintVertical_bias="0.137"&gt;</w:t>
      </w:r>
    </w:p>
    <w:p w14:paraId="775E99DE" w14:textId="77777777" w:rsidR="00F921BE" w:rsidRPr="00F921BE" w:rsidRDefault="00F921BE" w:rsidP="00F73805">
      <w:pPr>
        <w:ind w:left="1440"/>
        <w:jc w:val="left"/>
        <w:rPr>
          <w:rFonts w:cs="Times New Roman"/>
          <w:b w:val="0"/>
          <w:bCs/>
          <w:szCs w:val="24"/>
        </w:rPr>
      </w:pPr>
    </w:p>
    <w:p w14:paraId="0341E1F2"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&lt;/ImageView&gt;</w:t>
      </w:r>
    </w:p>
    <w:p w14:paraId="1185C3FA" w14:textId="77777777" w:rsidR="00F921BE" w:rsidRPr="00F921BE" w:rsidRDefault="00F921BE" w:rsidP="00F73805">
      <w:pPr>
        <w:ind w:left="1440"/>
        <w:jc w:val="left"/>
        <w:rPr>
          <w:rFonts w:cs="Times New Roman"/>
          <w:b w:val="0"/>
          <w:bCs/>
          <w:szCs w:val="24"/>
        </w:rPr>
      </w:pPr>
    </w:p>
    <w:p w14:paraId="53BC171A"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&lt;RelativeLayout</w:t>
      </w:r>
    </w:p>
    <w:p w14:paraId="71CF23A6"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android:id="@+id/contentlayout"</w:t>
      </w:r>
    </w:p>
    <w:p w14:paraId="32978407" w14:textId="77777777" w:rsidR="00F921BE" w:rsidRPr="00F921BE" w:rsidRDefault="00F921BE" w:rsidP="00F73805">
      <w:pPr>
        <w:ind w:left="1440"/>
        <w:jc w:val="left"/>
        <w:rPr>
          <w:rFonts w:cs="Times New Roman"/>
          <w:b w:val="0"/>
          <w:bCs/>
          <w:szCs w:val="24"/>
        </w:rPr>
      </w:pPr>
      <w:r w:rsidRPr="00F921BE">
        <w:rPr>
          <w:rFonts w:cs="Times New Roman"/>
          <w:b w:val="0"/>
          <w:bCs/>
          <w:szCs w:val="24"/>
        </w:rPr>
        <w:lastRenderedPageBreak/>
        <w:t xml:space="preserve">        android:layout_width="348dp"</w:t>
      </w:r>
    </w:p>
    <w:p w14:paraId="79B0C998"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android:layout_height="185dp"</w:t>
      </w:r>
    </w:p>
    <w:p w14:paraId="0E32D03F"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android:layout_centerInParent="true"</w:t>
      </w:r>
    </w:p>
    <w:p w14:paraId="4E6BB676"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android:background="@drawable/cardbackgroung"</w:t>
      </w:r>
    </w:p>
    <w:p w14:paraId="1543A1D7"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android:padding="20dp"</w:t>
      </w:r>
    </w:p>
    <w:p w14:paraId="5EA467D5"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app:layout_constraintBottom_toBottomOf="parent"</w:t>
      </w:r>
    </w:p>
    <w:p w14:paraId="64302F18"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app:layout_constraintEnd_toEndOf="parent"</w:t>
      </w:r>
    </w:p>
    <w:p w14:paraId="278B87F5"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app:layout_constraintStart_toStartOf="parent"</w:t>
      </w:r>
    </w:p>
    <w:p w14:paraId="2EEB8C7C"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app:layout_constraintTop_toTopOf="parent"</w:t>
      </w:r>
    </w:p>
    <w:p w14:paraId="1D7939A8"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app:layout_constraintVertical_bias="0.445"&gt;</w:t>
      </w:r>
    </w:p>
    <w:p w14:paraId="4EA595E2" w14:textId="77777777" w:rsidR="00F921BE" w:rsidRPr="00F921BE" w:rsidRDefault="00F921BE" w:rsidP="00F73805">
      <w:pPr>
        <w:ind w:left="1440"/>
        <w:jc w:val="left"/>
        <w:rPr>
          <w:rFonts w:cs="Times New Roman"/>
          <w:b w:val="0"/>
          <w:bCs/>
          <w:szCs w:val="24"/>
        </w:rPr>
      </w:pPr>
    </w:p>
    <w:p w14:paraId="4173CD41" w14:textId="77777777" w:rsidR="00F921BE" w:rsidRPr="00F921BE" w:rsidRDefault="00F921BE" w:rsidP="00F73805">
      <w:pPr>
        <w:ind w:left="1440"/>
        <w:jc w:val="left"/>
        <w:rPr>
          <w:rFonts w:cs="Times New Roman"/>
          <w:b w:val="0"/>
          <w:bCs/>
          <w:szCs w:val="24"/>
        </w:rPr>
      </w:pPr>
    </w:p>
    <w:p w14:paraId="1295FB67"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&lt;TextView</w:t>
      </w:r>
    </w:p>
    <w:p w14:paraId="1EDA4828"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android:id="@+id/bmidisplay"</w:t>
      </w:r>
    </w:p>
    <w:p w14:paraId="370EE0AD"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android:layout_width="wrap_content"</w:t>
      </w:r>
    </w:p>
    <w:p w14:paraId="50CE24E3"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android:layout_height="wrap_content"</w:t>
      </w:r>
    </w:p>
    <w:p w14:paraId="0F6A02B7"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android:layout_alignParentTop="true"</w:t>
      </w:r>
    </w:p>
    <w:p w14:paraId="70F6EFAF"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android:layout_centerHorizontal="true"</w:t>
      </w:r>
    </w:p>
    <w:p w14:paraId="4C55F82C"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android:layout_marginTop="0dp"</w:t>
      </w:r>
    </w:p>
    <w:p w14:paraId="191E8388"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android:text="55"</w:t>
      </w:r>
    </w:p>
    <w:p w14:paraId="42A8C030"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android:textColor="@color/white"</w:t>
      </w:r>
    </w:p>
    <w:p w14:paraId="5EE1CBB9"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android:textSize="50sp"</w:t>
      </w:r>
    </w:p>
    <w:p w14:paraId="175173B1"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android:textStyle="bold"&gt;</w:t>
      </w:r>
    </w:p>
    <w:p w14:paraId="2AD00DF7" w14:textId="77777777" w:rsidR="00F921BE" w:rsidRPr="00F921BE" w:rsidRDefault="00F921BE" w:rsidP="00F73805">
      <w:pPr>
        <w:ind w:left="1440"/>
        <w:jc w:val="left"/>
        <w:rPr>
          <w:rFonts w:cs="Times New Roman"/>
          <w:b w:val="0"/>
          <w:bCs/>
          <w:szCs w:val="24"/>
        </w:rPr>
      </w:pPr>
    </w:p>
    <w:p w14:paraId="0AB48D35"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&lt;/TextView&gt;</w:t>
      </w:r>
    </w:p>
    <w:p w14:paraId="4B99E0E0" w14:textId="77777777" w:rsidR="00F921BE" w:rsidRPr="00F921BE" w:rsidRDefault="00F921BE" w:rsidP="00F73805">
      <w:pPr>
        <w:ind w:left="1440"/>
        <w:jc w:val="left"/>
        <w:rPr>
          <w:rFonts w:cs="Times New Roman"/>
          <w:b w:val="0"/>
          <w:bCs/>
          <w:szCs w:val="24"/>
        </w:rPr>
      </w:pPr>
    </w:p>
    <w:p w14:paraId="6954DB2C" w14:textId="77777777" w:rsidR="00F921BE" w:rsidRPr="00F921BE" w:rsidRDefault="00F921BE" w:rsidP="00F73805">
      <w:pPr>
        <w:ind w:left="1440"/>
        <w:jc w:val="left"/>
        <w:rPr>
          <w:rFonts w:cs="Times New Roman"/>
          <w:b w:val="0"/>
          <w:bCs/>
          <w:szCs w:val="24"/>
        </w:rPr>
      </w:pPr>
    </w:p>
    <w:p w14:paraId="7769131A"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&lt;TextView</w:t>
      </w:r>
    </w:p>
    <w:p w14:paraId="150ED0C6"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android:id="@+id/genderdisplay"</w:t>
      </w:r>
    </w:p>
    <w:p w14:paraId="746BE703"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android:layout_width="wrap_content"</w:t>
      </w:r>
    </w:p>
    <w:p w14:paraId="6A8A48EF"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android:layout_height="wrap_content"</w:t>
      </w:r>
    </w:p>
    <w:p w14:paraId="561CF9ED"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android:layout_below="@+id/bmidisplay"</w:t>
      </w:r>
    </w:p>
    <w:p w14:paraId="30ACD1AA"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android:layout_centerHorizontal="true"</w:t>
      </w:r>
    </w:p>
    <w:p w14:paraId="70F4350E"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android:layout_marginTop="40dp"</w:t>
      </w:r>
    </w:p>
    <w:p w14:paraId="63A4532B"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android:textColor="@color/white"</w:t>
      </w:r>
    </w:p>
    <w:p w14:paraId="321786D7"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android:textSize="25sp"</w:t>
      </w:r>
    </w:p>
    <w:p w14:paraId="4B9CC75D"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android:textStyle="bold"&gt;</w:t>
      </w:r>
    </w:p>
    <w:p w14:paraId="58990BC8" w14:textId="77777777" w:rsidR="00F921BE" w:rsidRPr="00F921BE" w:rsidRDefault="00F921BE" w:rsidP="00F73805">
      <w:pPr>
        <w:ind w:left="1440"/>
        <w:jc w:val="left"/>
        <w:rPr>
          <w:rFonts w:cs="Times New Roman"/>
          <w:b w:val="0"/>
          <w:bCs/>
          <w:szCs w:val="24"/>
        </w:rPr>
      </w:pPr>
    </w:p>
    <w:p w14:paraId="0265DF10"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&lt;/TextView&gt;</w:t>
      </w:r>
    </w:p>
    <w:p w14:paraId="192B0F67" w14:textId="77777777" w:rsidR="00F921BE" w:rsidRPr="00F921BE" w:rsidRDefault="00F921BE" w:rsidP="00F73805">
      <w:pPr>
        <w:ind w:left="1440"/>
        <w:jc w:val="left"/>
        <w:rPr>
          <w:rFonts w:cs="Times New Roman"/>
          <w:b w:val="0"/>
          <w:bCs/>
          <w:szCs w:val="24"/>
        </w:rPr>
      </w:pPr>
    </w:p>
    <w:p w14:paraId="23FAAACE"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&lt;TextView</w:t>
      </w:r>
    </w:p>
    <w:p w14:paraId="627756C8" w14:textId="77777777" w:rsidR="00F921BE" w:rsidRPr="00F921BE" w:rsidRDefault="00F921BE" w:rsidP="00F73805">
      <w:pPr>
        <w:ind w:left="1440"/>
        <w:jc w:val="left"/>
        <w:rPr>
          <w:rFonts w:cs="Times New Roman"/>
          <w:b w:val="0"/>
          <w:bCs/>
          <w:szCs w:val="24"/>
        </w:rPr>
      </w:pPr>
      <w:r w:rsidRPr="00F921BE">
        <w:rPr>
          <w:rFonts w:cs="Times New Roman"/>
          <w:b w:val="0"/>
          <w:bCs/>
          <w:szCs w:val="24"/>
        </w:rPr>
        <w:lastRenderedPageBreak/>
        <w:t xml:space="preserve">            android:id="@+id/bmicategory"</w:t>
      </w:r>
    </w:p>
    <w:p w14:paraId="17492E78"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android:layout_width="wrap_content"</w:t>
      </w:r>
    </w:p>
    <w:p w14:paraId="6D887613"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android:layout_height="44dp"</w:t>
      </w:r>
    </w:p>
    <w:p w14:paraId="2726B7DB"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android:layout_alignTop="@+id/bmidisplay"</w:t>
      </w:r>
    </w:p>
    <w:p w14:paraId="13681744"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android:layout_alignBottom="@+id/genderdisplay"</w:t>
      </w:r>
    </w:p>
    <w:p w14:paraId="1B5142DA"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android:layout_alignParentEnd="true"</w:t>
      </w:r>
    </w:p>
    <w:p w14:paraId="177E730C"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android:layout_marginStart="35dp"</w:t>
      </w:r>
    </w:p>
    <w:p w14:paraId="691062A2"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android:layout_marginLeft="25mm"</w:t>
      </w:r>
    </w:p>
    <w:p w14:paraId="34A4C16F"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android:layout_marginTop="70dp"</w:t>
      </w:r>
    </w:p>
    <w:p w14:paraId="2F9D9E56"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android:layout_marginEnd="112dp"</w:t>
      </w:r>
    </w:p>
    <w:p w14:paraId="4CD00901"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android:layout_marginRight="25mm"</w:t>
      </w:r>
    </w:p>
    <w:p w14:paraId="63F65B4E"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android:layout_marginBottom="24dp"</w:t>
      </w:r>
    </w:p>
    <w:p w14:paraId="7D19A768"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android:fontFamily="@font/chivo"</w:t>
      </w:r>
    </w:p>
    <w:p w14:paraId="5C384C72"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android:text="Your BMI Cateogory is"</w:t>
      </w:r>
    </w:p>
    <w:p w14:paraId="76D9A16E"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android:textColor="@color/white"</w:t>
      </w:r>
    </w:p>
    <w:p w14:paraId="1612E802"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android:textSize="25sp"</w:t>
      </w:r>
    </w:p>
    <w:p w14:paraId="6E5B4FB1"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android:textStyle="bold"&gt;</w:t>
      </w:r>
    </w:p>
    <w:p w14:paraId="400D37A1" w14:textId="77777777" w:rsidR="00F921BE" w:rsidRPr="00F921BE" w:rsidRDefault="00F921BE" w:rsidP="00F73805">
      <w:pPr>
        <w:ind w:left="1440"/>
        <w:jc w:val="left"/>
        <w:rPr>
          <w:rFonts w:cs="Times New Roman"/>
          <w:b w:val="0"/>
          <w:bCs/>
          <w:szCs w:val="24"/>
        </w:rPr>
      </w:pPr>
    </w:p>
    <w:p w14:paraId="561BFEEB"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&lt;/TextView&gt;</w:t>
      </w:r>
    </w:p>
    <w:p w14:paraId="0B0F58A3" w14:textId="77777777" w:rsidR="00F921BE" w:rsidRPr="00F921BE" w:rsidRDefault="00F921BE" w:rsidP="00F73805">
      <w:pPr>
        <w:ind w:left="1440"/>
        <w:jc w:val="left"/>
        <w:rPr>
          <w:rFonts w:cs="Times New Roman"/>
          <w:b w:val="0"/>
          <w:bCs/>
          <w:szCs w:val="24"/>
        </w:rPr>
      </w:pPr>
    </w:p>
    <w:p w14:paraId="66C821D4" w14:textId="77777777" w:rsidR="00F921BE" w:rsidRPr="00F921BE" w:rsidRDefault="00F921BE" w:rsidP="00F73805">
      <w:pPr>
        <w:ind w:left="1440"/>
        <w:jc w:val="left"/>
        <w:rPr>
          <w:rFonts w:cs="Times New Roman"/>
          <w:b w:val="0"/>
          <w:bCs/>
          <w:szCs w:val="24"/>
        </w:rPr>
      </w:pPr>
    </w:p>
    <w:p w14:paraId="26C6C032"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&lt;/RelativeLayout&gt;</w:t>
      </w:r>
    </w:p>
    <w:p w14:paraId="31C81382" w14:textId="77777777" w:rsidR="00F921BE" w:rsidRPr="00F921BE" w:rsidRDefault="00F921BE" w:rsidP="00F73805">
      <w:pPr>
        <w:ind w:left="1440"/>
        <w:jc w:val="left"/>
        <w:rPr>
          <w:rFonts w:cs="Times New Roman"/>
          <w:b w:val="0"/>
          <w:bCs/>
          <w:szCs w:val="24"/>
        </w:rPr>
      </w:pPr>
    </w:p>
    <w:p w14:paraId="63A137CB"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&lt;android.widget.Button</w:t>
      </w:r>
    </w:p>
    <w:p w14:paraId="3AE65138"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android:id="@+id/recalculatebmi"</w:t>
      </w:r>
    </w:p>
    <w:p w14:paraId="30C6AF74"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android:layout_width="379dp"</w:t>
      </w:r>
    </w:p>
    <w:p w14:paraId="5145D460"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android:layout_height="37dp"</w:t>
      </w:r>
    </w:p>
    <w:p w14:paraId="7EF13B8A"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android:layout_below="@+id/contentlayout"</w:t>
      </w:r>
    </w:p>
    <w:p w14:paraId="07862714"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android:background="#F1CFA7"</w:t>
      </w:r>
    </w:p>
    <w:p w14:paraId="4095ED2D"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android:fontFamily="@font/chivo"</w:t>
      </w:r>
    </w:p>
    <w:p w14:paraId="52B8B90E"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android:text="Recalculate Your BMI"</w:t>
      </w:r>
    </w:p>
    <w:p w14:paraId="13A02288"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android:textColor="#352208"</w:t>
      </w:r>
    </w:p>
    <w:p w14:paraId="01598A16"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android:textSize="15sp"</w:t>
      </w:r>
    </w:p>
    <w:p w14:paraId="631316D4"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android:textStyle="bold"</w:t>
      </w:r>
    </w:p>
    <w:p w14:paraId="6E5F9CA1"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app:layout_constraintBottom_toBottomOf="parent"</w:t>
      </w:r>
    </w:p>
    <w:p w14:paraId="6508BB15"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app:layout_constraintEnd_toEndOf="parent"</w:t>
      </w:r>
    </w:p>
    <w:p w14:paraId="1AFDF25E"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app:layout_constraintStart_toStartOf="parent"</w:t>
      </w:r>
    </w:p>
    <w:p w14:paraId="1B47BC8B" w14:textId="77777777" w:rsidR="00F921BE" w:rsidRPr="00F921BE" w:rsidRDefault="00F921BE" w:rsidP="00F73805">
      <w:pPr>
        <w:ind w:left="1440"/>
        <w:jc w:val="left"/>
        <w:rPr>
          <w:rFonts w:cs="Times New Roman"/>
          <w:b w:val="0"/>
          <w:bCs/>
          <w:szCs w:val="24"/>
        </w:rPr>
      </w:pPr>
      <w:r w:rsidRPr="00F921BE">
        <w:rPr>
          <w:rFonts w:cs="Times New Roman"/>
          <w:b w:val="0"/>
          <w:bCs/>
          <w:szCs w:val="24"/>
        </w:rPr>
        <w:lastRenderedPageBreak/>
        <w:t xml:space="preserve">        app:layout_constraintTop_toTopOf="parent"</w:t>
      </w:r>
    </w:p>
    <w:p w14:paraId="2A18E369"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app:layout_constraintVertical_bias="0.688"&gt;</w:t>
      </w:r>
    </w:p>
    <w:p w14:paraId="17D8EE7E"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&lt;/android.widget.Button&gt;</w:t>
      </w:r>
    </w:p>
    <w:p w14:paraId="784205DA" w14:textId="77777777" w:rsidR="00F921BE" w:rsidRPr="00F921BE" w:rsidRDefault="00F921BE" w:rsidP="00F73805">
      <w:pPr>
        <w:ind w:left="1440"/>
        <w:jc w:val="left"/>
        <w:rPr>
          <w:rFonts w:cs="Times New Roman"/>
          <w:b w:val="0"/>
          <w:bCs/>
          <w:szCs w:val="24"/>
        </w:rPr>
      </w:pPr>
    </w:p>
    <w:p w14:paraId="17E7713C"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&lt;Button</w:t>
      </w:r>
    </w:p>
    <w:p w14:paraId="24EFDA26"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android:id="@+id/NMAR"</w:t>
      </w:r>
    </w:p>
    <w:p w14:paraId="2090A4FF"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android:layout_width="195dp"</w:t>
      </w:r>
    </w:p>
    <w:p w14:paraId="68167F29"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android:layout_height="wrap_content"</w:t>
      </w:r>
    </w:p>
    <w:p w14:paraId="42192E66"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android:layout_alignParentEnd="true"</w:t>
      </w:r>
    </w:p>
    <w:p w14:paraId="5B15C51C"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android:layout_alignParentBottom="true"</w:t>
      </w:r>
    </w:p>
    <w:p w14:paraId="6D37BD01"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android:backgroundTint="#F1CFA7"</w:t>
      </w:r>
    </w:p>
    <w:p w14:paraId="0E5AB68B"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android:text="See tips and recommendation"</w:t>
      </w:r>
    </w:p>
    <w:p w14:paraId="4919AA9E"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android:textColor="#352208"</w:t>
      </w:r>
    </w:p>
    <w:p w14:paraId="78B34B1C"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android:fontFamily="@font/chivo"</w:t>
      </w:r>
    </w:p>
    <w:p w14:paraId="1155579A"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android:textStyle="bold"</w:t>
      </w:r>
    </w:p>
    <w:p w14:paraId="120E6E1D"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app:layout_constraintBottom_toBottomOf="parent"</w:t>
      </w:r>
    </w:p>
    <w:p w14:paraId="4EA306BB"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app:layout_constraintEnd_toEndOf="parent"</w:t>
      </w:r>
    </w:p>
    <w:p w14:paraId="5F46169D"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app:layout_constraintHorizontal_bias="0.555"</w:t>
      </w:r>
    </w:p>
    <w:p w14:paraId="1EDE6758"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app:layout_constraintStart_toStartOf="parent"</w:t>
      </w:r>
    </w:p>
    <w:p w14:paraId="552F5A6F"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app:layout_constraintTop_toTopOf="parent"</w:t>
      </w:r>
    </w:p>
    <w:p w14:paraId="14AD2866" w14:textId="77777777" w:rsidR="00F921BE" w:rsidRPr="00F921BE" w:rsidRDefault="00F921BE" w:rsidP="00F73805">
      <w:pPr>
        <w:ind w:left="1440"/>
        <w:jc w:val="left"/>
        <w:rPr>
          <w:rFonts w:cs="Times New Roman"/>
          <w:b w:val="0"/>
          <w:bCs/>
          <w:szCs w:val="24"/>
        </w:rPr>
      </w:pPr>
      <w:r w:rsidRPr="00F921BE">
        <w:rPr>
          <w:rFonts w:cs="Times New Roman"/>
          <w:b w:val="0"/>
          <w:bCs/>
          <w:szCs w:val="24"/>
        </w:rPr>
        <w:t xml:space="preserve">        app:layout_constraintVertical_bias="0.774" /&gt;</w:t>
      </w:r>
    </w:p>
    <w:p w14:paraId="51F37CE3" w14:textId="77777777" w:rsidR="00F921BE" w:rsidRPr="00F921BE" w:rsidRDefault="00F921BE" w:rsidP="00F73805">
      <w:pPr>
        <w:ind w:left="1440"/>
        <w:jc w:val="left"/>
        <w:rPr>
          <w:rFonts w:cs="Times New Roman"/>
          <w:b w:val="0"/>
          <w:bCs/>
          <w:szCs w:val="24"/>
        </w:rPr>
      </w:pPr>
    </w:p>
    <w:p w14:paraId="050AF446" w14:textId="77777777" w:rsidR="00F921BE" w:rsidRPr="00F921BE" w:rsidRDefault="00F921BE" w:rsidP="00F73805">
      <w:pPr>
        <w:ind w:left="1440"/>
        <w:jc w:val="left"/>
        <w:rPr>
          <w:rFonts w:cs="Times New Roman"/>
          <w:b w:val="0"/>
          <w:bCs/>
          <w:szCs w:val="24"/>
        </w:rPr>
      </w:pPr>
    </w:p>
    <w:p w14:paraId="2BED057B" w14:textId="41FE1166" w:rsidR="00F921BE" w:rsidRDefault="00F921BE" w:rsidP="00F73805">
      <w:pPr>
        <w:ind w:left="1440"/>
        <w:jc w:val="left"/>
        <w:rPr>
          <w:rFonts w:cs="Times New Roman"/>
          <w:b w:val="0"/>
          <w:bCs/>
          <w:szCs w:val="24"/>
        </w:rPr>
      </w:pPr>
      <w:r w:rsidRPr="00F921BE">
        <w:rPr>
          <w:rFonts w:cs="Times New Roman"/>
          <w:b w:val="0"/>
          <w:bCs/>
          <w:szCs w:val="24"/>
        </w:rPr>
        <w:t>&lt;/androidx.constraintlayout.widget.ConstraintLayout&gt;</w:t>
      </w:r>
    </w:p>
    <w:p w14:paraId="4AEE43AE" w14:textId="77777777" w:rsidR="00E81D5A" w:rsidRPr="00056774" w:rsidRDefault="00E81D5A" w:rsidP="00F73805">
      <w:pPr>
        <w:ind w:left="1440"/>
        <w:jc w:val="left"/>
        <w:rPr>
          <w:rFonts w:cs="Times New Roman"/>
          <w:b w:val="0"/>
          <w:bCs/>
          <w:szCs w:val="24"/>
        </w:rPr>
      </w:pPr>
    </w:p>
    <w:p w14:paraId="0CFC3B1A" w14:textId="77777777" w:rsidR="00056774" w:rsidRPr="00F921BE" w:rsidRDefault="00056774" w:rsidP="00F73805">
      <w:pPr>
        <w:ind w:left="1440"/>
        <w:jc w:val="left"/>
        <w:rPr>
          <w:rFonts w:cs="Times New Roman"/>
          <w:szCs w:val="24"/>
        </w:rPr>
      </w:pPr>
      <w:r w:rsidRPr="00F921BE">
        <w:rPr>
          <w:rFonts w:cs="Times New Roman"/>
          <w:szCs w:val="24"/>
        </w:rPr>
        <w:t>Normal Weight Tips Xml</w:t>
      </w:r>
    </w:p>
    <w:p w14:paraId="1AECE6AB" w14:textId="77777777" w:rsidR="00E81D5A" w:rsidRPr="00E81D5A" w:rsidRDefault="00E81D5A" w:rsidP="00F73805">
      <w:pPr>
        <w:ind w:left="1440"/>
        <w:jc w:val="left"/>
        <w:rPr>
          <w:rFonts w:cs="Times New Roman"/>
          <w:b w:val="0"/>
          <w:bCs/>
          <w:szCs w:val="24"/>
        </w:rPr>
      </w:pPr>
      <w:r w:rsidRPr="00E81D5A">
        <w:rPr>
          <w:rFonts w:cs="Times New Roman"/>
          <w:b w:val="0"/>
          <w:bCs/>
          <w:szCs w:val="24"/>
        </w:rPr>
        <w:t>&lt;?xml version="1.0" encoding="utf-8"?&gt;</w:t>
      </w:r>
    </w:p>
    <w:p w14:paraId="0D59FFF2" w14:textId="77777777" w:rsidR="00E81D5A" w:rsidRPr="00E81D5A" w:rsidRDefault="00E81D5A" w:rsidP="00F73805">
      <w:pPr>
        <w:ind w:left="1440"/>
        <w:jc w:val="left"/>
        <w:rPr>
          <w:rFonts w:cs="Times New Roman"/>
          <w:b w:val="0"/>
          <w:bCs/>
          <w:szCs w:val="24"/>
        </w:rPr>
      </w:pPr>
      <w:r w:rsidRPr="00E81D5A">
        <w:rPr>
          <w:rFonts w:cs="Times New Roman"/>
          <w:b w:val="0"/>
          <w:bCs/>
          <w:szCs w:val="24"/>
        </w:rPr>
        <w:t>&lt;androidx.constraintlayout.widget.ConstraintLayout xmlns:android="http://schemas.android.com/apk/res/android"</w:t>
      </w:r>
    </w:p>
    <w:p w14:paraId="50BCA7E0"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xmlns:app="http://schemas.android.com/apk/res-auto"</w:t>
      </w:r>
    </w:p>
    <w:p w14:paraId="708128B8"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xmlns:tools="http://schemas.android.com/tools"</w:t>
      </w:r>
    </w:p>
    <w:p w14:paraId="26040DB6"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android:background="#ffe5d9"</w:t>
      </w:r>
    </w:p>
    <w:p w14:paraId="048EC421"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android:layout_width="match_parent"</w:t>
      </w:r>
    </w:p>
    <w:p w14:paraId="7406E4A0"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android:layout_height="match_parent"</w:t>
      </w:r>
    </w:p>
    <w:p w14:paraId="477DC8A2"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tools:context=".NormalWeight"&gt;</w:t>
      </w:r>
    </w:p>
    <w:p w14:paraId="3F86C817" w14:textId="77777777" w:rsidR="00E81D5A" w:rsidRPr="00E81D5A" w:rsidRDefault="00E81D5A" w:rsidP="00F73805">
      <w:pPr>
        <w:ind w:left="1440"/>
        <w:jc w:val="left"/>
        <w:rPr>
          <w:rFonts w:cs="Times New Roman"/>
          <w:b w:val="0"/>
          <w:bCs/>
          <w:szCs w:val="24"/>
        </w:rPr>
      </w:pPr>
    </w:p>
    <w:p w14:paraId="30B70102" w14:textId="77777777" w:rsidR="00E81D5A" w:rsidRPr="00E81D5A" w:rsidRDefault="00E81D5A" w:rsidP="00F73805">
      <w:pPr>
        <w:ind w:left="1440"/>
        <w:jc w:val="left"/>
        <w:rPr>
          <w:rFonts w:cs="Times New Roman"/>
          <w:b w:val="0"/>
          <w:bCs/>
          <w:szCs w:val="24"/>
        </w:rPr>
      </w:pPr>
    </w:p>
    <w:p w14:paraId="77AE7DB8"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&lt;TextView</w:t>
      </w:r>
    </w:p>
    <w:p w14:paraId="7C19ED6F"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android:id="@+id/textView"</w:t>
      </w:r>
    </w:p>
    <w:p w14:paraId="09B6A341" w14:textId="77777777" w:rsidR="00E81D5A" w:rsidRPr="00E81D5A" w:rsidRDefault="00E81D5A" w:rsidP="00F73805">
      <w:pPr>
        <w:ind w:left="1440"/>
        <w:jc w:val="left"/>
        <w:rPr>
          <w:rFonts w:cs="Times New Roman"/>
          <w:b w:val="0"/>
          <w:bCs/>
          <w:szCs w:val="24"/>
        </w:rPr>
      </w:pPr>
      <w:r w:rsidRPr="00E81D5A">
        <w:rPr>
          <w:rFonts w:cs="Times New Roman"/>
          <w:b w:val="0"/>
          <w:bCs/>
          <w:szCs w:val="24"/>
        </w:rPr>
        <w:lastRenderedPageBreak/>
        <w:t xml:space="preserve">        android:layout_width="wrap_content"</w:t>
      </w:r>
    </w:p>
    <w:p w14:paraId="3EA1A5B1"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android:layout_height="wrap_content"</w:t>
      </w:r>
    </w:p>
    <w:p w14:paraId="5A5E502A"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android:fontFamily="@font/chivo"</w:t>
      </w:r>
    </w:p>
    <w:p w14:paraId="6F36456E"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android:text="Normal Weight"</w:t>
      </w:r>
    </w:p>
    <w:p w14:paraId="10127590"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android:textColor="@color/black"</w:t>
      </w:r>
    </w:p>
    <w:p w14:paraId="2F34DEAB"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android:textSize="45dp"</w:t>
      </w:r>
    </w:p>
    <w:p w14:paraId="1A4F194B"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android:textStyle="bold"</w:t>
      </w:r>
    </w:p>
    <w:p w14:paraId="678A1D8C"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app:layout_constraintBottom_toBottomOf="parent"</w:t>
      </w:r>
    </w:p>
    <w:p w14:paraId="389C72C1"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app:layout_constraintEnd_toEndOf="parent"</w:t>
      </w:r>
    </w:p>
    <w:p w14:paraId="64EB295B"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app:layout_constraintHorizontal_bias="0.494"</w:t>
      </w:r>
    </w:p>
    <w:p w14:paraId="2C9E80B2"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app:layout_constraintStart_toStartOf="parent"</w:t>
      </w:r>
    </w:p>
    <w:p w14:paraId="57BBF113"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app:layout_constraintTop_toTopOf="parent"</w:t>
      </w:r>
    </w:p>
    <w:p w14:paraId="601C3985"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app:layout_constraintVertical_bias="0.023" /&gt;</w:t>
      </w:r>
    </w:p>
    <w:p w14:paraId="35D7986E" w14:textId="77777777" w:rsidR="00E81D5A" w:rsidRPr="00E81D5A" w:rsidRDefault="00E81D5A" w:rsidP="00F73805">
      <w:pPr>
        <w:ind w:left="1440"/>
        <w:jc w:val="left"/>
        <w:rPr>
          <w:rFonts w:cs="Times New Roman"/>
          <w:b w:val="0"/>
          <w:bCs/>
          <w:szCs w:val="24"/>
        </w:rPr>
      </w:pPr>
    </w:p>
    <w:p w14:paraId="2AFF8A21"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&lt;com.github.barteksc.pdfviewer.PDFView</w:t>
      </w:r>
    </w:p>
    <w:p w14:paraId="2862E97C"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android:id="@+id/NormalWeightPdfview"</w:t>
      </w:r>
    </w:p>
    <w:p w14:paraId="75A3F72F"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android:layout_width="411dp"</w:t>
      </w:r>
    </w:p>
    <w:p w14:paraId="2E4ECEAB"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android:layout_height="403dp"</w:t>
      </w:r>
    </w:p>
    <w:p w14:paraId="205B550F"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android:background="#ffe5d9"</w:t>
      </w:r>
    </w:p>
    <w:p w14:paraId="6ADAD93E"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app:layout_constraintBottom_toBottomOf="parent"</w:t>
      </w:r>
    </w:p>
    <w:p w14:paraId="68CD1396"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app:layout_constraintEnd_toEndOf="parent"</w:t>
      </w:r>
    </w:p>
    <w:p w14:paraId="1E754945"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app:layout_constraintHorizontal_bias="0.444"</w:t>
      </w:r>
    </w:p>
    <w:p w14:paraId="1488A580"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app:layout_constraintStart_toStartOf="parent"</w:t>
      </w:r>
    </w:p>
    <w:p w14:paraId="5941D346"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app:layout_constraintTop_toTopOf="parent"</w:t>
      </w:r>
    </w:p>
    <w:p w14:paraId="4D5311F9"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app:layout_constraintVertical_bias="0.312"&gt;</w:t>
      </w:r>
    </w:p>
    <w:p w14:paraId="06E56CBB" w14:textId="77777777" w:rsidR="00E81D5A" w:rsidRPr="00E81D5A" w:rsidRDefault="00E81D5A" w:rsidP="00F73805">
      <w:pPr>
        <w:ind w:left="1440"/>
        <w:jc w:val="left"/>
        <w:rPr>
          <w:rFonts w:cs="Times New Roman"/>
          <w:b w:val="0"/>
          <w:bCs/>
          <w:szCs w:val="24"/>
        </w:rPr>
      </w:pPr>
    </w:p>
    <w:p w14:paraId="2A88EB4C"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&lt;/com.github.barteksc.pdfviewer.PDFView&gt;</w:t>
      </w:r>
    </w:p>
    <w:p w14:paraId="61B78046" w14:textId="77777777" w:rsidR="00E81D5A" w:rsidRPr="00E81D5A" w:rsidRDefault="00E81D5A" w:rsidP="00F73805">
      <w:pPr>
        <w:ind w:left="1440"/>
        <w:jc w:val="left"/>
        <w:rPr>
          <w:rFonts w:cs="Times New Roman"/>
          <w:b w:val="0"/>
          <w:bCs/>
          <w:szCs w:val="24"/>
        </w:rPr>
      </w:pPr>
    </w:p>
    <w:p w14:paraId="57C0EA13"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&lt;Button</w:t>
      </w:r>
    </w:p>
    <w:p w14:paraId="1EE0C348"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android:id="@+id/BtnChatNormal"</w:t>
      </w:r>
    </w:p>
    <w:p w14:paraId="2FB0559B"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android:layout_width="wrap_content"</w:t>
      </w:r>
    </w:p>
    <w:p w14:paraId="1AD0FAD8"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android:layout_height="wrap_content"</w:t>
      </w:r>
    </w:p>
    <w:p w14:paraId="5E33FAA5"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android:backgroundTint="#F1CFA7"</w:t>
      </w:r>
    </w:p>
    <w:p w14:paraId="0B238567"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android:text="chat"</w:t>
      </w:r>
    </w:p>
    <w:p w14:paraId="6CC184C0"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android:textColor="#352208"</w:t>
      </w:r>
    </w:p>
    <w:p w14:paraId="570EACC4" w14:textId="77777777" w:rsidR="00E81D5A" w:rsidRPr="00E81D5A" w:rsidRDefault="00E81D5A" w:rsidP="00F73805">
      <w:pPr>
        <w:ind w:left="1440"/>
        <w:jc w:val="left"/>
        <w:rPr>
          <w:rFonts w:cs="Times New Roman"/>
          <w:b w:val="0"/>
          <w:bCs/>
          <w:szCs w:val="24"/>
        </w:rPr>
      </w:pPr>
      <w:r w:rsidRPr="00E81D5A">
        <w:rPr>
          <w:rFonts w:cs="Times New Roman"/>
          <w:b w:val="0"/>
          <w:bCs/>
          <w:szCs w:val="24"/>
        </w:rPr>
        <w:lastRenderedPageBreak/>
        <w:t xml:space="preserve">        app:layout_constraintBottom_toBottomOf="parent"</w:t>
      </w:r>
    </w:p>
    <w:p w14:paraId="6906AE26"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app:layout_constraintEnd_toEndOf="parent"</w:t>
      </w:r>
    </w:p>
    <w:p w14:paraId="4053C491"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app:layout_constraintHorizontal_bias="0.498"</w:t>
      </w:r>
    </w:p>
    <w:p w14:paraId="68A8C391"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app:layout_constraintStart_toStartOf="parent"</w:t>
      </w:r>
    </w:p>
    <w:p w14:paraId="2D638A29"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app:layout_constraintTop_toTopOf="parent"</w:t>
      </w:r>
    </w:p>
    <w:p w14:paraId="5EB823BB"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app:layout_constraintVertical_bias="0.919" /&gt;</w:t>
      </w:r>
    </w:p>
    <w:p w14:paraId="593F98CB" w14:textId="77777777" w:rsidR="00E81D5A" w:rsidRPr="00E81D5A" w:rsidRDefault="00E81D5A" w:rsidP="00F73805">
      <w:pPr>
        <w:ind w:left="1440"/>
        <w:jc w:val="left"/>
        <w:rPr>
          <w:rFonts w:cs="Times New Roman"/>
          <w:b w:val="0"/>
          <w:bCs/>
          <w:szCs w:val="24"/>
        </w:rPr>
      </w:pPr>
    </w:p>
    <w:p w14:paraId="77D5981B"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&lt;Button</w:t>
      </w:r>
    </w:p>
    <w:p w14:paraId="58394762"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android:id="@+id/normalrecalculate"</w:t>
      </w:r>
    </w:p>
    <w:p w14:paraId="287452F2"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android:layout_width="wrap_content"</w:t>
      </w:r>
    </w:p>
    <w:p w14:paraId="119EC750"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android:layout_height="wrap_content"</w:t>
      </w:r>
    </w:p>
    <w:p w14:paraId="135100C9"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android:backgroundTint="#F1CFA7"</w:t>
      </w:r>
    </w:p>
    <w:p w14:paraId="2597E5C1"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android:fontFamily="@font/chivo"</w:t>
      </w:r>
    </w:p>
    <w:p w14:paraId="4F55E292"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android:text="Recalculate"</w:t>
      </w:r>
    </w:p>
    <w:p w14:paraId="2CE1E37E"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android:textColor="#352208"</w:t>
      </w:r>
    </w:p>
    <w:p w14:paraId="70E11430"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app:layout_constraintBottom_toBottomOf="parent"</w:t>
      </w:r>
    </w:p>
    <w:p w14:paraId="05D07738"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app:layout_constraintEnd_toEndOf="parent"</w:t>
      </w:r>
    </w:p>
    <w:p w14:paraId="297A4389"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app:layout_constraintHorizontal_bias="0.498"</w:t>
      </w:r>
    </w:p>
    <w:p w14:paraId="527DAE58"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app:layout_constraintStart_toStartOf="parent"</w:t>
      </w:r>
    </w:p>
    <w:p w14:paraId="3A963C10"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app:layout_constraintTop_toTopOf="parent"</w:t>
      </w:r>
    </w:p>
    <w:p w14:paraId="308B0057"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app:layout_constraintVertical_bias="0.849" /&gt;</w:t>
      </w:r>
    </w:p>
    <w:p w14:paraId="698D0FB2" w14:textId="03AB8882" w:rsidR="00056774" w:rsidRDefault="00E81D5A" w:rsidP="00F73805">
      <w:pPr>
        <w:ind w:left="1440"/>
        <w:jc w:val="left"/>
        <w:rPr>
          <w:rFonts w:cs="Times New Roman"/>
          <w:b w:val="0"/>
          <w:bCs/>
          <w:szCs w:val="24"/>
        </w:rPr>
      </w:pPr>
      <w:r w:rsidRPr="00E81D5A">
        <w:rPr>
          <w:rFonts w:cs="Times New Roman"/>
          <w:b w:val="0"/>
          <w:bCs/>
          <w:szCs w:val="24"/>
        </w:rPr>
        <w:t>&lt;/androidx.constraintlayout.widget.ConstraintLayout&gt;</w:t>
      </w:r>
    </w:p>
    <w:p w14:paraId="66A09F3E" w14:textId="3B09FA52" w:rsidR="00E81D5A" w:rsidRDefault="00E81D5A" w:rsidP="00F73805">
      <w:pPr>
        <w:ind w:left="1440"/>
        <w:jc w:val="left"/>
        <w:rPr>
          <w:rFonts w:cs="Times New Roman"/>
          <w:b w:val="0"/>
          <w:bCs/>
          <w:szCs w:val="24"/>
        </w:rPr>
      </w:pPr>
    </w:p>
    <w:p w14:paraId="2D2DE231"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Normal Weight Tips java </w:t>
      </w:r>
    </w:p>
    <w:p w14:paraId="544B3130" w14:textId="77777777" w:rsidR="00E81D5A" w:rsidRPr="00E81D5A" w:rsidRDefault="00E81D5A" w:rsidP="00F73805">
      <w:pPr>
        <w:ind w:left="1440"/>
        <w:jc w:val="left"/>
        <w:rPr>
          <w:rFonts w:cs="Times New Roman"/>
          <w:b w:val="0"/>
          <w:bCs/>
          <w:szCs w:val="24"/>
        </w:rPr>
      </w:pPr>
      <w:r w:rsidRPr="00E81D5A">
        <w:rPr>
          <w:rFonts w:cs="Times New Roman"/>
          <w:b w:val="0"/>
          <w:bCs/>
          <w:szCs w:val="24"/>
        </w:rPr>
        <w:t>package com.example.foodpanion;</w:t>
      </w:r>
    </w:p>
    <w:p w14:paraId="63AAF1E6" w14:textId="77777777" w:rsidR="00E81D5A" w:rsidRPr="00E81D5A" w:rsidRDefault="00E81D5A" w:rsidP="00F73805">
      <w:pPr>
        <w:ind w:left="1440"/>
        <w:jc w:val="left"/>
        <w:rPr>
          <w:rFonts w:cs="Times New Roman"/>
          <w:b w:val="0"/>
          <w:bCs/>
          <w:szCs w:val="24"/>
        </w:rPr>
      </w:pPr>
    </w:p>
    <w:p w14:paraId="300F013D" w14:textId="77777777" w:rsidR="00E81D5A" w:rsidRPr="00E81D5A" w:rsidRDefault="00E81D5A" w:rsidP="00F73805">
      <w:pPr>
        <w:ind w:left="1440"/>
        <w:jc w:val="left"/>
        <w:rPr>
          <w:rFonts w:cs="Times New Roman"/>
          <w:b w:val="0"/>
          <w:bCs/>
          <w:szCs w:val="24"/>
        </w:rPr>
      </w:pPr>
      <w:r w:rsidRPr="00E81D5A">
        <w:rPr>
          <w:rFonts w:cs="Times New Roman"/>
          <w:b w:val="0"/>
          <w:bCs/>
          <w:szCs w:val="24"/>
        </w:rPr>
        <w:t>import androidx.appcompat.app.AppCompatActivity;</w:t>
      </w:r>
    </w:p>
    <w:p w14:paraId="4AAF3E3A" w14:textId="77777777" w:rsidR="00E81D5A" w:rsidRPr="00E81D5A" w:rsidRDefault="00E81D5A" w:rsidP="00F73805">
      <w:pPr>
        <w:ind w:left="1440"/>
        <w:jc w:val="left"/>
        <w:rPr>
          <w:rFonts w:cs="Times New Roman"/>
          <w:b w:val="0"/>
          <w:bCs/>
          <w:szCs w:val="24"/>
        </w:rPr>
      </w:pPr>
    </w:p>
    <w:p w14:paraId="3FF31255" w14:textId="77777777" w:rsidR="00E81D5A" w:rsidRPr="00E81D5A" w:rsidRDefault="00E81D5A" w:rsidP="00F73805">
      <w:pPr>
        <w:ind w:left="1440"/>
        <w:jc w:val="left"/>
        <w:rPr>
          <w:rFonts w:cs="Times New Roman"/>
          <w:b w:val="0"/>
          <w:bCs/>
          <w:szCs w:val="24"/>
        </w:rPr>
      </w:pPr>
      <w:r w:rsidRPr="00E81D5A">
        <w:rPr>
          <w:rFonts w:cs="Times New Roman"/>
          <w:b w:val="0"/>
          <w:bCs/>
          <w:szCs w:val="24"/>
        </w:rPr>
        <w:t>import android.content.Intent;</w:t>
      </w:r>
    </w:p>
    <w:p w14:paraId="6B1329DB" w14:textId="77777777" w:rsidR="00E81D5A" w:rsidRPr="00E81D5A" w:rsidRDefault="00E81D5A" w:rsidP="00F73805">
      <w:pPr>
        <w:ind w:left="1440"/>
        <w:jc w:val="left"/>
        <w:rPr>
          <w:rFonts w:cs="Times New Roman"/>
          <w:b w:val="0"/>
          <w:bCs/>
          <w:szCs w:val="24"/>
        </w:rPr>
      </w:pPr>
      <w:r w:rsidRPr="00E81D5A">
        <w:rPr>
          <w:rFonts w:cs="Times New Roman"/>
          <w:b w:val="0"/>
          <w:bCs/>
          <w:szCs w:val="24"/>
        </w:rPr>
        <w:t>import android.os.Bundle;</w:t>
      </w:r>
    </w:p>
    <w:p w14:paraId="5939B4BD" w14:textId="77777777" w:rsidR="00E81D5A" w:rsidRPr="00E81D5A" w:rsidRDefault="00E81D5A" w:rsidP="00F73805">
      <w:pPr>
        <w:ind w:left="1440"/>
        <w:jc w:val="left"/>
        <w:rPr>
          <w:rFonts w:cs="Times New Roman"/>
          <w:b w:val="0"/>
          <w:bCs/>
          <w:szCs w:val="24"/>
        </w:rPr>
      </w:pPr>
      <w:r w:rsidRPr="00E81D5A">
        <w:rPr>
          <w:rFonts w:cs="Times New Roman"/>
          <w:b w:val="0"/>
          <w:bCs/>
          <w:szCs w:val="24"/>
        </w:rPr>
        <w:t>import android.view.View;</w:t>
      </w:r>
    </w:p>
    <w:p w14:paraId="15D78C02" w14:textId="77777777" w:rsidR="00E81D5A" w:rsidRPr="00E81D5A" w:rsidRDefault="00E81D5A" w:rsidP="00F73805">
      <w:pPr>
        <w:ind w:left="1440"/>
        <w:jc w:val="left"/>
        <w:rPr>
          <w:rFonts w:cs="Times New Roman"/>
          <w:b w:val="0"/>
          <w:bCs/>
          <w:szCs w:val="24"/>
        </w:rPr>
      </w:pPr>
      <w:r w:rsidRPr="00E81D5A">
        <w:rPr>
          <w:rFonts w:cs="Times New Roman"/>
          <w:b w:val="0"/>
          <w:bCs/>
          <w:szCs w:val="24"/>
        </w:rPr>
        <w:t>import android.widget.Button;</w:t>
      </w:r>
    </w:p>
    <w:p w14:paraId="0922D7EF" w14:textId="77777777" w:rsidR="00E81D5A" w:rsidRPr="00E81D5A" w:rsidRDefault="00E81D5A" w:rsidP="00F73805">
      <w:pPr>
        <w:ind w:left="1440"/>
        <w:jc w:val="left"/>
        <w:rPr>
          <w:rFonts w:cs="Times New Roman"/>
          <w:b w:val="0"/>
          <w:bCs/>
          <w:szCs w:val="24"/>
        </w:rPr>
      </w:pPr>
    </w:p>
    <w:p w14:paraId="18C2AFF0" w14:textId="77777777" w:rsidR="00E81D5A" w:rsidRPr="00E81D5A" w:rsidRDefault="00E81D5A" w:rsidP="00F73805">
      <w:pPr>
        <w:ind w:left="1440"/>
        <w:jc w:val="left"/>
        <w:rPr>
          <w:rFonts w:cs="Times New Roman"/>
          <w:b w:val="0"/>
          <w:bCs/>
          <w:szCs w:val="24"/>
        </w:rPr>
      </w:pPr>
      <w:r w:rsidRPr="00E81D5A">
        <w:rPr>
          <w:rFonts w:cs="Times New Roman"/>
          <w:b w:val="0"/>
          <w:bCs/>
          <w:szCs w:val="24"/>
        </w:rPr>
        <w:t>import com.github.barteksc.pdfviewer.PDFView;</w:t>
      </w:r>
    </w:p>
    <w:p w14:paraId="7FE441EE" w14:textId="77777777" w:rsidR="00E81D5A" w:rsidRPr="00E81D5A" w:rsidRDefault="00E81D5A" w:rsidP="00F73805">
      <w:pPr>
        <w:ind w:left="1440"/>
        <w:jc w:val="left"/>
        <w:rPr>
          <w:rFonts w:cs="Times New Roman"/>
          <w:b w:val="0"/>
          <w:bCs/>
          <w:szCs w:val="24"/>
        </w:rPr>
      </w:pPr>
    </w:p>
    <w:p w14:paraId="72C24D0E" w14:textId="77777777" w:rsidR="00E81D5A" w:rsidRPr="00E81D5A" w:rsidRDefault="00E81D5A" w:rsidP="00F73805">
      <w:pPr>
        <w:ind w:left="1440"/>
        <w:jc w:val="left"/>
        <w:rPr>
          <w:rFonts w:cs="Times New Roman"/>
          <w:b w:val="0"/>
          <w:bCs/>
          <w:szCs w:val="24"/>
        </w:rPr>
      </w:pPr>
      <w:r w:rsidRPr="00E81D5A">
        <w:rPr>
          <w:rFonts w:cs="Times New Roman"/>
          <w:b w:val="0"/>
          <w:bCs/>
          <w:szCs w:val="24"/>
        </w:rPr>
        <w:t>public class NormalWeight extends AppCompatActivity {</w:t>
      </w:r>
    </w:p>
    <w:p w14:paraId="23130D32" w14:textId="77777777" w:rsidR="00E81D5A" w:rsidRPr="00E81D5A" w:rsidRDefault="00E81D5A" w:rsidP="00F73805">
      <w:pPr>
        <w:ind w:left="1440"/>
        <w:jc w:val="left"/>
        <w:rPr>
          <w:rFonts w:cs="Times New Roman"/>
          <w:b w:val="0"/>
          <w:bCs/>
          <w:szCs w:val="24"/>
        </w:rPr>
      </w:pPr>
      <w:r w:rsidRPr="00E81D5A">
        <w:rPr>
          <w:rFonts w:cs="Times New Roman"/>
          <w:b w:val="0"/>
          <w:bCs/>
          <w:szCs w:val="24"/>
        </w:rPr>
        <w:t>Button normalrecalculate;</w:t>
      </w:r>
    </w:p>
    <w:p w14:paraId="2CEDFB6D" w14:textId="77777777" w:rsidR="00E81D5A" w:rsidRPr="00E81D5A" w:rsidRDefault="00E81D5A" w:rsidP="00F73805">
      <w:pPr>
        <w:ind w:left="1440"/>
        <w:jc w:val="left"/>
        <w:rPr>
          <w:rFonts w:cs="Times New Roman"/>
          <w:b w:val="0"/>
          <w:bCs/>
          <w:szCs w:val="24"/>
        </w:rPr>
      </w:pPr>
      <w:r w:rsidRPr="00E81D5A">
        <w:rPr>
          <w:rFonts w:cs="Times New Roman"/>
          <w:b w:val="0"/>
          <w:bCs/>
          <w:szCs w:val="24"/>
        </w:rPr>
        <w:t>Button BtnChatNormal;</w:t>
      </w:r>
    </w:p>
    <w:p w14:paraId="40D34A48"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String status;</w:t>
      </w:r>
    </w:p>
    <w:p w14:paraId="04D58327"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Integer user_id;</w:t>
      </w:r>
    </w:p>
    <w:p w14:paraId="0E151E3A"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Intent intent;</w:t>
      </w:r>
    </w:p>
    <w:p w14:paraId="5B354D3E"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@Override</w:t>
      </w:r>
    </w:p>
    <w:p w14:paraId="26E129E1"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protected void onCreate(Bundle savedInstanceState) {</w:t>
      </w:r>
    </w:p>
    <w:p w14:paraId="271054DD" w14:textId="77777777" w:rsidR="00E81D5A" w:rsidRPr="00E81D5A" w:rsidRDefault="00E81D5A" w:rsidP="00F73805">
      <w:pPr>
        <w:ind w:left="1440"/>
        <w:jc w:val="left"/>
        <w:rPr>
          <w:rFonts w:cs="Times New Roman"/>
          <w:b w:val="0"/>
          <w:bCs/>
          <w:szCs w:val="24"/>
        </w:rPr>
      </w:pPr>
      <w:r w:rsidRPr="00E81D5A">
        <w:rPr>
          <w:rFonts w:cs="Times New Roman"/>
          <w:b w:val="0"/>
          <w:bCs/>
          <w:szCs w:val="24"/>
        </w:rPr>
        <w:lastRenderedPageBreak/>
        <w:t xml:space="preserve">        super.onCreate(savedInstanceState);</w:t>
      </w:r>
    </w:p>
    <w:p w14:paraId="389457A3"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setContentView(R.layout.activity_normal_weight);</w:t>
      </w:r>
    </w:p>
    <w:p w14:paraId="2DF2C848"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getSupportActionBar().hide();</w:t>
      </w:r>
    </w:p>
    <w:p w14:paraId="55FA313F"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intent = getIntent();</w:t>
      </w:r>
    </w:p>
    <w:p w14:paraId="7A40157A"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status = intent.getStringExtra("status");</w:t>
      </w:r>
    </w:p>
    <w:p w14:paraId="0784D020"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user_id = intent.getIntExtra("user_id",0);</w:t>
      </w:r>
    </w:p>
    <w:p w14:paraId="0D311732"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normalrecalculate = findViewById(R.id.normalrecalculate);</w:t>
      </w:r>
    </w:p>
    <w:p w14:paraId="2F539C27"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normalrecalculate.setOnClickListener(new View.OnClickListener() {</w:t>
      </w:r>
    </w:p>
    <w:p w14:paraId="359A467B"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@Override</w:t>
      </w:r>
    </w:p>
    <w:p w14:paraId="7A8EAD01"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public void onClick(View v) {</w:t>
      </w:r>
    </w:p>
    <w:p w14:paraId="4E8FF4C6"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Intent intent = new Intent(NormalWeight.this, BodyMassIndex.class);</w:t>
      </w:r>
    </w:p>
    <w:p w14:paraId="03AE420D"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intent.putExtra("status", "normal");</w:t>
      </w:r>
    </w:p>
    <w:p w14:paraId="4F289256"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intent.putExtra("user_id", user_id);</w:t>
      </w:r>
    </w:p>
    <w:p w14:paraId="6282CE1F"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startActivity(intent);</w:t>
      </w:r>
    </w:p>
    <w:p w14:paraId="4F2A7625"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w:t>
      </w:r>
    </w:p>
    <w:p w14:paraId="2B033F16"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w:t>
      </w:r>
    </w:p>
    <w:p w14:paraId="3697FA12" w14:textId="77777777" w:rsidR="00E81D5A" w:rsidRPr="00E81D5A" w:rsidRDefault="00E81D5A" w:rsidP="00F73805">
      <w:pPr>
        <w:ind w:left="1440"/>
        <w:jc w:val="left"/>
        <w:rPr>
          <w:rFonts w:cs="Times New Roman"/>
          <w:b w:val="0"/>
          <w:bCs/>
          <w:szCs w:val="24"/>
        </w:rPr>
      </w:pPr>
    </w:p>
    <w:p w14:paraId="7F615E86"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BtnChatNormal = findViewById(R.id.BtnChatNormal);</w:t>
      </w:r>
    </w:p>
    <w:p w14:paraId="557440A7"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BtnChatNormal.setOnClickL</w:t>
      </w:r>
      <w:r w:rsidRPr="00E81D5A">
        <w:rPr>
          <w:rFonts w:cs="Times New Roman"/>
          <w:b w:val="0"/>
          <w:bCs/>
          <w:szCs w:val="24"/>
        </w:rPr>
        <w:t>istener(new View.OnClickListener() {</w:t>
      </w:r>
    </w:p>
    <w:p w14:paraId="67E117D0"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@Override</w:t>
      </w:r>
    </w:p>
    <w:p w14:paraId="415B7BE7"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public void onClick(View v) {</w:t>
      </w:r>
    </w:p>
    <w:p w14:paraId="6DAD11A0"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Intent intent = new Intent(NormalWeight.this, CategoryFood.class);</w:t>
      </w:r>
    </w:p>
    <w:p w14:paraId="238A169F"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intent.putExtra("status", "normal");</w:t>
      </w:r>
    </w:p>
    <w:p w14:paraId="03929008"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intent.putExtra("user_id", user_id);</w:t>
      </w:r>
    </w:p>
    <w:p w14:paraId="28AC3436"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startActivity(intent);</w:t>
      </w:r>
    </w:p>
    <w:p w14:paraId="715BC305"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w:t>
      </w:r>
    </w:p>
    <w:p w14:paraId="68559AFD"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w:t>
      </w:r>
    </w:p>
    <w:p w14:paraId="3727C5A3"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PDFView pdfView = findViewById(R.id.NormalWeightPdfview);</w:t>
      </w:r>
    </w:p>
    <w:p w14:paraId="0BD5BD02" w14:textId="77777777" w:rsidR="00E81D5A" w:rsidRPr="00E81D5A" w:rsidRDefault="00E81D5A" w:rsidP="00F73805">
      <w:pPr>
        <w:ind w:left="1440"/>
        <w:jc w:val="left"/>
        <w:rPr>
          <w:rFonts w:cs="Times New Roman"/>
          <w:b w:val="0"/>
          <w:bCs/>
          <w:szCs w:val="24"/>
        </w:rPr>
      </w:pPr>
    </w:p>
    <w:p w14:paraId="21C0B172"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pdfView.fromAsset("Tips-and-Recommendation-for-Maintaining-a-Normal-Weight.pdf").load();</w:t>
      </w:r>
    </w:p>
    <w:p w14:paraId="78643355"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w:t>
      </w:r>
    </w:p>
    <w:p w14:paraId="37124AAD" w14:textId="77777777" w:rsidR="00E81D5A" w:rsidRPr="00E81D5A" w:rsidRDefault="00E81D5A" w:rsidP="00F73805">
      <w:pPr>
        <w:ind w:left="1440"/>
        <w:jc w:val="left"/>
        <w:rPr>
          <w:rFonts w:cs="Times New Roman"/>
          <w:b w:val="0"/>
          <w:bCs/>
          <w:szCs w:val="24"/>
        </w:rPr>
      </w:pPr>
      <w:r w:rsidRPr="00E81D5A">
        <w:rPr>
          <w:rFonts w:cs="Times New Roman"/>
          <w:b w:val="0"/>
          <w:bCs/>
          <w:szCs w:val="24"/>
        </w:rPr>
        <w:t>}</w:t>
      </w:r>
    </w:p>
    <w:p w14:paraId="53C79FFE" w14:textId="77777777" w:rsidR="00E81D5A" w:rsidRPr="00E81D5A" w:rsidRDefault="00E81D5A" w:rsidP="00F73805">
      <w:pPr>
        <w:ind w:left="1440"/>
        <w:jc w:val="left"/>
        <w:rPr>
          <w:rFonts w:cs="Times New Roman"/>
          <w:b w:val="0"/>
          <w:bCs/>
          <w:szCs w:val="24"/>
        </w:rPr>
      </w:pPr>
    </w:p>
    <w:p w14:paraId="2C51C89D" w14:textId="77777777" w:rsidR="00E81D5A" w:rsidRPr="00E81D5A" w:rsidRDefault="00E81D5A" w:rsidP="00F73805">
      <w:pPr>
        <w:ind w:left="1440"/>
        <w:jc w:val="left"/>
        <w:rPr>
          <w:rFonts w:cs="Times New Roman"/>
          <w:b w:val="0"/>
          <w:bCs/>
          <w:szCs w:val="24"/>
        </w:rPr>
      </w:pPr>
      <w:r w:rsidRPr="00E81D5A">
        <w:rPr>
          <w:rFonts w:cs="Times New Roman"/>
          <w:b w:val="0"/>
          <w:bCs/>
          <w:szCs w:val="24"/>
        </w:rPr>
        <w:t>Under Weight Tips Xml</w:t>
      </w:r>
    </w:p>
    <w:p w14:paraId="5889F3BE" w14:textId="77777777" w:rsidR="00E81D5A" w:rsidRPr="00E81D5A" w:rsidRDefault="00E81D5A" w:rsidP="00F73805">
      <w:pPr>
        <w:ind w:left="1440"/>
        <w:jc w:val="left"/>
        <w:rPr>
          <w:rFonts w:cs="Times New Roman"/>
          <w:b w:val="0"/>
          <w:bCs/>
          <w:szCs w:val="24"/>
        </w:rPr>
      </w:pPr>
      <w:r w:rsidRPr="00E81D5A">
        <w:rPr>
          <w:rFonts w:cs="Times New Roman"/>
          <w:b w:val="0"/>
          <w:bCs/>
          <w:szCs w:val="24"/>
        </w:rPr>
        <w:t>&lt;?xml version="1.0" encoding="utf-8"?&gt;</w:t>
      </w:r>
    </w:p>
    <w:p w14:paraId="3F58AF84" w14:textId="77777777" w:rsidR="00E81D5A" w:rsidRPr="00E81D5A" w:rsidRDefault="00E81D5A" w:rsidP="00F73805">
      <w:pPr>
        <w:ind w:left="1440"/>
        <w:jc w:val="left"/>
        <w:rPr>
          <w:rFonts w:cs="Times New Roman"/>
          <w:b w:val="0"/>
          <w:bCs/>
          <w:szCs w:val="24"/>
        </w:rPr>
      </w:pPr>
      <w:r w:rsidRPr="00E81D5A">
        <w:rPr>
          <w:rFonts w:cs="Times New Roman"/>
          <w:b w:val="0"/>
          <w:bCs/>
          <w:szCs w:val="24"/>
        </w:rPr>
        <w:t>&lt;androidx.constraintlayout.widget.ConstraintLayout xmlns:android="http://schemas.android.com/apk/res/android"</w:t>
      </w:r>
    </w:p>
    <w:p w14:paraId="48523F95"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xmlns:app="http://schemas.android.com/apk/res-auto"</w:t>
      </w:r>
    </w:p>
    <w:p w14:paraId="165E0ECC"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xmlns:tools="http://schemas.android.com/tools"</w:t>
      </w:r>
    </w:p>
    <w:p w14:paraId="316A6F84" w14:textId="77777777" w:rsidR="00E81D5A" w:rsidRPr="00E81D5A" w:rsidRDefault="00E81D5A" w:rsidP="00F73805">
      <w:pPr>
        <w:ind w:left="1440"/>
        <w:jc w:val="left"/>
        <w:rPr>
          <w:rFonts w:cs="Times New Roman"/>
          <w:b w:val="0"/>
          <w:bCs/>
          <w:szCs w:val="24"/>
        </w:rPr>
      </w:pPr>
      <w:r w:rsidRPr="00E81D5A">
        <w:rPr>
          <w:rFonts w:cs="Times New Roman"/>
          <w:b w:val="0"/>
          <w:bCs/>
          <w:szCs w:val="24"/>
        </w:rPr>
        <w:lastRenderedPageBreak/>
        <w:t xml:space="preserve">    android:background="#ffe5d9"</w:t>
      </w:r>
    </w:p>
    <w:p w14:paraId="5B44F8C3"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android:layout_width="match_parent"</w:t>
      </w:r>
    </w:p>
    <w:p w14:paraId="00083A91"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android:layout_height="match_parent"</w:t>
      </w:r>
    </w:p>
    <w:p w14:paraId="56BB8B77"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tools:context=".UnderWeight"&gt;</w:t>
      </w:r>
    </w:p>
    <w:p w14:paraId="73E2364F" w14:textId="77777777" w:rsidR="00E81D5A" w:rsidRPr="00E81D5A" w:rsidRDefault="00E81D5A" w:rsidP="00F73805">
      <w:pPr>
        <w:ind w:left="1440"/>
        <w:jc w:val="left"/>
        <w:rPr>
          <w:rFonts w:cs="Times New Roman"/>
          <w:b w:val="0"/>
          <w:bCs/>
          <w:szCs w:val="24"/>
        </w:rPr>
      </w:pPr>
    </w:p>
    <w:p w14:paraId="484A799F"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&lt;com.github.barteksc.pdfviewer.PDFView</w:t>
      </w:r>
    </w:p>
    <w:p w14:paraId="6C28AB97"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android:id="@+id/UnderWeightPdfview"</w:t>
      </w:r>
    </w:p>
    <w:p w14:paraId="6F4BB018"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android:layout_width="409dp"</w:t>
      </w:r>
    </w:p>
    <w:p w14:paraId="45AF8CD1"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android:layout_height="403dp"</w:t>
      </w:r>
    </w:p>
    <w:p w14:paraId="7ABA10C1"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android:background="#ffe5d9"</w:t>
      </w:r>
    </w:p>
    <w:p w14:paraId="4F21AC5B"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app:layout_constraintBottom_toBottomOf="parent"</w:t>
      </w:r>
    </w:p>
    <w:p w14:paraId="59DDFCCB"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app:layout_constraintEnd_toEndOf="parent"</w:t>
      </w:r>
    </w:p>
    <w:p w14:paraId="3437DA81"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app:layout_constraintHorizontal_bias="0.444"</w:t>
      </w:r>
    </w:p>
    <w:p w14:paraId="5DC649C6"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app:layout_constraintStart_toStartOf="parent"</w:t>
      </w:r>
    </w:p>
    <w:p w14:paraId="1B0912A4"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app:layout_constraintTop_toTopOf="parent"</w:t>
      </w:r>
    </w:p>
    <w:p w14:paraId="461CCBA9"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app:layout_constraintVertical_bias="0.312"&gt;</w:t>
      </w:r>
    </w:p>
    <w:p w14:paraId="59BDE111" w14:textId="77777777" w:rsidR="00E81D5A" w:rsidRPr="00E81D5A" w:rsidRDefault="00E81D5A" w:rsidP="00F73805">
      <w:pPr>
        <w:ind w:left="1440"/>
        <w:jc w:val="left"/>
        <w:rPr>
          <w:rFonts w:cs="Times New Roman"/>
          <w:b w:val="0"/>
          <w:bCs/>
          <w:szCs w:val="24"/>
        </w:rPr>
      </w:pPr>
    </w:p>
    <w:p w14:paraId="64703EBD"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&lt;/com.github.barteksc.pdfviewer.PDFView&gt;</w:t>
      </w:r>
    </w:p>
    <w:p w14:paraId="4123B246" w14:textId="77777777" w:rsidR="00E81D5A" w:rsidRPr="00E81D5A" w:rsidRDefault="00E81D5A" w:rsidP="00F73805">
      <w:pPr>
        <w:ind w:left="1440"/>
        <w:jc w:val="left"/>
        <w:rPr>
          <w:rFonts w:cs="Times New Roman"/>
          <w:b w:val="0"/>
          <w:bCs/>
          <w:szCs w:val="24"/>
        </w:rPr>
      </w:pPr>
    </w:p>
    <w:p w14:paraId="117B0A90"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&lt;Button</w:t>
      </w:r>
    </w:p>
    <w:p w14:paraId="3850F5B4"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android:id="@+id/UW2"</w:t>
      </w:r>
    </w:p>
    <w:p w14:paraId="14EEC77F"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android:layout_width="wrap_content"</w:t>
      </w:r>
    </w:p>
    <w:p w14:paraId="27680318"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android:layout_height="wrap_content"</w:t>
      </w:r>
    </w:p>
    <w:p w14:paraId="5C4B6CC9"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android:backgroundTint="#F1CFA7"</w:t>
      </w:r>
    </w:p>
    <w:p w14:paraId="54993648"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android:fontFamily="@font/chivo"</w:t>
      </w:r>
    </w:p>
    <w:p w14:paraId="14C44B24"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android:text="Chat"</w:t>
      </w:r>
    </w:p>
    <w:p w14:paraId="49835588"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android:textColor="#352208"</w:t>
      </w:r>
    </w:p>
    <w:p w14:paraId="4E7517C0"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app:layout_constraintBottom_toBottomOf="parent"</w:t>
      </w:r>
    </w:p>
    <w:p w14:paraId="7D1CF651"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app:layout_constraintEnd_toEndOf="parent"</w:t>
      </w:r>
    </w:p>
    <w:p w14:paraId="5B226BE6"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app:layout_constraintHorizontal_bias="0.56"</w:t>
      </w:r>
    </w:p>
    <w:p w14:paraId="529234BD"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app:layout_constraintStart_toStartOf="parent"</w:t>
      </w:r>
    </w:p>
    <w:p w14:paraId="4DFE1CDD"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app:layout_constraintTop_toTopOf="parent"</w:t>
      </w:r>
    </w:p>
    <w:p w14:paraId="28A61AD6"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app:layout_constraintVertical_bias="0.904" /&gt;</w:t>
      </w:r>
    </w:p>
    <w:p w14:paraId="07604156" w14:textId="77777777" w:rsidR="00E81D5A" w:rsidRPr="00E81D5A" w:rsidRDefault="00E81D5A" w:rsidP="00F73805">
      <w:pPr>
        <w:ind w:left="1440"/>
        <w:jc w:val="left"/>
        <w:rPr>
          <w:rFonts w:cs="Times New Roman"/>
          <w:b w:val="0"/>
          <w:bCs/>
          <w:szCs w:val="24"/>
        </w:rPr>
      </w:pPr>
    </w:p>
    <w:p w14:paraId="12B73F8F"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&lt;TextView</w:t>
      </w:r>
    </w:p>
    <w:p w14:paraId="1B0E1716"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android:id="@+id/textView3"</w:t>
      </w:r>
    </w:p>
    <w:p w14:paraId="06985B12" w14:textId="77777777" w:rsidR="00E81D5A" w:rsidRPr="00E81D5A" w:rsidRDefault="00E81D5A" w:rsidP="00F73805">
      <w:pPr>
        <w:ind w:left="1440"/>
        <w:jc w:val="left"/>
        <w:rPr>
          <w:rFonts w:cs="Times New Roman"/>
          <w:b w:val="0"/>
          <w:bCs/>
          <w:szCs w:val="24"/>
        </w:rPr>
      </w:pPr>
      <w:r w:rsidRPr="00E81D5A">
        <w:rPr>
          <w:rFonts w:cs="Times New Roman"/>
          <w:b w:val="0"/>
          <w:bCs/>
          <w:szCs w:val="24"/>
        </w:rPr>
        <w:lastRenderedPageBreak/>
        <w:t xml:space="preserve">        android:layout_width="wrap_content"</w:t>
      </w:r>
    </w:p>
    <w:p w14:paraId="1DEA7E3C"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android:layout_height="wrap_content"</w:t>
      </w:r>
    </w:p>
    <w:p w14:paraId="47F97C38"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android:fontFamily="@font/chivo"</w:t>
      </w:r>
    </w:p>
    <w:p w14:paraId="491F4191"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android:text="Under Weight"</w:t>
      </w:r>
    </w:p>
    <w:p w14:paraId="4F232D9E"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android:textColor="@color/black"</w:t>
      </w:r>
    </w:p>
    <w:p w14:paraId="1399ED5A"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android:textSize="50dp"</w:t>
      </w:r>
    </w:p>
    <w:p w14:paraId="13335F34"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android:textStyle="bold"</w:t>
      </w:r>
    </w:p>
    <w:p w14:paraId="34D808A3"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app:layout_constraintBottom_toBottomOf="parent"</w:t>
      </w:r>
    </w:p>
    <w:p w14:paraId="5ED01846"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app:layout_constraintEnd_toEndOf="parent"</w:t>
      </w:r>
    </w:p>
    <w:p w14:paraId="70402512"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app:layout_constraintStart_toStartOf="parent"</w:t>
      </w:r>
    </w:p>
    <w:p w14:paraId="67DB161A"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app:layout_constraintTop_toTopOf="parent"</w:t>
      </w:r>
    </w:p>
    <w:p w14:paraId="5AEBD94E"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app:layout_constraintVertical_bias="0.038" /&gt;</w:t>
      </w:r>
    </w:p>
    <w:p w14:paraId="24FC7AD3" w14:textId="77777777" w:rsidR="00E81D5A" w:rsidRPr="00E81D5A" w:rsidRDefault="00E81D5A" w:rsidP="00F73805">
      <w:pPr>
        <w:ind w:left="1440"/>
        <w:jc w:val="left"/>
        <w:rPr>
          <w:rFonts w:cs="Times New Roman"/>
          <w:b w:val="0"/>
          <w:bCs/>
          <w:szCs w:val="24"/>
        </w:rPr>
      </w:pPr>
    </w:p>
    <w:p w14:paraId="0500C34D"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&lt;Button</w:t>
      </w:r>
    </w:p>
    <w:p w14:paraId="095121DD"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android:id="@+id/Underrecalculate"</w:t>
      </w:r>
    </w:p>
    <w:p w14:paraId="088CDA4E"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android:layout_width="wrap_content"</w:t>
      </w:r>
    </w:p>
    <w:p w14:paraId="1E9F8C99"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android:layout_height="wrap_content"</w:t>
      </w:r>
    </w:p>
    <w:p w14:paraId="69E18E24"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android:backgroundTint="#F1CFA7"</w:t>
      </w:r>
    </w:p>
    <w:p w14:paraId="0D16DCA3"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android:fontFamily="@font/chivo"</w:t>
      </w:r>
    </w:p>
    <w:p w14:paraId="411B1FB9"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android:text="Recalculate"</w:t>
      </w:r>
    </w:p>
    <w:p w14:paraId="489CD320"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android:textColor="#352208"</w:t>
      </w:r>
    </w:p>
    <w:p w14:paraId="435C4113"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app:layout_constraintBottom_toBottomOf="parent"</w:t>
      </w:r>
    </w:p>
    <w:p w14:paraId="4539568F"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app:layout_constraintEnd_toEndOf="parent"</w:t>
      </w:r>
    </w:p>
    <w:p w14:paraId="43BA91ED"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app:layout_constraintHorizontal_bias="0.551"</w:t>
      </w:r>
    </w:p>
    <w:p w14:paraId="677D131A"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app:layout_constraintStart_toStartOf="parent"</w:t>
      </w:r>
    </w:p>
    <w:p w14:paraId="4452BCC3"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app:layout_constraintTop_toTopOf="parent"</w:t>
      </w:r>
    </w:p>
    <w:p w14:paraId="35206965" w14:textId="77777777" w:rsidR="00E81D5A" w:rsidRPr="00E81D5A" w:rsidRDefault="00E81D5A" w:rsidP="00F73805">
      <w:pPr>
        <w:ind w:left="1440"/>
        <w:jc w:val="left"/>
        <w:rPr>
          <w:rFonts w:cs="Times New Roman"/>
          <w:b w:val="0"/>
          <w:bCs/>
          <w:szCs w:val="24"/>
        </w:rPr>
      </w:pPr>
      <w:r w:rsidRPr="00E81D5A">
        <w:rPr>
          <w:rFonts w:cs="Times New Roman"/>
          <w:b w:val="0"/>
          <w:bCs/>
          <w:szCs w:val="24"/>
        </w:rPr>
        <w:t xml:space="preserve">        app:layout_constraintVertical_bias="0.834" /&gt;</w:t>
      </w:r>
    </w:p>
    <w:p w14:paraId="37781864" w14:textId="77777777" w:rsidR="00E81D5A" w:rsidRPr="00E81D5A" w:rsidRDefault="00E81D5A" w:rsidP="00F73805">
      <w:pPr>
        <w:ind w:left="1440"/>
        <w:jc w:val="left"/>
        <w:rPr>
          <w:rFonts w:cs="Times New Roman"/>
          <w:b w:val="0"/>
          <w:bCs/>
          <w:szCs w:val="24"/>
        </w:rPr>
      </w:pPr>
    </w:p>
    <w:p w14:paraId="08D4EBBE" w14:textId="154C7FDC" w:rsidR="00E81D5A" w:rsidRPr="00056774" w:rsidRDefault="00E81D5A" w:rsidP="00F73805">
      <w:pPr>
        <w:ind w:left="1440"/>
        <w:jc w:val="left"/>
        <w:rPr>
          <w:rFonts w:cs="Times New Roman"/>
          <w:b w:val="0"/>
          <w:bCs/>
          <w:szCs w:val="24"/>
        </w:rPr>
      </w:pPr>
      <w:r w:rsidRPr="00E81D5A">
        <w:rPr>
          <w:rFonts w:cs="Times New Roman"/>
          <w:b w:val="0"/>
          <w:bCs/>
          <w:szCs w:val="24"/>
        </w:rPr>
        <w:t>&lt;/androidx.constraintlayout.widget.ConstraintLayout&gt;</w:t>
      </w:r>
    </w:p>
    <w:p w14:paraId="639FFD53" w14:textId="77777777" w:rsidR="00056774" w:rsidRPr="00230858" w:rsidRDefault="00056774" w:rsidP="00F73805">
      <w:pPr>
        <w:ind w:left="1440"/>
        <w:jc w:val="left"/>
        <w:rPr>
          <w:rFonts w:cs="Times New Roman"/>
          <w:szCs w:val="24"/>
        </w:rPr>
      </w:pPr>
      <w:r w:rsidRPr="00230858">
        <w:rPr>
          <w:rFonts w:cs="Times New Roman"/>
          <w:szCs w:val="24"/>
        </w:rPr>
        <w:t>Under Weight Tips Xml</w:t>
      </w:r>
    </w:p>
    <w:p w14:paraId="0BC634F1" w14:textId="77777777" w:rsidR="00056774" w:rsidRPr="00056774" w:rsidRDefault="00056774" w:rsidP="00F73805">
      <w:pPr>
        <w:ind w:left="1440"/>
        <w:jc w:val="left"/>
        <w:rPr>
          <w:rFonts w:cs="Times New Roman"/>
          <w:b w:val="0"/>
          <w:bCs/>
          <w:szCs w:val="24"/>
        </w:rPr>
      </w:pPr>
      <w:r w:rsidRPr="00056774">
        <w:rPr>
          <w:rFonts w:cs="Times New Roman"/>
          <w:b w:val="0"/>
          <w:bCs/>
          <w:szCs w:val="24"/>
        </w:rPr>
        <w:t>&lt;?xml version="1.0" encoding="utf-8"?&gt;</w:t>
      </w:r>
      <w:r w:rsidRPr="00056774">
        <w:rPr>
          <w:rFonts w:cs="Times New Roman"/>
          <w:b w:val="0"/>
          <w:bCs/>
          <w:szCs w:val="24"/>
        </w:rPr>
        <w:br/>
        <w:t>&lt;androidx.constraintlayout.widget.ConstraintLayout xmlns:android="http://schemas.android.com/apk/res/android"</w:t>
      </w:r>
      <w:r w:rsidRPr="00056774">
        <w:rPr>
          <w:rFonts w:cs="Times New Roman"/>
          <w:b w:val="0"/>
          <w:bCs/>
          <w:szCs w:val="24"/>
        </w:rPr>
        <w:br/>
        <w:t xml:space="preserve">    xmlns:app="http://schemas.android.com/apk/res-auto"</w:t>
      </w:r>
      <w:r w:rsidRPr="00056774">
        <w:rPr>
          <w:rFonts w:cs="Times New Roman"/>
          <w:b w:val="0"/>
          <w:bCs/>
          <w:szCs w:val="24"/>
        </w:rPr>
        <w:br/>
        <w:t xml:space="preserve">    xmlns:tools="http://schemas.android.com/tools"</w:t>
      </w:r>
      <w:r w:rsidRPr="00056774">
        <w:rPr>
          <w:rFonts w:cs="Times New Roman"/>
          <w:b w:val="0"/>
          <w:bCs/>
          <w:szCs w:val="24"/>
        </w:rPr>
        <w:br/>
        <w:t xml:space="preserve">    android:background="#ffe5d9"</w:t>
      </w:r>
      <w:r w:rsidRPr="00056774">
        <w:rPr>
          <w:rFonts w:cs="Times New Roman"/>
          <w:b w:val="0"/>
          <w:bCs/>
          <w:szCs w:val="24"/>
        </w:rPr>
        <w:br/>
        <w:t xml:space="preserve">    </w:t>
      </w:r>
      <w:r w:rsidRPr="00056774">
        <w:rPr>
          <w:rFonts w:cs="Times New Roman"/>
          <w:b w:val="0"/>
          <w:bCs/>
          <w:szCs w:val="24"/>
        </w:rPr>
        <w:lastRenderedPageBreak/>
        <w:t>android:layout_width="match_parent"</w:t>
      </w:r>
      <w:r w:rsidRPr="00056774">
        <w:rPr>
          <w:rFonts w:cs="Times New Roman"/>
          <w:b w:val="0"/>
          <w:bCs/>
          <w:szCs w:val="24"/>
        </w:rPr>
        <w:br/>
        <w:t xml:space="preserve">    android:layout_height="match_parent"</w:t>
      </w:r>
      <w:r w:rsidRPr="00056774">
        <w:rPr>
          <w:rFonts w:cs="Times New Roman"/>
          <w:b w:val="0"/>
          <w:bCs/>
          <w:szCs w:val="24"/>
        </w:rPr>
        <w:br/>
        <w:t xml:space="preserve">    tools:context=".UnderWeight"&gt;</w:t>
      </w:r>
      <w:r w:rsidRPr="00056774">
        <w:rPr>
          <w:rFonts w:cs="Times New Roman"/>
          <w:b w:val="0"/>
          <w:bCs/>
          <w:szCs w:val="24"/>
        </w:rPr>
        <w:br/>
      </w:r>
      <w:r w:rsidRPr="00056774">
        <w:rPr>
          <w:rFonts w:cs="Times New Roman"/>
          <w:b w:val="0"/>
          <w:bCs/>
          <w:szCs w:val="24"/>
        </w:rPr>
        <w:br/>
        <w:t xml:space="preserve">    &lt;com.github.barteksc.pdfviewer.PDFView</w:t>
      </w:r>
      <w:r w:rsidRPr="00056774">
        <w:rPr>
          <w:rFonts w:cs="Times New Roman"/>
          <w:b w:val="0"/>
          <w:bCs/>
          <w:szCs w:val="24"/>
        </w:rPr>
        <w:br/>
        <w:t xml:space="preserve">        android:id="@+id/UnderWeightPdfview"</w:t>
      </w:r>
      <w:r w:rsidRPr="00056774">
        <w:rPr>
          <w:rFonts w:cs="Times New Roman"/>
          <w:b w:val="0"/>
          <w:bCs/>
          <w:szCs w:val="24"/>
        </w:rPr>
        <w:br/>
        <w:t xml:space="preserve">        android:layout_width="409dp"</w:t>
      </w:r>
      <w:r w:rsidRPr="00056774">
        <w:rPr>
          <w:rFonts w:cs="Times New Roman"/>
          <w:b w:val="0"/>
          <w:bCs/>
          <w:szCs w:val="24"/>
        </w:rPr>
        <w:br/>
        <w:t xml:space="preserve">        android:layout_height="403dp"</w:t>
      </w:r>
      <w:r w:rsidRPr="00056774">
        <w:rPr>
          <w:rFonts w:cs="Times New Roman"/>
          <w:b w:val="0"/>
          <w:bCs/>
          <w:szCs w:val="24"/>
        </w:rPr>
        <w:br/>
        <w:t xml:space="preserve">        android:background="#ffe5d9"</w:t>
      </w:r>
      <w:r w:rsidRPr="00056774">
        <w:rPr>
          <w:rFonts w:cs="Times New Roman"/>
          <w:b w:val="0"/>
          <w:bCs/>
          <w:szCs w:val="24"/>
        </w:rPr>
        <w:br/>
        <w:t xml:space="preserve">        app:layout_constraintBottom_toBottomOf="parent"</w:t>
      </w:r>
      <w:r w:rsidRPr="00056774">
        <w:rPr>
          <w:rFonts w:cs="Times New Roman"/>
          <w:b w:val="0"/>
          <w:bCs/>
          <w:szCs w:val="24"/>
        </w:rPr>
        <w:br/>
        <w:t xml:space="preserve">        app:layout_constraintEnd_toEndOf="parent"</w:t>
      </w:r>
      <w:r w:rsidRPr="00056774">
        <w:rPr>
          <w:rFonts w:cs="Times New Roman"/>
          <w:b w:val="0"/>
          <w:bCs/>
          <w:szCs w:val="24"/>
        </w:rPr>
        <w:br/>
        <w:t xml:space="preserve">        app:layout_constraintHorizontal_bias="0.444"</w:t>
      </w:r>
      <w:r w:rsidRPr="00056774">
        <w:rPr>
          <w:rFonts w:cs="Times New Roman"/>
          <w:b w:val="0"/>
          <w:bCs/>
          <w:szCs w:val="24"/>
        </w:rPr>
        <w:br/>
        <w:t xml:space="preserve">        app:layout_constraintStart_toStartOf="parent"</w:t>
      </w:r>
      <w:r w:rsidRPr="00056774">
        <w:rPr>
          <w:rFonts w:cs="Times New Roman"/>
          <w:b w:val="0"/>
          <w:bCs/>
          <w:szCs w:val="24"/>
        </w:rPr>
        <w:br/>
        <w:t xml:space="preserve">        app:layout_constraintTop_toTopOf="parent"</w:t>
      </w:r>
      <w:r w:rsidRPr="00056774">
        <w:rPr>
          <w:rFonts w:cs="Times New Roman"/>
          <w:b w:val="0"/>
          <w:bCs/>
          <w:szCs w:val="24"/>
        </w:rPr>
        <w:br/>
        <w:t xml:space="preserve">        app:layout_constraintVertical_bias="0.312"&gt;</w:t>
      </w:r>
      <w:r w:rsidRPr="00056774">
        <w:rPr>
          <w:rFonts w:cs="Times New Roman"/>
          <w:b w:val="0"/>
          <w:bCs/>
          <w:szCs w:val="24"/>
        </w:rPr>
        <w:br/>
      </w:r>
      <w:r w:rsidRPr="00056774">
        <w:rPr>
          <w:rFonts w:cs="Times New Roman"/>
          <w:b w:val="0"/>
          <w:bCs/>
          <w:szCs w:val="24"/>
        </w:rPr>
        <w:br/>
        <w:t xml:space="preserve">    &lt;/com.github.barteksc.pdfviewer.PDFView&gt;</w:t>
      </w:r>
      <w:r w:rsidRPr="00056774">
        <w:rPr>
          <w:rFonts w:cs="Times New Roman"/>
          <w:b w:val="0"/>
          <w:bCs/>
          <w:szCs w:val="24"/>
        </w:rPr>
        <w:br/>
      </w:r>
      <w:r w:rsidRPr="00056774">
        <w:rPr>
          <w:rFonts w:cs="Times New Roman"/>
          <w:b w:val="0"/>
          <w:bCs/>
          <w:szCs w:val="24"/>
        </w:rPr>
        <w:br/>
        <w:t xml:space="preserve">    &lt;Button</w:t>
      </w:r>
      <w:r w:rsidRPr="00056774">
        <w:rPr>
          <w:rFonts w:cs="Times New Roman"/>
          <w:b w:val="0"/>
          <w:bCs/>
          <w:szCs w:val="24"/>
        </w:rPr>
        <w:br/>
        <w:t xml:space="preserve">        android:id="@+id/UW2"</w:t>
      </w:r>
      <w:r w:rsidRPr="00056774">
        <w:rPr>
          <w:rFonts w:cs="Times New Roman"/>
          <w:b w:val="0"/>
          <w:bCs/>
          <w:szCs w:val="24"/>
        </w:rPr>
        <w:br/>
        <w:t xml:space="preserve">        android:layout_width="wrap_content"</w:t>
      </w:r>
      <w:r w:rsidRPr="00056774">
        <w:rPr>
          <w:rFonts w:cs="Times New Roman"/>
          <w:b w:val="0"/>
          <w:bCs/>
          <w:szCs w:val="24"/>
        </w:rPr>
        <w:br/>
        <w:t xml:space="preserve">        android:layout_height="wrap_content"</w:t>
      </w:r>
      <w:r w:rsidRPr="00056774">
        <w:rPr>
          <w:rFonts w:cs="Times New Roman"/>
          <w:b w:val="0"/>
          <w:bCs/>
          <w:szCs w:val="24"/>
        </w:rPr>
        <w:br/>
        <w:t xml:space="preserve">        android:backgroundTint="#F1CFA7"</w:t>
      </w:r>
      <w:r w:rsidRPr="00056774">
        <w:rPr>
          <w:rFonts w:cs="Times New Roman"/>
          <w:b w:val="0"/>
          <w:bCs/>
          <w:szCs w:val="24"/>
        </w:rPr>
        <w:br/>
        <w:t xml:space="preserve">        android:fontFamily="@font/chivo"</w:t>
      </w:r>
      <w:r w:rsidRPr="00056774">
        <w:rPr>
          <w:rFonts w:cs="Times New Roman"/>
          <w:b w:val="0"/>
          <w:bCs/>
          <w:szCs w:val="24"/>
        </w:rPr>
        <w:br/>
        <w:t xml:space="preserve">        android:text="Chat"</w:t>
      </w:r>
      <w:r w:rsidRPr="00056774">
        <w:rPr>
          <w:rFonts w:cs="Times New Roman"/>
          <w:b w:val="0"/>
          <w:bCs/>
          <w:szCs w:val="24"/>
        </w:rPr>
        <w:br/>
        <w:t xml:space="preserve">        android:textColor="#352208"</w:t>
      </w:r>
      <w:r w:rsidRPr="00056774">
        <w:rPr>
          <w:rFonts w:cs="Times New Roman"/>
          <w:b w:val="0"/>
          <w:bCs/>
          <w:szCs w:val="24"/>
        </w:rPr>
        <w:br/>
        <w:t xml:space="preserve">        app:layout_constraintBottom_toBottomOf="parent"</w:t>
      </w:r>
      <w:r w:rsidRPr="00056774">
        <w:rPr>
          <w:rFonts w:cs="Times New Roman"/>
          <w:b w:val="0"/>
          <w:bCs/>
          <w:szCs w:val="24"/>
        </w:rPr>
        <w:br/>
        <w:t xml:space="preserve">        app:layout_constraintEnd_toEndOf="parent"</w:t>
      </w:r>
      <w:r w:rsidRPr="00056774">
        <w:rPr>
          <w:rFonts w:cs="Times New Roman"/>
          <w:b w:val="0"/>
          <w:bCs/>
          <w:szCs w:val="24"/>
        </w:rPr>
        <w:br/>
        <w:t xml:space="preserve">        app:layout_constraintHorizontal_bias="0.56"</w:t>
      </w:r>
      <w:r w:rsidRPr="00056774">
        <w:rPr>
          <w:rFonts w:cs="Times New Roman"/>
          <w:b w:val="0"/>
          <w:bCs/>
          <w:szCs w:val="24"/>
        </w:rPr>
        <w:br/>
        <w:t xml:space="preserve">        app:layout_constraintStart_toStartOf="parent"</w:t>
      </w:r>
      <w:r w:rsidRPr="00056774">
        <w:rPr>
          <w:rFonts w:cs="Times New Roman"/>
          <w:b w:val="0"/>
          <w:bCs/>
          <w:szCs w:val="24"/>
        </w:rPr>
        <w:br/>
        <w:t xml:space="preserve">        app:layout_constraintTop_toTopOf="parent"</w:t>
      </w:r>
      <w:r w:rsidRPr="00056774">
        <w:rPr>
          <w:rFonts w:cs="Times New Roman"/>
          <w:b w:val="0"/>
          <w:bCs/>
          <w:szCs w:val="24"/>
        </w:rPr>
        <w:br/>
        <w:t xml:space="preserve">        app:layout_constraintVertical_bias="0.904" /&gt;</w:t>
      </w:r>
      <w:r w:rsidRPr="00056774">
        <w:rPr>
          <w:rFonts w:cs="Times New Roman"/>
          <w:b w:val="0"/>
          <w:bCs/>
          <w:szCs w:val="24"/>
        </w:rPr>
        <w:br/>
      </w:r>
      <w:r w:rsidRPr="00056774">
        <w:rPr>
          <w:rFonts w:cs="Times New Roman"/>
          <w:b w:val="0"/>
          <w:bCs/>
          <w:szCs w:val="24"/>
        </w:rPr>
        <w:br/>
        <w:t xml:space="preserve">    &lt;TextView</w:t>
      </w:r>
      <w:r w:rsidRPr="00056774">
        <w:rPr>
          <w:rFonts w:cs="Times New Roman"/>
          <w:b w:val="0"/>
          <w:bCs/>
          <w:szCs w:val="24"/>
        </w:rPr>
        <w:br/>
        <w:t xml:space="preserve">        android:id="@+id/textView3"</w:t>
      </w:r>
      <w:r w:rsidRPr="00056774">
        <w:rPr>
          <w:rFonts w:cs="Times New Roman"/>
          <w:b w:val="0"/>
          <w:bCs/>
          <w:szCs w:val="24"/>
        </w:rPr>
        <w:br/>
        <w:t xml:space="preserve">        android:layout_width="wrap_content"</w:t>
      </w:r>
      <w:r w:rsidRPr="00056774">
        <w:rPr>
          <w:rFonts w:cs="Times New Roman"/>
          <w:b w:val="0"/>
          <w:bCs/>
          <w:szCs w:val="24"/>
        </w:rPr>
        <w:br/>
        <w:t xml:space="preserve">        </w:t>
      </w:r>
      <w:r w:rsidRPr="00056774">
        <w:rPr>
          <w:rFonts w:cs="Times New Roman"/>
          <w:b w:val="0"/>
          <w:bCs/>
          <w:szCs w:val="24"/>
        </w:rPr>
        <w:lastRenderedPageBreak/>
        <w:t>android:layout_height="wrap_content"</w:t>
      </w:r>
      <w:r w:rsidRPr="00056774">
        <w:rPr>
          <w:rFonts w:cs="Times New Roman"/>
          <w:b w:val="0"/>
          <w:bCs/>
          <w:szCs w:val="24"/>
        </w:rPr>
        <w:br/>
        <w:t xml:space="preserve">        android:fontFamily="@font/chivo"</w:t>
      </w:r>
      <w:r w:rsidRPr="00056774">
        <w:rPr>
          <w:rFonts w:cs="Times New Roman"/>
          <w:b w:val="0"/>
          <w:bCs/>
          <w:szCs w:val="24"/>
        </w:rPr>
        <w:br/>
        <w:t xml:space="preserve">        android:text="Under Weight"</w:t>
      </w:r>
      <w:r w:rsidRPr="00056774">
        <w:rPr>
          <w:rFonts w:cs="Times New Roman"/>
          <w:b w:val="0"/>
          <w:bCs/>
          <w:szCs w:val="24"/>
        </w:rPr>
        <w:br/>
        <w:t xml:space="preserve">        android:textColor="@color/black"</w:t>
      </w:r>
      <w:r w:rsidRPr="00056774">
        <w:rPr>
          <w:rFonts w:cs="Times New Roman"/>
          <w:b w:val="0"/>
          <w:bCs/>
          <w:szCs w:val="24"/>
        </w:rPr>
        <w:br/>
        <w:t xml:space="preserve">        android:textSize="50dp"</w:t>
      </w:r>
      <w:r w:rsidRPr="00056774">
        <w:rPr>
          <w:rFonts w:cs="Times New Roman"/>
          <w:b w:val="0"/>
          <w:bCs/>
          <w:szCs w:val="24"/>
        </w:rPr>
        <w:br/>
        <w:t xml:space="preserve">        android:textStyle="bold"</w:t>
      </w:r>
      <w:r w:rsidRPr="00056774">
        <w:rPr>
          <w:rFonts w:cs="Times New Roman"/>
          <w:b w:val="0"/>
          <w:bCs/>
          <w:szCs w:val="24"/>
        </w:rPr>
        <w:br/>
        <w:t xml:space="preserve">        app:layout_constraintBottom_toBottomOf="parent"</w:t>
      </w:r>
      <w:r w:rsidRPr="00056774">
        <w:rPr>
          <w:rFonts w:cs="Times New Roman"/>
          <w:b w:val="0"/>
          <w:bCs/>
          <w:szCs w:val="24"/>
        </w:rPr>
        <w:br/>
        <w:t xml:space="preserve">        app:layout_constraintEnd_toEndOf="parent"</w:t>
      </w:r>
      <w:r w:rsidRPr="00056774">
        <w:rPr>
          <w:rFonts w:cs="Times New Roman"/>
          <w:b w:val="0"/>
          <w:bCs/>
          <w:szCs w:val="24"/>
        </w:rPr>
        <w:br/>
        <w:t xml:space="preserve">        app:layout_constraintStart_toStartOf="parent"</w:t>
      </w:r>
      <w:r w:rsidRPr="00056774">
        <w:rPr>
          <w:rFonts w:cs="Times New Roman"/>
          <w:b w:val="0"/>
          <w:bCs/>
          <w:szCs w:val="24"/>
        </w:rPr>
        <w:br/>
        <w:t xml:space="preserve">        app:layout_constraintTop_toTopOf="parent"</w:t>
      </w:r>
      <w:r w:rsidRPr="00056774">
        <w:rPr>
          <w:rFonts w:cs="Times New Roman"/>
          <w:b w:val="0"/>
          <w:bCs/>
          <w:szCs w:val="24"/>
        </w:rPr>
        <w:br/>
        <w:t xml:space="preserve">        app:layout_constraintVertical_bias="0.038" /&gt;</w:t>
      </w:r>
      <w:r w:rsidRPr="00056774">
        <w:rPr>
          <w:rFonts w:cs="Times New Roman"/>
          <w:b w:val="0"/>
          <w:bCs/>
          <w:szCs w:val="24"/>
        </w:rPr>
        <w:br/>
      </w:r>
      <w:r w:rsidRPr="00056774">
        <w:rPr>
          <w:rFonts w:cs="Times New Roman"/>
          <w:b w:val="0"/>
          <w:bCs/>
          <w:szCs w:val="24"/>
        </w:rPr>
        <w:br/>
        <w:t xml:space="preserve">    &lt;Button</w:t>
      </w:r>
      <w:r w:rsidRPr="00056774">
        <w:rPr>
          <w:rFonts w:cs="Times New Roman"/>
          <w:b w:val="0"/>
          <w:bCs/>
          <w:szCs w:val="24"/>
        </w:rPr>
        <w:br/>
        <w:t xml:space="preserve">        android:id="@+id/Underrecalculate"</w:t>
      </w:r>
      <w:r w:rsidRPr="00056774">
        <w:rPr>
          <w:rFonts w:cs="Times New Roman"/>
          <w:b w:val="0"/>
          <w:bCs/>
          <w:szCs w:val="24"/>
        </w:rPr>
        <w:br/>
        <w:t xml:space="preserve">        android:layout_width="wrap_content"</w:t>
      </w:r>
      <w:r w:rsidRPr="00056774">
        <w:rPr>
          <w:rFonts w:cs="Times New Roman"/>
          <w:b w:val="0"/>
          <w:bCs/>
          <w:szCs w:val="24"/>
        </w:rPr>
        <w:br/>
        <w:t xml:space="preserve">        android:layout_height="wrap_content"</w:t>
      </w:r>
      <w:r w:rsidRPr="00056774">
        <w:rPr>
          <w:rFonts w:cs="Times New Roman"/>
          <w:b w:val="0"/>
          <w:bCs/>
          <w:szCs w:val="24"/>
        </w:rPr>
        <w:br/>
        <w:t xml:space="preserve">        android:backgroundTint="#F1CFA7"</w:t>
      </w:r>
      <w:r w:rsidRPr="00056774">
        <w:rPr>
          <w:rFonts w:cs="Times New Roman"/>
          <w:b w:val="0"/>
          <w:bCs/>
          <w:szCs w:val="24"/>
        </w:rPr>
        <w:br/>
        <w:t xml:space="preserve">        android:fontFamily="@font/chivo"</w:t>
      </w:r>
      <w:r w:rsidRPr="00056774">
        <w:rPr>
          <w:rFonts w:cs="Times New Roman"/>
          <w:b w:val="0"/>
          <w:bCs/>
          <w:szCs w:val="24"/>
        </w:rPr>
        <w:br/>
        <w:t xml:space="preserve">        </w:t>
      </w:r>
      <w:r w:rsidRPr="00056774">
        <w:rPr>
          <w:rFonts w:cs="Times New Roman"/>
          <w:b w:val="0"/>
          <w:bCs/>
          <w:szCs w:val="24"/>
        </w:rPr>
        <w:t>android:text="Recalculate"</w:t>
      </w:r>
      <w:r w:rsidRPr="00056774">
        <w:rPr>
          <w:rFonts w:cs="Times New Roman"/>
          <w:b w:val="0"/>
          <w:bCs/>
          <w:szCs w:val="24"/>
        </w:rPr>
        <w:br/>
        <w:t xml:space="preserve">        android:textColor="#352208"</w:t>
      </w:r>
      <w:r w:rsidRPr="00056774">
        <w:rPr>
          <w:rFonts w:cs="Times New Roman"/>
          <w:b w:val="0"/>
          <w:bCs/>
          <w:szCs w:val="24"/>
        </w:rPr>
        <w:br/>
        <w:t xml:space="preserve">        app:layout_constraintBottom_toBottomOf="parent"</w:t>
      </w:r>
      <w:r w:rsidRPr="00056774">
        <w:rPr>
          <w:rFonts w:cs="Times New Roman"/>
          <w:b w:val="0"/>
          <w:bCs/>
          <w:szCs w:val="24"/>
        </w:rPr>
        <w:br/>
        <w:t xml:space="preserve">        app:layout_constraintEnd_toEndOf="parent"</w:t>
      </w:r>
      <w:r w:rsidRPr="00056774">
        <w:rPr>
          <w:rFonts w:cs="Times New Roman"/>
          <w:b w:val="0"/>
          <w:bCs/>
          <w:szCs w:val="24"/>
        </w:rPr>
        <w:br/>
        <w:t xml:space="preserve">        app:layout_constraintHorizontal_bias="0.551"</w:t>
      </w:r>
      <w:r w:rsidRPr="00056774">
        <w:rPr>
          <w:rFonts w:cs="Times New Roman"/>
          <w:b w:val="0"/>
          <w:bCs/>
          <w:szCs w:val="24"/>
        </w:rPr>
        <w:br/>
        <w:t xml:space="preserve">        app:layout_constraintStart_toStartOf="parent"</w:t>
      </w:r>
      <w:r w:rsidRPr="00056774">
        <w:rPr>
          <w:rFonts w:cs="Times New Roman"/>
          <w:b w:val="0"/>
          <w:bCs/>
          <w:szCs w:val="24"/>
        </w:rPr>
        <w:br/>
        <w:t xml:space="preserve">        app:layout_constraintTop_toTopOf="parent"</w:t>
      </w:r>
      <w:r w:rsidRPr="00056774">
        <w:rPr>
          <w:rFonts w:cs="Times New Roman"/>
          <w:b w:val="0"/>
          <w:bCs/>
          <w:szCs w:val="24"/>
        </w:rPr>
        <w:br/>
        <w:t xml:space="preserve">        app:layout_constraintVertical_bias="0.834" /&gt;</w:t>
      </w:r>
      <w:r w:rsidRPr="00056774">
        <w:rPr>
          <w:rFonts w:cs="Times New Roman"/>
          <w:b w:val="0"/>
          <w:bCs/>
          <w:szCs w:val="24"/>
        </w:rPr>
        <w:br/>
      </w:r>
      <w:r w:rsidRPr="00056774">
        <w:rPr>
          <w:rFonts w:cs="Times New Roman"/>
          <w:b w:val="0"/>
          <w:bCs/>
          <w:szCs w:val="24"/>
        </w:rPr>
        <w:br/>
        <w:t>&lt;/androidx.constraintlayout.widget.ConstraintLayout&gt;</w:t>
      </w:r>
    </w:p>
    <w:p w14:paraId="4DE9C895" w14:textId="77777777" w:rsidR="00056774" w:rsidRPr="00056774" w:rsidRDefault="00056774" w:rsidP="00F73805">
      <w:pPr>
        <w:ind w:left="1440"/>
        <w:jc w:val="left"/>
        <w:rPr>
          <w:rFonts w:cs="Times New Roman"/>
          <w:b w:val="0"/>
          <w:bCs/>
          <w:szCs w:val="24"/>
        </w:rPr>
      </w:pPr>
    </w:p>
    <w:p w14:paraId="1CC0DD77" w14:textId="77777777" w:rsidR="00056774" w:rsidRPr="00056774" w:rsidRDefault="00056774" w:rsidP="00F73805">
      <w:pPr>
        <w:ind w:left="1440"/>
        <w:jc w:val="left"/>
        <w:rPr>
          <w:rFonts w:cs="Times New Roman"/>
          <w:b w:val="0"/>
          <w:bCs/>
          <w:szCs w:val="24"/>
        </w:rPr>
      </w:pPr>
      <w:r w:rsidRPr="00056774">
        <w:rPr>
          <w:rFonts w:cs="Times New Roman"/>
          <w:b w:val="0"/>
          <w:bCs/>
          <w:szCs w:val="24"/>
        </w:rPr>
        <w:t>Under Weight Tips java</w:t>
      </w:r>
    </w:p>
    <w:p w14:paraId="2DFCCFD6" w14:textId="77777777" w:rsidR="00056774" w:rsidRPr="00056774" w:rsidRDefault="00056774" w:rsidP="00F73805">
      <w:pPr>
        <w:ind w:left="1440"/>
        <w:jc w:val="left"/>
        <w:rPr>
          <w:rFonts w:cs="Times New Roman"/>
          <w:b w:val="0"/>
          <w:bCs/>
          <w:szCs w:val="24"/>
        </w:rPr>
      </w:pPr>
      <w:r w:rsidRPr="00056774">
        <w:rPr>
          <w:rFonts w:cs="Times New Roman"/>
          <w:b w:val="0"/>
          <w:bCs/>
          <w:szCs w:val="24"/>
        </w:rPr>
        <w:t>package com.example.foodpanion;</w:t>
      </w:r>
      <w:r w:rsidRPr="00056774">
        <w:rPr>
          <w:rFonts w:cs="Times New Roman"/>
          <w:b w:val="0"/>
          <w:bCs/>
          <w:szCs w:val="24"/>
        </w:rPr>
        <w:br/>
      </w:r>
      <w:r w:rsidRPr="00056774">
        <w:rPr>
          <w:rFonts w:cs="Times New Roman"/>
          <w:b w:val="0"/>
          <w:bCs/>
          <w:szCs w:val="24"/>
        </w:rPr>
        <w:br/>
        <w:t>import androidx.appcompat.app.AppCompatActivity;</w:t>
      </w:r>
      <w:r w:rsidRPr="00056774">
        <w:rPr>
          <w:rFonts w:cs="Times New Roman"/>
          <w:b w:val="0"/>
          <w:bCs/>
          <w:szCs w:val="24"/>
        </w:rPr>
        <w:br/>
      </w:r>
      <w:r w:rsidRPr="00056774">
        <w:rPr>
          <w:rFonts w:cs="Times New Roman"/>
          <w:b w:val="0"/>
          <w:bCs/>
          <w:szCs w:val="24"/>
        </w:rPr>
        <w:br/>
        <w:t>import android.content.Intent;</w:t>
      </w:r>
      <w:r w:rsidRPr="00056774">
        <w:rPr>
          <w:rFonts w:cs="Times New Roman"/>
          <w:b w:val="0"/>
          <w:bCs/>
          <w:szCs w:val="24"/>
        </w:rPr>
        <w:br/>
        <w:t>import android.os.Bundle;</w:t>
      </w:r>
      <w:r w:rsidRPr="00056774">
        <w:rPr>
          <w:rFonts w:cs="Times New Roman"/>
          <w:b w:val="0"/>
          <w:bCs/>
          <w:szCs w:val="24"/>
        </w:rPr>
        <w:br/>
        <w:t>import android.view.View;</w:t>
      </w:r>
      <w:r w:rsidRPr="00056774">
        <w:rPr>
          <w:rFonts w:cs="Times New Roman"/>
          <w:b w:val="0"/>
          <w:bCs/>
          <w:szCs w:val="24"/>
        </w:rPr>
        <w:br/>
        <w:t>import android.widget.Button;</w:t>
      </w:r>
      <w:r w:rsidRPr="00056774">
        <w:rPr>
          <w:rFonts w:cs="Times New Roman"/>
          <w:b w:val="0"/>
          <w:bCs/>
          <w:szCs w:val="24"/>
        </w:rPr>
        <w:br/>
      </w:r>
      <w:r w:rsidRPr="00056774">
        <w:rPr>
          <w:rFonts w:cs="Times New Roman"/>
          <w:b w:val="0"/>
          <w:bCs/>
          <w:szCs w:val="24"/>
        </w:rPr>
        <w:br/>
        <w:t>import com.github.barteksc.pdfviewer.PDFView;</w:t>
      </w:r>
      <w:r w:rsidRPr="00056774">
        <w:rPr>
          <w:rFonts w:cs="Times New Roman"/>
          <w:b w:val="0"/>
          <w:bCs/>
          <w:szCs w:val="24"/>
        </w:rPr>
        <w:br/>
      </w:r>
      <w:r w:rsidRPr="00056774">
        <w:rPr>
          <w:rFonts w:cs="Times New Roman"/>
          <w:b w:val="0"/>
          <w:bCs/>
          <w:szCs w:val="24"/>
        </w:rPr>
        <w:br/>
        <w:t xml:space="preserve">public class UnderWeight extends AppCompatActivity </w:t>
      </w:r>
      <w:r w:rsidRPr="00056774">
        <w:rPr>
          <w:rFonts w:cs="Times New Roman"/>
          <w:b w:val="0"/>
          <w:bCs/>
          <w:szCs w:val="24"/>
        </w:rPr>
        <w:lastRenderedPageBreak/>
        <w:t>{</w:t>
      </w:r>
      <w:r w:rsidRPr="00056774">
        <w:rPr>
          <w:rFonts w:cs="Times New Roman"/>
          <w:b w:val="0"/>
          <w:bCs/>
          <w:szCs w:val="24"/>
        </w:rPr>
        <w:br/>
        <w:t>Button Underrecalculate;</w:t>
      </w:r>
      <w:r w:rsidRPr="00056774">
        <w:rPr>
          <w:rFonts w:cs="Times New Roman"/>
          <w:b w:val="0"/>
          <w:bCs/>
          <w:szCs w:val="24"/>
        </w:rPr>
        <w:br/>
        <w:t>Button UW2;</w:t>
      </w:r>
      <w:r w:rsidRPr="00056774">
        <w:rPr>
          <w:rFonts w:cs="Times New Roman"/>
          <w:b w:val="0"/>
          <w:bCs/>
          <w:szCs w:val="24"/>
        </w:rPr>
        <w:br/>
        <w:t>String status;</w:t>
      </w:r>
      <w:r w:rsidRPr="00056774">
        <w:rPr>
          <w:rFonts w:cs="Times New Roman"/>
          <w:b w:val="0"/>
          <w:bCs/>
          <w:szCs w:val="24"/>
        </w:rPr>
        <w:br/>
        <w:t xml:space="preserve">    Integer user_id;</w:t>
      </w:r>
      <w:r w:rsidRPr="00056774">
        <w:rPr>
          <w:rFonts w:cs="Times New Roman"/>
          <w:b w:val="0"/>
          <w:bCs/>
          <w:szCs w:val="24"/>
        </w:rPr>
        <w:br/>
        <w:t xml:space="preserve">    Intent intent;</w:t>
      </w:r>
      <w:r w:rsidRPr="00056774">
        <w:rPr>
          <w:rFonts w:cs="Times New Roman"/>
          <w:b w:val="0"/>
          <w:bCs/>
          <w:szCs w:val="24"/>
        </w:rPr>
        <w:br/>
        <w:t xml:space="preserve">    @Override</w:t>
      </w:r>
      <w:r w:rsidRPr="00056774">
        <w:rPr>
          <w:rFonts w:cs="Times New Roman"/>
          <w:b w:val="0"/>
          <w:bCs/>
          <w:szCs w:val="24"/>
        </w:rPr>
        <w:br/>
        <w:t xml:space="preserve">    protected void onCreate(Bundle savedInstanceState) {</w:t>
      </w:r>
      <w:r w:rsidRPr="00056774">
        <w:rPr>
          <w:rFonts w:cs="Times New Roman"/>
          <w:b w:val="0"/>
          <w:bCs/>
          <w:szCs w:val="24"/>
        </w:rPr>
        <w:br/>
        <w:t xml:space="preserve">        super.onCreate(savedInstanceState);</w:t>
      </w:r>
      <w:r w:rsidRPr="00056774">
        <w:rPr>
          <w:rFonts w:cs="Times New Roman"/>
          <w:b w:val="0"/>
          <w:bCs/>
          <w:szCs w:val="24"/>
        </w:rPr>
        <w:br/>
        <w:t xml:space="preserve">        setContentView(R.layout.activity_under_weight);</w:t>
      </w:r>
      <w:r w:rsidRPr="00056774">
        <w:rPr>
          <w:rFonts w:cs="Times New Roman"/>
          <w:b w:val="0"/>
          <w:bCs/>
          <w:szCs w:val="24"/>
        </w:rPr>
        <w:br/>
        <w:t xml:space="preserve">        getSupportActionBar().hide();</w:t>
      </w:r>
      <w:r w:rsidRPr="00056774">
        <w:rPr>
          <w:rFonts w:cs="Times New Roman"/>
          <w:b w:val="0"/>
          <w:bCs/>
          <w:szCs w:val="24"/>
        </w:rPr>
        <w:br/>
        <w:t xml:space="preserve">        UW2 = findViewById(R.id.UW2);</w:t>
      </w:r>
      <w:r w:rsidRPr="00056774">
        <w:rPr>
          <w:rFonts w:cs="Times New Roman"/>
          <w:b w:val="0"/>
          <w:bCs/>
          <w:szCs w:val="24"/>
        </w:rPr>
        <w:br/>
        <w:t xml:space="preserve">        intent = getIntent();</w:t>
      </w:r>
      <w:r w:rsidRPr="00056774">
        <w:rPr>
          <w:rFonts w:cs="Times New Roman"/>
          <w:b w:val="0"/>
          <w:bCs/>
          <w:szCs w:val="24"/>
        </w:rPr>
        <w:br/>
        <w:t xml:space="preserve">        status = intent.getStringExtra("status");</w:t>
      </w:r>
      <w:r w:rsidRPr="00056774">
        <w:rPr>
          <w:rFonts w:cs="Times New Roman"/>
          <w:b w:val="0"/>
          <w:bCs/>
          <w:szCs w:val="24"/>
        </w:rPr>
        <w:br/>
        <w:t xml:space="preserve">        user_id = intent.getIntExtra("user_id",0);</w:t>
      </w:r>
      <w:r w:rsidRPr="00056774">
        <w:rPr>
          <w:rFonts w:cs="Times New Roman"/>
          <w:b w:val="0"/>
          <w:bCs/>
          <w:szCs w:val="24"/>
        </w:rPr>
        <w:br/>
        <w:t xml:space="preserve">        Underrecalculate = findViewById(R.id.Underrecalculate);</w:t>
      </w:r>
      <w:r w:rsidRPr="00056774">
        <w:rPr>
          <w:rFonts w:cs="Times New Roman"/>
          <w:b w:val="0"/>
          <w:bCs/>
          <w:szCs w:val="24"/>
        </w:rPr>
        <w:br/>
      </w:r>
      <w:r w:rsidRPr="00056774">
        <w:rPr>
          <w:rFonts w:cs="Times New Roman"/>
          <w:b w:val="0"/>
          <w:bCs/>
          <w:szCs w:val="24"/>
        </w:rPr>
        <w:br/>
      </w:r>
      <w:r w:rsidRPr="00056774">
        <w:rPr>
          <w:rFonts w:cs="Times New Roman"/>
          <w:b w:val="0"/>
          <w:bCs/>
          <w:szCs w:val="24"/>
        </w:rPr>
        <w:br/>
        <w:t xml:space="preserve">        Underrecalculate.setOnClickListener(new View.OnClickListener() {</w:t>
      </w:r>
      <w:r w:rsidRPr="00056774">
        <w:rPr>
          <w:rFonts w:cs="Times New Roman"/>
          <w:b w:val="0"/>
          <w:bCs/>
          <w:szCs w:val="24"/>
        </w:rPr>
        <w:br/>
        <w:t xml:space="preserve">            @Override</w:t>
      </w:r>
      <w:r w:rsidRPr="00056774">
        <w:rPr>
          <w:rFonts w:cs="Times New Roman"/>
          <w:b w:val="0"/>
          <w:bCs/>
          <w:szCs w:val="24"/>
        </w:rPr>
        <w:br/>
        <w:t xml:space="preserve">            public void onClick(View v) {</w:t>
      </w:r>
      <w:r w:rsidRPr="00056774">
        <w:rPr>
          <w:rFonts w:cs="Times New Roman"/>
          <w:b w:val="0"/>
          <w:bCs/>
          <w:szCs w:val="24"/>
        </w:rPr>
        <w:br/>
        <w:t xml:space="preserve">                Intent intent2 = new Intent(UnderWeight.this, BodyMassIndex.class);</w:t>
      </w:r>
      <w:r w:rsidRPr="00056774">
        <w:rPr>
          <w:rFonts w:cs="Times New Roman"/>
          <w:b w:val="0"/>
          <w:bCs/>
          <w:szCs w:val="24"/>
        </w:rPr>
        <w:br/>
        <w:t xml:space="preserve">                intent2.putExtra("user_id", user_id);</w:t>
      </w:r>
      <w:r w:rsidRPr="00056774">
        <w:rPr>
          <w:rFonts w:cs="Times New Roman"/>
          <w:b w:val="0"/>
          <w:bCs/>
          <w:szCs w:val="24"/>
        </w:rPr>
        <w:br/>
      </w:r>
      <w:r w:rsidRPr="00056774">
        <w:rPr>
          <w:rFonts w:cs="Times New Roman"/>
          <w:b w:val="0"/>
          <w:bCs/>
          <w:szCs w:val="24"/>
        </w:rPr>
        <w:t xml:space="preserve">                startActivity(intent2);</w:t>
      </w:r>
      <w:r w:rsidRPr="00056774">
        <w:rPr>
          <w:rFonts w:cs="Times New Roman"/>
          <w:b w:val="0"/>
          <w:bCs/>
          <w:szCs w:val="24"/>
        </w:rPr>
        <w:br/>
        <w:t xml:space="preserve">            }</w:t>
      </w:r>
      <w:r w:rsidRPr="00056774">
        <w:rPr>
          <w:rFonts w:cs="Times New Roman"/>
          <w:b w:val="0"/>
          <w:bCs/>
          <w:szCs w:val="24"/>
        </w:rPr>
        <w:br/>
        <w:t xml:space="preserve">        });</w:t>
      </w:r>
      <w:r w:rsidRPr="00056774">
        <w:rPr>
          <w:rFonts w:cs="Times New Roman"/>
          <w:b w:val="0"/>
          <w:bCs/>
          <w:szCs w:val="24"/>
        </w:rPr>
        <w:br/>
        <w:t xml:space="preserve">        UW2.setOnClickListener(new View.OnClickListener() {</w:t>
      </w:r>
      <w:r w:rsidRPr="00056774">
        <w:rPr>
          <w:rFonts w:cs="Times New Roman"/>
          <w:b w:val="0"/>
          <w:bCs/>
          <w:szCs w:val="24"/>
        </w:rPr>
        <w:br/>
        <w:t xml:space="preserve">            @Override</w:t>
      </w:r>
      <w:r w:rsidRPr="00056774">
        <w:rPr>
          <w:rFonts w:cs="Times New Roman"/>
          <w:b w:val="0"/>
          <w:bCs/>
          <w:szCs w:val="24"/>
        </w:rPr>
        <w:br/>
        <w:t xml:space="preserve">            public void onClick(View v) {</w:t>
      </w:r>
      <w:r w:rsidRPr="00056774">
        <w:rPr>
          <w:rFonts w:cs="Times New Roman"/>
          <w:b w:val="0"/>
          <w:bCs/>
          <w:szCs w:val="24"/>
        </w:rPr>
        <w:br/>
        <w:t xml:space="preserve">                Intent intent = new Intent(UnderWeight.this,CategoryFood.class);</w:t>
      </w:r>
      <w:r w:rsidRPr="00056774">
        <w:rPr>
          <w:rFonts w:cs="Times New Roman"/>
          <w:b w:val="0"/>
          <w:bCs/>
          <w:szCs w:val="24"/>
        </w:rPr>
        <w:br/>
        <w:t xml:space="preserve">                intent.putExtra("status", "underweight");</w:t>
      </w:r>
      <w:r w:rsidRPr="00056774">
        <w:rPr>
          <w:rFonts w:cs="Times New Roman"/>
          <w:b w:val="0"/>
          <w:bCs/>
          <w:szCs w:val="24"/>
        </w:rPr>
        <w:br/>
        <w:t xml:space="preserve">                intent.putExtra("user_id", user_id);</w:t>
      </w:r>
      <w:r w:rsidRPr="00056774">
        <w:rPr>
          <w:rFonts w:cs="Times New Roman"/>
          <w:b w:val="0"/>
          <w:bCs/>
          <w:szCs w:val="24"/>
        </w:rPr>
        <w:br/>
        <w:t xml:space="preserve">                startActivity(intent);</w:t>
      </w:r>
      <w:r w:rsidRPr="00056774">
        <w:rPr>
          <w:rFonts w:cs="Times New Roman"/>
          <w:b w:val="0"/>
          <w:bCs/>
          <w:szCs w:val="24"/>
        </w:rPr>
        <w:br/>
        <w:t xml:space="preserve">            }</w:t>
      </w:r>
      <w:r w:rsidRPr="00056774">
        <w:rPr>
          <w:rFonts w:cs="Times New Roman"/>
          <w:b w:val="0"/>
          <w:bCs/>
          <w:szCs w:val="24"/>
        </w:rPr>
        <w:br/>
        <w:t xml:space="preserve">        });</w:t>
      </w:r>
      <w:r w:rsidRPr="00056774">
        <w:rPr>
          <w:rFonts w:cs="Times New Roman"/>
          <w:b w:val="0"/>
          <w:bCs/>
          <w:szCs w:val="24"/>
        </w:rPr>
        <w:br/>
        <w:t xml:space="preserve">        PDFView pdfView = findViewById(R.id.UnderWeightPdfview);</w:t>
      </w:r>
      <w:r w:rsidRPr="00056774">
        <w:rPr>
          <w:rFonts w:cs="Times New Roman"/>
          <w:b w:val="0"/>
          <w:bCs/>
          <w:szCs w:val="24"/>
        </w:rPr>
        <w:br/>
      </w:r>
      <w:r w:rsidRPr="00056774">
        <w:rPr>
          <w:rFonts w:cs="Times New Roman"/>
          <w:b w:val="0"/>
          <w:bCs/>
          <w:szCs w:val="24"/>
        </w:rPr>
        <w:br/>
        <w:t xml:space="preserve">        pdfView.fromAsset("Tips-and-Recommendation-for-Underweight.pdf").load();</w:t>
      </w:r>
      <w:r w:rsidRPr="00056774">
        <w:rPr>
          <w:rFonts w:cs="Times New Roman"/>
          <w:b w:val="0"/>
          <w:bCs/>
          <w:szCs w:val="24"/>
        </w:rPr>
        <w:br/>
      </w:r>
      <w:r w:rsidRPr="00056774">
        <w:rPr>
          <w:rFonts w:cs="Times New Roman"/>
          <w:b w:val="0"/>
          <w:bCs/>
          <w:szCs w:val="24"/>
        </w:rPr>
        <w:br/>
      </w:r>
      <w:r w:rsidRPr="00056774">
        <w:rPr>
          <w:rFonts w:cs="Times New Roman"/>
          <w:b w:val="0"/>
          <w:bCs/>
          <w:szCs w:val="24"/>
        </w:rPr>
        <w:br/>
        <w:t xml:space="preserve">    }</w:t>
      </w:r>
      <w:r w:rsidRPr="00056774">
        <w:rPr>
          <w:rFonts w:cs="Times New Roman"/>
          <w:b w:val="0"/>
          <w:bCs/>
          <w:szCs w:val="24"/>
        </w:rPr>
        <w:br/>
        <w:t>}</w:t>
      </w:r>
    </w:p>
    <w:p w14:paraId="56BE01A8" w14:textId="1FAAB9F5" w:rsidR="00056774" w:rsidRDefault="00056774" w:rsidP="00F73805">
      <w:pPr>
        <w:ind w:left="1440"/>
        <w:jc w:val="left"/>
        <w:rPr>
          <w:rFonts w:cs="Times New Roman"/>
          <w:b w:val="0"/>
          <w:bCs/>
          <w:szCs w:val="24"/>
        </w:rPr>
      </w:pPr>
    </w:p>
    <w:p w14:paraId="73ACBCD9" w14:textId="44D5D0A9" w:rsidR="00886721" w:rsidRDefault="00886721" w:rsidP="00F73805">
      <w:pPr>
        <w:ind w:left="1440"/>
        <w:jc w:val="left"/>
        <w:rPr>
          <w:rFonts w:cs="Times New Roman"/>
          <w:b w:val="0"/>
          <w:bCs/>
          <w:szCs w:val="24"/>
        </w:rPr>
      </w:pPr>
    </w:p>
    <w:p w14:paraId="26B1335B" w14:textId="77777777" w:rsidR="00886721" w:rsidRPr="00886721" w:rsidRDefault="00886721" w:rsidP="00F73805">
      <w:pPr>
        <w:ind w:left="1440"/>
        <w:jc w:val="left"/>
        <w:rPr>
          <w:rFonts w:cs="Times New Roman"/>
          <w:b w:val="0"/>
          <w:bCs/>
          <w:szCs w:val="24"/>
        </w:rPr>
      </w:pPr>
      <w:r w:rsidRPr="00886721">
        <w:rPr>
          <w:rFonts w:cs="Times New Roman"/>
          <w:b w:val="0"/>
          <w:bCs/>
          <w:szCs w:val="24"/>
        </w:rPr>
        <w:t>package com.example.foodpanion;</w:t>
      </w:r>
    </w:p>
    <w:p w14:paraId="770BFAAE" w14:textId="77777777" w:rsidR="00886721" w:rsidRPr="00886721" w:rsidRDefault="00886721" w:rsidP="00F73805">
      <w:pPr>
        <w:ind w:left="1440"/>
        <w:jc w:val="left"/>
        <w:rPr>
          <w:rFonts w:cs="Times New Roman"/>
          <w:b w:val="0"/>
          <w:bCs/>
          <w:szCs w:val="24"/>
        </w:rPr>
      </w:pPr>
    </w:p>
    <w:p w14:paraId="219CD023" w14:textId="77777777" w:rsidR="00886721" w:rsidRPr="00886721" w:rsidRDefault="00886721" w:rsidP="00F73805">
      <w:pPr>
        <w:ind w:left="1440"/>
        <w:jc w:val="left"/>
        <w:rPr>
          <w:rFonts w:cs="Times New Roman"/>
          <w:b w:val="0"/>
          <w:bCs/>
          <w:szCs w:val="24"/>
        </w:rPr>
      </w:pPr>
      <w:r w:rsidRPr="00886721">
        <w:rPr>
          <w:rFonts w:cs="Times New Roman"/>
          <w:b w:val="0"/>
          <w:bCs/>
          <w:szCs w:val="24"/>
        </w:rPr>
        <w:t>import androidx.appcompat.app.AppCompatActivity;</w:t>
      </w:r>
    </w:p>
    <w:p w14:paraId="17E989FC" w14:textId="77777777" w:rsidR="00886721" w:rsidRPr="00886721" w:rsidRDefault="00886721" w:rsidP="00F73805">
      <w:pPr>
        <w:ind w:left="1440"/>
        <w:jc w:val="left"/>
        <w:rPr>
          <w:rFonts w:cs="Times New Roman"/>
          <w:b w:val="0"/>
          <w:bCs/>
          <w:szCs w:val="24"/>
        </w:rPr>
      </w:pPr>
      <w:r w:rsidRPr="00886721">
        <w:rPr>
          <w:rFonts w:cs="Times New Roman"/>
          <w:b w:val="0"/>
          <w:bCs/>
          <w:szCs w:val="24"/>
        </w:rPr>
        <w:t>import androidx.core.content.ContextCompat;</w:t>
      </w:r>
    </w:p>
    <w:p w14:paraId="755F5605" w14:textId="77777777" w:rsidR="00886721" w:rsidRPr="00886721" w:rsidRDefault="00886721" w:rsidP="00F73805">
      <w:pPr>
        <w:ind w:left="1440"/>
        <w:jc w:val="left"/>
        <w:rPr>
          <w:rFonts w:cs="Times New Roman"/>
          <w:b w:val="0"/>
          <w:bCs/>
          <w:szCs w:val="24"/>
        </w:rPr>
      </w:pPr>
    </w:p>
    <w:p w14:paraId="6573F6F9" w14:textId="77777777" w:rsidR="00886721" w:rsidRPr="00886721" w:rsidRDefault="00886721" w:rsidP="00F73805">
      <w:pPr>
        <w:ind w:left="1440"/>
        <w:jc w:val="left"/>
        <w:rPr>
          <w:rFonts w:cs="Times New Roman"/>
          <w:b w:val="0"/>
          <w:bCs/>
          <w:szCs w:val="24"/>
        </w:rPr>
      </w:pPr>
      <w:r w:rsidRPr="00886721">
        <w:rPr>
          <w:rFonts w:cs="Times New Roman"/>
          <w:b w:val="0"/>
          <w:bCs/>
          <w:szCs w:val="24"/>
        </w:rPr>
        <w:t>import android.content.Intent;</w:t>
      </w:r>
    </w:p>
    <w:p w14:paraId="2CD6A3B9" w14:textId="77777777" w:rsidR="00886721" w:rsidRPr="00886721" w:rsidRDefault="00886721" w:rsidP="00F73805">
      <w:pPr>
        <w:ind w:left="1440"/>
        <w:jc w:val="left"/>
        <w:rPr>
          <w:rFonts w:cs="Times New Roman"/>
          <w:b w:val="0"/>
          <w:bCs/>
          <w:szCs w:val="24"/>
        </w:rPr>
      </w:pPr>
      <w:r w:rsidRPr="00886721">
        <w:rPr>
          <w:rFonts w:cs="Times New Roman"/>
          <w:b w:val="0"/>
          <w:bCs/>
          <w:szCs w:val="24"/>
        </w:rPr>
        <w:t>import android.os.Bundle;</w:t>
      </w:r>
    </w:p>
    <w:p w14:paraId="4153ADF3" w14:textId="77777777" w:rsidR="00886721" w:rsidRPr="00886721" w:rsidRDefault="00886721" w:rsidP="00F73805">
      <w:pPr>
        <w:ind w:left="1440"/>
        <w:jc w:val="left"/>
        <w:rPr>
          <w:rFonts w:cs="Times New Roman"/>
          <w:b w:val="0"/>
          <w:bCs/>
          <w:szCs w:val="24"/>
        </w:rPr>
      </w:pPr>
      <w:r w:rsidRPr="00886721">
        <w:rPr>
          <w:rFonts w:cs="Times New Roman"/>
          <w:b w:val="0"/>
          <w:bCs/>
          <w:szCs w:val="24"/>
        </w:rPr>
        <w:t>import android.view.View;</w:t>
      </w:r>
    </w:p>
    <w:p w14:paraId="42451087" w14:textId="77777777" w:rsidR="00886721" w:rsidRPr="00886721" w:rsidRDefault="00886721" w:rsidP="00F73805">
      <w:pPr>
        <w:ind w:left="1440"/>
        <w:jc w:val="left"/>
        <w:rPr>
          <w:rFonts w:cs="Times New Roman"/>
          <w:b w:val="0"/>
          <w:bCs/>
          <w:szCs w:val="24"/>
        </w:rPr>
      </w:pPr>
      <w:r w:rsidRPr="00886721">
        <w:rPr>
          <w:rFonts w:cs="Times New Roman"/>
          <w:b w:val="0"/>
          <w:bCs/>
          <w:szCs w:val="24"/>
        </w:rPr>
        <w:t>import android.widget.Button;</w:t>
      </w:r>
    </w:p>
    <w:p w14:paraId="6E97EF4B" w14:textId="77777777" w:rsidR="00886721" w:rsidRPr="00886721" w:rsidRDefault="00886721" w:rsidP="00F73805">
      <w:pPr>
        <w:ind w:left="1440"/>
        <w:jc w:val="left"/>
        <w:rPr>
          <w:rFonts w:cs="Times New Roman"/>
          <w:b w:val="0"/>
          <w:bCs/>
          <w:szCs w:val="24"/>
        </w:rPr>
      </w:pPr>
      <w:r w:rsidRPr="00886721">
        <w:rPr>
          <w:rFonts w:cs="Times New Roman"/>
          <w:b w:val="0"/>
          <w:bCs/>
          <w:szCs w:val="24"/>
        </w:rPr>
        <w:t>import android.widget.ImageView;</w:t>
      </w:r>
    </w:p>
    <w:p w14:paraId="55C411CC" w14:textId="77777777" w:rsidR="00886721" w:rsidRPr="00886721" w:rsidRDefault="00886721" w:rsidP="00F73805">
      <w:pPr>
        <w:ind w:left="1440"/>
        <w:jc w:val="left"/>
        <w:rPr>
          <w:rFonts w:cs="Times New Roman"/>
          <w:b w:val="0"/>
          <w:bCs/>
          <w:szCs w:val="24"/>
        </w:rPr>
      </w:pPr>
      <w:r w:rsidRPr="00886721">
        <w:rPr>
          <w:rFonts w:cs="Times New Roman"/>
          <w:b w:val="0"/>
          <w:bCs/>
          <w:szCs w:val="24"/>
        </w:rPr>
        <w:t>import android.widget.RelativeLayout;</w:t>
      </w:r>
    </w:p>
    <w:p w14:paraId="5DEB9B32" w14:textId="77777777" w:rsidR="00886721" w:rsidRPr="00886721" w:rsidRDefault="00886721" w:rsidP="00F73805">
      <w:pPr>
        <w:ind w:left="1440"/>
        <w:jc w:val="left"/>
        <w:rPr>
          <w:rFonts w:cs="Times New Roman"/>
          <w:b w:val="0"/>
          <w:bCs/>
          <w:szCs w:val="24"/>
        </w:rPr>
      </w:pPr>
      <w:r w:rsidRPr="00886721">
        <w:rPr>
          <w:rFonts w:cs="Times New Roman"/>
          <w:b w:val="0"/>
          <w:bCs/>
          <w:szCs w:val="24"/>
        </w:rPr>
        <w:t>import android.widget.SeekBar;</w:t>
      </w:r>
    </w:p>
    <w:p w14:paraId="32ADB012" w14:textId="77777777" w:rsidR="00886721" w:rsidRPr="00886721" w:rsidRDefault="00886721" w:rsidP="00F73805">
      <w:pPr>
        <w:ind w:left="1440"/>
        <w:jc w:val="left"/>
        <w:rPr>
          <w:rFonts w:cs="Times New Roman"/>
          <w:b w:val="0"/>
          <w:bCs/>
          <w:szCs w:val="24"/>
        </w:rPr>
      </w:pPr>
      <w:r w:rsidRPr="00886721">
        <w:rPr>
          <w:rFonts w:cs="Times New Roman"/>
          <w:b w:val="0"/>
          <w:bCs/>
          <w:szCs w:val="24"/>
        </w:rPr>
        <w:t>import android.widget.TextView;</w:t>
      </w:r>
    </w:p>
    <w:p w14:paraId="4C487363" w14:textId="77777777" w:rsidR="00886721" w:rsidRPr="00886721" w:rsidRDefault="00886721" w:rsidP="00F73805">
      <w:pPr>
        <w:ind w:left="1440"/>
        <w:jc w:val="left"/>
        <w:rPr>
          <w:rFonts w:cs="Times New Roman"/>
          <w:b w:val="0"/>
          <w:bCs/>
          <w:szCs w:val="24"/>
        </w:rPr>
      </w:pPr>
      <w:r w:rsidRPr="00886721">
        <w:rPr>
          <w:rFonts w:cs="Times New Roman"/>
          <w:b w:val="0"/>
          <w:bCs/>
          <w:szCs w:val="24"/>
        </w:rPr>
        <w:t>import android.widget.Toast;</w:t>
      </w:r>
    </w:p>
    <w:p w14:paraId="127F766F" w14:textId="77777777" w:rsidR="00886721" w:rsidRPr="00886721" w:rsidRDefault="00886721" w:rsidP="00F73805">
      <w:pPr>
        <w:ind w:left="1440"/>
        <w:jc w:val="left"/>
        <w:rPr>
          <w:rFonts w:cs="Times New Roman"/>
          <w:b w:val="0"/>
          <w:bCs/>
          <w:szCs w:val="24"/>
        </w:rPr>
      </w:pPr>
    </w:p>
    <w:p w14:paraId="3EEF2F28" w14:textId="77777777" w:rsidR="00886721" w:rsidRPr="00886721" w:rsidRDefault="00886721" w:rsidP="00F73805">
      <w:pPr>
        <w:ind w:left="1440"/>
        <w:jc w:val="left"/>
        <w:rPr>
          <w:rFonts w:cs="Times New Roman"/>
          <w:b w:val="0"/>
          <w:bCs/>
          <w:szCs w:val="24"/>
        </w:rPr>
      </w:pPr>
      <w:r w:rsidRPr="00886721">
        <w:rPr>
          <w:rFonts w:cs="Times New Roman"/>
          <w:b w:val="0"/>
          <w:bCs/>
          <w:szCs w:val="24"/>
        </w:rPr>
        <w:t>public class BodyMassIndex extends AppCompatActivity {</w:t>
      </w:r>
    </w:p>
    <w:p w14:paraId="78F0D929" w14:textId="77777777" w:rsidR="00886721" w:rsidRPr="00886721" w:rsidRDefault="00886721" w:rsidP="00F73805">
      <w:pPr>
        <w:ind w:left="1440"/>
        <w:jc w:val="left"/>
        <w:rPr>
          <w:rFonts w:cs="Times New Roman"/>
          <w:b w:val="0"/>
          <w:bCs/>
          <w:szCs w:val="24"/>
        </w:rPr>
      </w:pPr>
    </w:p>
    <w:p w14:paraId="4AC7EC9C"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public Button calculatebmi;</w:t>
      </w:r>
    </w:p>
    <w:p w14:paraId="72CCFA1B"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TextView currentheight;</w:t>
      </w:r>
    </w:p>
    <w:p w14:paraId="3CA3CB0E"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TextView currentage,currentweight;</w:t>
      </w:r>
    </w:p>
    <w:p w14:paraId="72B1ABA1"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ImageView incrementage,incrementweight,decrementweight,decrementage;</w:t>
      </w:r>
    </w:p>
    <w:p w14:paraId="25122DA3"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SeekBar seekbarforheight;</w:t>
      </w:r>
    </w:p>
    <w:p w14:paraId="456D7A4A"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RelativeLayout male,female;</w:t>
      </w:r>
    </w:p>
    <w:p w14:paraId="13F94BF1"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int intweight = 55;</w:t>
      </w:r>
    </w:p>
    <w:p w14:paraId="5DE314F8"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int intage = 22;</w:t>
      </w:r>
    </w:p>
    <w:p w14:paraId="6BA865AD"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int currentprogress,user_id;</w:t>
      </w:r>
    </w:p>
    <w:p w14:paraId="36519A28"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String mintprocess = "170";</w:t>
      </w:r>
    </w:p>
    <w:p w14:paraId="7393B131"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String typeofuser = "0";</w:t>
      </w:r>
    </w:p>
    <w:p w14:paraId="04019BA4"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String weight2  = "55";</w:t>
      </w:r>
    </w:p>
    <w:p w14:paraId="4CBC995A"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String age2 = "20";</w:t>
      </w:r>
    </w:p>
    <w:p w14:paraId="7A53E310" w14:textId="77777777" w:rsidR="00886721" w:rsidRPr="00886721" w:rsidRDefault="00886721" w:rsidP="00F73805">
      <w:pPr>
        <w:ind w:left="1440"/>
        <w:jc w:val="left"/>
        <w:rPr>
          <w:rFonts w:cs="Times New Roman"/>
          <w:b w:val="0"/>
          <w:bCs/>
          <w:szCs w:val="24"/>
        </w:rPr>
      </w:pPr>
    </w:p>
    <w:p w14:paraId="7F3AE70D" w14:textId="77777777" w:rsidR="00886721" w:rsidRPr="00886721" w:rsidRDefault="00886721" w:rsidP="00F73805">
      <w:pPr>
        <w:ind w:left="1440"/>
        <w:jc w:val="left"/>
        <w:rPr>
          <w:rFonts w:cs="Times New Roman"/>
          <w:b w:val="0"/>
          <w:bCs/>
          <w:szCs w:val="24"/>
        </w:rPr>
      </w:pPr>
    </w:p>
    <w:p w14:paraId="11BEE2E0" w14:textId="77777777" w:rsidR="00886721" w:rsidRPr="00886721" w:rsidRDefault="00886721" w:rsidP="00F73805">
      <w:pPr>
        <w:ind w:left="1440"/>
        <w:jc w:val="left"/>
        <w:rPr>
          <w:rFonts w:cs="Times New Roman"/>
          <w:b w:val="0"/>
          <w:bCs/>
          <w:szCs w:val="24"/>
        </w:rPr>
      </w:pPr>
    </w:p>
    <w:p w14:paraId="6312564F"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@Override</w:t>
      </w:r>
    </w:p>
    <w:p w14:paraId="5185F19C"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protected void onCreate(Bundle savedInstanceState) {</w:t>
      </w:r>
    </w:p>
    <w:p w14:paraId="1A92D081"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super.onCreate(savedInstanceState);</w:t>
      </w:r>
    </w:p>
    <w:p w14:paraId="0D55AEBF"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setContentView(R.layout.activity_body_mass_index);</w:t>
      </w:r>
    </w:p>
    <w:p w14:paraId="2B1D8C9C"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getSupportActionBar().hide();</w:t>
      </w:r>
    </w:p>
    <w:p w14:paraId="27A8117E" w14:textId="77777777" w:rsidR="00886721" w:rsidRPr="00886721" w:rsidRDefault="00886721" w:rsidP="00F73805">
      <w:pPr>
        <w:ind w:left="1440"/>
        <w:jc w:val="left"/>
        <w:rPr>
          <w:rFonts w:cs="Times New Roman"/>
          <w:b w:val="0"/>
          <w:bCs/>
          <w:szCs w:val="24"/>
        </w:rPr>
      </w:pPr>
    </w:p>
    <w:p w14:paraId="75B3D9EC" w14:textId="77777777" w:rsidR="00886721" w:rsidRPr="00886721" w:rsidRDefault="00886721" w:rsidP="00F73805">
      <w:pPr>
        <w:ind w:left="1440"/>
        <w:jc w:val="left"/>
        <w:rPr>
          <w:rFonts w:cs="Times New Roman"/>
          <w:b w:val="0"/>
          <w:bCs/>
          <w:szCs w:val="24"/>
        </w:rPr>
      </w:pPr>
    </w:p>
    <w:p w14:paraId="0FBC3A0F"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calculatebmi = findViewById(R.id.calculatebmi);</w:t>
      </w:r>
    </w:p>
    <w:p w14:paraId="430C06B9"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currentage = findViewById(R.id.currentage);</w:t>
      </w:r>
    </w:p>
    <w:p w14:paraId="3F6AC6AB"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currentweight = findViewById(R.id.currentweight);</w:t>
      </w:r>
    </w:p>
    <w:p w14:paraId="7E545154"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currentheight = findViewById(R.id.currentheight);</w:t>
      </w:r>
    </w:p>
    <w:p w14:paraId="03C10119"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incrementage = findViewById(R.id.incrementage);</w:t>
      </w:r>
    </w:p>
    <w:p w14:paraId="1E53E00B"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decrementage = findViewById(R.id.decrementage);</w:t>
      </w:r>
    </w:p>
    <w:p w14:paraId="12C6D62C"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incrementweight = findViewById(R.id.incrementweight);</w:t>
      </w:r>
    </w:p>
    <w:p w14:paraId="71131718"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decrementweight = findViewById(R.id.decrementweight);</w:t>
      </w:r>
    </w:p>
    <w:p w14:paraId="0469EE01"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seekbarforheight = findViewById(R.id.seekbarforheight);</w:t>
      </w:r>
    </w:p>
    <w:p w14:paraId="6EDC609F" w14:textId="77777777" w:rsidR="00886721" w:rsidRPr="00886721" w:rsidRDefault="00886721" w:rsidP="00F73805">
      <w:pPr>
        <w:ind w:left="1440"/>
        <w:jc w:val="left"/>
        <w:rPr>
          <w:rFonts w:cs="Times New Roman"/>
          <w:b w:val="0"/>
          <w:bCs/>
          <w:szCs w:val="24"/>
        </w:rPr>
      </w:pPr>
    </w:p>
    <w:p w14:paraId="17739FD0"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male = findViewById(R.id.male);</w:t>
      </w:r>
    </w:p>
    <w:p w14:paraId="49C69F57"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female = findViewById(R.id.female);</w:t>
      </w:r>
    </w:p>
    <w:p w14:paraId="63DBAFF5" w14:textId="77777777" w:rsidR="00886721" w:rsidRPr="00886721" w:rsidRDefault="00886721" w:rsidP="00F73805">
      <w:pPr>
        <w:ind w:left="1440"/>
        <w:jc w:val="left"/>
        <w:rPr>
          <w:rFonts w:cs="Times New Roman"/>
          <w:b w:val="0"/>
          <w:bCs/>
          <w:szCs w:val="24"/>
        </w:rPr>
      </w:pPr>
    </w:p>
    <w:p w14:paraId="7DFA44A8"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male.setOnClickListener(new View.OnClickListener() {</w:t>
      </w:r>
    </w:p>
    <w:p w14:paraId="0528EE80"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@Override</w:t>
      </w:r>
    </w:p>
    <w:p w14:paraId="0E525595"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public void onClick(View v) {</w:t>
      </w:r>
    </w:p>
    <w:p w14:paraId="07A9E7A2" w14:textId="77777777" w:rsidR="00886721" w:rsidRPr="00886721" w:rsidRDefault="00886721" w:rsidP="00F73805">
      <w:pPr>
        <w:ind w:left="1440"/>
        <w:jc w:val="left"/>
        <w:rPr>
          <w:rFonts w:cs="Times New Roman"/>
          <w:b w:val="0"/>
          <w:bCs/>
          <w:szCs w:val="24"/>
        </w:rPr>
      </w:pPr>
    </w:p>
    <w:p w14:paraId="1C27F5AA"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male.setBackground(ContextCompat.getDrawable(getApplicationContext(),R.drawable.malefemalefocus));</w:t>
      </w:r>
    </w:p>
    <w:p w14:paraId="44083CFF"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female.setBackground(ContextCompat.getDrawable(getApplicationContext(),R.drawable.malefemalenofocus));</w:t>
      </w:r>
    </w:p>
    <w:p w14:paraId="0B18CBFF"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typeofuser = "Male";</w:t>
      </w:r>
    </w:p>
    <w:p w14:paraId="5156A271"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03A2BAB9"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14E1ED61"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female.setOnClickListener(new View.OnClickListener() {</w:t>
      </w:r>
    </w:p>
    <w:p w14:paraId="3A5C4F1F"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@Override</w:t>
      </w:r>
    </w:p>
    <w:p w14:paraId="02542A89"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public void onClick(View v) {</w:t>
      </w:r>
    </w:p>
    <w:p w14:paraId="71F08E2D" w14:textId="77777777" w:rsidR="00886721" w:rsidRPr="00886721" w:rsidRDefault="00886721" w:rsidP="00F73805">
      <w:pPr>
        <w:ind w:left="1440"/>
        <w:jc w:val="left"/>
        <w:rPr>
          <w:rFonts w:cs="Times New Roman"/>
          <w:b w:val="0"/>
          <w:bCs/>
          <w:szCs w:val="24"/>
        </w:rPr>
      </w:pPr>
    </w:p>
    <w:p w14:paraId="348B4E56"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female.setBackground(ContextCompat.getDrawable(getApplicationContext(),R.drawable.malefemalefocus));</w:t>
      </w:r>
    </w:p>
    <w:p w14:paraId="5F48F8B4"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male.setBackground(ContextCompat.getDrawable(getApplicationContext(),R.drawable.malefemalenofocus));</w:t>
      </w:r>
    </w:p>
    <w:p w14:paraId="0D7A0BD4"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typeofuser = "Female";</w:t>
      </w:r>
    </w:p>
    <w:p w14:paraId="1E246FDA"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76E3BBA2"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19A233F5"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seekbarforheight.setMax(300);</w:t>
      </w:r>
    </w:p>
    <w:p w14:paraId="7EB00C73"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seekbarforheight.setProgress(150);</w:t>
      </w:r>
    </w:p>
    <w:p w14:paraId="42DA9ECC"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seekbarforheight.setOnSeekBarChangeListener(new SeekBar.OnSeekBarChangeListener() {</w:t>
      </w:r>
    </w:p>
    <w:p w14:paraId="580ADE3C"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@Override</w:t>
      </w:r>
    </w:p>
    <w:p w14:paraId="33FC93BE"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public void onProgressChanged(SeekBar seekBar, int progress, boolean fromUser) {</w:t>
      </w:r>
    </w:p>
    <w:p w14:paraId="7BBCA1BB"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currentprogress = progress;</w:t>
      </w:r>
    </w:p>
    <w:p w14:paraId="0E958E9A"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mintprocess = String.valueOf(currentprogress);</w:t>
      </w:r>
    </w:p>
    <w:p w14:paraId="1A8C739A"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currentheight.setText(mintprocess);</w:t>
      </w:r>
    </w:p>
    <w:p w14:paraId="193BA3A1" w14:textId="77777777" w:rsidR="00886721" w:rsidRPr="00886721" w:rsidRDefault="00886721" w:rsidP="00F73805">
      <w:pPr>
        <w:ind w:left="1440"/>
        <w:jc w:val="left"/>
        <w:rPr>
          <w:rFonts w:cs="Times New Roman"/>
          <w:b w:val="0"/>
          <w:bCs/>
          <w:szCs w:val="24"/>
        </w:rPr>
      </w:pPr>
    </w:p>
    <w:p w14:paraId="2001124F"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64282ABA" w14:textId="77777777" w:rsidR="00886721" w:rsidRPr="00886721" w:rsidRDefault="00886721" w:rsidP="00F73805">
      <w:pPr>
        <w:ind w:left="1440"/>
        <w:jc w:val="left"/>
        <w:rPr>
          <w:rFonts w:cs="Times New Roman"/>
          <w:b w:val="0"/>
          <w:bCs/>
          <w:szCs w:val="24"/>
        </w:rPr>
      </w:pPr>
    </w:p>
    <w:p w14:paraId="73FC0D17"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@Override</w:t>
      </w:r>
    </w:p>
    <w:p w14:paraId="278F1E4C"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public void onStartTrackingTouch(SeekBar seekBar) {</w:t>
      </w:r>
    </w:p>
    <w:p w14:paraId="388A15AA" w14:textId="77777777" w:rsidR="00886721" w:rsidRPr="00886721" w:rsidRDefault="00886721" w:rsidP="00F73805">
      <w:pPr>
        <w:ind w:left="1440"/>
        <w:jc w:val="left"/>
        <w:rPr>
          <w:rFonts w:cs="Times New Roman"/>
          <w:b w:val="0"/>
          <w:bCs/>
          <w:szCs w:val="24"/>
        </w:rPr>
      </w:pPr>
    </w:p>
    <w:p w14:paraId="246DDC3F"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25A72D49" w14:textId="77777777" w:rsidR="00886721" w:rsidRPr="00886721" w:rsidRDefault="00886721" w:rsidP="00F73805">
      <w:pPr>
        <w:ind w:left="1440"/>
        <w:jc w:val="left"/>
        <w:rPr>
          <w:rFonts w:cs="Times New Roman"/>
          <w:b w:val="0"/>
          <w:bCs/>
          <w:szCs w:val="24"/>
        </w:rPr>
      </w:pPr>
    </w:p>
    <w:p w14:paraId="19811F8A"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@Override</w:t>
      </w:r>
    </w:p>
    <w:p w14:paraId="09A3B8B1"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public void onStopTrackingTouch(SeekBar seekBar) {</w:t>
      </w:r>
    </w:p>
    <w:p w14:paraId="68F123AF" w14:textId="77777777" w:rsidR="00886721" w:rsidRPr="00886721" w:rsidRDefault="00886721" w:rsidP="00F73805">
      <w:pPr>
        <w:ind w:left="1440"/>
        <w:jc w:val="left"/>
        <w:rPr>
          <w:rFonts w:cs="Times New Roman"/>
          <w:b w:val="0"/>
          <w:bCs/>
          <w:szCs w:val="24"/>
        </w:rPr>
      </w:pPr>
    </w:p>
    <w:p w14:paraId="05F2D20F"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4F7148FD"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4809ECF3" w14:textId="77777777" w:rsidR="00886721" w:rsidRPr="00886721" w:rsidRDefault="00886721" w:rsidP="00F73805">
      <w:pPr>
        <w:ind w:left="1440"/>
        <w:jc w:val="left"/>
        <w:rPr>
          <w:rFonts w:cs="Times New Roman"/>
          <w:b w:val="0"/>
          <w:bCs/>
          <w:szCs w:val="24"/>
        </w:rPr>
      </w:pPr>
    </w:p>
    <w:p w14:paraId="3FD3F45A" w14:textId="77777777" w:rsidR="00886721" w:rsidRPr="00886721" w:rsidRDefault="00886721" w:rsidP="00F73805">
      <w:pPr>
        <w:ind w:left="1440"/>
        <w:jc w:val="left"/>
        <w:rPr>
          <w:rFonts w:cs="Times New Roman"/>
          <w:b w:val="0"/>
          <w:bCs/>
          <w:szCs w:val="24"/>
        </w:rPr>
      </w:pPr>
    </w:p>
    <w:p w14:paraId="415204E0" w14:textId="77777777" w:rsidR="00886721" w:rsidRPr="00886721" w:rsidRDefault="00886721" w:rsidP="00F73805">
      <w:pPr>
        <w:ind w:left="1440"/>
        <w:jc w:val="left"/>
        <w:rPr>
          <w:rFonts w:cs="Times New Roman"/>
          <w:b w:val="0"/>
          <w:bCs/>
          <w:szCs w:val="24"/>
        </w:rPr>
      </w:pPr>
    </w:p>
    <w:p w14:paraId="0291D999"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incrementage.setOnClickListener(new View.OnClickListener() {</w:t>
      </w:r>
    </w:p>
    <w:p w14:paraId="30557C5A"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@Override</w:t>
      </w:r>
    </w:p>
    <w:p w14:paraId="5A906442" w14:textId="77777777" w:rsidR="00886721" w:rsidRPr="00886721" w:rsidRDefault="00886721" w:rsidP="00F73805">
      <w:pPr>
        <w:ind w:left="1440"/>
        <w:jc w:val="left"/>
        <w:rPr>
          <w:rFonts w:cs="Times New Roman"/>
          <w:b w:val="0"/>
          <w:bCs/>
          <w:szCs w:val="24"/>
        </w:rPr>
      </w:pPr>
      <w:r w:rsidRPr="00886721">
        <w:rPr>
          <w:rFonts w:cs="Times New Roman"/>
          <w:b w:val="0"/>
          <w:bCs/>
          <w:szCs w:val="24"/>
        </w:rPr>
        <w:lastRenderedPageBreak/>
        <w:t xml:space="preserve">            public void onClick(View v) {</w:t>
      </w:r>
    </w:p>
    <w:p w14:paraId="70632778"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intage = intage+1;</w:t>
      </w:r>
    </w:p>
    <w:p w14:paraId="26EE0B39"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age2 = String.valueOf(intage);</w:t>
      </w:r>
    </w:p>
    <w:p w14:paraId="15316173"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currentage.setText(age2);</w:t>
      </w:r>
    </w:p>
    <w:p w14:paraId="22744728"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61DA7CDB"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15F4C7A9" w14:textId="77777777" w:rsidR="00886721" w:rsidRPr="00886721" w:rsidRDefault="00886721" w:rsidP="00F73805">
      <w:pPr>
        <w:ind w:left="1440"/>
        <w:jc w:val="left"/>
        <w:rPr>
          <w:rFonts w:cs="Times New Roman"/>
          <w:b w:val="0"/>
          <w:bCs/>
          <w:szCs w:val="24"/>
        </w:rPr>
      </w:pPr>
    </w:p>
    <w:p w14:paraId="6A9C59A9"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decrementage.setOnClickListener(new View.OnClickListener() {</w:t>
      </w:r>
    </w:p>
    <w:p w14:paraId="0B289C3D"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@Override</w:t>
      </w:r>
    </w:p>
    <w:p w14:paraId="2FFE7C98"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public void onClick(View v) {</w:t>
      </w:r>
    </w:p>
    <w:p w14:paraId="50FEA20B"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intage = intage-1;</w:t>
      </w:r>
    </w:p>
    <w:p w14:paraId="539B5D22"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age2 = String.valueOf(intage);</w:t>
      </w:r>
    </w:p>
    <w:p w14:paraId="0A50B2BA"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currentage.setText(age2);</w:t>
      </w:r>
    </w:p>
    <w:p w14:paraId="54E54716"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7AE4F5B3"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3CB2C4A5" w14:textId="77777777" w:rsidR="00886721" w:rsidRPr="00886721" w:rsidRDefault="00886721" w:rsidP="00F73805">
      <w:pPr>
        <w:ind w:left="1440"/>
        <w:jc w:val="left"/>
        <w:rPr>
          <w:rFonts w:cs="Times New Roman"/>
          <w:b w:val="0"/>
          <w:bCs/>
          <w:szCs w:val="24"/>
        </w:rPr>
      </w:pPr>
    </w:p>
    <w:p w14:paraId="312EC815"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incrementweight.setOnClickListener(new View.OnClickListener() {</w:t>
      </w:r>
    </w:p>
    <w:p w14:paraId="6ABE94CF"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@Override</w:t>
      </w:r>
    </w:p>
    <w:p w14:paraId="2C5FB878"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public void onClick(View v) {</w:t>
      </w:r>
    </w:p>
    <w:p w14:paraId="6F34A351"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intweight = intweight+1;</w:t>
      </w:r>
    </w:p>
    <w:p w14:paraId="516A3E74"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weight2 = String.valueOf(intweight);</w:t>
      </w:r>
    </w:p>
    <w:p w14:paraId="73EAD4DC"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currentweight.setText(weight2);</w:t>
      </w:r>
    </w:p>
    <w:p w14:paraId="12F4EB45"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58F2668B"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6654D057" w14:textId="77777777" w:rsidR="00886721" w:rsidRPr="00886721" w:rsidRDefault="00886721" w:rsidP="00F73805">
      <w:pPr>
        <w:ind w:left="1440"/>
        <w:jc w:val="left"/>
        <w:rPr>
          <w:rFonts w:cs="Times New Roman"/>
          <w:b w:val="0"/>
          <w:bCs/>
          <w:szCs w:val="24"/>
        </w:rPr>
      </w:pPr>
    </w:p>
    <w:p w14:paraId="5EC97E62"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decrementweight.setOnClickListener(new View.OnClickListener() {</w:t>
      </w:r>
    </w:p>
    <w:p w14:paraId="73025B34"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@Override</w:t>
      </w:r>
    </w:p>
    <w:p w14:paraId="3C71BF6B"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public void onClick(View v) {</w:t>
      </w:r>
    </w:p>
    <w:p w14:paraId="72C94A81"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intweight = intweight-1;</w:t>
      </w:r>
    </w:p>
    <w:p w14:paraId="2F3C2083"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weight2 = String.valueOf(intweight);</w:t>
      </w:r>
    </w:p>
    <w:p w14:paraId="30B81FED"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currentweight.setText(weight2);</w:t>
      </w:r>
    </w:p>
    <w:p w14:paraId="22AD94E0"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78351DAD"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28C080EB" w14:textId="77777777" w:rsidR="00886721" w:rsidRPr="00886721" w:rsidRDefault="00886721" w:rsidP="00F73805">
      <w:pPr>
        <w:ind w:left="1440"/>
        <w:jc w:val="left"/>
        <w:rPr>
          <w:rFonts w:cs="Times New Roman"/>
          <w:b w:val="0"/>
          <w:bCs/>
          <w:szCs w:val="24"/>
        </w:rPr>
      </w:pPr>
    </w:p>
    <w:p w14:paraId="7C1E6FA4" w14:textId="77777777" w:rsidR="00886721" w:rsidRPr="00886721" w:rsidRDefault="00886721" w:rsidP="00F73805">
      <w:pPr>
        <w:ind w:left="1440"/>
        <w:jc w:val="left"/>
        <w:rPr>
          <w:rFonts w:cs="Times New Roman"/>
          <w:b w:val="0"/>
          <w:bCs/>
          <w:szCs w:val="24"/>
        </w:rPr>
      </w:pPr>
    </w:p>
    <w:p w14:paraId="36ADD03A" w14:textId="77777777" w:rsidR="00886721" w:rsidRPr="00886721" w:rsidRDefault="00886721" w:rsidP="00F73805">
      <w:pPr>
        <w:ind w:left="1440"/>
        <w:jc w:val="left"/>
        <w:rPr>
          <w:rFonts w:cs="Times New Roman"/>
          <w:b w:val="0"/>
          <w:bCs/>
          <w:szCs w:val="24"/>
        </w:rPr>
      </w:pPr>
    </w:p>
    <w:p w14:paraId="451A1F68" w14:textId="77777777" w:rsidR="00886721" w:rsidRPr="00886721" w:rsidRDefault="00886721" w:rsidP="00F73805">
      <w:pPr>
        <w:ind w:left="1440"/>
        <w:jc w:val="left"/>
        <w:rPr>
          <w:rFonts w:cs="Times New Roman"/>
          <w:b w:val="0"/>
          <w:bCs/>
          <w:szCs w:val="24"/>
        </w:rPr>
      </w:pPr>
    </w:p>
    <w:p w14:paraId="1633A68F"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calculatebmi.setOnClickListener(new View.OnClickListener() {</w:t>
      </w:r>
    </w:p>
    <w:p w14:paraId="56898441"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@Override</w:t>
      </w:r>
    </w:p>
    <w:p w14:paraId="74A39650"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public void onClick(View v) {</w:t>
      </w:r>
    </w:p>
    <w:p w14:paraId="42CA800F"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if (typeofuser.equals("0"))</w:t>
      </w:r>
    </w:p>
    <w:p w14:paraId="6D9FA92C"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2129E224"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Toast.makeText(getApplicationContext(),"Select Your Gender First",Toast.LENGTH_SHORT).show();</w:t>
      </w:r>
    </w:p>
    <w:p w14:paraId="5ED53AF2"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354334C6"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else if (mintprocess.equals("0"))</w:t>
      </w:r>
    </w:p>
    <w:p w14:paraId="6E4C681E"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04433F16"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Toast.makeText(getApplicationContext(),"Select Your Height First",Toast.LENGTH_SHORT).show();</w:t>
      </w:r>
    </w:p>
    <w:p w14:paraId="22D7EFF5" w14:textId="77777777" w:rsidR="00886721" w:rsidRPr="00886721" w:rsidRDefault="00886721" w:rsidP="00F73805">
      <w:pPr>
        <w:ind w:left="1440"/>
        <w:jc w:val="left"/>
        <w:rPr>
          <w:rFonts w:cs="Times New Roman"/>
          <w:b w:val="0"/>
          <w:bCs/>
          <w:szCs w:val="24"/>
        </w:rPr>
      </w:pPr>
    </w:p>
    <w:p w14:paraId="511D4FFC"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6C926969"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else if (intage == 0 || intage&lt;0)</w:t>
      </w:r>
    </w:p>
    <w:p w14:paraId="47E2CC71" w14:textId="77777777" w:rsidR="00886721" w:rsidRPr="00886721" w:rsidRDefault="00886721" w:rsidP="00F73805">
      <w:pPr>
        <w:ind w:left="1440"/>
        <w:jc w:val="left"/>
        <w:rPr>
          <w:rFonts w:cs="Times New Roman"/>
          <w:b w:val="0"/>
          <w:bCs/>
          <w:szCs w:val="24"/>
        </w:rPr>
      </w:pPr>
      <w:r w:rsidRPr="00886721">
        <w:rPr>
          <w:rFonts w:cs="Times New Roman"/>
          <w:b w:val="0"/>
          <w:bCs/>
          <w:szCs w:val="24"/>
        </w:rPr>
        <w:lastRenderedPageBreak/>
        <w:t xml:space="preserve">                {</w:t>
      </w:r>
    </w:p>
    <w:p w14:paraId="62C9E916"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Toast.makeText(getApplicationContext(),"Age Is Incorrect",Toast.LENGTH_SHORT).show();</w:t>
      </w:r>
    </w:p>
    <w:p w14:paraId="76FFC941" w14:textId="77777777" w:rsidR="00886721" w:rsidRPr="00886721" w:rsidRDefault="00886721" w:rsidP="00F73805">
      <w:pPr>
        <w:ind w:left="1440"/>
        <w:jc w:val="left"/>
        <w:rPr>
          <w:rFonts w:cs="Times New Roman"/>
          <w:b w:val="0"/>
          <w:bCs/>
          <w:szCs w:val="24"/>
        </w:rPr>
      </w:pPr>
    </w:p>
    <w:p w14:paraId="4DD8C1C4"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0F8E5F7D"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else if (intweight == 0 || intweight&lt;0)</w:t>
      </w:r>
    </w:p>
    <w:p w14:paraId="63F1E55F"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51F958BC"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Toast.makeText(getApplicationContext(),"Weight Is Incorrect",Toast.LENGTH_SHORT).show();</w:t>
      </w:r>
    </w:p>
    <w:p w14:paraId="65CDFB5D"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2A30FB2C"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else {</w:t>
      </w:r>
    </w:p>
    <w:p w14:paraId="34209F67"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Intent intent = new Intent(BodyMassIndex.this,bmiactivity.class);</w:t>
      </w:r>
    </w:p>
    <w:p w14:paraId="628FF2C8"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intent.putExtra("height",mintprocess);</w:t>
      </w:r>
    </w:p>
    <w:p w14:paraId="4761BD9E"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intent.putExtra("weight",weight2);</w:t>
      </w:r>
    </w:p>
    <w:p w14:paraId="0BB443DF"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intent.putExtra("age",age2);</w:t>
      </w:r>
    </w:p>
    <w:p w14:paraId="1D9C83F3"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intent.putExtra("gender",typeofuser);</w:t>
      </w:r>
    </w:p>
    <w:p w14:paraId="187ED520"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startActivity(intent);</w:t>
      </w:r>
    </w:p>
    <w:p w14:paraId="54C2E9EA"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5494A62D"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65B7E2F6"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5A8AF6AB" w14:textId="77777777" w:rsidR="00886721" w:rsidRPr="00886721" w:rsidRDefault="00886721" w:rsidP="00F73805">
      <w:pPr>
        <w:ind w:left="1440"/>
        <w:jc w:val="left"/>
        <w:rPr>
          <w:rFonts w:cs="Times New Roman"/>
          <w:b w:val="0"/>
          <w:bCs/>
          <w:szCs w:val="24"/>
        </w:rPr>
      </w:pPr>
    </w:p>
    <w:p w14:paraId="2025EF44" w14:textId="77777777" w:rsidR="00886721" w:rsidRPr="00886721" w:rsidRDefault="00886721" w:rsidP="00F73805">
      <w:pPr>
        <w:ind w:left="1440"/>
        <w:jc w:val="left"/>
        <w:rPr>
          <w:rFonts w:cs="Times New Roman"/>
          <w:b w:val="0"/>
          <w:bCs/>
          <w:szCs w:val="24"/>
        </w:rPr>
      </w:pPr>
    </w:p>
    <w:p w14:paraId="6A58C1D1" w14:textId="77777777" w:rsidR="00886721" w:rsidRPr="00886721" w:rsidRDefault="00886721" w:rsidP="00F73805">
      <w:pPr>
        <w:ind w:left="1440"/>
        <w:jc w:val="left"/>
        <w:rPr>
          <w:rFonts w:cs="Times New Roman"/>
          <w:b w:val="0"/>
          <w:bCs/>
          <w:szCs w:val="24"/>
        </w:rPr>
      </w:pPr>
      <w:r w:rsidRPr="00886721">
        <w:rPr>
          <w:rFonts w:cs="Times New Roman"/>
          <w:b w:val="0"/>
          <w:bCs/>
          <w:szCs w:val="24"/>
        </w:rPr>
        <w:t xml:space="preserve">    }</w:t>
      </w:r>
    </w:p>
    <w:p w14:paraId="59B2B8BD" w14:textId="111A1278" w:rsidR="00886721" w:rsidRDefault="00886721" w:rsidP="00F73805">
      <w:pPr>
        <w:ind w:left="1440"/>
        <w:jc w:val="left"/>
        <w:rPr>
          <w:rFonts w:cs="Times New Roman"/>
          <w:b w:val="0"/>
          <w:bCs/>
          <w:szCs w:val="24"/>
        </w:rPr>
      </w:pPr>
      <w:r w:rsidRPr="00886721">
        <w:rPr>
          <w:rFonts w:cs="Times New Roman"/>
          <w:b w:val="0"/>
          <w:bCs/>
          <w:szCs w:val="24"/>
        </w:rPr>
        <w:t>}</w:t>
      </w:r>
    </w:p>
    <w:p w14:paraId="30433C4B" w14:textId="1E6CD3A7" w:rsidR="00886721" w:rsidRDefault="00886721" w:rsidP="00F73805">
      <w:pPr>
        <w:ind w:left="1440"/>
        <w:jc w:val="left"/>
        <w:rPr>
          <w:rFonts w:cs="Times New Roman"/>
          <w:b w:val="0"/>
          <w:bCs/>
          <w:szCs w:val="24"/>
        </w:rPr>
      </w:pPr>
    </w:p>
    <w:p w14:paraId="6611DAD9" w14:textId="77777777" w:rsidR="004F5A4C" w:rsidRPr="004F5A4C" w:rsidRDefault="004F5A4C" w:rsidP="00F73805">
      <w:pPr>
        <w:ind w:left="1440"/>
        <w:jc w:val="left"/>
        <w:rPr>
          <w:rFonts w:cs="Times New Roman"/>
          <w:b w:val="0"/>
          <w:bCs/>
          <w:szCs w:val="24"/>
        </w:rPr>
      </w:pPr>
      <w:r w:rsidRPr="004F5A4C">
        <w:rPr>
          <w:rFonts w:cs="Times New Roman"/>
          <w:b w:val="0"/>
          <w:bCs/>
          <w:szCs w:val="24"/>
        </w:rPr>
        <w:t>Under Weight Tips java</w:t>
      </w:r>
    </w:p>
    <w:p w14:paraId="56059457" w14:textId="77777777" w:rsidR="004F5A4C" w:rsidRPr="004F5A4C" w:rsidRDefault="004F5A4C" w:rsidP="00F73805">
      <w:pPr>
        <w:ind w:left="1440"/>
        <w:jc w:val="left"/>
        <w:rPr>
          <w:rFonts w:cs="Times New Roman"/>
          <w:b w:val="0"/>
          <w:bCs/>
          <w:szCs w:val="24"/>
        </w:rPr>
      </w:pPr>
      <w:r w:rsidRPr="004F5A4C">
        <w:rPr>
          <w:rFonts w:cs="Times New Roman"/>
          <w:b w:val="0"/>
          <w:bCs/>
          <w:szCs w:val="24"/>
        </w:rPr>
        <w:t>package com.example.foodpanion;</w:t>
      </w:r>
    </w:p>
    <w:p w14:paraId="2F18C1D2" w14:textId="77777777" w:rsidR="004F5A4C" w:rsidRPr="004F5A4C" w:rsidRDefault="004F5A4C" w:rsidP="00F73805">
      <w:pPr>
        <w:ind w:left="1440"/>
        <w:jc w:val="left"/>
        <w:rPr>
          <w:rFonts w:cs="Times New Roman"/>
          <w:b w:val="0"/>
          <w:bCs/>
          <w:szCs w:val="24"/>
        </w:rPr>
      </w:pPr>
    </w:p>
    <w:p w14:paraId="63D06490" w14:textId="77777777" w:rsidR="004F5A4C" w:rsidRPr="004F5A4C" w:rsidRDefault="004F5A4C" w:rsidP="00F73805">
      <w:pPr>
        <w:ind w:left="1440"/>
        <w:jc w:val="left"/>
        <w:rPr>
          <w:rFonts w:cs="Times New Roman"/>
          <w:b w:val="0"/>
          <w:bCs/>
          <w:szCs w:val="24"/>
        </w:rPr>
      </w:pPr>
      <w:r w:rsidRPr="004F5A4C">
        <w:rPr>
          <w:rFonts w:cs="Times New Roman"/>
          <w:b w:val="0"/>
          <w:bCs/>
          <w:szCs w:val="24"/>
        </w:rPr>
        <w:t>import androidx.appcompat.app.AppCompatActivity;</w:t>
      </w:r>
    </w:p>
    <w:p w14:paraId="4CAEC8E5" w14:textId="77777777" w:rsidR="004F5A4C" w:rsidRPr="004F5A4C" w:rsidRDefault="004F5A4C" w:rsidP="00F73805">
      <w:pPr>
        <w:ind w:left="1440"/>
        <w:jc w:val="left"/>
        <w:rPr>
          <w:rFonts w:cs="Times New Roman"/>
          <w:b w:val="0"/>
          <w:bCs/>
          <w:szCs w:val="24"/>
        </w:rPr>
      </w:pPr>
    </w:p>
    <w:p w14:paraId="685DD833" w14:textId="77777777" w:rsidR="004F5A4C" w:rsidRPr="004F5A4C" w:rsidRDefault="004F5A4C" w:rsidP="00F73805">
      <w:pPr>
        <w:ind w:left="1440"/>
        <w:jc w:val="left"/>
        <w:rPr>
          <w:rFonts w:cs="Times New Roman"/>
          <w:b w:val="0"/>
          <w:bCs/>
          <w:szCs w:val="24"/>
        </w:rPr>
      </w:pPr>
      <w:r w:rsidRPr="004F5A4C">
        <w:rPr>
          <w:rFonts w:cs="Times New Roman"/>
          <w:b w:val="0"/>
          <w:bCs/>
          <w:szCs w:val="24"/>
        </w:rPr>
        <w:t>import android.content.Intent;</w:t>
      </w:r>
    </w:p>
    <w:p w14:paraId="733C02A7" w14:textId="77777777" w:rsidR="004F5A4C" w:rsidRPr="004F5A4C" w:rsidRDefault="004F5A4C" w:rsidP="00F73805">
      <w:pPr>
        <w:ind w:left="1440"/>
        <w:jc w:val="left"/>
        <w:rPr>
          <w:rFonts w:cs="Times New Roman"/>
          <w:b w:val="0"/>
          <w:bCs/>
          <w:szCs w:val="24"/>
        </w:rPr>
      </w:pPr>
      <w:r w:rsidRPr="004F5A4C">
        <w:rPr>
          <w:rFonts w:cs="Times New Roman"/>
          <w:b w:val="0"/>
          <w:bCs/>
          <w:szCs w:val="24"/>
        </w:rPr>
        <w:t>import android.os.Bundle;</w:t>
      </w:r>
    </w:p>
    <w:p w14:paraId="603EB09C" w14:textId="77777777" w:rsidR="004F5A4C" w:rsidRPr="004F5A4C" w:rsidRDefault="004F5A4C" w:rsidP="00F73805">
      <w:pPr>
        <w:ind w:left="1440"/>
        <w:jc w:val="left"/>
        <w:rPr>
          <w:rFonts w:cs="Times New Roman"/>
          <w:b w:val="0"/>
          <w:bCs/>
          <w:szCs w:val="24"/>
        </w:rPr>
      </w:pPr>
      <w:r w:rsidRPr="004F5A4C">
        <w:rPr>
          <w:rFonts w:cs="Times New Roman"/>
          <w:b w:val="0"/>
          <w:bCs/>
          <w:szCs w:val="24"/>
        </w:rPr>
        <w:t>import android.view.View;</w:t>
      </w:r>
    </w:p>
    <w:p w14:paraId="600A38E5" w14:textId="77777777" w:rsidR="004F5A4C" w:rsidRPr="004F5A4C" w:rsidRDefault="004F5A4C" w:rsidP="00F73805">
      <w:pPr>
        <w:ind w:left="1440"/>
        <w:jc w:val="left"/>
        <w:rPr>
          <w:rFonts w:cs="Times New Roman"/>
          <w:b w:val="0"/>
          <w:bCs/>
          <w:szCs w:val="24"/>
        </w:rPr>
      </w:pPr>
      <w:r w:rsidRPr="004F5A4C">
        <w:rPr>
          <w:rFonts w:cs="Times New Roman"/>
          <w:b w:val="0"/>
          <w:bCs/>
          <w:szCs w:val="24"/>
        </w:rPr>
        <w:t>import android.widget.Button;</w:t>
      </w:r>
    </w:p>
    <w:p w14:paraId="03359C6F" w14:textId="77777777" w:rsidR="004F5A4C" w:rsidRPr="004F5A4C" w:rsidRDefault="004F5A4C" w:rsidP="00F73805">
      <w:pPr>
        <w:ind w:left="1440"/>
        <w:jc w:val="left"/>
        <w:rPr>
          <w:rFonts w:cs="Times New Roman"/>
          <w:b w:val="0"/>
          <w:bCs/>
          <w:szCs w:val="24"/>
        </w:rPr>
      </w:pPr>
    </w:p>
    <w:p w14:paraId="3ABF0FBD" w14:textId="77777777" w:rsidR="004F5A4C" w:rsidRPr="004F5A4C" w:rsidRDefault="004F5A4C" w:rsidP="00F73805">
      <w:pPr>
        <w:ind w:left="1440"/>
        <w:jc w:val="left"/>
        <w:rPr>
          <w:rFonts w:cs="Times New Roman"/>
          <w:b w:val="0"/>
          <w:bCs/>
          <w:szCs w:val="24"/>
        </w:rPr>
      </w:pPr>
      <w:r w:rsidRPr="004F5A4C">
        <w:rPr>
          <w:rFonts w:cs="Times New Roman"/>
          <w:b w:val="0"/>
          <w:bCs/>
          <w:szCs w:val="24"/>
        </w:rPr>
        <w:t>import com.github.barteksc.pdfviewer.PDFView;</w:t>
      </w:r>
    </w:p>
    <w:p w14:paraId="4ECB8F17" w14:textId="77777777" w:rsidR="004F5A4C" w:rsidRPr="004F5A4C" w:rsidRDefault="004F5A4C" w:rsidP="00F73805">
      <w:pPr>
        <w:ind w:left="1440"/>
        <w:jc w:val="left"/>
        <w:rPr>
          <w:rFonts w:cs="Times New Roman"/>
          <w:b w:val="0"/>
          <w:bCs/>
          <w:szCs w:val="24"/>
        </w:rPr>
      </w:pPr>
    </w:p>
    <w:p w14:paraId="723D567F" w14:textId="77777777" w:rsidR="004F5A4C" w:rsidRPr="004F5A4C" w:rsidRDefault="004F5A4C" w:rsidP="00F73805">
      <w:pPr>
        <w:ind w:left="1440"/>
        <w:jc w:val="left"/>
        <w:rPr>
          <w:rFonts w:cs="Times New Roman"/>
          <w:b w:val="0"/>
          <w:bCs/>
          <w:szCs w:val="24"/>
        </w:rPr>
      </w:pPr>
      <w:r w:rsidRPr="004F5A4C">
        <w:rPr>
          <w:rFonts w:cs="Times New Roman"/>
          <w:b w:val="0"/>
          <w:bCs/>
          <w:szCs w:val="24"/>
        </w:rPr>
        <w:t>public class UnderWeight extends AppCompatActivity {</w:t>
      </w:r>
    </w:p>
    <w:p w14:paraId="362C2A9E" w14:textId="77777777" w:rsidR="004F5A4C" w:rsidRPr="004F5A4C" w:rsidRDefault="004F5A4C" w:rsidP="00F73805">
      <w:pPr>
        <w:ind w:left="1440"/>
        <w:jc w:val="left"/>
        <w:rPr>
          <w:rFonts w:cs="Times New Roman"/>
          <w:b w:val="0"/>
          <w:bCs/>
          <w:szCs w:val="24"/>
        </w:rPr>
      </w:pPr>
      <w:r w:rsidRPr="004F5A4C">
        <w:rPr>
          <w:rFonts w:cs="Times New Roman"/>
          <w:b w:val="0"/>
          <w:bCs/>
          <w:szCs w:val="24"/>
        </w:rPr>
        <w:t>Button Underrecalculate;</w:t>
      </w:r>
    </w:p>
    <w:p w14:paraId="576BB934" w14:textId="77777777" w:rsidR="004F5A4C" w:rsidRPr="004F5A4C" w:rsidRDefault="004F5A4C" w:rsidP="00F73805">
      <w:pPr>
        <w:ind w:left="1440"/>
        <w:jc w:val="left"/>
        <w:rPr>
          <w:rFonts w:cs="Times New Roman"/>
          <w:b w:val="0"/>
          <w:bCs/>
          <w:szCs w:val="24"/>
        </w:rPr>
      </w:pPr>
      <w:r w:rsidRPr="004F5A4C">
        <w:rPr>
          <w:rFonts w:cs="Times New Roman"/>
          <w:b w:val="0"/>
          <w:bCs/>
          <w:szCs w:val="24"/>
        </w:rPr>
        <w:t>Button UW2;</w:t>
      </w:r>
    </w:p>
    <w:p w14:paraId="5AACD682" w14:textId="77777777" w:rsidR="004F5A4C" w:rsidRPr="004F5A4C" w:rsidRDefault="004F5A4C" w:rsidP="00F73805">
      <w:pPr>
        <w:ind w:left="1440"/>
        <w:jc w:val="left"/>
        <w:rPr>
          <w:rFonts w:cs="Times New Roman"/>
          <w:b w:val="0"/>
          <w:bCs/>
          <w:szCs w:val="24"/>
        </w:rPr>
      </w:pPr>
      <w:r w:rsidRPr="004F5A4C">
        <w:rPr>
          <w:rFonts w:cs="Times New Roman"/>
          <w:b w:val="0"/>
          <w:bCs/>
          <w:szCs w:val="24"/>
        </w:rPr>
        <w:t>String status;</w:t>
      </w:r>
    </w:p>
    <w:p w14:paraId="33AE122B"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Integer user_id;</w:t>
      </w:r>
    </w:p>
    <w:p w14:paraId="37FBC666"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Intent intent;</w:t>
      </w:r>
    </w:p>
    <w:p w14:paraId="50F71B88"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@Override</w:t>
      </w:r>
    </w:p>
    <w:p w14:paraId="32E82080"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protected void onCreate(Bundle savedInstanceState) {</w:t>
      </w:r>
    </w:p>
    <w:p w14:paraId="0E339E27"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super.onCreate(savedInstanceState);</w:t>
      </w:r>
    </w:p>
    <w:p w14:paraId="6D46F4DD"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setContentView(R.layout.activity_under_weight);</w:t>
      </w:r>
    </w:p>
    <w:p w14:paraId="562CB30D"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getSupportActionBar().hide();</w:t>
      </w:r>
    </w:p>
    <w:p w14:paraId="0BDDE1CD"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UW2 = findViewById(R.id.UW2);</w:t>
      </w:r>
    </w:p>
    <w:p w14:paraId="5A2C3469"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intent = getIntent();</w:t>
      </w:r>
    </w:p>
    <w:p w14:paraId="6CE39029"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status = intent.getStringExtra("status");</w:t>
      </w:r>
    </w:p>
    <w:p w14:paraId="711E63F0"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user_id = intent.getIntExtra("user_id",0);</w:t>
      </w:r>
    </w:p>
    <w:p w14:paraId="35ECCF85" w14:textId="77777777" w:rsidR="004F5A4C" w:rsidRPr="004F5A4C" w:rsidRDefault="004F5A4C" w:rsidP="00F73805">
      <w:pPr>
        <w:ind w:left="1440"/>
        <w:jc w:val="left"/>
        <w:rPr>
          <w:rFonts w:cs="Times New Roman"/>
          <w:b w:val="0"/>
          <w:bCs/>
          <w:szCs w:val="24"/>
        </w:rPr>
      </w:pPr>
      <w:r w:rsidRPr="004F5A4C">
        <w:rPr>
          <w:rFonts w:cs="Times New Roman"/>
          <w:b w:val="0"/>
          <w:bCs/>
          <w:szCs w:val="24"/>
        </w:rPr>
        <w:lastRenderedPageBreak/>
        <w:t xml:space="preserve">        Underrecalculate = findViewById(R.id.Underrecalculate);</w:t>
      </w:r>
    </w:p>
    <w:p w14:paraId="58E1F95B" w14:textId="77777777" w:rsidR="004F5A4C" w:rsidRPr="004F5A4C" w:rsidRDefault="004F5A4C" w:rsidP="00F73805">
      <w:pPr>
        <w:ind w:left="1440"/>
        <w:jc w:val="left"/>
        <w:rPr>
          <w:rFonts w:cs="Times New Roman"/>
          <w:b w:val="0"/>
          <w:bCs/>
          <w:szCs w:val="24"/>
        </w:rPr>
      </w:pPr>
    </w:p>
    <w:p w14:paraId="7028024E" w14:textId="77777777" w:rsidR="004F5A4C" w:rsidRPr="004F5A4C" w:rsidRDefault="004F5A4C" w:rsidP="00F73805">
      <w:pPr>
        <w:ind w:left="1440"/>
        <w:jc w:val="left"/>
        <w:rPr>
          <w:rFonts w:cs="Times New Roman"/>
          <w:b w:val="0"/>
          <w:bCs/>
          <w:szCs w:val="24"/>
        </w:rPr>
      </w:pPr>
    </w:p>
    <w:p w14:paraId="49ED59E7"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Underrecalculate.setOnClickListener(new View.OnClickListener() {</w:t>
      </w:r>
    </w:p>
    <w:p w14:paraId="319EDE97"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@Override</w:t>
      </w:r>
    </w:p>
    <w:p w14:paraId="36CE215F"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public void onClick(View v) {</w:t>
      </w:r>
    </w:p>
    <w:p w14:paraId="1CE2FD2D"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Intent intent2 = new Intent(UnderWeight.this, BodyMassIndex.class);</w:t>
      </w:r>
    </w:p>
    <w:p w14:paraId="4B175BA6"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intent2.putExtra("user_id", user_id);</w:t>
      </w:r>
    </w:p>
    <w:p w14:paraId="5A23C0E6"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startActivity(intent2);</w:t>
      </w:r>
    </w:p>
    <w:p w14:paraId="28AC3057"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w:t>
      </w:r>
    </w:p>
    <w:p w14:paraId="70C74BF3"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w:t>
      </w:r>
    </w:p>
    <w:p w14:paraId="28B99B05"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UW2.setOnClickListener(new View.OnClickListener() {</w:t>
      </w:r>
    </w:p>
    <w:p w14:paraId="737CDE76"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@Override</w:t>
      </w:r>
    </w:p>
    <w:p w14:paraId="186F584B"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public void onClick(View v) {</w:t>
      </w:r>
    </w:p>
    <w:p w14:paraId="029AFFCE"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Intent intent = new Intent(UnderWeight.this,CategoryFood.class);</w:t>
      </w:r>
    </w:p>
    <w:p w14:paraId="0F542B0D"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intent.putExtra("status", "underweight");</w:t>
      </w:r>
    </w:p>
    <w:p w14:paraId="2B044175"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intent.putExtra("user_id", user_id);</w:t>
      </w:r>
    </w:p>
    <w:p w14:paraId="5D4FE4AB"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startActivity(intent);</w:t>
      </w:r>
    </w:p>
    <w:p w14:paraId="5D0452AE"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w:t>
      </w:r>
    </w:p>
    <w:p w14:paraId="09E4BFE5"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w:t>
      </w:r>
    </w:p>
    <w:p w14:paraId="27A27023"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PDFView pdfView = findViewById(R.id.UnderWeightPdfview);</w:t>
      </w:r>
    </w:p>
    <w:p w14:paraId="1DB4AE2E" w14:textId="77777777" w:rsidR="004F5A4C" w:rsidRPr="004F5A4C" w:rsidRDefault="004F5A4C" w:rsidP="00F73805">
      <w:pPr>
        <w:ind w:left="1440"/>
        <w:jc w:val="left"/>
        <w:rPr>
          <w:rFonts w:cs="Times New Roman"/>
          <w:b w:val="0"/>
          <w:bCs/>
          <w:szCs w:val="24"/>
        </w:rPr>
      </w:pPr>
    </w:p>
    <w:p w14:paraId="378AEEC8"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pdfView.fromAsset("Tips-and-Recommendation-for-Underweight.pdf").load();</w:t>
      </w:r>
    </w:p>
    <w:p w14:paraId="67F740DA" w14:textId="77777777" w:rsidR="004F5A4C" w:rsidRPr="004F5A4C" w:rsidRDefault="004F5A4C" w:rsidP="00F73805">
      <w:pPr>
        <w:ind w:left="1440"/>
        <w:jc w:val="left"/>
        <w:rPr>
          <w:rFonts w:cs="Times New Roman"/>
          <w:b w:val="0"/>
          <w:bCs/>
          <w:szCs w:val="24"/>
        </w:rPr>
      </w:pPr>
    </w:p>
    <w:p w14:paraId="137FCF01" w14:textId="77777777" w:rsidR="004F5A4C" w:rsidRPr="004F5A4C" w:rsidRDefault="004F5A4C" w:rsidP="00F73805">
      <w:pPr>
        <w:ind w:left="1440"/>
        <w:jc w:val="left"/>
        <w:rPr>
          <w:rFonts w:cs="Times New Roman"/>
          <w:b w:val="0"/>
          <w:bCs/>
          <w:szCs w:val="24"/>
        </w:rPr>
      </w:pPr>
    </w:p>
    <w:p w14:paraId="29350ABE"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w:t>
      </w:r>
    </w:p>
    <w:p w14:paraId="72E9E965" w14:textId="77777777" w:rsidR="004F5A4C" w:rsidRPr="004F5A4C" w:rsidRDefault="004F5A4C" w:rsidP="00F73805">
      <w:pPr>
        <w:ind w:left="1440"/>
        <w:jc w:val="left"/>
        <w:rPr>
          <w:rFonts w:cs="Times New Roman"/>
          <w:b w:val="0"/>
          <w:bCs/>
          <w:szCs w:val="24"/>
        </w:rPr>
      </w:pPr>
      <w:r w:rsidRPr="004F5A4C">
        <w:rPr>
          <w:rFonts w:cs="Times New Roman"/>
          <w:b w:val="0"/>
          <w:bCs/>
          <w:szCs w:val="24"/>
        </w:rPr>
        <w:t>}</w:t>
      </w:r>
    </w:p>
    <w:p w14:paraId="50006F4E" w14:textId="77777777" w:rsidR="00886721" w:rsidRPr="00056774" w:rsidRDefault="00886721" w:rsidP="00F73805">
      <w:pPr>
        <w:ind w:left="1440"/>
        <w:jc w:val="left"/>
        <w:rPr>
          <w:rFonts w:cs="Times New Roman"/>
          <w:b w:val="0"/>
          <w:bCs/>
          <w:szCs w:val="24"/>
        </w:rPr>
      </w:pPr>
    </w:p>
    <w:p w14:paraId="52527DB8" w14:textId="77777777" w:rsidR="00056774" w:rsidRPr="00056774" w:rsidRDefault="00056774" w:rsidP="00F73805">
      <w:pPr>
        <w:ind w:left="1440"/>
        <w:jc w:val="left"/>
        <w:rPr>
          <w:rFonts w:cs="Times New Roman"/>
          <w:szCs w:val="24"/>
        </w:rPr>
      </w:pPr>
      <w:r w:rsidRPr="00056774">
        <w:rPr>
          <w:rFonts w:cs="Times New Roman"/>
          <w:szCs w:val="24"/>
        </w:rPr>
        <w:t xml:space="preserve">Over Weight Tips XML </w:t>
      </w:r>
    </w:p>
    <w:p w14:paraId="13FF400E" w14:textId="77777777" w:rsidR="004F5A4C" w:rsidRPr="004F5A4C" w:rsidRDefault="004F5A4C" w:rsidP="00F73805">
      <w:pPr>
        <w:ind w:left="1440"/>
        <w:jc w:val="left"/>
        <w:rPr>
          <w:rFonts w:cs="Times New Roman"/>
          <w:b w:val="0"/>
          <w:bCs/>
          <w:szCs w:val="24"/>
        </w:rPr>
      </w:pPr>
      <w:r w:rsidRPr="004F5A4C">
        <w:rPr>
          <w:rFonts w:cs="Times New Roman"/>
          <w:b w:val="0"/>
          <w:bCs/>
          <w:szCs w:val="24"/>
        </w:rPr>
        <w:t>&lt;?xml version="1.0" encoding="utf-8"?&gt;</w:t>
      </w:r>
    </w:p>
    <w:p w14:paraId="424919E6" w14:textId="77777777" w:rsidR="004F5A4C" w:rsidRPr="004F5A4C" w:rsidRDefault="004F5A4C" w:rsidP="00F73805">
      <w:pPr>
        <w:ind w:left="1440"/>
        <w:jc w:val="left"/>
        <w:rPr>
          <w:rFonts w:cs="Times New Roman"/>
          <w:b w:val="0"/>
          <w:bCs/>
          <w:szCs w:val="24"/>
        </w:rPr>
      </w:pPr>
      <w:r w:rsidRPr="004F5A4C">
        <w:rPr>
          <w:rFonts w:cs="Times New Roman"/>
          <w:b w:val="0"/>
          <w:bCs/>
          <w:szCs w:val="24"/>
        </w:rPr>
        <w:t>&lt;androidx.constraintlayout.widget.ConstraintLayout xmlns:android="http://schemas.android.com/apk/res/android"</w:t>
      </w:r>
    </w:p>
    <w:p w14:paraId="09736AF8"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xmlns:app="http://schemas.android.com/apk/res-auto"</w:t>
      </w:r>
    </w:p>
    <w:p w14:paraId="2BDB5A7A"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xmlns:tools="http://schemas.android.com/tools"</w:t>
      </w:r>
    </w:p>
    <w:p w14:paraId="192ABE82"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android:background="#ffe5d9"</w:t>
      </w:r>
    </w:p>
    <w:p w14:paraId="17DB3FF2"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android:layout_width="match_parent"</w:t>
      </w:r>
    </w:p>
    <w:p w14:paraId="5130DBAA"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android:layout_height="match_parent"</w:t>
      </w:r>
    </w:p>
    <w:p w14:paraId="5A67DDCD"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tools:context=".OverWeight"&gt;</w:t>
      </w:r>
    </w:p>
    <w:p w14:paraId="5DB4E187" w14:textId="77777777" w:rsidR="004F5A4C" w:rsidRPr="004F5A4C" w:rsidRDefault="004F5A4C" w:rsidP="00F73805">
      <w:pPr>
        <w:ind w:left="1440"/>
        <w:jc w:val="left"/>
        <w:rPr>
          <w:rFonts w:cs="Times New Roman"/>
          <w:b w:val="0"/>
          <w:bCs/>
          <w:szCs w:val="24"/>
        </w:rPr>
      </w:pPr>
    </w:p>
    <w:p w14:paraId="7F3CF2FF"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&lt;com.github.barteksc.pdfviewer.PDFView</w:t>
      </w:r>
    </w:p>
    <w:p w14:paraId="6043239C"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android:id="@+id/OverWeightPdfview"</w:t>
      </w:r>
    </w:p>
    <w:p w14:paraId="0ABA04FF"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android:layout_width="409dp"</w:t>
      </w:r>
    </w:p>
    <w:p w14:paraId="1D5E5EA4" w14:textId="77777777" w:rsidR="004F5A4C" w:rsidRPr="004F5A4C" w:rsidRDefault="004F5A4C" w:rsidP="00F73805">
      <w:pPr>
        <w:ind w:left="1440"/>
        <w:jc w:val="left"/>
        <w:rPr>
          <w:rFonts w:cs="Times New Roman"/>
          <w:b w:val="0"/>
          <w:bCs/>
          <w:szCs w:val="24"/>
        </w:rPr>
      </w:pPr>
      <w:r w:rsidRPr="004F5A4C">
        <w:rPr>
          <w:rFonts w:cs="Times New Roman"/>
          <w:b w:val="0"/>
          <w:bCs/>
          <w:szCs w:val="24"/>
        </w:rPr>
        <w:lastRenderedPageBreak/>
        <w:t xml:space="preserve">        android:layout_height="388dp"</w:t>
      </w:r>
    </w:p>
    <w:p w14:paraId="48616F4D"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android:background="#ffe5d9"</w:t>
      </w:r>
    </w:p>
    <w:p w14:paraId="5CF7BFE0"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app:layout_constraintBottom_toBottomOf="parent"</w:t>
      </w:r>
    </w:p>
    <w:p w14:paraId="2788EB96"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app:layout_constraintEnd_toEndOf="parent"</w:t>
      </w:r>
    </w:p>
    <w:p w14:paraId="4AC2B2F5"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app:layout_constraintHorizontal_bias="0.444"</w:t>
      </w:r>
    </w:p>
    <w:p w14:paraId="2A583633"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app:layout_constraintStart_toStartOf="parent"</w:t>
      </w:r>
    </w:p>
    <w:p w14:paraId="15240A29"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app:layout_constraintTop_toTopOf="parent"</w:t>
      </w:r>
    </w:p>
    <w:p w14:paraId="22A69340"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app:layout_constraintVertical_bias="0.312"&gt;</w:t>
      </w:r>
    </w:p>
    <w:p w14:paraId="6B6BB53F" w14:textId="77777777" w:rsidR="004F5A4C" w:rsidRPr="004F5A4C" w:rsidRDefault="004F5A4C" w:rsidP="00F73805">
      <w:pPr>
        <w:ind w:left="1440"/>
        <w:jc w:val="left"/>
        <w:rPr>
          <w:rFonts w:cs="Times New Roman"/>
          <w:b w:val="0"/>
          <w:bCs/>
          <w:szCs w:val="24"/>
        </w:rPr>
      </w:pPr>
    </w:p>
    <w:p w14:paraId="1E15182B"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&lt;/com.github.barteksc.pdfviewer.PDFView&gt;</w:t>
      </w:r>
    </w:p>
    <w:p w14:paraId="2A4CDADA" w14:textId="77777777" w:rsidR="004F5A4C" w:rsidRPr="004F5A4C" w:rsidRDefault="004F5A4C" w:rsidP="00F73805">
      <w:pPr>
        <w:ind w:left="1440"/>
        <w:jc w:val="left"/>
        <w:rPr>
          <w:rFonts w:cs="Times New Roman"/>
          <w:b w:val="0"/>
          <w:bCs/>
          <w:szCs w:val="24"/>
        </w:rPr>
      </w:pPr>
    </w:p>
    <w:p w14:paraId="61749DA2"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&lt;Button</w:t>
      </w:r>
    </w:p>
    <w:p w14:paraId="51D031C8"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android:id="@+id/Overrecalculate"</w:t>
      </w:r>
    </w:p>
    <w:p w14:paraId="3B12AF02"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android:layout_width="wrap_content"</w:t>
      </w:r>
    </w:p>
    <w:p w14:paraId="56D0A209"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android:layout_height="wrap_content"</w:t>
      </w:r>
    </w:p>
    <w:p w14:paraId="1CE529F5"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android:backgroundTint="#F1CFA7"</w:t>
      </w:r>
    </w:p>
    <w:p w14:paraId="1E876B0E"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android:fontFamily="@font/chivo"</w:t>
      </w:r>
    </w:p>
    <w:p w14:paraId="4C22C3C3"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android:text="Recalculate"</w:t>
      </w:r>
    </w:p>
    <w:p w14:paraId="6CBCFB36"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android:textColor="#352208"</w:t>
      </w:r>
    </w:p>
    <w:p w14:paraId="28FE2B9F"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app:layout_constraintBottom_toBottomOf="parent"</w:t>
      </w:r>
    </w:p>
    <w:p w14:paraId="39DC46E8"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app:layout_constraintEnd_toEndOf="parent"</w:t>
      </w:r>
    </w:p>
    <w:p w14:paraId="52990B72"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app:layout_constraintHorizontal_bias="0.551"</w:t>
      </w:r>
    </w:p>
    <w:p w14:paraId="5458F419"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app:layout_constraintStart_toStartOf="parent"</w:t>
      </w:r>
    </w:p>
    <w:p w14:paraId="73993B32"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app:layout_constraintTop_toTopOf="parent"</w:t>
      </w:r>
    </w:p>
    <w:p w14:paraId="5880DE61"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app:layout_constraintVertical_bias="0.834" /&gt;</w:t>
      </w:r>
    </w:p>
    <w:p w14:paraId="62E01AC2" w14:textId="77777777" w:rsidR="004F5A4C" w:rsidRPr="004F5A4C" w:rsidRDefault="004F5A4C" w:rsidP="00F73805">
      <w:pPr>
        <w:ind w:left="1440"/>
        <w:jc w:val="left"/>
        <w:rPr>
          <w:rFonts w:cs="Times New Roman"/>
          <w:b w:val="0"/>
          <w:bCs/>
          <w:szCs w:val="24"/>
        </w:rPr>
      </w:pPr>
    </w:p>
    <w:p w14:paraId="4A6F776B"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&lt;Button</w:t>
      </w:r>
    </w:p>
    <w:p w14:paraId="31450FC6"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android:id="@+id/BtnChatOverweight"</w:t>
      </w:r>
    </w:p>
    <w:p w14:paraId="417AF8D8"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android:layout_width="wrap_content"</w:t>
      </w:r>
    </w:p>
    <w:p w14:paraId="25A94F1C"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android:layout_height="wrap_content"</w:t>
      </w:r>
    </w:p>
    <w:p w14:paraId="6B4CBA70"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android:backgroundTint="#F1CFA7"</w:t>
      </w:r>
    </w:p>
    <w:p w14:paraId="79994FA6"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android:text="Chat"</w:t>
      </w:r>
    </w:p>
    <w:p w14:paraId="099181FA"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android:fontFamily="@font/chivo"</w:t>
      </w:r>
    </w:p>
    <w:p w14:paraId="2E34123D"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android:textColor="#352208"</w:t>
      </w:r>
    </w:p>
    <w:p w14:paraId="1EAC6D67"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app:layout_constraintBottom_toBottomOf="parent"</w:t>
      </w:r>
    </w:p>
    <w:p w14:paraId="57EDC795" w14:textId="77777777" w:rsidR="004F5A4C" w:rsidRPr="004F5A4C" w:rsidRDefault="004F5A4C" w:rsidP="00F73805">
      <w:pPr>
        <w:ind w:left="1440"/>
        <w:jc w:val="left"/>
        <w:rPr>
          <w:rFonts w:cs="Times New Roman"/>
          <w:b w:val="0"/>
          <w:bCs/>
          <w:szCs w:val="24"/>
        </w:rPr>
      </w:pPr>
      <w:r w:rsidRPr="004F5A4C">
        <w:rPr>
          <w:rFonts w:cs="Times New Roman"/>
          <w:b w:val="0"/>
          <w:bCs/>
          <w:szCs w:val="24"/>
        </w:rPr>
        <w:lastRenderedPageBreak/>
        <w:t xml:space="preserve">        app:layout_constraintEnd_toEndOf="parent"</w:t>
      </w:r>
    </w:p>
    <w:p w14:paraId="580E7DB0"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app:layout_constraintHorizontal_bias="0.544"</w:t>
      </w:r>
    </w:p>
    <w:p w14:paraId="3EF8AB9E"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app:layout_constraintStart_toStartOf="parent"</w:t>
      </w:r>
    </w:p>
    <w:p w14:paraId="64DCAEB4"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app:layout_constraintTop_toTopOf="parent"</w:t>
      </w:r>
    </w:p>
    <w:p w14:paraId="01271539"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app:layout_constraintVertical_bias="0.904" /&gt;</w:t>
      </w:r>
    </w:p>
    <w:p w14:paraId="5365D96A" w14:textId="77777777" w:rsidR="004F5A4C" w:rsidRPr="004F5A4C" w:rsidRDefault="004F5A4C" w:rsidP="00F73805">
      <w:pPr>
        <w:ind w:left="1440"/>
        <w:jc w:val="left"/>
        <w:rPr>
          <w:rFonts w:cs="Times New Roman"/>
          <w:b w:val="0"/>
          <w:bCs/>
          <w:szCs w:val="24"/>
        </w:rPr>
      </w:pPr>
    </w:p>
    <w:p w14:paraId="055289B6"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&lt;TextView</w:t>
      </w:r>
    </w:p>
    <w:p w14:paraId="4A79ADA9"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android:id="@+id/textView6"</w:t>
      </w:r>
    </w:p>
    <w:p w14:paraId="3907FC1E"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android:layout_width="wrap_content"</w:t>
      </w:r>
    </w:p>
    <w:p w14:paraId="025FEEEF"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android:layout_height="wrap_content"</w:t>
      </w:r>
    </w:p>
    <w:p w14:paraId="355DE6BF"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android:fontFamily="@font/chivo"</w:t>
      </w:r>
    </w:p>
    <w:p w14:paraId="6E69EF66"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android:text="Over Weight"</w:t>
      </w:r>
    </w:p>
    <w:p w14:paraId="71120DDE"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android:textColor="@color/black"</w:t>
      </w:r>
    </w:p>
    <w:p w14:paraId="5CAAFA8D"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android:textSize="50dp"</w:t>
      </w:r>
    </w:p>
    <w:p w14:paraId="265AEBA2"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android:textStyle="bold"</w:t>
      </w:r>
    </w:p>
    <w:p w14:paraId="090E7BB9"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app:layout_constraintBottom_toBottomOf="parent"</w:t>
      </w:r>
    </w:p>
    <w:p w14:paraId="0BAD21D5"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app:layout_constraintEnd_toEndOf="parent"</w:t>
      </w:r>
    </w:p>
    <w:p w14:paraId="0BF78FA5"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app:layout_constraintStart_toStartOf="parent"</w:t>
      </w:r>
    </w:p>
    <w:p w14:paraId="334E6750"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app:layout_constraintTop_toTopOf="parent"</w:t>
      </w:r>
    </w:p>
    <w:p w14:paraId="61DE2EA5"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app:layout_constraintVertical_bias="0.037" /&gt;</w:t>
      </w:r>
    </w:p>
    <w:p w14:paraId="38C97900" w14:textId="77777777" w:rsidR="004F5A4C" w:rsidRDefault="004F5A4C" w:rsidP="00F73805">
      <w:pPr>
        <w:ind w:left="1440"/>
        <w:jc w:val="left"/>
        <w:rPr>
          <w:rFonts w:cs="Times New Roman"/>
          <w:b w:val="0"/>
          <w:bCs/>
          <w:szCs w:val="24"/>
        </w:rPr>
      </w:pPr>
      <w:r w:rsidRPr="004F5A4C">
        <w:rPr>
          <w:rFonts w:cs="Times New Roman"/>
          <w:b w:val="0"/>
          <w:bCs/>
          <w:szCs w:val="24"/>
        </w:rPr>
        <w:t>&lt;/androidx.constraintlayout.widget.ConstraintLayout&gt;</w:t>
      </w:r>
    </w:p>
    <w:p w14:paraId="73DD70E7" w14:textId="77777777" w:rsidR="004F5A4C" w:rsidRDefault="004F5A4C" w:rsidP="00F73805">
      <w:pPr>
        <w:ind w:left="1440"/>
        <w:jc w:val="left"/>
        <w:rPr>
          <w:rFonts w:cs="Times New Roman"/>
          <w:b w:val="0"/>
          <w:bCs/>
          <w:szCs w:val="24"/>
        </w:rPr>
      </w:pPr>
    </w:p>
    <w:p w14:paraId="275C592E" w14:textId="2433D775" w:rsidR="00056774" w:rsidRPr="00056774" w:rsidRDefault="00056774" w:rsidP="00F73805">
      <w:pPr>
        <w:ind w:left="1440"/>
        <w:jc w:val="left"/>
        <w:rPr>
          <w:rFonts w:cs="Times New Roman"/>
          <w:szCs w:val="24"/>
        </w:rPr>
      </w:pPr>
      <w:r w:rsidRPr="00056774">
        <w:rPr>
          <w:rFonts w:cs="Times New Roman"/>
          <w:szCs w:val="24"/>
        </w:rPr>
        <w:t xml:space="preserve">Obese Weight Tips Xml </w:t>
      </w:r>
    </w:p>
    <w:p w14:paraId="0A264A3A" w14:textId="77777777" w:rsidR="004F5A4C" w:rsidRPr="004F5A4C" w:rsidRDefault="004F5A4C" w:rsidP="00F73805">
      <w:pPr>
        <w:ind w:left="1440"/>
        <w:jc w:val="left"/>
        <w:rPr>
          <w:rFonts w:cs="Times New Roman"/>
          <w:b w:val="0"/>
          <w:bCs/>
          <w:szCs w:val="24"/>
        </w:rPr>
      </w:pPr>
      <w:r w:rsidRPr="004F5A4C">
        <w:rPr>
          <w:rFonts w:cs="Times New Roman"/>
          <w:b w:val="0"/>
          <w:bCs/>
          <w:szCs w:val="24"/>
        </w:rPr>
        <w:t>Over Weight Tips Java</w:t>
      </w:r>
    </w:p>
    <w:p w14:paraId="79FA366F" w14:textId="77777777" w:rsidR="004F5A4C" w:rsidRPr="004F5A4C" w:rsidRDefault="004F5A4C" w:rsidP="00F73805">
      <w:pPr>
        <w:ind w:left="1440"/>
        <w:jc w:val="left"/>
        <w:rPr>
          <w:rFonts w:cs="Times New Roman"/>
          <w:b w:val="0"/>
          <w:bCs/>
          <w:szCs w:val="24"/>
        </w:rPr>
      </w:pPr>
      <w:r w:rsidRPr="004F5A4C">
        <w:rPr>
          <w:rFonts w:cs="Times New Roman"/>
          <w:b w:val="0"/>
          <w:bCs/>
          <w:szCs w:val="24"/>
        </w:rPr>
        <w:t>package com.example.foodpanion;</w:t>
      </w:r>
    </w:p>
    <w:p w14:paraId="0F073657" w14:textId="77777777" w:rsidR="004F5A4C" w:rsidRPr="004F5A4C" w:rsidRDefault="004F5A4C" w:rsidP="00F73805">
      <w:pPr>
        <w:ind w:left="1440"/>
        <w:jc w:val="left"/>
        <w:rPr>
          <w:rFonts w:cs="Times New Roman"/>
          <w:b w:val="0"/>
          <w:bCs/>
          <w:szCs w:val="24"/>
        </w:rPr>
      </w:pPr>
    </w:p>
    <w:p w14:paraId="22BC5E61" w14:textId="77777777" w:rsidR="004F5A4C" w:rsidRPr="004F5A4C" w:rsidRDefault="004F5A4C" w:rsidP="00F73805">
      <w:pPr>
        <w:ind w:left="1440"/>
        <w:jc w:val="left"/>
        <w:rPr>
          <w:rFonts w:cs="Times New Roman"/>
          <w:b w:val="0"/>
          <w:bCs/>
          <w:szCs w:val="24"/>
        </w:rPr>
      </w:pPr>
      <w:r w:rsidRPr="004F5A4C">
        <w:rPr>
          <w:rFonts w:cs="Times New Roman"/>
          <w:b w:val="0"/>
          <w:bCs/>
          <w:szCs w:val="24"/>
        </w:rPr>
        <w:t>import androidx.appcompat.app.AppCompatActivity;</w:t>
      </w:r>
    </w:p>
    <w:p w14:paraId="2F7D809D" w14:textId="77777777" w:rsidR="004F5A4C" w:rsidRPr="004F5A4C" w:rsidRDefault="004F5A4C" w:rsidP="00F73805">
      <w:pPr>
        <w:ind w:left="1440"/>
        <w:jc w:val="left"/>
        <w:rPr>
          <w:rFonts w:cs="Times New Roman"/>
          <w:b w:val="0"/>
          <w:bCs/>
          <w:szCs w:val="24"/>
        </w:rPr>
      </w:pPr>
    </w:p>
    <w:p w14:paraId="7CBBC48C" w14:textId="77777777" w:rsidR="004F5A4C" w:rsidRPr="004F5A4C" w:rsidRDefault="004F5A4C" w:rsidP="00F73805">
      <w:pPr>
        <w:ind w:left="1440"/>
        <w:jc w:val="left"/>
        <w:rPr>
          <w:rFonts w:cs="Times New Roman"/>
          <w:b w:val="0"/>
          <w:bCs/>
          <w:szCs w:val="24"/>
        </w:rPr>
      </w:pPr>
      <w:r w:rsidRPr="004F5A4C">
        <w:rPr>
          <w:rFonts w:cs="Times New Roman"/>
          <w:b w:val="0"/>
          <w:bCs/>
          <w:szCs w:val="24"/>
        </w:rPr>
        <w:t>import android.content.Intent;</w:t>
      </w:r>
    </w:p>
    <w:p w14:paraId="4A7033EF" w14:textId="77777777" w:rsidR="004F5A4C" w:rsidRPr="004F5A4C" w:rsidRDefault="004F5A4C" w:rsidP="00F73805">
      <w:pPr>
        <w:ind w:left="1440"/>
        <w:jc w:val="left"/>
        <w:rPr>
          <w:rFonts w:cs="Times New Roman"/>
          <w:b w:val="0"/>
          <w:bCs/>
          <w:szCs w:val="24"/>
        </w:rPr>
      </w:pPr>
      <w:r w:rsidRPr="004F5A4C">
        <w:rPr>
          <w:rFonts w:cs="Times New Roman"/>
          <w:b w:val="0"/>
          <w:bCs/>
          <w:szCs w:val="24"/>
        </w:rPr>
        <w:t>import android.os.Bundle;</w:t>
      </w:r>
    </w:p>
    <w:p w14:paraId="4D852214" w14:textId="77777777" w:rsidR="004F5A4C" w:rsidRPr="004F5A4C" w:rsidRDefault="004F5A4C" w:rsidP="00F73805">
      <w:pPr>
        <w:ind w:left="1440"/>
        <w:jc w:val="left"/>
        <w:rPr>
          <w:rFonts w:cs="Times New Roman"/>
          <w:b w:val="0"/>
          <w:bCs/>
          <w:szCs w:val="24"/>
        </w:rPr>
      </w:pPr>
      <w:r w:rsidRPr="004F5A4C">
        <w:rPr>
          <w:rFonts w:cs="Times New Roman"/>
          <w:b w:val="0"/>
          <w:bCs/>
          <w:szCs w:val="24"/>
        </w:rPr>
        <w:t>import android.view.View;</w:t>
      </w:r>
    </w:p>
    <w:p w14:paraId="07793355" w14:textId="77777777" w:rsidR="004F5A4C" w:rsidRPr="004F5A4C" w:rsidRDefault="004F5A4C" w:rsidP="00F73805">
      <w:pPr>
        <w:ind w:left="1440"/>
        <w:jc w:val="left"/>
        <w:rPr>
          <w:rFonts w:cs="Times New Roman"/>
          <w:b w:val="0"/>
          <w:bCs/>
          <w:szCs w:val="24"/>
        </w:rPr>
      </w:pPr>
      <w:r w:rsidRPr="004F5A4C">
        <w:rPr>
          <w:rFonts w:cs="Times New Roman"/>
          <w:b w:val="0"/>
          <w:bCs/>
          <w:szCs w:val="24"/>
        </w:rPr>
        <w:t>import android.widget.Button;</w:t>
      </w:r>
    </w:p>
    <w:p w14:paraId="4FB30418" w14:textId="77777777" w:rsidR="004F5A4C" w:rsidRPr="004F5A4C" w:rsidRDefault="004F5A4C" w:rsidP="00F73805">
      <w:pPr>
        <w:ind w:left="1440"/>
        <w:jc w:val="left"/>
        <w:rPr>
          <w:rFonts w:cs="Times New Roman"/>
          <w:b w:val="0"/>
          <w:bCs/>
          <w:szCs w:val="24"/>
        </w:rPr>
      </w:pPr>
    </w:p>
    <w:p w14:paraId="21B0D9BF" w14:textId="77777777" w:rsidR="004F5A4C" w:rsidRPr="004F5A4C" w:rsidRDefault="004F5A4C" w:rsidP="00F73805">
      <w:pPr>
        <w:ind w:left="1440"/>
        <w:jc w:val="left"/>
        <w:rPr>
          <w:rFonts w:cs="Times New Roman"/>
          <w:b w:val="0"/>
          <w:bCs/>
          <w:szCs w:val="24"/>
        </w:rPr>
      </w:pPr>
      <w:r w:rsidRPr="004F5A4C">
        <w:rPr>
          <w:rFonts w:cs="Times New Roman"/>
          <w:b w:val="0"/>
          <w:bCs/>
          <w:szCs w:val="24"/>
        </w:rPr>
        <w:t>import com.github.barteksc.pdfviewer.PDFView;</w:t>
      </w:r>
    </w:p>
    <w:p w14:paraId="189E43BD" w14:textId="77777777" w:rsidR="004F5A4C" w:rsidRPr="004F5A4C" w:rsidRDefault="004F5A4C" w:rsidP="00F73805">
      <w:pPr>
        <w:ind w:left="1440"/>
        <w:jc w:val="left"/>
        <w:rPr>
          <w:rFonts w:cs="Times New Roman"/>
          <w:b w:val="0"/>
          <w:bCs/>
          <w:szCs w:val="24"/>
        </w:rPr>
      </w:pPr>
    </w:p>
    <w:p w14:paraId="0A996ADA" w14:textId="77777777" w:rsidR="004F5A4C" w:rsidRPr="004F5A4C" w:rsidRDefault="004F5A4C" w:rsidP="00F73805">
      <w:pPr>
        <w:ind w:left="1440"/>
        <w:jc w:val="left"/>
        <w:rPr>
          <w:rFonts w:cs="Times New Roman"/>
          <w:b w:val="0"/>
          <w:bCs/>
          <w:szCs w:val="24"/>
        </w:rPr>
      </w:pPr>
      <w:r w:rsidRPr="004F5A4C">
        <w:rPr>
          <w:rFonts w:cs="Times New Roman"/>
          <w:b w:val="0"/>
          <w:bCs/>
          <w:szCs w:val="24"/>
        </w:rPr>
        <w:t>public class OverWeight extends AppCompatActivity {</w:t>
      </w:r>
    </w:p>
    <w:p w14:paraId="3AA4E1B8" w14:textId="77777777" w:rsidR="004F5A4C" w:rsidRPr="004F5A4C" w:rsidRDefault="004F5A4C" w:rsidP="00F73805">
      <w:pPr>
        <w:ind w:left="1440"/>
        <w:jc w:val="left"/>
        <w:rPr>
          <w:rFonts w:cs="Times New Roman"/>
          <w:b w:val="0"/>
          <w:bCs/>
          <w:szCs w:val="24"/>
        </w:rPr>
      </w:pPr>
      <w:r w:rsidRPr="004F5A4C">
        <w:rPr>
          <w:rFonts w:cs="Times New Roman"/>
          <w:b w:val="0"/>
          <w:bCs/>
          <w:szCs w:val="24"/>
        </w:rPr>
        <w:t>Button Overrecalculate;</w:t>
      </w:r>
    </w:p>
    <w:p w14:paraId="62743658" w14:textId="77777777" w:rsidR="004F5A4C" w:rsidRPr="004F5A4C" w:rsidRDefault="004F5A4C" w:rsidP="00F73805">
      <w:pPr>
        <w:ind w:left="1440"/>
        <w:jc w:val="left"/>
        <w:rPr>
          <w:rFonts w:cs="Times New Roman"/>
          <w:b w:val="0"/>
          <w:bCs/>
          <w:szCs w:val="24"/>
        </w:rPr>
      </w:pPr>
      <w:r w:rsidRPr="004F5A4C">
        <w:rPr>
          <w:rFonts w:cs="Times New Roman"/>
          <w:b w:val="0"/>
          <w:bCs/>
          <w:szCs w:val="24"/>
        </w:rPr>
        <w:t>Button BtnChatOverweight;</w:t>
      </w:r>
    </w:p>
    <w:p w14:paraId="1F55BA64"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String status;</w:t>
      </w:r>
    </w:p>
    <w:p w14:paraId="36DC61CD"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Integer user_id;</w:t>
      </w:r>
    </w:p>
    <w:p w14:paraId="3FA0B649"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Intent intent;</w:t>
      </w:r>
    </w:p>
    <w:p w14:paraId="137DECEF"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@Override</w:t>
      </w:r>
    </w:p>
    <w:p w14:paraId="60F73B34"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protected void onCreate(Bundle savedInstanceState) {</w:t>
      </w:r>
    </w:p>
    <w:p w14:paraId="07A72471"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super.onCreate(savedInstanceState);</w:t>
      </w:r>
    </w:p>
    <w:p w14:paraId="322DC1C4" w14:textId="77777777" w:rsidR="004F5A4C" w:rsidRPr="004F5A4C" w:rsidRDefault="004F5A4C" w:rsidP="00F73805">
      <w:pPr>
        <w:ind w:left="1440"/>
        <w:jc w:val="left"/>
        <w:rPr>
          <w:rFonts w:cs="Times New Roman"/>
          <w:b w:val="0"/>
          <w:bCs/>
          <w:szCs w:val="24"/>
        </w:rPr>
      </w:pPr>
      <w:r w:rsidRPr="004F5A4C">
        <w:rPr>
          <w:rFonts w:cs="Times New Roman"/>
          <w:b w:val="0"/>
          <w:bCs/>
          <w:szCs w:val="24"/>
        </w:rPr>
        <w:lastRenderedPageBreak/>
        <w:t xml:space="preserve">        setContentView(R.layout.activity_over_weitght);</w:t>
      </w:r>
    </w:p>
    <w:p w14:paraId="206F5751"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getSupportActionBar().hide();</w:t>
      </w:r>
    </w:p>
    <w:p w14:paraId="6A759378"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Overrecalculate = findViewById(R.id.Overrecalculate);</w:t>
      </w:r>
    </w:p>
    <w:p w14:paraId="3BA742A7"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intent = getIntent();</w:t>
      </w:r>
    </w:p>
    <w:p w14:paraId="1AB4D544"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status = intent.getStringExtra("status");</w:t>
      </w:r>
    </w:p>
    <w:p w14:paraId="266647F4"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user_id = intent.getIntExtra("user_id",0);</w:t>
      </w:r>
    </w:p>
    <w:p w14:paraId="3CE32299"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Overrecalculate.setOnClickListener(new View.OnClickListener() {</w:t>
      </w:r>
    </w:p>
    <w:p w14:paraId="70B321F1"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@Override</w:t>
      </w:r>
    </w:p>
    <w:p w14:paraId="232A1D01"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public void onClick(View v) {</w:t>
      </w:r>
    </w:p>
    <w:p w14:paraId="21A76BFC"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Intent intent2 = new Intent(OverWeight.this, BodyMassIndex.class);</w:t>
      </w:r>
    </w:p>
    <w:p w14:paraId="2EE65400"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intent2.putExtra("user_id", user_id);</w:t>
      </w:r>
    </w:p>
    <w:p w14:paraId="55315958"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startActivity(intent2);</w:t>
      </w:r>
    </w:p>
    <w:p w14:paraId="613D5A89" w14:textId="77777777" w:rsidR="004F5A4C" w:rsidRPr="004F5A4C" w:rsidRDefault="004F5A4C" w:rsidP="00F73805">
      <w:pPr>
        <w:ind w:left="1440"/>
        <w:jc w:val="left"/>
        <w:rPr>
          <w:rFonts w:cs="Times New Roman"/>
          <w:b w:val="0"/>
          <w:bCs/>
          <w:szCs w:val="24"/>
        </w:rPr>
      </w:pPr>
    </w:p>
    <w:p w14:paraId="09C7243F"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w:t>
      </w:r>
    </w:p>
    <w:p w14:paraId="37C63CA2"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w:t>
      </w:r>
    </w:p>
    <w:p w14:paraId="4B10F216"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BtnChatOverweight = findViewById(R.id.BtnChatOverweight);</w:t>
      </w:r>
    </w:p>
    <w:p w14:paraId="64240AA9"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BtnChatOverweight.setOnClickListener(new View.OnClickListener() {</w:t>
      </w:r>
    </w:p>
    <w:p w14:paraId="55B9D8F9"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@Override</w:t>
      </w:r>
    </w:p>
    <w:p w14:paraId="55C5B1A8"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public void onClick(View v) {</w:t>
      </w:r>
    </w:p>
    <w:p w14:paraId="1C3D54C6"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Intent intent = new Intent(OverWeight.this,CategoryFood.class);</w:t>
      </w:r>
    </w:p>
    <w:p w14:paraId="77E9E221"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intent.putExtra("status", "overweight");</w:t>
      </w:r>
    </w:p>
    <w:p w14:paraId="629500A6"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intent.putExtra("user_id", user_id);</w:t>
      </w:r>
    </w:p>
    <w:p w14:paraId="0946D978"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startActivity(intent);</w:t>
      </w:r>
    </w:p>
    <w:p w14:paraId="7E11790D" w14:textId="77777777" w:rsidR="004F5A4C" w:rsidRPr="004F5A4C" w:rsidRDefault="004F5A4C" w:rsidP="00F73805">
      <w:pPr>
        <w:ind w:left="1440"/>
        <w:jc w:val="left"/>
        <w:rPr>
          <w:rFonts w:cs="Times New Roman"/>
          <w:b w:val="0"/>
          <w:bCs/>
          <w:szCs w:val="24"/>
        </w:rPr>
      </w:pPr>
    </w:p>
    <w:p w14:paraId="7F5DEB38"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w:t>
      </w:r>
    </w:p>
    <w:p w14:paraId="5115BB27"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w:t>
      </w:r>
    </w:p>
    <w:p w14:paraId="49B9B217"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PDFView pdfView = findViewById(R.id.OverWeightPdfview);</w:t>
      </w:r>
    </w:p>
    <w:p w14:paraId="73F1FDE9" w14:textId="77777777" w:rsidR="004F5A4C" w:rsidRPr="004F5A4C" w:rsidRDefault="004F5A4C" w:rsidP="00F73805">
      <w:pPr>
        <w:ind w:left="1440"/>
        <w:jc w:val="left"/>
        <w:rPr>
          <w:rFonts w:cs="Times New Roman"/>
          <w:b w:val="0"/>
          <w:bCs/>
          <w:szCs w:val="24"/>
        </w:rPr>
      </w:pPr>
    </w:p>
    <w:p w14:paraId="25A6C084"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pdfView.fromAsset("Tips-and-Recommendation-for-Overweight.pdf").load();</w:t>
      </w:r>
    </w:p>
    <w:p w14:paraId="09345EF3"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  }</w:t>
      </w:r>
    </w:p>
    <w:p w14:paraId="56243A2B" w14:textId="77777777" w:rsidR="00056774" w:rsidRPr="00056774" w:rsidRDefault="00056774" w:rsidP="00F73805">
      <w:pPr>
        <w:ind w:left="1440"/>
        <w:jc w:val="left"/>
        <w:rPr>
          <w:rFonts w:cs="Times New Roman"/>
          <w:b w:val="0"/>
          <w:bCs/>
          <w:szCs w:val="24"/>
        </w:rPr>
      </w:pPr>
    </w:p>
    <w:p w14:paraId="3BEEE807"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Obese Weight Tips Xml </w:t>
      </w:r>
    </w:p>
    <w:p w14:paraId="57481F2C" w14:textId="77777777" w:rsidR="004F5A4C" w:rsidRPr="004F5A4C" w:rsidRDefault="004F5A4C" w:rsidP="00F73805">
      <w:pPr>
        <w:ind w:left="1440"/>
        <w:jc w:val="left"/>
        <w:rPr>
          <w:rFonts w:cs="Times New Roman"/>
          <w:b w:val="0"/>
          <w:bCs/>
          <w:szCs w:val="24"/>
        </w:rPr>
      </w:pPr>
      <w:r w:rsidRPr="004F5A4C">
        <w:rPr>
          <w:rFonts w:cs="Times New Roman"/>
          <w:b w:val="0"/>
          <w:bCs/>
          <w:szCs w:val="24"/>
        </w:rPr>
        <w:t>&lt;?xml version="1.0" encoding="utf-8"?&gt;</w:t>
      </w:r>
    </w:p>
    <w:p w14:paraId="04E0B188" w14:textId="77777777" w:rsidR="004F5A4C" w:rsidRPr="004F5A4C" w:rsidRDefault="004F5A4C" w:rsidP="00F73805">
      <w:pPr>
        <w:ind w:left="1440"/>
        <w:jc w:val="left"/>
        <w:rPr>
          <w:rFonts w:cs="Times New Roman"/>
          <w:b w:val="0"/>
          <w:bCs/>
          <w:szCs w:val="24"/>
        </w:rPr>
      </w:pPr>
      <w:r w:rsidRPr="004F5A4C">
        <w:rPr>
          <w:rFonts w:cs="Times New Roman"/>
          <w:b w:val="0"/>
          <w:bCs/>
          <w:szCs w:val="24"/>
        </w:rPr>
        <w:t>&lt;androidx.constraintlayout.widget.ConstraintLayout xmlns:android="http://schemas.android.com/apk/res/android"</w:t>
      </w:r>
    </w:p>
    <w:p w14:paraId="3B075A04"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xmlns:app="http://schemas.android.com/apk/res-auto"</w:t>
      </w:r>
    </w:p>
    <w:p w14:paraId="24151A5B"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xmlns:tools="http://schemas.android.com/tools"</w:t>
      </w:r>
    </w:p>
    <w:p w14:paraId="58A0D2CC"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android:background="#ffe5d9"</w:t>
      </w:r>
    </w:p>
    <w:p w14:paraId="2CC3CFBA"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android:layout_width="match_parent"</w:t>
      </w:r>
    </w:p>
    <w:p w14:paraId="6F04D075" w14:textId="77777777" w:rsidR="004F5A4C" w:rsidRPr="004F5A4C" w:rsidRDefault="004F5A4C" w:rsidP="00F73805">
      <w:pPr>
        <w:ind w:left="1440"/>
        <w:jc w:val="left"/>
        <w:rPr>
          <w:rFonts w:cs="Times New Roman"/>
          <w:b w:val="0"/>
          <w:bCs/>
          <w:szCs w:val="24"/>
        </w:rPr>
      </w:pPr>
      <w:r w:rsidRPr="004F5A4C">
        <w:rPr>
          <w:rFonts w:cs="Times New Roman"/>
          <w:b w:val="0"/>
          <w:bCs/>
          <w:szCs w:val="24"/>
        </w:rPr>
        <w:lastRenderedPageBreak/>
        <w:t xml:space="preserve">    android:layout_height="match_parent"</w:t>
      </w:r>
    </w:p>
    <w:p w14:paraId="26BE1A0F"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tools:context=".ObeseWeight"&gt;</w:t>
      </w:r>
    </w:p>
    <w:p w14:paraId="65FA672C" w14:textId="77777777" w:rsidR="004F5A4C" w:rsidRPr="004F5A4C" w:rsidRDefault="004F5A4C" w:rsidP="00F73805">
      <w:pPr>
        <w:ind w:left="1440"/>
        <w:jc w:val="left"/>
        <w:rPr>
          <w:rFonts w:cs="Times New Roman"/>
          <w:b w:val="0"/>
          <w:bCs/>
          <w:szCs w:val="24"/>
        </w:rPr>
      </w:pPr>
    </w:p>
    <w:p w14:paraId="5254E5E4"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&lt;com.github.barteksc.pdfviewer.PDFView</w:t>
      </w:r>
    </w:p>
    <w:p w14:paraId="1E042CAE"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android:id="@+id/ObeseWeightPdfview"</w:t>
      </w:r>
    </w:p>
    <w:p w14:paraId="2132C250"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android:layout_width="409dp"</w:t>
      </w:r>
    </w:p>
    <w:p w14:paraId="33554C42"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android:layout_height="406dp"</w:t>
      </w:r>
    </w:p>
    <w:p w14:paraId="6A5B479B"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android:background="#ffe5d9"</w:t>
      </w:r>
    </w:p>
    <w:p w14:paraId="4AD6F806"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app:layout_constraintBottom_toBottomOf="parent"</w:t>
      </w:r>
    </w:p>
    <w:p w14:paraId="33F5DB8B"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app:layout_constraintEnd_toEndOf="parent"</w:t>
      </w:r>
    </w:p>
    <w:p w14:paraId="79F42368"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app:layout_constraintHorizontal_bias="0.444"</w:t>
      </w:r>
    </w:p>
    <w:p w14:paraId="25FF4AAA"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app:layout_constraintStart_toStartOf="parent"</w:t>
      </w:r>
    </w:p>
    <w:p w14:paraId="4DE0153A"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app:layout_constraintTop_toTopOf="parent"</w:t>
      </w:r>
    </w:p>
    <w:p w14:paraId="289B3820"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app:layout_constraintVertical_bias="0.312"&gt;</w:t>
      </w:r>
    </w:p>
    <w:p w14:paraId="65C4E63C" w14:textId="77777777" w:rsidR="004F5A4C" w:rsidRPr="004F5A4C" w:rsidRDefault="004F5A4C" w:rsidP="00F73805">
      <w:pPr>
        <w:ind w:left="1440"/>
        <w:jc w:val="left"/>
        <w:rPr>
          <w:rFonts w:cs="Times New Roman"/>
          <w:b w:val="0"/>
          <w:bCs/>
          <w:szCs w:val="24"/>
        </w:rPr>
      </w:pPr>
    </w:p>
    <w:p w14:paraId="4DC177FE"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&lt;/com.github.barteksc.pdfviewer.PDFView&gt;</w:t>
      </w:r>
    </w:p>
    <w:p w14:paraId="12253034" w14:textId="77777777" w:rsidR="004F5A4C" w:rsidRPr="004F5A4C" w:rsidRDefault="004F5A4C" w:rsidP="00F73805">
      <w:pPr>
        <w:ind w:left="1440"/>
        <w:jc w:val="left"/>
        <w:rPr>
          <w:rFonts w:cs="Times New Roman"/>
          <w:b w:val="0"/>
          <w:bCs/>
          <w:szCs w:val="24"/>
        </w:rPr>
      </w:pPr>
    </w:p>
    <w:p w14:paraId="37B70811"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&lt;Button</w:t>
      </w:r>
    </w:p>
    <w:p w14:paraId="03BD5177"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android:id="@+id/Obeserecalculate"</w:t>
      </w:r>
    </w:p>
    <w:p w14:paraId="10EAFB2E"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android:layout_width="wrap_content"</w:t>
      </w:r>
    </w:p>
    <w:p w14:paraId="21B2C8FD"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android:layout_height="wrap_content"</w:t>
      </w:r>
    </w:p>
    <w:p w14:paraId="62D54B01"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android:backgroundTint="#F1CFA7"</w:t>
      </w:r>
    </w:p>
    <w:p w14:paraId="2BAB4EF0"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android:fontFamily="@font/chivo"</w:t>
      </w:r>
    </w:p>
    <w:p w14:paraId="66002467"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android:text="Recalculate"</w:t>
      </w:r>
    </w:p>
    <w:p w14:paraId="2E816DBE"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android:textColor="#352208"</w:t>
      </w:r>
    </w:p>
    <w:p w14:paraId="365BE233"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app:layout_constraintBottom_toBottomOf="parent"</w:t>
      </w:r>
    </w:p>
    <w:p w14:paraId="7E017FA3"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app:layout_constraintEnd_toEndOf="parent"</w:t>
      </w:r>
    </w:p>
    <w:p w14:paraId="1A8A8A80"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app:layout_constraintHorizontal_bias="0.551"</w:t>
      </w:r>
    </w:p>
    <w:p w14:paraId="4FF014C2"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app:layout_constraintStart_toStartOf="parent"</w:t>
      </w:r>
    </w:p>
    <w:p w14:paraId="48594286"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app:layout_constraintTop_toTopOf="parent"</w:t>
      </w:r>
    </w:p>
    <w:p w14:paraId="2359E5AC"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app:layout_constraintVertical_bias="0.846" /&gt;</w:t>
      </w:r>
    </w:p>
    <w:p w14:paraId="4ACCCCE7" w14:textId="77777777" w:rsidR="004F5A4C" w:rsidRPr="004F5A4C" w:rsidRDefault="004F5A4C" w:rsidP="00F73805">
      <w:pPr>
        <w:ind w:left="1440"/>
        <w:jc w:val="left"/>
        <w:rPr>
          <w:rFonts w:cs="Times New Roman"/>
          <w:b w:val="0"/>
          <w:bCs/>
          <w:szCs w:val="24"/>
        </w:rPr>
      </w:pPr>
    </w:p>
    <w:p w14:paraId="2DDD9675"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&lt;Button</w:t>
      </w:r>
    </w:p>
    <w:p w14:paraId="28E1C67F"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android:id="@+id/btnChayObese"</w:t>
      </w:r>
    </w:p>
    <w:p w14:paraId="7888AE41"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android:layout_width="wrap_content"</w:t>
      </w:r>
    </w:p>
    <w:p w14:paraId="2E91F5B1" w14:textId="77777777" w:rsidR="004F5A4C" w:rsidRPr="004F5A4C" w:rsidRDefault="004F5A4C" w:rsidP="00F73805">
      <w:pPr>
        <w:ind w:left="1440"/>
        <w:jc w:val="left"/>
        <w:rPr>
          <w:rFonts w:cs="Times New Roman"/>
          <w:b w:val="0"/>
          <w:bCs/>
          <w:szCs w:val="24"/>
        </w:rPr>
      </w:pPr>
      <w:r w:rsidRPr="004F5A4C">
        <w:rPr>
          <w:rFonts w:cs="Times New Roman"/>
          <w:b w:val="0"/>
          <w:bCs/>
          <w:szCs w:val="24"/>
        </w:rPr>
        <w:lastRenderedPageBreak/>
        <w:t xml:space="preserve">        android:layout_height="wrap_content"</w:t>
      </w:r>
    </w:p>
    <w:p w14:paraId="308B475E"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android:backgroundTint="#F1CFA7"</w:t>
      </w:r>
    </w:p>
    <w:p w14:paraId="6A3DA03C"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android:fontFamily="@font/chivo"</w:t>
      </w:r>
    </w:p>
    <w:p w14:paraId="59391BC0"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android:text="Chat"</w:t>
      </w:r>
    </w:p>
    <w:p w14:paraId="7EEA7B8C"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android:textColor="#352208"</w:t>
      </w:r>
    </w:p>
    <w:p w14:paraId="0492B228"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app:layout_constraintBottom_toBottomOf="parent"</w:t>
      </w:r>
    </w:p>
    <w:p w14:paraId="0AC96B98"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app:layout_constraintEnd_toEndOf="parent"</w:t>
      </w:r>
    </w:p>
    <w:p w14:paraId="6C316F7F"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app:layout_constraintHorizontal_bias="0.554"</w:t>
      </w:r>
    </w:p>
    <w:p w14:paraId="3F8F4DB4"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app:layout_constraintStart_toStartOf="parent"</w:t>
      </w:r>
    </w:p>
    <w:p w14:paraId="77A4C1E3"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app:layout_constraintTop_toTopOf="parent"</w:t>
      </w:r>
    </w:p>
    <w:p w14:paraId="06AF16F5"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app:layout_constraintVertical_bias="0.916" /&gt;</w:t>
      </w:r>
    </w:p>
    <w:p w14:paraId="0610614A" w14:textId="77777777" w:rsidR="004F5A4C" w:rsidRPr="004F5A4C" w:rsidRDefault="004F5A4C" w:rsidP="00F73805">
      <w:pPr>
        <w:ind w:left="1440"/>
        <w:jc w:val="left"/>
        <w:rPr>
          <w:rFonts w:cs="Times New Roman"/>
          <w:b w:val="0"/>
          <w:bCs/>
          <w:szCs w:val="24"/>
        </w:rPr>
      </w:pPr>
    </w:p>
    <w:p w14:paraId="3D7114C5"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&lt;TextView</w:t>
      </w:r>
    </w:p>
    <w:p w14:paraId="3636AEF2"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android:id="@+id/textView8"</w:t>
      </w:r>
    </w:p>
    <w:p w14:paraId="6AE24A89"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android:layout_width="wrap_content"</w:t>
      </w:r>
    </w:p>
    <w:p w14:paraId="065254B2"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android:layout_height="wrap_content"</w:t>
      </w:r>
    </w:p>
    <w:p w14:paraId="1F87EBEF"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android:fontFamily="@font/chivo"</w:t>
      </w:r>
    </w:p>
    <w:p w14:paraId="3C72FD4D"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android:text="Obese"</w:t>
      </w:r>
    </w:p>
    <w:p w14:paraId="226C45C5"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android:textColor="@color/black"</w:t>
      </w:r>
    </w:p>
    <w:p w14:paraId="2EBD6564"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android:textSize="50dp"</w:t>
      </w:r>
    </w:p>
    <w:p w14:paraId="32E78A77"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android:textStyle="bold"</w:t>
      </w:r>
    </w:p>
    <w:p w14:paraId="77B7C899"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app:layout_constraintBottom_toBottomOf="parent"</w:t>
      </w:r>
    </w:p>
    <w:p w14:paraId="60979FD3"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app:layout_constraintEnd_toEndOf="parent"</w:t>
      </w:r>
    </w:p>
    <w:p w14:paraId="33DB4070"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app:layout_constraintHorizontal_bias="0.498"</w:t>
      </w:r>
    </w:p>
    <w:p w14:paraId="7D43D9E8"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app:layout_constraintStart_toStartOf="parent"</w:t>
      </w:r>
    </w:p>
    <w:p w14:paraId="2F0B9597"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app:layout_constraintTop_toTopOf="parent"</w:t>
      </w:r>
    </w:p>
    <w:p w14:paraId="6A768284"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app:layout_constraintVertical_bias="0.038" /&gt;</w:t>
      </w:r>
    </w:p>
    <w:p w14:paraId="4B297C6A" w14:textId="654A3A5E" w:rsidR="004F5A4C" w:rsidRDefault="004F5A4C" w:rsidP="00F73805">
      <w:pPr>
        <w:ind w:left="1440"/>
        <w:jc w:val="left"/>
        <w:rPr>
          <w:rFonts w:cs="Times New Roman"/>
          <w:b w:val="0"/>
          <w:bCs/>
          <w:szCs w:val="24"/>
        </w:rPr>
      </w:pPr>
      <w:r w:rsidRPr="004F5A4C">
        <w:rPr>
          <w:rFonts w:cs="Times New Roman"/>
          <w:b w:val="0"/>
          <w:bCs/>
          <w:szCs w:val="24"/>
        </w:rPr>
        <w:t>&lt;/androidx.constraintlayout.widget.ConstraintLayout&gt;</w:t>
      </w:r>
    </w:p>
    <w:p w14:paraId="6BAE11F2" w14:textId="77777777" w:rsidR="004F5A4C" w:rsidRPr="004F5A4C" w:rsidRDefault="004F5A4C" w:rsidP="00F73805">
      <w:pPr>
        <w:ind w:left="1440"/>
        <w:jc w:val="left"/>
        <w:rPr>
          <w:rFonts w:cs="Times New Roman"/>
          <w:b w:val="0"/>
          <w:bCs/>
          <w:szCs w:val="24"/>
        </w:rPr>
      </w:pPr>
    </w:p>
    <w:p w14:paraId="2AA0902A" w14:textId="392B3F55" w:rsidR="00056774" w:rsidRPr="00056774" w:rsidRDefault="00056774" w:rsidP="00F73805">
      <w:pPr>
        <w:ind w:left="1440"/>
        <w:jc w:val="left"/>
        <w:rPr>
          <w:rFonts w:cs="Times New Roman"/>
          <w:szCs w:val="24"/>
        </w:rPr>
      </w:pPr>
      <w:r w:rsidRPr="00056774">
        <w:rPr>
          <w:rFonts w:cs="Times New Roman"/>
          <w:szCs w:val="24"/>
        </w:rPr>
        <w:t xml:space="preserve">Obese Weight Tips java </w:t>
      </w:r>
    </w:p>
    <w:p w14:paraId="70302588" w14:textId="77777777" w:rsidR="004F5A4C" w:rsidRPr="004F5A4C" w:rsidRDefault="004F5A4C" w:rsidP="00F73805">
      <w:pPr>
        <w:ind w:left="1440"/>
        <w:jc w:val="left"/>
        <w:rPr>
          <w:rFonts w:cs="Times New Roman"/>
          <w:b w:val="0"/>
          <w:bCs/>
          <w:szCs w:val="24"/>
        </w:rPr>
      </w:pPr>
      <w:r w:rsidRPr="004F5A4C">
        <w:rPr>
          <w:rFonts w:cs="Times New Roman"/>
          <w:b w:val="0"/>
          <w:bCs/>
          <w:szCs w:val="24"/>
        </w:rPr>
        <w:t>package com.example.foodpanion;</w:t>
      </w:r>
    </w:p>
    <w:p w14:paraId="021CD503" w14:textId="77777777" w:rsidR="004F5A4C" w:rsidRPr="004F5A4C" w:rsidRDefault="004F5A4C" w:rsidP="00F73805">
      <w:pPr>
        <w:ind w:left="1440"/>
        <w:jc w:val="left"/>
        <w:rPr>
          <w:rFonts w:cs="Times New Roman"/>
          <w:b w:val="0"/>
          <w:bCs/>
          <w:szCs w:val="24"/>
        </w:rPr>
      </w:pPr>
    </w:p>
    <w:p w14:paraId="27247848" w14:textId="77777777" w:rsidR="004F5A4C" w:rsidRPr="004F5A4C" w:rsidRDefault="004F5A4C" w:rsidP="00F73805">
      <w:pPr>
        <w:ind w:left="1440"/>
        <w:jc w:val="left"/>
        <w:rPr>
          <w:rFonts w:cs="Times New Roman"/>
          <w:b w:val="0"/>
          <w:bCs/>
          <w:szCs w:val="24"/>
        </w:rPr>
      </w:pPr>
      <w:r w:rsidRPr="004F5A4C">
        <w:rPr>
          <w:rFonts w:cs="Times New Roman"/>
          <w:b w:val="0"/>
          <w:bCs/>
          <w:szCs w:val="24"/>
        </w:rPr>
        <w:t>import androidx.appcompat.app.AppCompatActivity;</w:t>
      </w:r>
    </w:p>
    <w:p w14:paraId="3D2731BC" w14:textId="77777777" w:rsidR="004F5A4C" w:rsidRPr="004F5A4C" w:rsidRDefault="004F5A4C" w:rsidP="00F73805">
      <w:pPr>
        <w:ind w:left="1440"/>
        <w:jc w:val="left"/>
        <w:rPr>
          <w:rFonts w:cs="Times New Roman"/>
          <w:b w:val="0"/>
          <w:bCs/>
          <w:szCs w:val="24"/>
        </w:rPr>
      </w:pPr>
    </w:p>
    <w:p w14:paraId="23ABC008" w14:textId="77777777" w:rsidR="004F5A4C" w:rsidRPr="004F5A4C" w:rsidRDefault="004F5A4C" w:rsidP="00F73805">
      <w:pPr>
        <w:ind w:left="1440"/>
        <w:jc w:val="left"/>
        <w:rPr>
          <w:rFonts w:cs="Times New Roman"/>
          <w:b w:val="0"/>
          <w:bCs/>
          <w:szCs w:val="24"/>
        </w:rPr>
      </w:pPr>
      <w:r w:rsidRPr="004F5A4C">
        <w:rPr>
          <w:rFonts w:cs="Times New Roman"/>
          <w:b w:val="0"/>
          <w:bCs/>
          <w:szCs w:val="24"/>
        </w:rPr>
        <w:t>import android.content.Intent;</w:t>
      </w:r>
    </w:p>
    <w:p w14:paraId="0EF2B85E" w14:textId="77777777" w:rsidR="004F5A4C" w:rsidRPr="004F5A4C" w:rsidRDefault="004F5A4C" w:rsidP="00F73805">
      <w:pPr>
        <w:ind w:left="1440"/>
        <w:jc w:val="left"/>
        <w:rPr>
          <w:rFonts w:cs="Times New Roman"/>
          <w:b w:val="0"/>
          <w:bCs/>
          <w:szCs w:val="24"/>
        </w:rPr>
      </w:pPr>
      <w:r w:rsidRPr="004F5A4C">
        <w:rPr>
          <w:rFonts w:cs="Times New Roman"/>
          <w:b w:val="0"/>
          <w:bCs/>
          <w:szCs w:val="24"/>
        </w:rPr>
        <w:t>import android.os.Bundle;</w:t>
      </w:r>
    </w:p>
    <w:p w14:paraId="1097B03D" w14:textId="77777777" w:rsidR="004F5A4C" w:rsidRPr="004F5A4C" w:rsidRDefault="004F5A4C" w:rsidP="00F73805">
      <w:pPr>
        <w:ind w:left="1440"/>
        <w:jc w:val="left"/>
        <w:rPr>
          <w:rFonts w:cs="Times New Roman"/>
          <w:b w:val="0"/>
          <w:bCs/>
          <w:szCs w:val="24"/>
        </w:rPr>
      </w:pPr>
      <w:r w:rsidRPr="004F5A4C">
        <w:rPr>
          <w:rFonts w:cs="Times New Roman"/>
          <w:b w:val="0"/>
          <w:bCs/>
          <w:szCs w:val="24"/>
        </w:rPr>
        <w:t>import android.view.View;</w:t>
      </w:r>
    </w:p>
    <w:p w14:paraId="2650CF95" w14:textId="77777777" w:rsidR="004F5A4C" w:rsidRPr="004F5A4C" w:rsidRDefault="004F5A4C" w:rsidP="00F73805">
      <w:pPr>
        <w:ind w:left="1440"/>
        <w:jc w:val="left"/>
        <w:rPr>
          <w:rFonts w:cs="Times New Roman"/>
          <w:b w:val="0"/>
          <w:bCs/>
          <w:szCs w:val="24"/>
        </w:rPr>
      </w:pPr>
      <w:r w:rsidRPr="004F5A4C">
        <w:rPr>
          <w:rFonts w:cs="Times New Roman"/>
          <w:b w:val="0"/>
          <w:bCs/>
          <w:szCs w:val="24"/>
        </w:rPr>
        <w:t>import android.widget.Button;</w:t>
      </w:r>
    </w:p>
    <w:p w14:paraId="05383C2F" w14:textId="77777777" w:rsidR="004F5A4C" w:rsidRPr="004F5A4C" w:rsidRDefault="004F5A4C" w:rsidP="00F73805">
      <w:pPr>
        <w:ind w:left="1440"/>
        <w:jc w:val="left"/>
        <w:rPr>
          <w:rFonts w:cs="Times New Roman"/>
          <w:b w:val="0"/>
          <w:bCs/>
          <w:szCs w:val="24"/>
        </w:rPr>
      </w:pPr>
    </w:p>
    <w:p w14:paraId="59697B43" w14:textId="77777777" w:rsidR="004F5A4C" w:rsidRPr="004F5A4C" w:rsidRDefault="004F5A4C" w:rsidP="00F73805">
      <w:pPr>
        <w:ind w:left="1440"/>
        <w:jc w:val="left"/>
        <w:rPr>
          <w:rFonts w:cs="Times New Roman"/>
          <w:b w:val="0"/>
          <w:bCs/>
          <w:szCs w:val="24"/>
        </w:rPr>
      </w:pPr>
      <w:r w:rsidRPr="004F5A4C">
        <w:rPr>
          <w:rFonts w:cs="Times New Roman"/>
          <w:b w:val="0"/>
          <w:bCs/>
          <w:szCs w:val="24"/>
        </w:rPr>
        <w:t>import com.github.barteksc.pdfviewer.PDFView;</w:t>
      </w:r>
    </w:p>
    <w:p w14:paraId="3EAAAF47" w14:textId="77777777" w:rsidR="004F5A4C" w:rsidRPr="004F5A4C" w:rsidRDefault="004F5A4C" w:rsidP="00F73805">
      <w:pPr>
        <w:ind w:left="1440"/>
        <w:jc w:val="left"/>
        <w:rPr>
          <w:rFonts w:cs="Times New Roman"/>
          <w:b w:val="0"/>
          <w:bCs/>
          <w:szCs w:val="24"/>
        </w:rPr>
      </w:pPr>
    </w:p>
    <w:p w14:paraId="35130CE3" w14:textId="77777777" w:rsidR="004F5A4C" w:rsidRPr="004F5A4C" w:rsidRDefault="004F5A4C" w:rsidP="00F73805">
      <w:pPr>
        <w:ind w:left="1440"/>
        <w:jc w:val="left"/>
        <w:rPr>
          <w:rFonts w:cs="Times New Roman"/>
          <w:b w:val="0"/>
          <w:bCs/>
          <w:szCs w:val="24"/>
        </w:rPr>
      </w:pPr>
      <w:r w:rsidRPr="004F5A4C">
        <w:rPr>
          <w:rFonts w:cs="Times New Roman"/>
          <w:b w:val="0"/>
          <w:bCs/>
          <w:szCs w:val="24"/>
        </w:rPr>
        <w:lastRenderedPageBreak/>
        <w:t>public class ObeseWeight extends AppCompatActivity {</w:t>
      </w:r>
    </w:p>
    <w:p w14:paraId="36E22EFE" w14:textId="77777777" w:rsidR="004F5A4C" w:rsidRPr="004F5A4C" w:rsidRDefault="004F5A4C" w:rsidP="00F73805">
      <w:pPr>
        <w:ind w:left="1440"/>
        <w:jc w:val="left"/>
        <w:rPr>
          <w:rFonts w:cs="Times New Roman"/>
          <w:b w:val="0"/>
          <w:bCs/>
          <w:szCs w:val="24"/>
        </w:rPr>
      </w:pPr>
      <w:r w:rsidRPr="004F5A4C">
        <w:rPr>
          <w:rFonts w:cs="Times New Roman"/>
          <w:b w:val="0"/>
          <w:bCs/>
          <w:szCs w:val="24"/>
        </w:rPr>
        <w:t>Button Obeserecalculate;</w:t>
      </w:r>
    </w:p>
    <w:p w14:paraId="1E31878A" w14:textId="77777777" w:rsidR="004F5A4C" w:rsidRPr="004F5A4C" w:rsidRDefault="004F5A4C" w:rsidP="00F73805">
      <w:pPr>
        <w:ind w:left="1440"/>
        <w:jc w:val="left"/>
        <w:rPr>
          <w:rFonts w:cs="Times New Roman"/>
          <w:b w:val="0"/>
          <w:bCs/>
          <w:szCs w:val="24"/>
        </w:rPr>
      </w:pPr>
      <w:r w:rsidRPr="004F5A4C">
        <w:rPr>
          <w:rFonts w:cs="Times New Roman"/>
          <w:b w:val="0"/>
          <w:bCs/>
          <w:szCs w:val="24"/>
        </w:rPr>
        <w:t>Button btnChayObese;</w:t>
      </w:r>
    </w:p>
    <w:p w14:paraId="6D2974A0"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String status;</w:t>
      </w:r>
    </w:p>
    <w:p w14:paraId="6A6C0081"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Integer user_id;</w:t>
      </w:r>
    </w:p>
    <w:p w14:paraId="4C5C41BC"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Intent intent;</w:t>
      </w:r>
    </w:p>
    <w:p w14:paraId="0A52A038"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@Override</w:t>
      </w:r>
    </w:p>
    <w:p w14:paraId="1ED92C6F"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protected void onCreate(Bundle savedInstanceState) {</w:t>
      </w:r>
    </w:p>
    <w:p w14:paraId="0C8A589F"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super.onCreate(savedInstanceState);</w:t>
      </w:r>
    </w:p>
    <w:p w14:paraId="32768B61"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setContentView(R.layout.activity_obese);</w:t>
      </w:r>
    </w:p>
    <w:p w14:paraId="08CDC3E3"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getSupportActionBar().hide();</w:t>
      </w:r>
    </w:p>
    <w:p w14:paraId="58E07F0E"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intent = getIntent();</w:t>
      </w:r>
    </w:p>
    <w:p w14:paraId="377720A4"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status = intent.getStringExtra("status");</w:t>
      </w:r>
    </w:p>
    <w:p w14:paraId="702C0446"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user_id = intent.getIntExtra("user_id",0);</w:t>
      </w:r>
    </w:p>
    <w:p w14:paraId="63ACE352" w14:textId="77777777" w:rsidR="004F5A4C" w:rsidRPr="004F5A4C" w:rsidRDefault="004F5A4C" w:rsidP="00F73805">
      <w:pPr>
        <w:ind w:left="1440"/>
        <w:jc w:val="left"/>
        <w:rPr>
          <w:rFonts w:cs="Times New Roman"/>
          <w:b w:val="0"/>
          <w:bCs/>
          <w:szCs w:val="24"/>
        </w:rPr>
      </w:pPr>
    </w:p>
    <w:p w14:paraId="7A999E39"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Obeserecalculate= findViewById(R.id.Obeserecalculate);</w:t>
      </w:r>
    </w:p>
    <w:p w14:paraId="7257DDF3"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Obeserecalculate.setOnClickListener(new View.OnClickListener() {</w:t>
      </w:r>
    </w:p>
    <w:p w14:paraId="2FEAAD30"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@Override</w:t>
      </w:r>
    </w:p>
    <w:p w14:paraId="5902D24B"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public void onClick(View v) {</w:t>
      </w:r>
    </w:p>
    <w:p w14:paraId="5C4A6880"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Intent intent2 = new Intent(ObeseWeight.this, BodyMassIndex.class);</w:t>
      </w:r>
    </w:p>
    <w:p w14:paraId="2D97EDDD"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intent2.putExtra("user_id", user_id);</w:t>
      </w:r>
    </w:p>
    <w:p w14:paraId="388CF853"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startActivity(intent2);</w:t>
      </w:r>
    </w:p>
    <w:p w14:paraId="131F551B" w14:textId="77777777" w:rsidR="004F5A4C" w:rsidRPr="004F5A4C" w:rsidRDefault="004F5A4C" w:rsidP="00F73805">
      <w:pPr>
        <w:ind w:left="1440"/>
        <w:jc w:val="left"/>
        <w:rPr>
          <w:rFonts w:cs="Times New Roman"/>
          <w:b w:val="0"/>
          <w:bCs/>
          <w:szCs w:val="24"/>
        </w:rPr>
      </w:pPr>
    </w:p>
    <w:p w14:paraId="3410B531"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w:t>
      </w:r>
    </w:p>
    <w:p w14:paraId="0003DE1D"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w:t>
      </w:r>
    </w:p>
    <w:p w14:paraId="2F6CB2B0"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btnChayObese= findViewById(R.id.btnChayObese);</w:t>
      </w:r>
    </w:p>
    <w:p w14:paraId="780FCD99"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btnChayObese.setOnClickListener(new View.OnClickListener() {</w:t>
      </w:r>
    </w:p>
    <w:p w14:paraId="114F4F13"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@Override</w:t>
      </w:r>
    </w:p>
    <w:p w14:paraId="2A9937BD"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public void onClick(View v) {</w:t>
      </w:r>
    </w:p>
    <w:p w14:paraId="52FC0B1A"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Intent intent = new Intent(ObeseWeight.this,CategoryFood.class);</w:t>
      </w:r>
    </w:p>
    <w:p w14:paraId="2A42BC30"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intent.putExtra("status", "obese");</w:t>
      </w:r>
    </w:p>
    <w:p w14:paraId="5D3A4BD0"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intent.putExtra("user_id", user_id);</w:t>
      </w:r>
    </w:p>
    <w:p w14:paraId="207B4441"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startActivity(intent);</w:t>
      </w:r>
    </w:p>
    <w:p w14:paraId="33F63559" w14:textId="77777777" w:rsidR="004F5A4C" w:rsidRPr="004F5A4C" w:rsidRDefault="004F5A4C" w:rsidP="00F73805">
      <w:pPr>
        <w:ind w:left="1440"/>
        <w:jc w:val="left"/>
        <w:rPr>
          <w:rFonts w:cs="Times New Roman"/>
          <w:b w:val="0"/>
          <w:bCs/>
          <w:szCs w:val="24"/>
        </w:rPr>
      </w:pPr>
    </w:p>
    <w:p w14:paraId="076978F8"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w:t>
      </w:r>
    </w:p>
    <w:p w14:paraId="74526934"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w:t>
      </w:r>
    </w:p>
    <w:p w14:paraId="189AE90D"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PDFView pdfView = findViewById(R.id.ObeseWeightPdfview);</w:t>
      </w:r>
    </w:p>
    <w:p w14:paraId="09EB66A0" w14:textId="77777777" w:rsidR="004F5A4C" w:rsidRPr="004F5A4C" w:rsidRDefault="004F5A4C" w:rsidP="00F73805">
      <w:pPr>
        <w:ind w:left="1440"/>
        <w:jc w:val="left"/>
        <w:rPr>
          <w:rFonts w:cs="Times New Roman"/>
          <w:b w:val="0"/>
          <w:bCs/>
          <w:szCs w:val="24"/>
        </w:rPr>
      </w:pPr>
    </w:p>
    <w:p w14:paraId="26CCC5DE"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pdfView.fromAsset("Tips-and-Recommendation-for-Obese.pdf").load();</w:t>
      </w:r>
    </w:p>
    <w:p w14:paraId="18CFA2E7" w14:textId="77777777" w:rsidR="004F5A4C" w:rsidRPr="004F5A4C" w:rsidRDefault="004F5A4C" w:rsidP="00F73805">
      <w:pPr>
        <w:ind w:left="1440"/>
        <w:jc w:val="left"/>
        <w:rPr>
          <w:rFonts w:cs="Times New Roman"/>
          <w:b w:val="0"/>
          <w:bCs/>
          <w:szCs w:val="24"/>
        </w:rPr>
      </w:pPr>
    </w:p>
    <w:p w14:paraId="70A935CE" w14:textId="77777777" w:rsidR="004F5A4C" w:rsidRPr="004F5A4C" w:rsidRDefault="004F5A4C" w:rsidP="00F73805">
      <w:pPr>
        <w:ind w:left="1440"/>
        <w:jc w:val="left"/>
        <w:rPr>
          <w:rFonts w:cs="Times New Roman"/>
          <w:b w:val="0"/>
          <w:bCs/>
          <w:szCs w:val="24"/>
        </w:rPr>
      </w:pPr>
      <w:r w:rsidRPr="004F5A4C">
        <w:rPr>
          <w:rFonts w:cs="Times New Roman"/>
          <w:b w:val="0"/>
          <w:bCs/>
          <w:szCs w:val="24"/>
        </w:rPr>
        <w:t xml:space="preserve">    }</w:t>
      </w:r>
    </w:p>
    <w:p w14:paraId="4E35B630" w14:textId="6947AF0D" w:rsidR="00056774" w:rsidRDefault="004F5A4C" w:rsidP="00F73805">
      <w:pPr>
        <w:ind w:left="1440"/>
        <w:jc w:val="left"/>
        <w:rPr>
          <w:rFonts w:cs="Times New Roman"/>
          <w:b w:val="0"/>
          <w:bCs/>
          <w:szCs w:val="24"/>
        </w:rPr>
      </w:pPr>
      <w:r w:rsidRPr="004F5A4C">
        <w:rPr>
          <w:rFonts w:cs="Times New Roman"/>
          <w:b w:val="0"/>
          <w:bCs/>
          <w:szCs w:val="24"/>
        </w:rPr>
        <w:t>}</w:t>
      </w:r>
    </w:p>
    <w:p w14:paraId="7E1368A0" w14:textId="77777777" w:rsidR="004F5A4C" w:rsidRPr="00056774" w:rsidRDefault="004F5A4C" w:rsidP="00F73805">
      <w:pPr>
        <w:ind w:left="1440"/>
        <w:jc w:val="left"/>
        <w:rPr>
          <w:rFonts w:cs="Times New Roman"/>
          <w:b w:val="0"/>
          <w:bCs/>
          <w:szCs w:val="24"/>
        </w:rPr>
      </w:pPr>
    </w:p>
    <w:p w14:paraId="7D9B33FD" w14:textId="77777777" w:rsidR="00056774" w:rsidRPr="00056774" w:rsidRDefault="00056774" w:rsidP="00F73805">
      <w:pPr>
        <w:ind w:left="1440"/>
        <w:jc w:val="left"/>
        <w:rPr>
          <w:rFonts w:cs="Times New Roman"/>
          <w:szCs w:val="24"/>
        </w:rPr>
      </w:pPr>
      <w:r w:rsidRPr="00056774">
        <w:rPr>
          <w:rFonts w:cs="Times New Roman"/>
          <w:szCs w:val="24"/>
        </w:rPr>
        <w:t>Category Food Xml</w:t>
      </w:r>
    </w:p>
    <w:p w14:paraId="244E2458" w14:textId="77777777" w:rsidR="00336918" w:rsidRPr="00336918" w:rsidRDefault="00336918" w:rsidP="00F73805">
      <w:pPr>
        <w:ind w:left="1440"/>
        <w:jc w:val="left"/>
        <w:rPr>
          <w:rFonts w:cs="Times New Roman"/>
          <w:b w:val="0"/>
          <w:bCs/>
          <w:szCs w:val="24"/>
        </w:rPr>
      </w:pPr>
      <w:r w:rsidRPr="00336918">
        <w:rPr>
          <w:rFonts w:cs="Times New Roman"/>
          <w:b w:val="0"/>
          <w:bCs/>
          <w:szCs w:val="24"/>
        </w:rPr>
        <w:t>&lt;?xml version="1.0" encoding="utf-8"?&gt;</w:t>
      </w:r>
    </w:p>
    <w:p w14:paraId="64D5181C"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&lt;androidx.constraintlayout.widget.ConstraintLayout </w:t>
      </w:r>
      <w:r w:rsidRPr="00336918">
        <w:rPr>
          <w:rFonts w:cs="Times New Roman"/>
          <w:b w:val="0"/>
          <w:bCs/>
          <w:szCs w:val="24"/>
        </w:rPr>
        <w:lastRenderedPageBreak/>
        <w:t>xmlns:android="http://schemas.android.com/apk/res/android"</w:t>
      </w:r>
    </w:p>
    <w:p w14:paraId="5E0AE9B3"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xmlns:app="http://schemas.android.com/apk/res-auto"</w:t>
      </w:r>
    </w:p>
    <w:p w14:paraId="63B457B5"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xmlns:tools="http://schemas.android.com/tools"</w:t>
      </w:r>
    </w:p>
    <w:p w14:paraId="1895B93C"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android:background="@drawable/newcapturelogo"</w:t>
      </w:r>
    </w:p>
    <w:p w14:paraId="42EFFDA6"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android:layout_width="match_parent"</w:t>
      </w:r>
    </w:p>
    <w:p w14:paraId="0BE2B4C1"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android:layout_height="match_parent"</w:t>
      </w:r>
    </w:p>
    <w:p w14:paraId="133D15BA"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tools:context=".CategoryFood"&gt;</w:t>
      </w:r>
    </w:p>
    <w:p w14:paraId="29772A3B" w14:textId="77777777" w:rsidR="00336918" w:rsidRPr="00336918" w:rsidRDefault="00336918" w:rsidP="00F73805">
      <w:pPr>
        <w:ind w:left="1440"/>
        <w:jc w:val="left"/>
        <w:rPr>
          <w:rFonts w:cs="Times New Roman"/>
          <w:b w:val="0"/>
          <w:bCs/>
          <w:szCs w:val="24"/>
        </w:rPr>
      </w:pPr>
    </w:p>
    <w:p w14:paraId="5B9BF2F9"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&lt;ImageView</w:t>
      </w:r>
    </w:p>
    <w:p w14:paraId="08C5169F"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android:id="@+id/dessert"</w:t>
      </w:r>
    </w:p>
    <w:p w14:paraId="0C019547"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android:layout_width="271dp"</w:t>
      </w:r>
    </w:p>
    <w:p w14:paraId="33C86B28"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android:layout_height="69dp"</w:t>
      </w:r>
    </w:p>
    <w:p w14:paraId="2AC3B75F"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android:scaleType="centerCrop"</w:t>
      </w:r>
    </w:p>
    <w:p w14:paraId="315E892F"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app:layout_constraintBottom_toBottomOf="parent"</w:t>
      </w:r>
    </w:p>
    <w:p w14:paraId="12C1A977"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app:layout_constraintEnd_toEndOf="parent"</w:t>
      </w:r>
    </w:p>
    <w:p w14:paraId="2A8F0875"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app:layout_constraintStart_toStartOf="parent"</w:t>
      </w:r>
    </w:p>
    <w:p w14:paraId="4C443C42"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app:layout_constraintTop_toTopOf="parent"</w:t>
      </w:r>
    </w:p>
    <w:p w14:paraId="70C87BF4"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app:layout_constraintVertical_bias="0.599"</w:t>
      </w:r>
    </w:p>
    <w:p w14:paraId="56482086"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app:srcCompat="@drawable/dessertd" /&gt;</w:t>
      </w:r>
    </w:p>
    <w:p w14:paraId="28148947" w14:textId="77777777" w:rsidR="00336918" w:rsidRPr="00336918" w:rsidRDefault="00336918" w:rsidP="00F73805">
      <w:pPr>
        <w:ind w:left="1440"/>
        <w:jc w:val="left"/>
        <w:rPr>
          <w:rFonts w:cs="Times New Roman"/>
          <w:b w:val="0"/>
          <w:bCs/>
          <w:szCs w:val="24"/>
        </w:rPr>
      </w:pPr>
    </w:p>
    <w:p w14:paraId="36E31F0B"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&lt;ImageView</w:t>
      </w:r>
    </w:p>
    <w:p w14:paraId="422AAFF4"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android:id="@+id/lunch"</w:t>
      </w:r>
    </w:p>
    <w:p w14:paraId="7AACFE00"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android:layout_width="271dp"</w:t>
      </w:r>
    </w:p>
    <w:p w14:paraId="59994873"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android:layout_height="69dp"</w:t>
      </w:r>
    </w:p>
    <w:p w14:paraId="687D46C1"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android:scaleType="centerCrop"</w:t>
      </w:r>
    </w:p>
    <w:p w14:paraId="2910584B"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app:layout_constraintBottom_toBottomOf="parent"</w:t>
      </w:r>
    </w:p>
    <w:p w14:paraId="73180A96"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app:layout_constraintEnd_toEndOf="parent"</w:t>
      </w:r>
    </w:p>
    <w:p w14:paraId="7C5B186C"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app:layout_constraintStart_toStartOf="parent"</w:t>
      </w:r>
    </w:p>
    <w:p w14:paraId="4DC4D1DB"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app:layout_constraintTop_toTopOf="parent"</w:t>
      </w:r>
    </w:p>
    <w:p w14:paraId="12B3AAAF"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app:layout_constraintVertical_bias="0.385"</w:t>
      </w:r>
    </w:p>
    <w:p w14:paraId="11A7B32D"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app:srcCompat="@drawable/lunchd" /&gt;</w:t>
      </w:r>
    </w:p>
    <w:p w14:paraId="69917048" w14:textId="77777777" w:rsidR="00336918" w:rsidRPr="00336918" w:rsidRDefault="00336918" w:rsidP="00F73805">
      <w:pPr>
        <w:ind w:left="1440"/>
        <w:jc w:val="left"/>
        <w:rPr>
          <w:rFonts w:cs="Times New Roman"/>
          <w:b w:val="0"/>
          <w:bCs/>
          <w:szCs w:val="24"/>
        </w:rPr>
      </w:pPr>
    </w:p>
    <w:p w14:paraId="0B8D5712"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&lt;ImageView</w:t>
      </w:r>
    </w:p>
    <w:p w14:paraId="48520A02"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android:id="@+id/imageView5"</w:t>
      </w:r>
    </w:p>
    <w:p w14:paraId="0E56B89C"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android:layout_width="163dp"</w:t>
      </w:r>
    </w:p>
    <w:p w14:paraId="2FF4EFE5" w14:textId="77777777" w:rsidR="00336918" w:rsidRPr="00336918" w:rsidRDefault="00336918" w:rsidP="00F73805">
      <w:pPr>
        <w:ind w:left="1440"/>
        <w:jc w:val="left"/>
        <w:rPr>
          <w:rFonts w:cs="Times New Roman"/>
          <w:b w:val="0"/>
          <w:bCs/>
          <w:szCs w:val="24"/>
        </w:rPr>
      </w:pPr>
      <w:r w:rsidRPr="00336918">
        <w:rPr>
          <w:rFonts w:cs="Times New Roman"/>
          <w:b w:val="0"/>
          <w:bCs/>
          <w:szCs w:val="24"/>
        </w:rPr>
        <w:lastRenderedPageBreak/>
        <w:t xml:space="preserve">        android:layout_height="116dp"</w:t>
      </w:r>
    </w:p>
    <w:p w14:paraId="62A3F902"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app:layout_constraintBottom_toBottomOf="parent"</w:t>
      </w:r>
    </w:p>
    <w:p w14:paraId="4794B33E"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app:layout_constraintEnd_toEndOf="parent"</w:t>
      </w:r>
    </w:p>
    <w:p w14:paraId="2EAD327B"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app:layout_constraintStart_toStartOf="parent"</w:t>
      </w:r>
    </w:p>
    <w:p w14:paraId="4576742C"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app:layout_constraintTop_toTopOf="parent"</w:t>
      </w:r>
    </w:p>
    <w:p w14:paraId="6C538D81"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app:layout_constraintVertical_bias="0.804"</w:t>
      </w:r>
    </w:p>
    <w:p w14:paraId="5C687FAE"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app:srcCompat="@drawable/logop" /&gt;</w:t>
      </w:r>
    </w:p>
    <w:p w14:paraId="2FF70CC1" w14:textId="77777777" w:rsidR="00336918" w:rsidRPr="00336918" w:rsidRDefault="00336918" w:rsidP="00F73805">
      <w:pPr>
        <w:ind w:left="1440"/>
        <w:jc w:val="left"/>
        <w:rPr>
          <w:rFonts w:cs="Times New Roman"/>
          <w:b w:val="0"/>
          <w:bCs/>
          <w:szCs w:val="24"/>
        </w:rPr>
      </w:pPr>
    </w:p>
    <w:p w14:paraId="33B11A16"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&lt;ImageView</w:t>
      </w:r>
    </w:p>
    <w:p w14:paraId="2C428CE5"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android:id="@+id/breakfast"</w:t>
      </w:r>
    </w:p>
    <w:p w14:paraId="1023EAF0"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android:layout_width="271dp"</w:t>
      </w:r>
    </w:p>
    <w:p w14:paraId="4CF8A013"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android:layout_height="69dp"</w:t>
      </w:r>
    </w:p>
    <w:p w14:paraId="7921DD27"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android:scaleType="centerCrop"</w:t>
      </w:r>
    </w:p>
    <w:p w14:paraId="232E22B9"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app:layout_constraintBottom_toBottomOf="parent"</w:t>
      </w:r>
    </w:p>
    <w:p w14:paraId="3BF6C8EE"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app:layout_constraintEnd_toEndOf="parent"</w:t>
      </w:r>
    </w:p>
    <w:p w14:paraId="0587355F"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app:layout_constraintStart_toStartOf="parent"</w:t>
      </w:r>
    </w:p>
    <w:p w14:paraId="2F1727FF"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app:layout_constraintTop_toTopOf="parent"</w:t>
      </w:r>
    </w:p>
    <w:p w14:paraId="26663B1A"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app:layout_constraintVertical_bias="0.277"</w:t>
      </w:r>
    </w:p>
    <w:p w14:paraId="3AF629A4"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app:srcCompat="@drawable/breakfastd" /&gt;</w:t>
      </w:r>
    </w:p>
    <w:p w14:paraId="10A84036" w14:textId="77777777" w:rsidR="00336918" w:rsidRPr="00336918" w:rsidRDefault="00336918" w:rsidP="00F73805">
      <w:pPr>
        <w:ind w:left="1440"/>
        <w:jc w:val="left"/>
        <w:rPr>
          <w:rFonts w:cs="Times New Roman"/>
          <w:b w:val="0"/>
          <w:bCs/>
          <w:szCs w:val="24"/>
        </w:rPr>
      </w:pPr>
    </w:p>
    <w:p w14:paraId="21B423F9"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&lt;ImageView</w:t>
      </w:r>
    </w:p>
    <w:p w14:paraId="16D4BE75"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android:id="@+id/dinner"</w:t>
      </w:r>
    </w:p>
    <w:p w14:paraId="7A9B4E6A"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android:layout_width="271dp"</w:t>
      </w:r>
    </w:p>
    <w:p w14:paraId="331C3663"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android:layout_height="69dp"</w:t>
      </w:r>
    </w:p>
    <w:p w14:paraId="5C5F53CC"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android:scaleType="centerCrop"</w:t>
      </w:r>
    </w:p>
    <w:p w14:paraId="501E9F29"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app:layout_constraintBottom_toBottomOf="parent"</w:t>
      </w:r>
    </w:p>
    <w:p w14:paraId="41CCD0DF"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app:layout_constraintEnd_toEndOf="parent"</w:t>
      </w:r>
    </w:p>
    <w:p w14:paraId="6975C0D8"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app:layout_constraintStart_toStartOf="parent"</w:t>
      </w:r>
    </w:p>
    <w:p w14:paraId="65740365"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app:layout_constraintTop_toTopOf="parent"</w:t>
      </w:r>
    </w:p>
    <w:p w14:paraId="2EB32D3B"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app:layout_constraintVertical_bias="0.493"</w:t>
      </w:r>
    </w:p>
    <w:p w14:paraId="2ADB0DB9"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app:srcCompat="@drawable/dinnerd" /&gt;</w:t>
      </w:r>
    </w:p>
    <w:p w14:paraId="30AA2B27" w14:textId="77777777" w:rsidR="00336918" w:rsidRPr="00336918" w:rsidRDefault="00336918" w:rsidP="00F73805">
      <w:pPr>
        <w:ind w:left="1440"/>
        <w:jc w:val="left"/>
        <w:rPr>
          <w:rFonts w:cs="Times New Roman"/>
          <w:b w:val="0"/>
          <w:bCs/>
          <w:szCs w:val="24"/>
        </w:rPr>
      </w:pPr>
    </w:p>
    <w:p w14:paraId="0B4652CF"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&lt;TextView</w:t>
      </w:r>
    </w:p>
    <w:p w14:paraId="23E3884C"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android:id="@+id/txtallergy"</w:t>
      </w:r>
    </w:p>
    <w:p w14:paraId="6AF08ED1"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android:layout_width="wrap_content"</w:t>
      </w:r>
    </w:p>
    <w:p w14:paraId="29A3E582" w14:textId="77777777" w:rsidR="00336918" w:rsidRPr="00336918" w:rsidRDefault="00336918" w:rsidP="00F73805">
      <w:pPr>
        <w:ind w:left="1440"/>
        <w:jc w:val="left"/>
        <w:rPr>
          <w:rFonts w:cs="Times New Roman"/>
          <w:b w:val="0"/>
          <w:bCs/>
          <w:szCs w:val="24"/>
        </w:rPr>
      </w:pPr>
      <w:r w:rsidRPr="00336918">
        <w:rPr>
          <w:rFonts w:cs="Times New Roman"/>
          <w:b w:val="0"/>
          <w:bCs/>
          <w:szCs w:val="24"/>
        </w:rPr>
        <w:lastRenderedPageBreak/>
        <w:t xml:space="preserve">        android:layout_height="wrap_content"</w:t>
      </w:r>
    </w:p>
    <w:p w14:paraId="0FA87031"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android:fontFamily="@font/chivo"</w:t>
      </w:r>
    </w:p>
    <w:p w14:paraId="4BE4B19C"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android:text="Click to check FoodPanion Creators disclaimer"</w:t>
      </w:r>
    </w:p>
    <w:p w14:paraId="1F7E9526"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android:textSize="15dp"</w:t>
      </w:r>
    </w:p>
    <w:p w14:paraId="562CA6B9"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app:layout_constraintBottom_toBottomOf="parent"</w:t>
      </w:r>
    </w:p>
    <w:p w14:paraId="0A04F1D5"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app:layout_constraintEnd_toEndOf="parent"</w:t>
      </w:r>
    </w:p>
    <w:p w14:paraId="7ABE3E0F"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app:layout_constraintStart_toStartOf="parent"</w:t>
      </w:r>
    </w:p>
    <w:p w14:paraId="6F5FC2CD"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app:layout_constraintTop_toBottomOf="@+id/imageView5"</w:t>
      </w:r>
    </w:p>
    <w:p w14:paraId="47C12E54"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app:layout_constraintVertical_bias="0.106" /&gt;</w:t>
      </w:r>
    </w:p>
    <w:p w14:paraId="591B3018" w14:textId="77777777" w:rsidR="00336918" w:rsidRPr="00336918" w:rsidRDefault="00336918" w:rsidP="00F73805">
      <w:pPr>
        <w:ind w:left="1440"/>
        <w:jc w:val="left"/>
        <w:rPr>
          <w:rFonts w:cs="Times New Roman"/>
          <w:b w:val="0"/>
          <w:bCs/>
          <w:szCs w:val="24"/>
        </w:rPr>
      </w:pPr>
    </w:p>
    <w:p w14:paraId="0310F1EC"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&lt;TextView</w:t>
      </w:r>
    </w:p>
    <w:p w14:paraId="3C1D9F1C"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android:id="@+id/textView9"</w:t>
      </w:r>
    </w:p>
    <w:p w14:paraId="576DCDBD"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android:layout_width="wrap_content"</w:t>
      </w:r>
    </w:p>
    <w:p w14:paraId="2A7AB0F7"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android:layout_height="wrap_content"</w:t>
      </w:r>
    </w:p>
    <w:p w14:paraId="3FE3BD63"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android:fontFamily="@font/chivo"</w:t>
      </w:r>
    </w:p>
    <w:p w14:paraId="1EE547A6"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android:text="Choose your meal"</w:t>
      </w:r>
    </w:p>
    <w:p w14:paraId="5CFA661F"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android:textColor="#352208"</w:t>
      </w:r>
    </w:p>
    <w:p w14:paraId="0D2CA3A8"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android:textSize="30sp"</w:t>
      </w:r>
    </w:p>
    <w:p w14:paraId="048F2932"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android:textStyle="bold"</w:t>
      </w:r>
    </w:p>
    <w:p w14:paraId="032C0962"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app:layout_constraintBottom_toBottomOf="parent"</w:t>
      </w:r>
    </w:p>
    <w:p w14:paraId="4B709A24"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app:layout_constraintEnd_toEndOf="parent"</w:t>
      </w:r>
    </w:p>
    <w:p w14:paraId="39D630FF"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app:layout_constraintHorizontal_bias="0.496"</w:t>
      </w:r>
    </w:p>
    <w:p w14:paraId="69226FEA"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app:layout_constraintStart_toStartOf="parent"</w:t>
      </w:r>
    </w:p>
    <w:p w14:paraId="692C5692"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app:layout_constraintTop_toTopOf="parent"</w:t>
      </w:r>
    </w:p>
    <w:p w14:paraId="650214D3"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app:layout_constraintVertical_bias="0.185" /&gt;</w:t>
      </w:r>
    </w:p>
    <w:p w14:paraId="1BE5D12D" w14:textId="77777777" w:rsidR="00336918" w:rsidRPr="00336918" w:rsidRDefault="00336918" w:rsidP="00F73805">
      <w:pPr>
        <w:ind w:left="1440"/>
        <w:jc w:val="left"/>
        <w:rPr>
          <w:rFonts w:cs="Times New Roman"/>
          <w:b w:val="0"/>
          <w:bCs/>
          <w:szCs w:val="24"/>
        </w:rPr>
      </w:pPr>
    </w:p>
    <w:p w14:paraId="5A965BC0"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&lt;Button</w:t>
      </w:r>
    </w:p>
    <w:p w14:paraId="554ABBA0"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android:id="@+id/Normallogout"</w:t>
      </w:r>
    </w:p>
    <w:p w14:paraId="2F0CD207"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android:layout_width="wrap_content"</w:t>
      </w:r>
    </w:p>
    <w:p w14:paraId="19E21569"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android:layout_height="wrap_content"</w:t>
      </w:r>
    </w:p>
    <w:p w14:paraId="115C1FD5"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android:layout_above="@+id/heightlayout"</w:t>
      </w:r>
    </w:p>
    <w:p w14:paraId="163DFB2F"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android:layout_alignEnd="@+id/heightlayout"</w:t>
      </w:r>
    </w:p>
    <w:p w14:paraId="62D9F484"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android:backgroundTint="#F1CFA7"</w:t>
      </w:r>
    </w:p>
    <w:p w14:paraId="5E865FDE"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android:fontFamily="@font/chivo"</w:t>
      </w:r>
    </w:p>
    <w:p w14:paraId="6418A169"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android:textStyle="bold"</w:t>
      </w:r>
    </w:p>
    <w:p w14:paraId="1FF52A37"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android:text="Log out"</w:t>
      </w:r>
    </w:p>
    <w:p w14:paraId="1B613721" w14:textId="77777777" w:rsidR="00336918" w:rsidRPr="00336918" w:rsidRDefault="00336918" w:rsidP="00F73805">
      <w:pPr>
        <w:ind w:left="1440"/>
        <w:jc w:val="left"/>
        <w:rPr>
          <w:rFonts w:cs="Times New Roman"/>
          <w:b w:val="0"/>
          <w:bCs/>
          <w:szCs w:val="24"/>
        </w:rPr>
      </w:pPr>
      <w:r w:rsidRPr="00336918">
        <w:rPr>
          <w:rFonts w:cs="Times New Roman"/>
          <w:b w:val="0"/>
          <w:bCs/>
          <w:szCs w:val="24"/>
        </w:rPr>
        <w:lastRenderedPageBreak/>
        <w:t xml:space="preserve">        android:textColor="#352208"</w:t>
      </w:r>
    </w:p>
    <w:p w14:paraId="7B8CBAD6"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app:layout_constraintBottom_toBottomOf="parent"</w:t>
      </w:r>
    </w:p>
    <w:p w14:paraId="60E89961"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app:layout_constraintEnd_toEndOf="parent"</w:t>
      </w:r>
    </w:p>
    <w:p w14:paraId="5650FEF8"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app:layout_constraintHorizontal_bias="0.913"</w:t>
      </w:r>
    </w:p>
    <w:p w14:paraId="7C525D09"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app:layout_constraintStart_toStartOf="parent"</w:t>
      </w:r>
    </w:p>
    <w:p w14:paraId="7EC82684"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app:layout_constraintTop_toTopOf="parent"</w:t>
      </w:r>
    </w:p>
    <w:p w14:paraId="5F7A86B8"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app:layout_constraintVertical_bias="0.057" /&gt;</w:t>
      </w:r>
    </w:p>
    <w:p w14:paraId="7A8F28EA" w14:textId="77777777" w:rsidR="00336918" w:rsidRPr="00336918" w:rsidRDefault="00336918" w:rsidP="00F73805">
      <w:pPr>
        <w:ind w:left="1440"/>
        <w:jc w:val="left"/>
        <w:rPr>
          <w:rFonts w:cs="Times New Roman"/>
          <w:b w:val="0"/>
          <w:bCs/>
          <w:szCs w:val="24"/>
        </w:rPr>
      </w:pPr>
    </w:p>
    <w:p w14:paraId="6121A4AC"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&lt;ImageView</w:t>
      </w:r>
    </w:p>
    <w:p w14:paraId="62B74A80"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android:id="@+id/BackCategory"</w:t>
      </w:r>
    </w:p>
    <w:p w14:paraId="2CB1FF8C"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android:layout_width="40dp"</w:t>
      </w:r>
    </w:p>
    <w:p w14:paraId="43A558AE"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android:layout_height="42dp"</w:t>
      </w:r>
    </w:p>
    <w:p w14:paraId="3947D53E"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app:layout_constraintBottom_toBottomOf="parent"</w:t>
      </w:r>
    </w:p>
    <w:p w14:paraId="13CC70AF"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app:layout_constraintEnd_toEndOf="parent"</w:t>
      </w:r>
    </w:p>
    <w:p w14:paraId="250BB627"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app:layout_constraintHorizontal_bias="0.069"</w:t>
      </w:r>
    </w:p>
    <w:p w14:paraId="4D57C212"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app:layout_constraintStart_toStartOf="parent"</w:t>
      </w:r>
    </w:p>
    <w:p w14:paraId="3ABD0674"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app:layout_constraintTop_toTopOf="parent"</w:t>
      </w:r>
    </w:p>
    <w:p w14:paraId="00AD68C9"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app:layout_constraintVertical_bias="0.056"</w:t>
      </w:r>
    </w:p>
    <w:p w14:paraId="179995ED" w14:textId="77777777" w:rsidR="00336918" w:rsidRPr="00336918" w:rsidRDefault="00336918" w:rsidP="00F73805">
      <w:pPr>
        <w:ind w:left="1440"/>
        <w:jc w:val="left"/>
        <w:rPr>
          <w:rFonts w:cs="Times New Roman"/>
          <w:b w:val="0"/>
          <w:bCs/>
          <w:szCs w:val="24"/>
        </w:rPr>
      </w:pPr>
      <w:r w:rsidRPr="00336918">
        <w:rPr>
          <w:rFonts w:cs="Times New Roman"/>
          <w:b w:val="0"/>
          <w:bCs/>
          <w:szCs w:val="24"/>
        </w:rPr>
        <w:t xml:space="preserve">        app:srcCompat="@drawable/backbt" /&gt;</w:t>
      </w:r>
    </w:p>
    <w:p w14:paraId="7A1973B2" w14:textId="77777777" w:rsidR="00336918" w:rsidRPr="00336918" w:rsidRDefault="00336918" w:rsidP="00F73805">
      <w:pPr>
        <w:ind w:left="1440"/>
        <w:jc w:val="left"/>
        <w:rPr>
          <w:rFonts w:cs="Times New Roman"/>
          <w:b w:val="0"/>
          <w:bCs/>
          <w:szCs w:val="24"/>
        </w:rPr>
      </w:pPr>
    </w:p>
    <w:p w14:paraId="4A6F870F" w14:textId="3D786DC3" w:rsidR="00056774" w:rsidRPr="00056774" w:rsidRDefault="00336918" w:rsidP="00F73805">
      <w:pPr>
        <w:ind w:left="1440"/>
        <w:jc w:val="left"/>
        <w:rPr>
          <w:rFonts w:cs="Times New Roman"/>
          <w:b w:val="0"/>
          <w:bCs/>
          <w:szCs w:val="24"/>
        </w:rPr>
      </w:pPr>
      <w:r w:rsidRPr="00336918">
        <w:rPr>
          <w:rFonts w:cs="Times New Roman"/>
          <w:b w:val="0"/>
          <w:bCs/>
          <w:szCs w:val="24"/>
        </w:rPr>
        <w:t>&lt;/androidx.constraintlayout.widget.ConstraintLayout&gt;</w:t>
      </w:r>
    </w:p>
    <w:p w14:paraId="339D2EDB" w14:textId="77777777" w:rsidR="00056774" w:rsidRPr="00056774" w:rsidRDefault="00056774" w:rsidP="00F73805">
      <w:pPr>
        <w:ind w:left="1440"/>
        <w:jc w:val="left"/>
        <w:rPr>
          <w:rFonts w:cs="Times New Roman"/>
          <w:b w:val="0"/>
          <w:bCs/>
          <w:szCs w:val="24"/>
        </w:rPr>
      </w:pPr>
    </w:p>
    <w:p w14:paraId="301B4A52" w14:textId="77777777" w:rsidR="00056774" w:rsidRPr="00485A3C" w:rsidRDefault="00056774" w:rsidP="00F73805">
      <w:pPr>
        <w:ind w:left="1440"/>
        <w:jc w:val="left"/>
        <w:rPr>
          <w:rFonts w:cs="Times New Roman"/>
          <w:szCs w:val="24"/>
        </w:rPr>
      </w:pPr>
      <w:r w:rsidRPr="00485A3C">
        <w:rPr>
          <w:rFonts w:cs="Times New Roman"/>
          <w:szCs w:val="24"/>
        </w:rPr>
        <w:t>Category Food Java</w:t>
      </w:r>
    </w:p>
    <w:p w14:paraId="23C3B3EF" w14:textId="77777777" w:rsidR="00551199" w:rsidRPr="00551199" w:rsidRDefault="00551199" w:rsidP="00F73805">
      <w:pPr>
        <w:ind w:left="1440"/>
        <w:jc w:val="left"/>
        <w:rPr>
          <w:rFonts w:cs="Times New Roman"/>
          <w:b w:val="0"/>
          <w:bCs/>
          <w:szCs w:val="24"/>
        </w:rPr>
      </w:pPr>
      <w:r w:rsidRPr="00551199">
        <w:rPr>
          <w:rFonts w:cs="Times New Roman"/>
          <w:b w:val="0"/>
          <w:bCs/>
          <w:szCs w:val="24"/>
        </w:rPr>
        <w:t>package com.example.foodpanion;</w:t>
      </w:r>
    </w:p>
    <w:p w14:paraId="25DA9F28" w14:textId="77777777" w:rsidR="00551199" w:rsidRPr="00551199" w:rsidRDefault="00551199" w:rsidP="00F73805">
      <w:pPr>
        <w:ind w:left="1440"/>
        <w:jc w:val="left"/>
        <w:rPr>
          <w:rFonts w:cs="Times New Roman"/>
          <w:b w:val="0"/>
          <w:bCs/>
          <w:szCs w:val="24"/>
        </w:rPr>
      </w:pPr>
    </w:p>
    <w:p w14:paraId="4F18985F" w14:textId="77777777" w:rsidR="00551199" w:rsidRPr="00551199" w:rsidRDefault="00551199" w:rsidP="00F73805">
      <w:pPr>
        <w:ind w:left="1440"/>
        <w:jc w:val="left"/>
        <w:rPr>
          <w:rFonts w:cs="Times New Roman"/>
          <w:b w:val="0"/>
          <w:bCs/>
          <w:szCs w:val="24"/>
        </w:rPr>
      </w:pPr>
      <w:r w:rsidRPr="00551199">
        <w:rPr>
          <w:rFonts w:cs="Times New Roman"/>
          <w:b w:val="0"/>
          <w:bCs/>
          <w:szCs w:val="24"/>
        </w:rPr>
        <w:t>import androidx.appcompat.app.AppCompatActivity;</w:t>
      </w:r>
    </w:p>
    <w:p w14:paraId="7D9A625A" w14:textId="77777777" w:rsidR="00551199" w:rsidRPr="00551199" w:rsidRDefault="00551199" w:rsidP="00F73805">
      <w:pPr>
        <w:ind w:left="1440"/>
        <w:jc w:val="left"/>
        <w:rPr>
          <w:rFonts w:cs="Times New Roman"/>
          <w:b w:val="0"/>
          <w:bCs/>
          <w:szCs w:val="24"/>
        </w:rPr>
      </w:pPr>
    </w:p>
    <w:p w14:paraId="26BC21D7" w14:textId="77777777" w:rsidR="00551199" w:rsidRPr="00551199" w:rsidRDefault="00551199" w:rsidP="00F73805">
      <w:pPr>
        <w:ind w:left="1440"/>
        <w:jc w:val="left"/>
        <w:rPr>
          <w:rFonts w:cs="Times New Roman"/>
          <w:b w:val="0"/>
          <w:bCs/>
          <w:szCs w:val="24"/>
        </w:rPr>
      </w:pPr>
      <w:r w:rsidRPr="00551199">
        <w:rPr>
          <w:rFonts w:cs="Times New Roman"/>
          <w:b w:val="0"/>
          <w:bCs/>
          <w:szCs w:val="24"/>
        </w:rPr>
        <w:t>import android.content.Intent;</w:t>
      </w:r>
    </w:p>
    <w:p w14:paraId="1A6AF46C" w14:textId="77777777" w:rsidR="00551199" w:rsidRPr="00551199" w:rsidRDefault="00551199" w:rsidP="00F73805">
      <w:pPr>
        <w:ind w:left="1440"/>
        <w:jc w:val="left"/>
        <w:rPr>
          <w:rFonts w:cs="Times New Roman"/>
          <w:b w:val="0"/>
          <w:bCs/>
          <w:szCs w:val="24"/>
        </w:rPr>
      </w:pPr>
      <w:r w:rsidRPr="00551199">
        <w:rPr>
          <w:rFonts w:cs="Times New Roman"/>
          <w:b w:val="0"/>
          <w:bCs/>
          <w:szCs w:val="24"/>
        </w:rPr>
        <w:t>import android.os.Bundle;</w:t>
      </w:r>
    </w:p>
    <w:p w14:paraId="142F995F" w14:textId="77777777" w:rsidR="00551199" w:rsidRPr="00551199" w:rsidRDefault="00551199" w:rsidP="00F73805">
      <w:pPr>
        <w:ind w:left="1440"/>
        <w:jc w:val="left"/>
        <w:rPr>
          <w:rFonts w:cs="Times New Roman"/>
          <w:b w:val="0"/>
          <w:bCs/>
          <w:szCs w:val="24"/>
        </w:rPr>
      </w:pPr>
      <w:r w:rsidRPr="00551199">
        <w:rPr>
          <w:rFonts w:cs="Times New Roman"/>
          <w:b w:val="0"/>
          <w:bCs/>
          <w:szCs w:val="24"/>
        </w:rPr>
        <w:t>import android.view.View;</w:t>
      </w:r>
    </w:p>
    <w:p w14:paraId="011B8597" w14:textId="77777777" w:rsidR="00551199" w:rsidRPr="00551199" w:rsidRDefault="00551199" w:rsidP="00F73805">
      <w:pPr>
        <w:ind w:left="1440"/>
        <w:jc w:val="left"/>
        <w:rPr>
          <w:rFonts w:cs="Times New Roman"/>
          <w:b w:val="0"/>
          <w:bCs/>
          <w:szCs w:val="24"/>
        </w:rPr>
      </w:pPr>
      <w:r w:rsidRPr="00551199">
        <w:rPr>
          <w:rFonts w:cs="Times New Roman"/>
          <w:b w:val="0"/>
          <w:bCs/>
          <w:szCs w:val="24"/>
        </w:rPr>
        <w:t>import android.widget.Button;</w:t>
      </w:r>
    </w:p>
    <w:p w14:paraId="17E0AE8D" w14:textId="77777777" w:rsidR="00551199" w:rsidRPr="00551199" w:rsidRDefault="00551199" w:rsidP="00F73805">
      <w:pPr>
        <w:ind w:left="1440"/>
        <w:jc w:val="left"/>
        <w:rPr>
          <w:rFonts w:cs="Times New Roman"/>
          <w:b w:val="0"/>
          <w:bCs/>
          <w:szCs w:val="24"/>
        </w:rPr>
      </w:pPr>
      <w:r w:rsidRPr="00551199">
        <w:rPr>
          <w:rFonts w:cs="Times New Roman"/>
          <w:b w:val="0"/>
          <w:bCs/>
          <w:szCs w:val="24"/>
        </w:rPr>
        <w:t>import android.widget.ImageView;</w:t>
      </w:r>
    </w:p>
    <w:p w14:paraId="21950FA6" w14:textId="77777777" w:rsidR="00551199" w:rsidRPr="00551199" w:rsidRDefault="00551199" w:rsidP="00F73805">
      <w:pPr>
        <w:ind w:left="1440"/>
        <w:jc w:val="left"/>
        <w:rPr>
          <w:rFonts w:cs="Times New Roman"/>
          <w:b w:val="0"/>
          <w:bCs/>
          <w:szCs w:val="24"/>
        </w:rPr>
      </w:pPr>
      <w:r w:rsidRPr="00551199">
        <w:rPr>
          <w:rFonts w:cs="Times New Roman"/>
          <w:b w:val="0"/>
          <w:bCs/>
          <w:szCs w:val="24"/>
        </w:rPr>
        <w:t>import android.widget.TextView;</w:t>
      </w:r>
    </w:p>
    <w:p w14:paraId="6E8609AA" w14:textId="77777777" w:rsidR="00551199" w:rsidRPr="00551199" w:rsidRDefault="00551199" w:rsidP="00F73805">
      <w:pPr>
        <w:ind w:left="1440"/>
        <w:jc w:val="left"/>
        <w:rPr>
          <w:rFonts w:cs="Times New Roman"/>
          <w:b w:val="0"/>
          <w:bCs/>
          <w:szCs w:val="24"/>
        </w:rPr>
      </w:pPr>
    </w:p>
    <w:p w14:paraId="272DA35A" w14:textId="77777777" w:rsidR="00551199" w:rsidRPr="00551199" w:rsidRDefault="00551199" w:rsidP="00F73805">
      <w:pPr>
        <w:ind w:left="1440"/>
        <w:jc w:val="left"/>
        <w:rPr>
          <w:rFonts w:cs="Times New Roman"/>
          <w:b w:val="0"/>
          <w:bCs/>
          <w:szCs w:val="24"/>
        </w:rPr>
      </w:pPr>
      <w:r w:rsidRPr="00551199">
        <w:rPr>
          <w:rFonts w:cs="Times New Roman"/>
          <w:b w:val="0"/>
          <w:bCs/>
          <w:szCs w:val="24"/>
        </w:rPr>
        <w:t>public class CategoryFood extends AppCompatActivity {</w:t>
      </w:r>
    </w:p>
    <w:p w14:paraId="1CE074CF"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ImageView BackCategory;</w:t>
      </w:r>
    </w:p>
    <w:p w14:paraId="69EDFD1E"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TextView txtallergy;</w:t>
      </w:r>
    </w:p>
    <w:p w14:paraId="6A145285"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Button Normallogout;</w:t>
      </w:r>
    </w:p>
    <w:p w14:paraId="28AEA45D"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String status;</w:t>
      </w:r>
    </w:p>
    <w:p w14:paraId="4EE45AC7"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Integer user_id;</w:t>
      </w:r>
    </w:p>
    <w:p w14:paraId="297B59B7"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Intent intent;</w:t>
      </w:r>
    </w:p>
    <w:p w14:paraId="7C2D77A6"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ImageView breakfast,lunch,dinner,dessert;</w:t>
      </w:r>
    </w:p>
    <w:p w14:paraId="77542804"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@Override</w:t>
      </w:r>
    </w:p>
    <w:p w14:paraId="72902673"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protected void onCreate(Bundle savedInstanceState) {</w:t>
      </w:r>
    </w:p>
    <w:p w14:paraId="1F1FF381" w14:textId="77777777" w:rsidR="00551199" w:rsidRPr="00551199" w:rsidRDefault="00551199" w:rsidP="00F73805">
      <w:pPr>
        <w:ind w:left="1440"/>
        <w:jc w:val="left"/>
        <w:rPr>
          <w:rFonts w:cs="Times New Roman"/>
          <w:b w:val="0"/>
          <w:bCs/>
          <w:szCs w:val="24"/>
        </w:rPr>
      </w:pPr>
      <w:r w:rsidRPr="00551199">
        <w:rPr>
          <w:rFonts w:cs="Times New Roman"/>
          <w:b w:val="0"/>
          <w:bCs/>
          <w:szCs w:val="24"/>
        </w:rPr>
        <w:lastRenderedPageBreak/>
        <w:t xml:space="preserve">        super.onCreate(savedInstanceState);</w:t>
      </w:r>
    </w:p>
    <w:p w14:paraId="27CD5ABB"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setContentView(R.layout.activiyt_category_food);</w:t>
      </w:r>
    </w:p>
    <w:p w14:paraId="0C1E7AA0"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getSupportActionBar().hide();</w:t>
      </w:r>
    </w:p>
    <w:p w14:paraId="0852F291"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Normallogout = findViewById(R.id.Normallogout);</w:t>
      </w:r>
    </w:p>
    <w:p w14:paraId="71305F1E"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breakfast = findViewById(R.id.breakfast);</w:t>
      </w:r>
    </w:p>
    <w:p w14:paraId="67BDF5CF"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lunch = findViewById(R.id.lunch);</w:t>
      </w:r>
    </w:p>
    <w:p w14:paraId="7D8C0666"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dinner = findViewById(R.id.dinner);</w:t>
      </w:r>
    </w:p>
    <w:p w14:paraId="7FDE6F16"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dessert = findViewById(R.id.dessert);</w:t>
      </w:r>
    </w:p>
    <w:p w14:paraId="13589EE6"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txtallergy= findViewById(R.id.txtallergy);</w:t>
      </w:r>
    </w:p>
    <w:p w14:paraId="49D4936E" w14:textId="77777777" w:rsidR="00551199" w:rsidRPr="00551199" w:rsidRDefault="00551199" w:rsidP="00F73805">
      <w:pPr>
        <w:ind w:left="1440"/>
        <w:jc w:val="left"/>
        <w:rPr>
          <w:rFonts w:cs="Times New Roman"/>
          <w:b w:val="0"/>
          <w:bCs/>
          <w:szCs w:val="24"/>
        </w:rPr>
      </w:pPr>
    </w:p>
    <w:p w14:paraId="7B28AD70"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txtallergy.setOnClickListener(new View.OnClickListener() {</w:t>
      </w:r>
    </w:p>
    <w:p w14:paraId="629290A8"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@Override</w:t>
      </w:r>
    </w:p>
    <w:p w14:paraId="2BC45752"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public void onClick(View v) {</w:t>
      </w:r>
    </w:p>
    <w:p w14:paraId="2656B9E9"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Intent intent = new Intent(CategoryFood.this, allergyActivity.class);</w:t>
      </w:r>
    </w:p>
    <w:p w14:paraId="6826E04E"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startActivity(intent);</w:t>
      </w:r>
    </w:p>
    <w:p w14:paraId="3678072C"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w:t>
      </w:r>
    </w:p>
    <w:p w14:paraId="35B7FFF9"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w:t>
      </w:r>
    </w:p>
    <w:p w14:paraId="6EE3B6E4" w14:textId="77777777" w:rsidR="00551199" w:rsidRPr="00551199" w:rsidRDefault="00551199" w:rsidP="00F73805">
      <w:pPr>
        <w:ind w:left="1440"/>
        <w:jc w:val="left"/>
        <w:rPr>
          <w:rFonts w:cs="Times New Roman"/>
          <w:b w:val="0"/>
          <w:bCs/>
          <w:szCs w:val="24"/>
        </w:rPr>
      </w:pPr>
    </w:p>
    <w:p w14:paraId="30EC34F3"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intent = getIntent();</w:t>
      </w:r>
    </w:p>
    <w:p w14:paraId="70B82C4F"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status = intent.getStringExtra("status");</w:t>
      </w:r>
    </w:p>
    <w:p w14:paraId="6488D153"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user_id = intent.getIntExtra("user_id",0);</w:t>
      </w:r>
    </w:p>
    <w:p w14:paraId="6FD35C74" w14:textId="77777777" w:rsidR="00551199" w:rsidRPr="00551199" w:rsidRDefault="00551199" w:rsidP="00F73805">
      <w:pPr>
        <w:ind w:left="1440"/>
        <w:jc w:val="left"/>
        <w:rPr>
          <w:rFonts w:cs="Times New Roman"/>
          <w:b w:val="0"/>
          <w:bCs/>
          <w:szCs w:val="24"/>
        </w:rPr>
      </w:pPr>
    </w:p>
    <w:p w14:paraId="1A8EBF49"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breakfast.setOnClickListener(new View.OnClickListener() {</w:t>
      </w:r>
    </w:p>
    <w:p w14:paraId="714D11C8"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@Override</w:t>
      </w:r>
    </w:p>
    <w:p w14:paraId="34B023B0"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public void onClick(View v) {</w:t>
      </w:r>
    </w:p>
    <w:p w14:paraId="6455DE7E"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Intent intent = new Intent(CategoryFood.this, chat_activity.class);</w:t>
      </w:r>
    </w:p>
    <w:p w14:paraId="4D457385"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intent.putExtra("status", status);</w:t>
      </w:r>
    </w:p>
    <w:p w14:paraId="7C6D96CB"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intent.putExtra("choices", "Breakfast");</w:t>
      </w:r>
    </w:p>
    <w:p w14:paraId="133EF604"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intent.putExtra("user_id", user_id);</w:t>
      </w:r>
    </w:p>
    <w:p w14:paraId="7170AC20"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startActivity(intent);</w:t>
      </w:r>
    </w:p>
    <w:p w14:paraId="0A883C11" w14:textId="77777777" w:rsidR="00551199" w:rsidRPr="00551199" w:rsidRDefault="00551199" w:rsidP="00F73805">
      <w:pPr>
        <w:ind w:left="1440"/>
        <w:jc w:val="left"/>
        <w:rPr>
          <w:rFonts w:cs="Times New Roman"/>
          <w:b w:val="0"/>
          <w:bCs/>
          <w:szCs w:val="24"/>
        </w:rPr>
      </w:pPr>
    </w:p>
    <w:p w14:paraId="27751625"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w:t>
      </w:r>
    </w:p>
    <w:p w14:paraId="51DF453C"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w:t>
      </w:r>
    </w:p>
    <w:p w14:paraId="7D6FE6AF"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lunch.setOnClickListener(new View.OnClickListener() {</w:t>
      </w:r>
    </w:p>
    <w:p w14:paraId="48F1CA40"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@Override</w:t>
      </w:r>
    </w:p>
    <w:p w14:paraId="7EE8CAB2"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public void onClick(View v) {</w:t>
      </w:r>
    </w:p>
    <w:p w14:paraId="43B4F983"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Intent intent = new Intent(CategoryFood.this, chat_activity.class);</w:t>
      </w:r>
    </w:p>
    <w:p w14:paraId="10D4F155"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intent.putExtra("status", status);</w:t>
      </w:r>
    </w:p>
    <w:p w14:paraId="543AFC14"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intent.putExtra("choices", "Lunch");</w:t>
      </w:r>
    </w:p>
    <w:p w14:paraId="75E57FED"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intent.putExtra("user_id", user_id);</w:t>
      </w:r>
    </w:p>
    <w:p w14:paraId="0069A030" w14:textId="77777777" w:rsidR="00551199" w:rsidRPr="00551199" w:rsidRDefault="00551199" w:rsidP="00F73805">
      <w:pPr>
        <w:ind w:left="1440"/>
        <w:jc w:val="left"/>
        <w:rPr>
          <w:rFonts w:cs="Times New Roman"/>
          <w:b w:val="0"/>
          <w:bCs/>
          <w:szCs w:val="24"/>
        </w:rPr>
      </w:pPr>
      <w:r w:rsidRPr="00551199">
        <w:rPr>
          <w:rFonts w:cs="Times New Roman"/>
          <w:b w:val="0"/>
          <w:bCs/>
          <w:szCs w:val="24"/>
        </w:rPr>
        <w:lastRenderedPageBreak/>
        <w:t xml:space="preserve">                startActivity(intent);</w:t>
      </w:r>
    </w:p>
    <w:p w14:paraId="6F32F2EE"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w:t>
      </w:r>
    </w:p>
    <w:p w14:paraId="109E75B9"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w:t>
      </w:r>
    </w:p>
    <w:p w14:paraId="2A16F33B"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dinner.setOnClickListener(new View.OnClickListener() {</w:t>
      </w:r>
    </w:p>
    <w:p w14:paraId="4D7DDAAD"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@Override</w:t>
      </w:r>
    </w:p>
    <w:p w14:paraId="703AFA2F"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public void onClick(View v) {</w:t>
      </w:r>
    </w:p>
    <w:p w14:paraId="219CC706"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Intent intent = new Intent(CategoryFood.this, chat_activity.class);</w:t>
      </w:r>
    </w:p>
    <w:p w14:paraId="168C0507"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intent.putExtra("status", status);</w:t>
      </w:r>
    </w:p>
    <w:p w14:paraId="14A99AD6"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intent.putExtra("choices", "Dinner");</w:t>
      </w:r>
    </w:p>
    <w:p w14:paraId="49A5CD8C"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intent.putExtra("user_id", user_id);</w:t>
      </w:r>
    </w:p>
    <w:p w14:paraId="78CB4A79"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startActivity(intent);</w:t>
      </w:r>
    </w:p>
    <w:p w14:paraId="29F50343"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w:t>
      </w:r>
    </w:p>
    <w:p w14:paraId="378AEC32"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w:t>
      </w:r>
    </w:p>
    <w:p w14:paraId="6793FF3F"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dessert.setOnClickListener(new View.OnClickListener() {</w:t>
      </w:r>
    </w:p>
    <w:p w14:paraId="33B3FFDC"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@Override</w:t>
      </w:r>
    </w:p>
    <w:p w14:paraId="1B6B6AF3"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public void onClick(View v) {</w:t>
      </w:r>
    </w:p>
    <w:p w14:paraId="02F29F75"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Intent intent = new Intent(CategoryFood.this, chat_activity.class);</w:t>
      </w:r>
    </w:p>
    <w:p w14:paraId="30DC014E"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intent.putExtra("status", status);</w:t>
      </w:r>
    </w:p>
    <w:p w14:paraId="032AD0DA"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intent.putExtra("choices", "Dessert");</w:t>
      </w:r>
    </w:p>
    <w:p w14:paraId="1C9AF890"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intent.putExtra("user_id", user_id);</w:t>
      </w:r>
    </w:p>
    <w:p w14:paraId="003E7D17"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startActivity(intent);</w:t>
      </w:r>
    </w:p>
    <w:p w14:paraId="78519E7D"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w:t>
      </w:r>
    </w:p>
    <w:p w14:paraId="6E3A1805"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w:t>
      </w:r>
    </w:p>
    <w:p w14:paraId="45B874B9" w14:textId="77777777" w:rsidR="00551199" w:rsidRPr="00551199" w:rsidRDefault="00551199" w:rsidP="00F73805">
      <w:pPr>
        <w:ind w:left="1440"/>
        <w:jc w:val="left"/>
        <w:rPr>
          <w:rFonts w:cs="Times New Roman"/>
          <w:b w:val="0"/>
          <w:bCs/>
          <w:szCs w:val="24"/>
        </w:rPr>
      </w:pPr>
    </w:p>
    <w:p w14:paraId="5062AF41" w14:textId="77777777" w:rsidR="00551199" w:rsidRPr="00551199" w:rsidRDefault="00551199" w:rsidP="00F73805">
      <w:pPr>
        <w:ind w:left="1440"/>
        <w:jc w:val="left"/>
        <w:rPr>
          <w:rFonts w:cs="Times New Roman"/>
          <w:b w:val="0"/>
          <w:bCs/>
          <w:szCs w:val="24"/>
        </w:rPr>
      </w:pPr>
    </w:p>
    <w:p w14:paraId="74EA267A" w14:textId="77777777" w:rsidR="00551199" w:rsidRPr="00551199" w:rsidRDefault="00551199" w:rsidP="00F73805">
      <w:pPr>
        <w:ind w:left="1440"/>
        <w:jc w:val="left"/>
        <w:rPr>
          <w:rFonts w:cs="Times New Roman"/>
          <w:b w:val="0"/>
          <w:bCs/>
          <w:szCs w:val="24"/>
        </w:rPr>
      </w:pPr>
    </w:p>
    <w:p w14:paraId="55D31CAA" w14:textId="77777777" w:rsidR="00551199" w:rsidRPr="00551199" w:rsidRDefault="00551199" w:rsidP="00F73805">
      <w:pPr>
        <w:ind w:left="1440"/>
        <w:jc w:val="left"/>
        <w:rPr>
          <w:rFonts w:cs="Times New Roman"/>
          <w:b w:val="0"/>
          <w:bCs/>
          <w:szCs w:val="24"/>
        </w:rPr>
      </w:pPr>
    </w:p>
    <w:p w14:paraId="1EFF99D3"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Normallogout.setOnClickListener(new View.OnClickListener() {</w:t>
      </w:r>
    </w:p>
    <w:p w14:paraId="4EBCF4FD"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@Override</w:t>
      </w:r>
    </w:p>
    <w:p w14:paraId="420F76BC"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public void onClick(View v) {</w:t>
      </w:r>
    </w:p>
    <w:p w14:paraId="664AE88E"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Intent intent = new Intent(CategoryFood.this,LoginActivity.class);</w:t>
      </w:r>
    </w:p>
    <w:p w14:paraId="62C87CC1"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startActivity(intent);</w:t>
      </w:r>
    </w:p>
    <w:p w14:paraId="4066EAE7"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w:t>
      </w:r>
    </w:p>
    <w:p w14:paraId="474E843F"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w:t>
      </w:r>
    </w:p>
    <w:p w14:paraId="2A34470B"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BackCategory= findViewById(R.id.BackCategory);</w:t>
      </w:r>
    </w:p>
    <w:p w14:paraId="329648E3"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BackCategory.setOnClickListener(new View.OnClickListener() {</w:t>
      </w:r>
    </w:p>
    <w:p w14:paraId="4A7708C7"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@Override</w:t>
      </w:r>
    </w:p>
    <w:p w14:paraId="53988BBD"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public void onClick(View v) {</w:t>
      </w:r>
    </w:p>
    <w:p w14:paraId="1E35BC83"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Intent intent = new Intent(CategoryFood.this,BodyMassIndex.class);</w:t>
      </w:r>
    </w:p>
    <w:p w14:paraId="0E8DA1D1"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startActivity(intent);</w:t>
      </w:r>
    </w:p>
    <w:p w14:paraId="6A85998D"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w:t>
      </w:r>
    </w:p>
    <w:p w14:paraId="2260B321"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w:t>
      </w:r>
    </w:p>
    <w:p w14:paraId="72C4CAF5" w14:textId="77777777" w:rsidR="00551199" w:rsidRPr="00551199" w:rsidRDefault="00551199" w:rsidP="00F73805">
      <w:pPr>
        <w:ind w:left="1440"/>
        <w:jc w:val="left"/>
        <w:rPr>
          <w:rFonts w:cs="Times New Roman"/>
          <w:b w:val="0"/>
          <w:bCs/>
          <w:szCs w:val="24"/>
        </w:rPr>
      </w:pPr>
      <w:r w:rsidRPr="00551199">
        <w:rPr>
          <w:rFonts w:cs="Times New Roman"/>
          <w:b w:val="0"/>
          <w:bCs/>
          <w:szCs w:val="24"/>
        </w:rPr>
        <w:t xml:space="preserve">    }</w:t>
      </w:r>
    </w:p>
    <w:p w14:paraId="4E9EEDA3" w14:textId="02AB0E45" w:rsidR="00056774" w:rsidRPr="00056774" w:rsidRDefault="00551199" w:rsidP="00F73805">
      <w:pPr>
        <w:ind w:left="1440"/>
        <w:jc w:val="left"/>
        <w:rPr>
          <w:rFonts w:cs="Times New Roman"/>
          <w:b w:val="0"/>
          <w:bCs/>
          <w:szCs w:val="24"/>
        </w:rPr>
      </w:pPr>
      <w:r w:rsidRPr="00551199">
        <w:rPr>
          <w:rFonts w:cs="Times New Roman"/>
          <w:b w:val="0"/>
          <w:bCs/>
          <w:szCs w:val="24"/>
        </w:rPr>
        <w:t>}</w:t>
      </w:r>
    </w:p>
    <w:p w14:paraId="420F5424" w14:textId="774F2AE1" w:rsidR="00056774" w:rsidRDefault="00056774" w:rsidP="00F73805">
      <w:pPr>
        <w:ind w:left="1440"/>
        <w:jc w:val="left"/>
        <w:rPr>
          <w:rFonts w:cs="Times New Roman"/>
          <w:b w:val="0"/>
          <w:bCs/>
          <w:szCs w:val="24"/>
        </w:rPr>
      </w:pPr>
    </w:p>
    <w:p w14:paraId="332CF453" w14:textId="5EA5E500" w:rsidR="00551199" w:rsidRDefault="00551199" w:rsidP="00F73805">
      <w:pPr>
        <w:ind w:left="1440"/>
        <w:jc w:val="left"/>
        <w:rPr>
          <w:rFonts w:cs="Times New Roman"/>
          <w:b w:val="0"/>
          <w:bCs/>
          <w:szCs w:val="24"/>
        </w:rPr>
      </w:pPr>
    </w:p>
    <w:p w14:paraId="1D4F0A78" w14:textId="77777777" w:rsidR="00551199" w:rsidRPr="00056774" w:rsidRDefault="00551199" w:rsidP="00F73805">
      <w:pPr>
        <w:ind w:left="1440"/>
        <w:jc w:val="left"/>
        <w:rPr>
          <w:rFonts w:cs="Times New Roman"/>
          <w:b w:val="0"/>
          <w:bCs/>
          <w:szCs w:val="24"/>
        </w:rPr>
      </w:pPr>
    </w:p>
    <w:p w14:paraId="611BBF52" w14:textId="77777777" w:rsidR="00056774" w:rsidRPr="00485A3C" w:rsidRDefault="00056774" w:rsidP="00F73805">
      <w:pPr>
        <w:ind w:left="1440"/>
        <w:jc w:val="left"/>
        <w:rPr>
          <w:rFonts w:cs="Times New Roman"/>
          <w:szCs w:val="24"/>
        </w:rPr>
      </w:pPr>
      <w:r w:rsidRPr="00485A3C">
        <w:rPr>
          <w:rFonts w:cs="Times New Roman"/>
          <w:szCs w:val="24"/>
        </w:rPr>
        <w:t>chat_activity XML</w:t>
      </w:r>
    </w:p>
    <w:p w14:paraId="00DE9E15" w14:textId="77777777" w:rsidR="00CA3871" w:rsidRPr="00CA3871" w:rsidRDefault="00CA3871" w:rsidP="00F73805">
      <w:pPr>
        <w:ind w:left="1440"/>
        <w:jc w:val="left"/>
        <w:rPr>
          <w:rFonts w:cs="Times New Roman"/>
          <w:b w:val="0"/>
          <w:bCs/>
          <w:szCs w:val="24"/>
        </w:rPr>
      </w:pPr>
      <w:r w:rsidRPr="00CA3871">
        <w:rPr>
          <w:rFonts w:cs="Times New Roman"/>
          <w:b w:val="0"/>
          <w:bCs/>
          <w:szCs w:val="24"/>
        </w:rPr>
        <w:t>&lt;?xml version="1.0" encoding="utf-8"?&gt;</w:t>
      </w:r>
    </w:p>
    <w:p w14:paraId="77632E2B" w14:textId="77777777" w:rsidR="00CA3871" w:rsidRPr="00CA3871" w:rsidRDefault="00CA3871" w:rsidP="00F73805">
      <w:pPr>
        <w:ind w:left="1440"/>
        <w:jc w:val="left"/>
        <w:rPr>
          <w:rFonts w:cs="Times New Roman"/>
          <w:b w:val="0"/>
          <w:bCs/>
          <w:szCs w:val="24"/>
        </w:rPr>
      </w:pPr>
      <w:r w:rsidRPr="00CA3871">
        <w:rPr>
          <w:rFonts w:cs="Times New Roman"/>
          <w:b w:val="0"/>
          <w:bCs/>
          <w:szCs w:val="24"/>
        </w:rPr>
        <w:lastRenderedPageBreak/>
        <w:t>&lt;androidx.constraintlayout.widget.ConstraintLayout xmlns:android="http://schemas.android.com/apk/res/android"</w:t>
      </w:r>
    </w:p>
    <w:p w14:paraId="32EF1DB6"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xmlns:app="http://schemas.android.com/apk/res-auto"</w:t>
      </w:r>
    </w:p>
    <w:p w14:paraId="1A539853"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xmlns:tools="http://schemas.android.com/tools"</w:t>
      </w:r>
    </w:p>
    <w:p w14:paraId="14076D64"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android:background="@drawable/newcapturelogo"</w:t>
      </w:r>
    </w:p>
    <w:p w14:paraId="7BFC4282"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android:layout_width="match_parent"</w:t>
      </w:r>
    </w:p>
    <w:p w14:paraId="1790636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android:layout_height="match_parent"</w:t>
      </w:r>
    </w:p>
    <w:p w14:paraId="19410DF4"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tools:context=".chat_activity"&gt;</w:t>
      </w:r>
    </w:p>
    <w:p w14:paraId="6FC10654" w14:textId="77777777" w:rsidR="00CA3871" w:rsidRPr="00CA3871" w:rsidRDefault="00CA3871" w:rsidP="00F73805">
      <w:pPr>
        <w:ind w:left="1440"/>
        <w:jc w:val="left"/>
        <w:rPr>
          <w:rFonts w:cs="Times New Roman"/>
          <w:b w:val="0"/>
          <w:bCs/>
          <w:szCs w:val="24"/>
        </w:rPr>
      </w:pPr>
    </w:p>
    <w:p w14:paraId="5B1CC9A9"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&lt;androidx.recyclerview.widget.RecyclerView</w:t>
      </w:r>
    </w:p>
    <w:p w14:paraId="7A71500D"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android:id="@+id/RV"</w:t>
      </w:r>
    </w:p>
    <w:p w14:paraId="681905FF"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android:layout_width="407dp"</w:t>
      </w:r>
    </w:p>
    <w:p w14:paraId="2307EA78"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android:layout_height="671dp"</w:t>
      </w:r>
    </w:p>
    <w:p w14:paraId="01BAC77A"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android:layout_marginStart="4dp"</w:t>
      </w:r>
    </w:p>
    <w:p w14:paraId="75834A8A"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android:layout_marginTop="4dp"</w:t>
      </w:r>
    </w:p>
    <w:p w14:paraId="48CF8B51"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android:paddingLeft="10dp"</w:t>
      </w:r>
    </w:p>
    <w:p w14:paraId="5D2084A8"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app:layout_constraintStart_toStartOf="parent"</w:t>
      </w:r>
    </w:p>
    <w:p w14:paraId="438DFFE4"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app:layout_constraintTop_toTopOf="parent"</w:t>
      </w:r>
    </w:p>
    <w:p w14:paraId="399EA605"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tools:itemCount="20"</w:t>
      </w:r>
    </w:p>
    <w:p w14:paraId="1653DFA4"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tools:listitem="@layout/activity_convo"&gt;</w:t>
      </w:r>
    </w:p>
    <w:p w14:paraId="2AB7578B" w14:textId="77777777" w:rsidR="00CA3871" w:rsidRPr="00CA3871" w:rsidRDefault="00CA3871" w:rsidP="00F73805">
      <w:pPr>
        <w:ind w:left="1440"/>
        <w:jc w:val="left"/>
        <w:rPr>
          <w:rFonts w:cs="Times New Roman"/>
          <w:b w:val="0"/>
          <w:bCs/>
          <w:szCs w:val="24"/>
        </w:rPr>
      </w:pPr>
    </w:p>
    <w:p w14:paraId="56A6357A"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&lt;/androidx.recyclerview.widget.RecyclerView&gt;</w:t>
      </w:r>
    </w:p>
    <w:p w14:paraId="415E7C30" w14:textId="77777777" w:rsidR="00CA3871" w:rsidRPr="00CA3871" w:rsidRDefault="00CA3871" w:rsidP="00F73805">
      <w:pPr>
        <w:ind w:left="1440"/>
        <w:jc w:val="left"/>
        <w:rPr>
          <w:rFonts w:cs="Times New Roman"/>
          <w:b w:val="0"/>
          <w:bCs/>
          <w:szCs w:val="24"/>
        </w:rPr>
      </w:pPr>
    </w:p>
    <w:p w14:paraId="60CF025F"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&lt;LinearLayout</w:t>
      </w:r>
    </w:p>
    <w:p w14:paraId="009AD48D"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android:layout_width="407dp"</w:t>
      </w:r>
    </w:p>
    <w:p w14:paraId="4ED8D72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android:layout_height="73dp"</w:t>
      </w:r>
    </w:p>
    <w:p w14:paraId="6FC1BF6A"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android:layout_marginStart="10dp"</w:t>
      </w:r>
    </w:p>
    <w:p w14:paraId="76D9342D"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android:layout_marginTop="12dp"</w:t>
      </w:r>
    </w:p>
    <w:p w14:paraId="05B38721"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android:layout_marginEnd="10dp"</w:t>
      </w:r>
    </w:p>
    <w:p w14:paraId="5353BC4D"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android:background="@drawable/newcapturelogo"</w:t>
      </w:r>
    </w:p>
    <w:p w14:paraId="4E6BC278"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android:orientation="horizontal"</w:t>
      </w:r>
    </w:p>
    <w:p w14:paraId="17105009"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android:padding="15dp"</w:t>
      </w:r>
    </w:p>
    <w:p w14:paraId="67DB25F6"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app:layout_constraintEnd_toEndOf="parent"</w:t>
      </w:r>
    </w:p>
    <w:p w14:paraId="5D4C2D26"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app:layout_constraintStart_toStartOf="parent"</w:t>
      </w:r>
    </w:p>
    <w:p w14:paraId="4E6D0264"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app:layout_constraintTop_toBottomOf="@+id/RV"&gt;</w:t>
      </w:r>
    </w:p>
    <w:p w14:paraId="47018C45" w14:textId="77777777" w:rsidR="00CA3871" w:rsidRPr="00CA3871" w:rsidRDefault="00CA3871" w:rsidP="00F73805">
      <w:pPr>
        <w:ind w:left="1440"/>
        <w:jc w:val="left"/>
        <w:rPr>
          <w:rFonts w:cs="Times New Roman"/>
          <w:b w:val="0"/>
          <w:bCs/>
          <w:szCs w:val="24"/>
        </w:rPr>
      </w:pPr>
    </w:p>
    <w:p w14:paraId="216F1A05"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&lt;EditText</w:t>
      </w:r>
    </w:p>
    <w:p w14:paraId="3E45FB52" w14:textId="77777777" w:rsidR="00CA3871" w:rsidRPr="00CA3871" w:rsidRDefault="00CA3871" w:rsidP="00F73805">
      <w:pPr>
        <w:ind w:left="1440"/>
        <w:jc w:val="left"/>
        <w:rPr>
          <w:rFonts w:cs="Times New Roman"/>
          <w:b w:val="0"/>
          <w:bCs/>
          <w:szCs w:val="24"/>
        </w:rPr>
      </w:pPr>
      <w:r w:rsidRPr="00CA3871">
        <w:rPr>
          <w:rFonts w:cs="Times New Roman"/>
          <w:b w:val="0"/>
          <w:bCs/>
          <w:szCs w:val="24"/>
        </w:rPr>
        <w:lastRenderedPageBreak/>
        <w:t xml:space="preserve">            android:id="@+id/message_inputted"</w:t>
      </w:r>
    </w:p>
    <w:p w14:paraId="1DC759E6"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android:layout_width="199dp"</w:t>
      </w:r>
    </w:p>
    <w:p w14:paraId="03D08F9F"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android:layout_height="wrap_content"</w:t>
      </w:r>
    </w:p>
    <w:p w14:paraId="732269AD"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android:layout_weight="1"</w:t>
      </w:r>
    </w:p>
    <w:p w14:paraId="0A3D046B"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android:ems="10"</w:t>
      </w:r>
    </w:p>
    <w:p w14:paraId="61DF2601"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android:hint="Type text..."</w:t>
      </w:r>
    </w:p>
    <w:p w14:paraId="48C1E9DA"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android:inputType="textPersonName" /&gt;</w:t>
      </w:r>
    </w:p>
    <w:p w14:paraId="523522D7" w14:textId="77777777" w:rsidR="00CA3871" w:rsidRPr="00CA3871" w:rsidRDefault="00CA3871" w:rsidP="00F73805">
      <w:pPr>
        <w:ind w:left="1440"/>
        <w:jc w:val="left"/>
        <w:rPr>
          <w:rFonts w:cs="Times New Roman"/>
          <w:b w:val="0"/>
          <w:bCs/>
          <w:szCs w:val="24"/>
        </w:rPr>
      </w:pPr>
    </w:p>
    <w:p w14:paraId="5B86795B"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&lt;Button</w:t>
      </w:r>
    </w:p>
    <w:p w14:paraId="50EA7D7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android:id="@+id/button_send"</w:t>
      </w:r>
    </w:p>
    <w:p w14:paraId="4EDB024F"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android:layout_width="wrap_content"</w:t>
      </w:r>
    </w:p>
    <w:p w14:paraId="42F47B9F"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android:layout_height="37dp"</w:t>
      </w:r>
    </w:p>
    <w:p w14:paraId="38376452"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android:layout_weight="1"</w:t>
      </w:r>
    </w:p>
    <w:p w14:paraId="4010644C"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android:backgroundTint="#F1CFA7"</w:t>
      </w:r>
    </w:p>
    <w:p w14:paraId="4FE48E87"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android:paddingRight="10dp"</w:t>
      </w:r>
    </w:p>
    <w:p w14:paraId="0E3C9F7F"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android:text="Send"</w:t>
      </w:r>
    </w:p>
    <w:p w14:paraId="46BF856E"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android:textColor="@color/black" /&gt;</w:t>
      </w:r>
    </w:p>
    <w:p w14:paraId="3C6EB2F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&lt;/LinearLayout&gt;</w:t>
      </w:r>
    </w:p>
    <w:p w14:paraId="7DD38331" w14:textId="77777777" w:rsidR="00CA3871" w:rsidRPr="00CA3871" w:rsidRDefault="00CA3871" w:rsidP="00F73805">
      <w:pPr>
        <w:ind w:left="1440"/>
        <w:jc w:val="left"/>
        <w:rPr>
          <w:rFonts w:cs="Times New Roman"/>
          <w:b w:val="0"/>
          <w:bCs/>
          <w:szCs w:val="24"/>
        </w:rPr>
      </w:pPr>
    </w:p>
    <w:p w14:paraId="365CDF1F" w14:textId="77777777" w:rsidR="00CA3871" w:rsidRPr="00CA3871" w:rsidRDefault="00CA3871" w:rsidP="00F73805">
      <w:pPr>
        <w:ind w:left="1440"/>
        <w:jc w:val="left"/>
        <w:rPr>
          <w:rFonts w:cs="Times New Roman"/>
          <w:b w:val="0"/>
          <w:bCs/>
          <w:szCs w:val="24"/>
        </w:rPr>
      </w:pPr>
    </w:p>
    <w:p w14:paraId="6AA93BA2" w14:textId="23E86687" w:rsidR="00056774" w:rsidRPr="00056774" w:rsidRDefault="00CA3871" w:rsidP="00F73805">
      <w:pPr>
        <w:ind w:left="1440"/>
        <w:jc w:val="left"/>
        <w:rPr>
          <w:rFonts w:cs="Times New Roman"/>
          <w:b w:val="0"/>
          <w:bCs/>
          <w:szCs w:val="24"/>
        </w:rPr>
      </w:pPr>
      <w:r w:rsidRPr="00CA3871">
        <w:rPr>
          <w:rFonts w:cs="Times New Roman"/>
          <w:b w:val="0"/>
          <w:bCs/>
          <w:szCs w:val="24"/>
        </w:rPr>
        <w:t>&lt;/androidx.constraintlayout.widget.ConstraintLayout&gt;</w:t>
      </w:r>
    </w:p>
    <w:p w14:paraId="79619875" w14:textId="77777777" w:rsidR="00056774" w:rsidRPr="00056774" w:rsidRDefault="00056774" w:rsidP="00F73805">
      <w:pPr>
        <w:ind w:left="1440"/>
        <w:jc w:val="left"/>
        <w:rPr>
          <w:rFonts w:cs="Times New Roman"/>
          <w:b w:val="0"/>
          <w:bCs/>
          <w:szCs w:val="24"/>
        </w:rPr>
      </w:pPr>
    </w:p>
    <w:p w14:paraId="3022A74F" w14:textId="77777777" w:rsidR="00056774" w:rsidRPr="00485A3C" w:rsidRDefault="00056774" w:rsidP="00F73805">
      <w:pPr>
        <w:ind w:left="1440"/>
        <w:jc w:val="left"/>
        <w:rPr>
          <w:rFonts w:cs="Times New Roman"/>
          <w:szCs w:val="24"/>
        </w:rPr>
      </w:pPr>
      <w:r w:rsidRPr="00485A3C">
        <w:rPr>
          <w:rFonts w:cs="Times New Roman"/>
          <w:szCs w:val="24"/>
        </w:rPr>
        <w:t xml:space="preserve">chat_activity java </w:t>
      </w:r>
    </w:p>
    <w:p w14:paraId="7F42B49F" w14:textId="77777777" w:rsidR="00CA3871" w:rsidRPr="00CA3871" w:rsidRDefault="00CA3871" w:rsidP="00F73805">
      <w:pPr>
        <w:ind w:left="1440"/>
        <w:jc w:val="left"/>
        <w:rPr>
          <w:rFonts w:cs="Times New Roman"/>
          <w:b w:val="0"/>
          <w:bCs/>
          <w:szCs w:val="24"/>
        </w:rPr>
      </w:pPr>
      <w:r w:rsidRPr="00CA3871">
        <w:rPr>
          <w:rFonts w:cs="Times New Roman"/>
          <w:b w:val="0"/>
          <w:bCs/>
          <w:szCs w:val="24"/>
        </w:rPr>
        <w:t>package com.example.foodpanion;</w:t>
      </w:r>
    </w:p>
    <w:p w14:paraId="3D182E73" w14:textId="77777777" w:rsidR="00CA3871" w:rsidRPr="00CA3871" w:rsidRDefault="00CA3871" w:rsidP="00F73805">
      <w:pPr>
        <w:ind w:left="1440"/>
        <w:jc w:val="left"/>
        <w:rPr>
          <w:rFonts w:cs="Times New Roman"/>
          <w:b w:val="0"/>
          <w:bCs/>
          <w:szCs w:val="24"/>
        </w:rPr>
      </w:pPr>
    </w:p>
    <w:p w14:paraId="63BAC0D3" w14:textId="77777777" w:rsidR="00CA3871" w:rsidRPr="00CA3871" w:rsidRDefault="00CA3871" w:rsidP="00F73805">
      <w:pPr>
        <w:ind w:left="1440"/>
        <w:jc w:val="left"/>
        <w:rPr>
          <w:rFonts w:cs="Times New Roman"/>
          <w:b w:val="0"/>
          <w:bCs/>
          <w:szCs w:val="24"/>
        </w:rPr>
      </w:pPr>
      <w:r w:rsidRPr="00CA3871">
        <w:rPr>
          <w:rFonts w:cs="Times New Roman"/>
          <w:b w:val="0"/>
          <w:bCs/>
          <w:szCs w:val="24"/>
        </w:rPr>
        <w:t>import android.content.Intent;</w:t>
      </w:r>
    </w:p>
    <w:p w14:paraId="0E8450B2" w14:textId="77777777" w:rsidR="00CA3871" w:rsidRPr="00CA3871" w:rsidRDefault="00CA3871" w:rsidP="00F73805">
      <w:pPr>
        <w:ind w:left="1440"/>
        <w:jc w:val="left"/>
        <w:rPr>
          <w:rFonts w:cs="Times New Roman"/>
          <w:b w:val="0"/>
          <w:bCs/>
          <w:szCs w:val="24"/>
        </w:rPr>
      </w:pPr>
      <w:r w:rsidRPr="00CA3871">
        <w:rPr>
          <w:rFonts w:cs="Times New Roman"/>
          <w:b w:val="0"/>
          <w:bCs/>
          <w:szCs w:val="24"/>
        </w:rPr>
        <w:t>import android.os.Bundle;</w:t>
      </w:r>
    </w:p>
    <w:p w14:paraId="051881AD" w14:textId="77777777" w:rsidR="00CA3871" w:rsidRPr="00CA3871" w:rsidRDefault="00CA3871" w:rsidP="00F73805">
      <w:pPr>
        <w:ind w:left="1440"/>
        <w:jc w:val="left"/>
        <w:rPr>
          <w:rFonts w:cs="Times New Roman"/>
          <w:b w:val="0"/>
          <w:bCs/>
          <w:szCs w:val="24"/>
        </w:rPr>
      </w:pPr>
      <w:r w:rsidRPr="00CA3871">
        <w:rPr>
          <w:rFonts w:cs="Times New Roman"/>
          <w:b w:val="0"/>
          <w:bCs/>
          <w:szCs w:val="24"/>
        </w:rPr>
        <w:t>import android.text.TextUtils;</w:t>
      </w:r>
    </w:p>
    <w:p w14:paraId="1833887E" w14:textId="77777777" w:rsidR="00CA3871" w:rsidRPr="00CA3871" w:rsidRDefault="00CA3871" w:rsidP="00F73805">
      <w:pPr>
        <w:ind w:left="1440"/>
        <w:jc w:val="left"/>
        <w:rPr>
          <w:rFonts w:cs="Times New Roman"/>
          <w:b w:val="0"/>
          <w:bCs/>
          <w:szCs w:val="24"/>
        </w:rPr>
      </w:pPr>
      <w:r w:rsidRPr="00CA3871">
        <w:rPr>
          <w:rFonts w:cs="Times New Roman"/>
          <w:b w:val="0"/>
          <w:bCs/>
          <w:szCs w:val="24"/>
        </w:rPr>
        <w:t>import android.util.Log;</w:t>
      </w:r>
    </w:p>
    <w:p w14:paraId="0C07F78F" w14:textId="77777777" w:rsidR="00CA3871" w:rsidRPr="00CA3871" w:rsidRDefault="00CA3871" w:rsidP="00F73805">
      <w:pPr>
        <w:ind w:left="1440"/>
        <w:jc w:val="left"/>
        <w:rPr>
          <w:rFonts w:cs="Times New Roman"/>
          <w:b w:val="0"/>
          <w:bCs/>
          <w:szCs w:val="24"/>
        </w:rPr>
      </w:pPr>
      <w:r w:rsidRPr="00CA3871">
        <w:rPr>
          <w:rFonts w:cs="Times New Roman"/>
          <w:b w:val="0"/>
          <w:bCs/>
          <w:szCs w:val="24"/>
        </w:rPr>
        <w:t>import android.view.View;</w:t>
      </w:r>
    </w:p>
    <w:p w14:paraId="28B0DBC1" w14:textId="77777777" w:rsidR="00CA3871" w:rsidRPr="00CA3871" w:rsidRDefault="00CA3871" w:rsidP="00F73805">
      <w:pPr>
        <w:ind w:left="1440"/>
        <w:jc w:val="left"/>
        <w:rPr>
          <w:rFonts w:cs="Times New Roman"/>
          <w:b w:val="0"/>
          <w:bCs/>
          <w:szCs w:val="24"/>
        </w:rPr>
      </w:pPr>
      <w:r w:rsidRPr="00CA3871">
        <w:rPr>
          <w:rFonts w:cs="Times New Roman"/>
          <w:b w:val="0"/>
          <w:bCs/>
          <w:szCs w:val="24"/>
        </w:rPr>
        <w:t>import android.widget.Button;</w:t>
      </w:r>
    </w:p>
    <w:p w14:paraId="23EB346F" w14:textId="77777777" w:rsidR="00CA3871" w:rsidRPr="00CA3871" w:rsidRDefault="00CA3871" w:rsidP="00F73805">
      <w:pPr>
        <w:ind w:left="1440"/>
        <w:jc w:val="left"/>
        <w:rPr>
          <w:rFonts w:cs="Times New Roman"/>
          <w:b w:val="0"/>
          <w:bCs/>
          <w:szCs w:val="24"/>
        </w:rPr>
      </w:pPr>
      <w:r w:rsidRPr="00CA3871">
        <w:rPr>
          <w:rFonts w:cs="Times New Roman"/>
          <w:b w:val="0"/>
          <w:bCs/>
          <w:szCs w:val="24"/>
        </w:rPr>
        <w:t>import android.widget.EditText;</w:t>
      </w:r>
    </w:p>
    <w:p w14:paraId="11475E71" w14:textId="77777777" w:rsidR="00CA3871" w:rsidRPr="00CA3871" w:rsidRDefault="00CA3871" w:rsidP="00F73805">
      <w:pPr>
        <w:ind w:left="1440"/>
        <w:jc w:val="left"/>
        <w:rPr>
          <w:rFonts w:cs="Times New Roman"/>
          <w:b w:val="0"/>
          <w:bCs/>
          <w:szCs w:val="24"/>
        </w:rPr>
      </w:pPr>
      <w:r w:rsidRPr="00CA3871">
        <w:rPr>
          <w:rFonts w:cs="Times New Roman"/>
          <w:b w:val="0"/>
          <w:bCs/>
          <w:szCs w:val="24"/>
        </w:rPr>
        <w:t>import android.widget.ImageView;</w:t>
      </w:r>
    </w:p>
    <w:p w14:paraId="79FEDFE7" w14:textId="77777777" w:rsidR="00CA3871" w:rsidRPr="00CA3871" w:rsidRDefault="00CA3871" w:rsidP="00F73805">
      <w:pPr>
        <w:ind w:left="1440"/>
        <w:jc w:val="left"/>
        <w:rPr>
          <w:rFonts w:cs="Times New Roman"/>
          <w:b w:val="0"/>
          <w:bCs/>
          <w:szCs w:val="24"/>
        </w:rPr>
      </w:pPr>
      <w:r w:rsidRPr="00CA3871">
        <w:rPr>
          <w:rFonts w:cs="Times New Roman"/>
          <w:b w:val="0"/>
          <w:bCs/>
          <w:szCs w:val="24"/>
        </w:rPr>
        <w:t>import android.widget.TextView;</w:t>
      </w:r>
    </w:p>
    <w:p w14:paraId="41E08C5E" w14:textId="77777777" w:rsidR="00CA3871" w:rsidRPr="00CA3871" w:rsidRDefault="00CA3871" w:rsidP="00F73805">
      <w:pPr>
        <w:ind w:left="1440"/>
        <w:jc w:val="left"/>
        <w:rPr>
          <w:rFonts w:cs="Times New Roman"/>
          <w:b w:val="0"/>
          <w:bCs/>
          <w:szCs w:val="24"/>
        </w:rPr>
      </w:pPr>
      <w:r w:rsidRPr="00CA3871">
        <w:rPr>
          <w:rFonts w:cs="Times New Roman"/>
          <w:b w:val="0"/>
          <w:bCs/>
          <w:szCs w:val="24"/>
        </w:rPr>
        <w:t>import android.widget.Toast;</w:t>
      </w:r>
    </w:p>
    <w:p w14:paraId="5E75B7E8" w14:textId="77777777" w:rsidR="00CA3871" w:rsidRPr="00CA3871" w:rsidRDefault="00CA3871" w:rsidP="00F73805">
      <w:pPr>
        <w:ind w:left="1440"/>
        <w:jc w:val="left"/>
        <w:rPr>
          <w:rFonts w:cs="Times New Roman"/>
          <w:b w:val="0"/>
          <w:bCs/>
          <w:szCs w:val="24"/>
        </w:rPr>
      </w:pPr>
    </w:p>
    <w:p w14:paraId="651D1D3D" w14:textId="77777777" w:rsidR="00CA3871" w:rsidRPr="00CA3871" w:rsidRDefault="00CA3871" w:rsidP="00F73805">
      <w:pPr>
        <w:ind w:left="1440"/>
        <w:jc w:val="left"/>
        <w:rPr>
          <w:rFonts w:cs="Times New Roman"/>
          <w:b w:val="0"/>
          <w:bCs/>
          <w:szCs w:val="24"/>
        </w:rPr>
      </w:pPr>
      <w:r w:rsidRPr="00CA3871">
        <w:rPr>
          <w:rFonts w:cs="Times New Roman"/>
          <w:b w:val="0"/>
          <w:bCs/>
          <w:szCs w:val="24"/>
        </w:rPr>
        <w:t>import androidx.appcompat.app.AppCompatActivity;</w:t>
      </w:r>
    </w:p>
    <w:p w14:paraId="28F7A4D3" w14:textId="77777777" w:rsidR="00CA3871" w:rsidRPr="00CA3871" w:rsidRDefault="00CA3871" w:rsidP="00F73805">
      <w:pPr>
        <w:ind w:left="1440"/>
        <w:jc w:val="left"/>
        <w:rPr>
          <w:rFonts w:cs="Times New Roman"/>
          <w:b w:val="0"/>
          <w:bCs/>
          <w:szCs w:val="24"/>
        </w:rPr>
      </w:pPr>
      <w:r w:rsidRPr="00CA3871">
        <w:rPr>
          <w:rFonts w:cs="Times New Roman"/>
          <w:b w:val="0"/>
          <w:bCs/>
          <w:szCs w:val="24"/>
        </w:rPr>
        <w:t>import androidx.recyclerview.widget.LinearLayoutManager;</w:t>
      </w:r>
    </w:p>
    <w:p w14:paraId="3F7AE933" w14:textId="77777777" w:rsidR="00CA3871" w:rsidRPr="00CA3871" w:rsidRDefault="00CA3871" w:rsidP="00F73805">
      <w:pPr>
        <w:ind w:left="1440"/>
        <w:jc w:val="left"/>
        <w:rPr>
          <w:rFonts w:cs="Times New Roman"/>
          <w:b w:val="0"/>
          <w:bCs/>
          <w:szCs w:val="24"/>
        </w:rPr>
      </w:pPr>
      <w:r w:rsidRPr="00CA3871">
        <w:rPr>
          <w:rFonts w:cs="Times New Roman"/>
          <w:b w:val="0"/>
          <w:bCs/>
          <w:szCs w:val="24"/>
        </w:rPr>
        <w:t>import androidx.recyclerview.widget.RecyclerView;</w:t>
      </w:r>
    </w:p>
    <w:p w14:paraId="69512C5B" w14:textId="77777777" w:rsidR="00CA3871" w:rsidRPr="00CA3871" w:rsidRDefault="00CA3871" w:rsidP="00F73805">
      <w:pPr>
        <w:ind w:left="1440"/>
        <w:jc w:val="left"/>
        <w:rPr>
          <w:rFonts w:cs="Times New Roman"/>
          <w:b w:val="0"/>
          <w:bCs/>
          <w:szCs w:val="24"/>
        </w:rPr>
      </w:pPr>
    </w:p>
    <w:p w14:paraId="6A1F8F4D" w14:textId="77777777" w:rsidR="00CA3871" w:rsidRPr="00CA3871" w:rsidRDefault="00CA3871" w:rsidP="00F73805">
      <w:pPr>
        <w:ind w:left="1440"/>
        <w:jc w:val="left"/>
        <w:rPr>
          <w:rFonts w:cs="Times New Roman"/>
          <w:b w:val="0"/>
          <w:bCs/>
          <w:szCs w:val="24"/>
        </w:rPr>
      </w:pPr>
      <w:r w:rsidRPr="00CA3871">
        <w:rPr>
          <w:rFonts w:cs="Times New Roman"/>
          <w:b w:val="0"/>
          <w:bCs/>
          <w:szCs w:val="24"/>
        </w:rPr>
        <w:t>import com.android.volley.Request;</w:t>
      </w:r>
    </w:p>
    <w:p w14:paraId="57C95A8F" w14:textId="77777777" w:rsidR="00CA3871" w:rsidRPr="00CA3871" w:rsidRDefault="00CA3871" w:rsidP="00F73805">
      <w:pPr>
        <w:ind w:left="1440"/>
        <w:jc w:val="left"/>
        <w:rPr>
          <w:rFonts w:cs="Times New Roman"/>
          <w:b w:val="0"/>
          <w:bCs/>
          <w:szCs w:val="24"/>
        </w:rPr>
      </w:pPr>
      <w:r w:rsidRPr="00CA3871">
        <w:rPr>
          <w:rFonts w:cs="Times New Roman"/>
          <w:b w:val="0"/>
          <w:bCs/>
          <w:szCs w:val="24"/>
        </w:rPr>
        <w:t>import com.android.volley.RequestQueue;</w:t>
      </w:r>
    </w:p>
    <w:p w14:paraId="62A3F4C4" w14:textId="77777777" w:rsidR="00CA3871" w:rsidRPr="00CA3871" w:rsidRDefault="00CA3871" w:rsidP="00F73805">
      <w:pPr>
        <w:ind w:left="1440"/>
        <w:jc w:val="left"/>
        <w:rPr>
          <w:rFonts w:cs="Times New Roman"/>
          <w:b w:val="0"/>
          <w:bCs/>
          <w:szCs w:val="24"/>
        </w:rPr>
      </w:pPr>
      <w:r w:rsidRPr="00CA3871">
        <w:rPr>
          <w:rFonts w:cs="Times New Roman"/>
          <w:b w:val="0"/>
          <w:bCs/>
          <w:szCs w:val="24"/>
        </w:rPr>
        <w:t>import com.android.volley.toolbox.JsonObjectRequest;</w:t>
      </w:r>
    </w:p>
    <w:p w14:paraId="46F1F4B8" w14:textId="77777777" w:rsidR="00CA3871" w:rsidRPr="00CA3871" w:rsidRDefault="00CA3871" w:rsidP="00F73805">
      <w:pPr>
        <w:ind w:left="1440"/>
        <w:jc w:val="left"/>
        <w:rPr>
          <w:rFonts w:cs="Times New Roman"/>
          <w:b w:val="0"/>
          <w:bCs/>
          <w:szCs w:val="24"/>
        </w:rPr>
      </w:pPr>
      <w:r w:rsidRPr="00CA3871">
        <w:rPr>
          <w:rFonts w:cs="Times New Roman"/>
          <w:b w:val="0"/>
          <w:bCs/>
          <w:szCs w:val="24"/>
        </w:rPr>
        <w:t>import com.android.volley.toolbox.Volley;</w:t>
      </w:r>
    </w:p>
    <w:p w14:paraId="4B4617CD" w14:textId="77777777" w:rsidR="00CA3871" w:rsidRPr="00CA3871" w:rsidRDefault="00CA3871" w:rsidP="00F73805">
      <w:pPr>
        <w:ind w:left="1440"/>
        <w:jc w:val="left"/>
        <w:rPr>
          <w:rFonts w:cs="Times New Roman"/>
          <w:b w:val="0"/>
          <w:bCs/>
          <w:szCs w:val="24"/>
        </w:rPr>
      </w:pPr>
    </w:p>
    <w:p w14:paraId="5B0BEEF5" w14:textId="77777777" w:rsidR="00CA3871" w:rsidRPr="00CA3871" w:rsidRDefault="00CA3871" w:rsidP="00F73805">
      <w:pPr>
        <w:ind w:left="1440"/>
        <w:jc w:val="left"/>
        <w:rPr>
          <w:rFonts w:cs="Times New Roman"/>
          <w:b w:val="0"/>
          <w:bCs/>
          <w:szCs w:val="24"/>
        </w:rPr>
      </w:pPr>
      <w:r w:rsidRPr="00CA3871">
        <w:rPr>
          <w:rFonts w:cs="Times New Roman"/>
          <w:b w:val="0"/>
          <w:bCs/>
          <w:szCs w:val="24"/>
        </w:rPr>
        <w:t>import org.json.JSONArray;</w:t>
      </w:r>
    </w:p>
    <w:p w14:paraId="73DB24E3" w14:textId="77777777" w:rsidR="00CA3871" w:rsidRPr="00CA3871" w:rsidRDefault="00CA3871" w:rsidP="00F73805">
      <w:pPr>
        <w:ind w:left="1440"/>
        <w:jc w:val="left"/>
        <w:rPr>
          <w:rFonts w:cs="Times New Roman"/>
          <w:b w:val="0"/>
          <w:bCs/>
          <w:szCs w:val="24"/>
        </w:rPr>
      </w:pPr>
      <w:r w:rsidRPr="00CA3871">
        <w:rPr>
          <w:rFonts w:cs="Times New Roman"/>
          <w:b w:val="0"/>
          <w:bCs/>
          <w:szCs w:val="24"/>
        </w:rPr>
        <w:t>import org.json.JSONException;</w:t>
      </w:r>
    </w:p>
    <w:p w14:paraId="39230A48" w14:textId="77777777" w:rsidR="00CA3871" w:rsidRPr="00CA3871" w:rsidRDefault="00CA3871" w:rsidP="00F73805">
      <w:pPr>
        <w:ind w:left="1440"/>
        <w:jc w:val="left"/>
        <w:rPr>
          <w:rFonts w:cs="Times New Roman"/>
          <w:b w:val="0"/>
          <w:bCs/>
          <w:szCs w:val="24"/>
        </w:rPr>
      </w:pPr>
      <w:r w:rsidRPr="00CA3871">
        <w:rPr>
          <w:rFonts w:cs="Times New Roman"/>
          <w:b w:val="0"/>
          <w:bCs/>
          <w:szCs w:val="24"/>
        </w:rPr>
        <w:lastRenderedPageBreak/>
        <w:t>import org.json.JSONObject;</w:t>
      </w:r>
    </w:p>
    <w:p w14:paraId="104E42B4" w14:textId="77777777" w:rsidR="00CA3871" w:rsidRPr="00CA3871" w:rsidRDefault="00CA3871" w:rsidP="00F73805">
      <w:pPr>
        <w:ind w:left="1440"/>
        <w:jc w:val="left"/>
        <w:rPr>
          <w:rFonts w:cs="Times New Roman"/>
          <w:b w:val="0"/>
          <w:bCs/>
          <w:szCs w:val="24"/>
        </w:rPr>
      </w:pPr>
    </w:p>
    <w:p w14:paraId="25619F00" w14:textId="77777777" w:rsidR="00CA3871" w:rsidRPr="00CA3871" w:rsidRDefault="00CA3871" w:rsidP="00F73805">
      <w:pPr>
        <w:ind w:left="1440"/>
        <w:jc w:val="left"/>
        <w:rPr>
          <w:rFonts w:cs="Times New Roman"/>
          <w:b w:val="0"/>
          <w:bCs/>
          <w:szCs w:val="24"/>
        </w:rPr>
      </w:pPr>
      <w:r w:rsidRPr="00CA3871">
        <w:rPr>
          <w:rFonts w:cs="Times New Roman"/>
          <w:b w:val="0"/>
          <w:bCs/>
          <w:szCs w:val="24"/>
        </w:rPr>
        <w:t>import java.util.ArrayList;</w:t>
      </w:r>
    </w:p>
    <w:p w14:paraId="2D1D91E7" w14:textId="77777777" w:rsidR="00CA3871" w:rsidRPr="00CA3871" w:rsidRDefault="00CA3871" w:rsidP="00F73805">
      <w:pPr>
        <w:ind w:left="1440"/>
        <w:jc w:val="left"/>
        <w:rPr>
          <w:rFonts w:cs="Times New Roman"/>
          <w:b w:val="0"/>
          <w:bCs/>
          <w:szCs w:val="24"/>
        </w:rPr>
      </w:pPr>
      <w:r w:rsidRPr="00CA3871">
        <w:rPr>
          <w:rFonts w:cs="Times New Roman"/>
          <w:b w:val="0"/>
          <w:bCs/>
          <w:szCs w:val="24"/>
        </w:rPr>
        <w:t>import java.util.List;</w:t>
      </w:r>
    </w:p>
    <w:p w14:paraId="627308A8" w14:textId="77777777" w:rsidR="00CA3871" w:rsidRPr="00CA3871" w:rsidRDefault="00CA3871" w:rsidP="00F73805">
      <w:pPr>
        <w:ind w:left="1440"/>
        <w:jc w:val="left"/>
        <w:rPr>
          <w:rFonts w:cs="Times New Roman"/>
          <w:b w:val="0"/>
          <w:bCs/>
          <w:szCs w:val="24"/>
        </w:rPr>
      </w:pPr>
    </w:p>
    <w:p w14:paraId="722008A5" w14:textId="77777777" w:rsidR="00CA3871" w:rsidRPr="00CA3871" w:rsidRDefault="00CA3871" w:rsidP="00F73805">
      <w:pPr>
        <w:ind w:left="1440"/>
        <w:jc w:val="left"/>
        <w:rPr>
          <w:rFonts w:cs="Times New Roman"/>
          <w:b w:val="0"/>
          <w:bCs/>
          <w:szCs w:val="24"/>
        </w:rPr>
      </w:pPr>
      <w:r w:rsidRPr="00CA3871">
        <w:rPr>
          <w:rFonts w:cs="Times New Roman"/>
          <w:b w:val="0"/>
          <w:bCs/>
          <w:szCs w:val="24"/>
        </w:rPr>
        <w:t>public class chat_activity extends AppCompatActivity {</w:t>
      </w:r>
    </w:p>
    <w:p w14:paraId="51F88632" w14:textId="77777777" w:rsidR="00CA3871" w:rsidRPr="00CA3871" w:rsidRDefault="00CA3871" w:rsidP="00F73805">
      <w:pPr>
        <w:ind w:left="1440"/>
        <w:jc w:val="left"/>
        <w:rPr>
          <w:rFonts w:cs="Times New Roman"/>
          <w:b w:val="0"/>
          <w:bCs/>
          <w:szCs w:val="24"/>
        </w:rPr>
      </w:pPr>
    </w:p>
    <w:p w14:paraId="4641078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private RecyclerView CRV;</w:t>
      </w:r>
    </w:p>
    <w:p w14:paraId="47C9A373"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private ArrayList&lt;Mmodel&gt; list_of_mess = new ArrayList&lt;Mmodel&gt;();;</w:t>
      </w:r>
    </w:p>
    <w:p w14:paraId="1D90467A"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private Madapter crva;</w:t>
      </w:r>
    </w:p>
    <w:p w14:paraId="42EC65AD" w14:textId="77777777" w:rsidR="00CA3871" w:rsidRPr="00CA3871" w:rsidRDefault="00CA3871" w:rsidP="00F73805">
      <w:pPr>
        <w:ind w:left="1440"/>
        <w:jc w:val="left"/>
        <w:rPr>
          <w:rFonts w:cs="Times New Roman"/>
          <w:b w:val="0"/>
          <w:bCs/>
          <w:szCs w:val="24"/>
        </w:rPr>
      </w:pPr>
    </w:p>
    <w:p w14:paraId="02056FE6" w14:textId="77777777" w:rsidR="00CA3871" w:rsidRPr="00CA3871" w:rsidRDefault="00CA3871" w:rsidP="00F73805">
      <w:pPr>
        <w:ind w:left="1440"/>
        <w:jc w:val="left"/>
        <w:rPr>
          <w:rFonts w:cs="Times New Roman"/>
          <w:b w:val="0"/>
          <w:bCs/>
          <w:szCs w:val="24"/>
        </w:rPr>
      </w:pPr>
    </w:p>
    <w:p w14:paraId="25A27A1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String status,choices;</w:t>
      </w:r>
    </w:p>
    <w:p w14:paraId="6531716F"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Integer user_id;</w:t>
      </w:r>
    </w:p>
    <w:p w14:paraId="34D993F4"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Intent intent;</w:t>
      </w:r>
    </w:p>
    <w:p w14:paraId="1A0DCF4F" w14:textId="77777777" w:rsidR="00CA3871" w:rsidRPr="00CA3871" w:rsidRDefault="00CA3871" w:rsidP="00F73805">
      <w:pPr>
        <w:ind w:left="1440"/>
        <w:jc w:val="left"/>
        <w:rPr>
          <w:rFonts w:cs="Times New Roman"/>
          <w:b w:val="0"/>
          <w:bCs/>
          <w:szCs w:val="24"/>
        </w:rPr>
      </w:pPr>
    </w:p>
    <w:p w14:paraId="1ED6D11C"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private View view;</w:t>
      </w:r>
    </w:p>
    <w:p w14:paraId="3220D69F"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private Button btn;</w:t>
      </w:r>
    </w:p>
    <w:p w14:paraId="30D6552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TextView input_here;</w:t>
      </w:r>
    </w:p>
    <w:p w14:paraId="298C6B6B" w14:textId="77777777" w:rsidR="00CA3871" w:rsidRPr="00CA3871" w:rsidRDefault="00CA3871" w:rsidP="00F73805">
      <w:pPr>
        <w:ind w:left="1440"/>
        <w:jc w:val="left"/>
        <w:rPr>
          <w:rFonts w:cs="Times New Roman"/>
          <w:b w:val="0"/>
          <w:bCs/>
          <w:szCs w:val="24"/>
        </w:rPr>
      </w:pPr>
    </w:p>
    <w:p w14:paraId="0B01A398"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private RecyclerView RV;</w:t>
      </w:r>
    </w:p>
    <w:p w14:paraId="58EDA8C7" w14:textId="77777777" w:rsidR="00CA3871" w:rsidRPr="00CA3871" w:rsidRDefault="00CA3871" w:rsidP="00F73805">
      <w:pPr>
        <w:ind w:left="1440"/>
        <w:jc w:val="left"/>
        <w:rPr>
          <w:rFonts w:cs="Times New Roman"/>
          <w:b w:val="0"/>
          <w:bCs/>
          <w:szCs w:val="24"/>
        </w:rPr>
      </w:pPr>
    </w:p>
    <w:p w14:paraId="3070BABA"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private Madapter madapter;</w:t>
      </w:r>
    </w:p>
    <w:p w14:paraId="6FB842A4"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private Button send;</w:t>
      </w:r>
    </w:p>
    <w:p w14:paraId="0AE17BF3"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private EditText composition_mess;</w:t>
      </w:r>
    </w:p>
    <w:p w14:paraId="075CE23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final List&lt;Mmodel&gt; msgDtoList = new ArrayList&lt;Mmodel&gt;();</w:t>
      </w:r>
    </w:p>
    <w:p w14:paraId="115DF4CD" w14:textId="77777777" w:rsidR="00CA3871" w:rsidRPr="00CA3871" w:rsidRDefault="00CA3871" w:rsidP="00F73805">
      <w:pPr>
        <w:ind w:left="1440"/>
        <w:jc w:val="left"/>
        <w:rPr>
          <w:rFonts w:cs="Times New Roman"/>
          <w:b w:val="0"/>
          <w:bCs/>
          <w:szCs w:val="24"/>
        </w:rPr>
      </w:pPr>
    </w:p>
    <w:p w14:paraId="5C851A23"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protected void onCreate(Bundle savedInstanceState) {</w:t>
      </w:r>
    </w:p>
    <w:p w14:paraId="79489D5C"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super.onCreate(savedInstanceState);</w:t>
      </w:r>
    </w:p>
    <w:p w14:paraId="71C9BACB"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setContentView(R.layout.activity_chat);</w:t>
      </w:r>
    </w:p>
    <w:p w14:paraId="630FFEFF"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getSupportActionBar().hide();</w:t>
      </w:r>
    </w:p>
    <w:p w14:paraId="77B66336" w14:textId="77777777" w:rsidR="00CA3871" w:rsidRPr="00CA3871" w:rsidRDefault="00CA3871" w:rsidP="00F73805">
      <w:pPr>
        <w:ind w:left="1440"/>
        <w:jc w:val="left"/>
        <w:rPr>
          <w:rFonts w:cs="Times New Roman"/>
          <w:b w:val="0"/>
          <w:bCs/>
          <w:szCs w:val="24"/>
        </w:rPr>
      </w:pPr>
    </w:p>
    <w:p w14:paraId="2B090202" w14:textId="77777777" w:rsidR="00CA3871" w:rsidRPr="00CA3871" w:rsidRDefault="00CA3871" w:rsidP="00F73805">
      <w:pPr>
        <w:ind w:left="1440"/>
        <w:jc w:val="left"/>
        <w:rPr>
          <w:rFonts w:cs="Times New Roman"/>
          <w:b w:val="0"/>
          <w:bCs/>
          <w:szCs w:val="24"/>
        </w:rPr>
      </w:pPr>
    </w:p>
    <w:p w14:paraId="139ED614" w14:textId="77777777" w:rsidR="00CA3871" w:rsidRPr="00CA3871" w:rsidRDefault="00CA3871" w:rsidP="00F73805">
      <w:pPr>
        <w:ind w:left="1440"/>
        <w:jc w:val="left"/>
        <w:rPr>
          <w:rFonts w:cs="Times New Roman"/>
          <w:b w:val="0"/>
          <w:bCs/>
          <w:szCs w:val="24"/>
        </w:rPr>
      </w:pPr>
    </w:p>
    <w:p w14:paraId="4F877E74" w14:textId="77777777" w:rsidR="00CA3871" w:rsidRPr="00CA3871" w:rsidRDefault="00CA3871" w:rsidP="00F73805">
      <w:pPr>
        <w:ind w:left="1440"/>
        <w:jc w:val="left"/>
        <w:rPr>
          <w:rFonts w:cs="Times New Roman"/>
          <w:b w:val="0"/>
          <w:bCs/>
          <w:szCs w:val="24"/>
        </w:rPr>
      </w:pPr>
    </w:p>
    <w:p w14:paraId="1C0B0308" w14:textId="77777777" w:rsidR="00CA3871" w:rsidRPr="00CA3871" w:rsidRDefault="00CA3871" w:rsidP="00F73805">
      <w:pPr>
        <w:ind w:left="1440"/>
        <w:jc w:val="left"/>
        <w:rPr>
          <w:rFonts w:cs="Times New Roman"/>
          <w:b w:val="0"/>
          <w:bCs/>
          <w:szCs w:val="24"/>
        </w:rPr>
      </w:pPr>
    </w:p>
    <w:p w14:paraId="6D800A0B"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RV = findViewById(R.id.RV);</w:t>
      </w:r>
    </w:p>
    <w:p w14:paraId="640E346A"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intent = getIntent();</w:t>
      </w:r>
    </w:p>
    <w:p w14:paraId="0FFDC06B"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status = intent.getStringExtra("status");</w:t>
      </w:r>
    </w:p>
    <w:p w14:paraId="14CB90A8"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choices = intent.getStringExtra("choices");</w:t>
      </w:r>
    </w:p>
    <w:p w14:paraId="607930F4"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user_id = intent.getIntExtra("user_id",0);</w:t>
      </w:r>
    </w:p>
    <w:p w14:paraId="2457FC2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RV.setHasFixedSize(true);</w:t>
      </w:r>
    </w:p>
    <w:p w14:paraId="5E701849"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RV.setLayoutManager(new LinearLayoutManager(this));</w:t>
      </w:r>
    </w:p>
    <w:p w14:paraId="0D609F5C"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madapter = new Madapter(this);</w:t>
      </w:r>
    </w:p>
    <w:p w14:paraId="4ECE430B"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RV.setAdapter(madapter);</w:t>
      </w:r>
    </w:p>
    <w:p w14:paraId="59EEE6CB" w14:textId="77777777" w:rsidR="00CA3871" w:rsidRPr="00CA3871" w:rsidRDefault="00CA3871" w:rsidP="00F73805">
      <w:pPr>
        <w:ind w:left="1440"/>
        <w:jc w:val="left"/>
        <w:rPr>
          <w:rFonts w:cs="Times New Roman"/>
          <w:b w:val="0"/>
          <w:bCs/>
          <w:szCs w:val="24"/>
        </w:rPr>
      </w:pPr>
    </w:p>
    <w:p w14:paraId="3D18E5DE"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RequestQueue requestQueue = Volley.newRequestQueue(getApplicationContext());</w:t>
      </w:r>
    </w:p>
    <w:p w14:paraId="7F37539B"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JSONObject jsonObject = new JSONObject();</w:t>
      </w:r>
    </w:p>
    <w:p w14:paraId="088F58F9"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try {</w:t>
      </w:r>
    </w:p>
    <w:p w14:paraId="7E54FF14"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jsonObject.put("status", status);</w:t>
      </w:r>
    </w:p>
    <w:p w14:paraId="1DCA8C11"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jsonObject.put("choices", choices);</w:t>
      </w:r>
    </w:p>
    <w:p w14:paraId="7E6C2DEE"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jsonObject.put("query", "");</w:t>
      </w:r>
    </w:p>
    <w:p w14:paraId="172B07CA" w14:textId="77777777" w:rsidR="00CA3871" w:rsidRPr="00CA3871" w:rsidRDefault="00CA3871" w:rsidP="00F73805">
      <w:pPr>
        <w:ind w:left="1440"/>
        <w:jc w:val="left"/>
        <w:rPr>
          <w:rFonts w:cs="Times New Roman"/>
          <w:b w:val="0"/>
          <w:bCs/>
          <w:szCs w:val="24"/>
        </w:rPr>
      </w:pPr>
    </w:p>
    <w:p w14:paraId="68D67B77" w14:textId="77777777" w:rsidR="00CA3871" w:rsidRPr="00CA3871" w:rsidRDefault="00CA3871" w:rsidP="00F73805">
      <w:pPr>
        <w:ind w:left="1440"/>
        <w:jc w:val="left"/>
        <w:rPr>
          <w:rFonts w:cs="Times New Roman"/>
          <w:b w:val="0"/>
          <w:bCs/>
          <w:szCs w:val="24"/>
        </w:rPr>
      </w:pPr>
      <w:r w:rsidRPr="00CA3871">
        <w:rPr>
          <w:rFonts w:cs="Times New Roman"/>
          <w:b w:val="0"/>
          <w:bCs/>
          <w:szCs w:val="24"/>
        </w:rPr>
        <w:lastRenderedPageBreak/>
        <w:t xml:space="preserve">        } catch (JSONException e) {</w:t>
      </w:r>
    </w:p>
    <w:p w14:paraId="074B6F15"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e.printStackTrace();</w:t>
      </w:r>
    </w:p>
    <w:p w14:paraId="73F12CDA"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06529831"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JsonObjectRequest jsonObjectRequest = new JsonObjectRequest(</w:t>
      </w:r>
    </w:p>
    <w:p w14:paraId="29A53FFB"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Request.Method.POST,</w:t>
      </w:r>
    </w:p>
    <w:p w14:paraId="43945228"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"http://192.168.0.32:8000/api/food/hanap",</w:t>
      </w:r>
    </w:p>
    <w:p w14:paraId="2C20976F"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jsonObject,</w:t>
      </w:r>
    </w:p>
    <w:p w14:paraId="795E3B1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response -&gt; {</w:t>
      </w:r>
    </w:p>
    <w:p w14:paraId="2F0CC86E"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try {</w:t>
      </w:r>
    </w:p>
    <w:p w14:paraId="1871E1EE"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JSONArray array = new JSONArray(response.getString("data"));</w:t>
      </w:r>
    </w:p>
    <w:p w14:paraId="63F5234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Log.e("volleyError", ""+array);</w:t>
      </w:r>
    </w:p>
    <w:p w14:paraId="4E564C81"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String intro = "Welcome to FoodPanion! \n"+choices  + " "+" List: " +"\n";</w:t>
      </w:r>
    </w:p>
    <w:p w14:paraId="5FC1CD2C"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Integer c = 1;</w:t>
      </w:r>
    </w:p>
    <w:p w14:paraId="28E908CC"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for (int i = 0; i &lt; array.length(); i++) {</w:t>
      </w:r>
    </w:p>
    <w:p w14:paraId="0F033E99"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JSONObject proObj = array.getJSONObject(i);</w:t>
      </w:r>
    </w:p>
    <w:p w14:paraId="0A8527D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intro += c +". " +proObj.getString("foodname") +"\n";</w:t>
      </w:r>
    </w:p>
    <w:p w14:paraId="3154FAD4"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c+=1;</w:t>
      </w:r>
    </w:p>
    <w:p w14:paraId="24276D8F" w14:textId="77777777" w:rsidR="00CA3871" w:rsidRPr="00CA3871" w:rsidRDefault="00CA3871" w:rsidP="00F73805">
      <w:pPr>
        <w:ind w:left="1440"/>
        <w:jc w:val="left"/>
        <w:rPr>
          <w:rFonts w:cs="Times New Roman"/>
          <w:b w:val="0"/>
          <w:bCs/>
          <w:szCs w:val="24"/>
        </w:rPr>
      </w:pPr>
    </w:p>
    <w:p w14:paraId="17A2D8EC"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5D68A4A2" w14:textId="77777777" w:rsidR="00CA3871" w:rsidRPr="00CA3871" w:rsidRDefault="00CA3871" w:rsidP="00F73805">
      <w:pPr>
        <w:ind w:left="1440"/>
        <w:jc w:val="left"/>
        <w:rPr>
          <w:rFonts w:cs="Times New Roman"/>
          <w:b w:val="0"/>
          <w:bCs/>
          <w:szCs w:val="24"/>
        </w:rPr>
      </w:pPr>
    </w:p>
    <w:p w14:paraId="1280BEF5"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Mmodel msgDto = new Mmodel(Mmodel.MSG_TYPE_RECEIVED, intro);</w:t>
      </w:r>
    </w:p>
    <w:p w14:paraId="702A8A41"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msgDtoList.add(msgDto);</w:t>
      </w:r>
    </w:p>
    <w:p w14:paraId="2B06C3DE"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madapter.setMessage(msgDtoList);</w:t>
      </w:r>
    </w:p>
    <w:p w14:paraId="3D94F6FD"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 catch (JSONException e) {</w:t>
      </w:r>
    </w:p>
    <w:p w14:paraId="16D40B8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e.printStackTrace();</w:t>
      </w:r>
    </w:p>
    <w:p w14:paraId="5FC9DAD4"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5DDCF318" w14:textId="77777777" w:rsidR="00CA3871" w:rsidRPr="00CA3871" w:rsidRDefault="00CA3871" w:rsidP="00F73805">
      <w:pPr>
        <w:ind w:left="1440"/>
        <w:jc w:val="left"/>
        <w:rPr>
          <w:rFonts w:cs="Times New Roman"/>
          <w:b w:val="0"/>
          <w:bCs/>
          <w:szCs w:val="24"/>
        </w:rPr>
      </w:pPr>
    </w:p>
    <w:p w14:paraId="0066D822"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047E3FDC"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error -&gt; {</w:t>
      </w:r>
    </w:p>
    <w:p w14:paraId="7A64948A"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Log.e("volleyError", error.toString());</w:t>
      </w:r>
    </w:p>
    <w:p w14:paraId="7FA3747E"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3CB8F14C"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1E0DBD43"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requestQueue.add(jsonObjectRequest);</w:t>
      </w:r>
    </w:p>
    <w:p w14:paraId="10228637" w14:textId="77777777" w:rsidR="00CA3871" w:rsidRPr="00CA3871" w:rsidRDefault="00CA3871" w:rsidP="00F73805">
      <w:pPr>
        <w:ind w:left="1440"/>
        <w:jc w:val="left"/>
        <w:rPr>
          <w:rFonts w:cs="Times New Roman"/>
          <w:b w:val="0"/>
          <w:bCs/>
          <w:szCs w:val="24"/>
        </w:rPr>
      </w:pPr>
    </w:p>
    <w:p w14:paraId="17839B6A"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Log.e("process_here", "1" );</w:t>
      </w:r>
    </w:p>
    <w:p w14:paraId="2EEDE429" w14:textId="77777777" w:rsidR="00CA3871" w:rsidRPr="00CA3871" w:rsidRDefault="00CA3871" w:rsidP="00F73805">
      <w:pPr>
        <w:ind w:left="1440"/>
        <w:jc w:val="left"/>
        <w:rPr>
          <w:rFonts w:cs="Times New Roman"/>
          <w:b w:val="0"/>
          <w:bCs/>
          <w:szCs w:val="24"/>
        </w:rPr>
      </w:pPr>
    </w:p>
    <w:p w14:paraId="7756CAA3" w14:textId="77777777" w:rsidR="00CA3871" w:rsidRPr="00CA3871" w:rsidRDefault="00CA3871" w:rsidP="00F73805">
      <w:pPr>
        <w:ind w:left="1440"/>
        <w:jc w:val="left"/>
        <w:rPr>
          <w:rFonts w:cs="Times New Roman"/>
          <w:b w:val="0"/>
          <w:bCs/>
          <w:szCs w:val="24"/>
        </w:rPr>
      </w:pPr>
    </w:p>
    <w:p w14:paraId="57A8D5EF"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composition_mess = (EditText) findViewById(R.id.message_inputted);</w:t>
      </w:r>
    </w:p>
    <w:p w14:paraId="03242272"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send = (Button) findViewById(R.id.button_send);</w:t>
      </w:r>
    </w:p>
    <w:p w14:paraId="1C4A231E" w14:textId="77777777" w:rsidR="00CA3871" w:rsidRPr="00CA3871" w:rsidRDefault="00CA3871" w:rsidP="00F73805">
      <w:pPr>
        <w:ind w:left="1440"/>
        <w:jc w:val="left"/>
        <w:rPr>
          <w:rFonts w:cs="Times New Roman"/>
          <w:b w:val="0"/>
          <w:bCs/>
          <w:szCs w:val="24"/>
        </w:rPr>
      </w:pPr>
    </w:p>
    <w:p w14:paraId="6331F61D"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Log.e("process_here", "2" );</w:t>
      </w:r>
    </w:p>
    <w:p w14:paraId="0EBB9A91" w14:textId="77777777" w:rsidR="00CA3871" w:rsidRPr="00CA3871" w:rsidRDefault="00CA3871" w:rsidP="00F73805">
      <w:pPr>
        <w:ind w:left="1440"/>
        <w:jc w:val="left"/>
        <w:rPr>
          <w:rFonts w:cs="Times New Roman"/>
          <w:b w:val="0"/>
          <w:bCs/>
          <w:szCs w:val="24"/>
        </w:rPr>
      </w:pPr>
    </w:p>
    <w:p w14:paraId="4E2572F5"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send.setOnClickListener(new View.OnClickListener() {</w:t>
      </w:r>
    </w:p>
    <w:p w14:paraId="0DB80962"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@Override</w:t>
      </w:r>
    </w:p>
    <w:p w14:paraId="684CA90D"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public void onClick(View view) {</w:t>
      </w:r>
    </w:p>
    <w:p w14:paraId="5FFE3741"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String msgContent = composition_mess.getText().toString();</w:t>
      </w:r>
    </w:p>
    <w:p w14:paraId="369AA928" w14:textId="77777777" w:rsidR="00CA3871" w:rsidRPr="00CA3871" w:rsidRDefault="00CA3871" w:rsidP="00F73805">
      <w:pPr>
        <w:ind w:left="1440"/>
        <w:jc w:val="left"/>
        <w:rPr>
          <w:rFonts w:cs="Times New Roman"/>
          <w:b w:val="0"/>
          <w:bCs/>
          <w:szCs w:val="24"/>
        </w:rPr>
      </w:pPr>
      <w:r w:rsidRPr="00CA3871">
        <w:rPr>
          <w:rFonts w:cs="Times New Roman"/>
          <w:b w:val="0"/>
          <w:bCs/>
          <w:szCs w:val="24"/>
        </w:rPr>
        <w:lastRenderedPageBreak/>
        <w:t xml:space="preserve">                if(!TextUtils.isEmpty(msgContent))</w:t>
      </w:r>
    </w:p>
    <w:p w14:paraId="665836A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613482D2"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Mmodel msgDto = new Mmodel(Mmodel.MSG_TYPE_SENT, msgContent);</w:t>
      </w:r>
    </w:p>
    <w:p w14:paraId="368BA54E"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msgDtoList.add(msgDto);</w:t>
      </w:r>
    </w:p>
    <w:p w14:paraId="26517435"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int newMsgPosition = msgDtoList.size() - 1;</w:t>
      </w:r>
    </w:p>
    <w:p w14:paraId="1DE3EB0D" w14:textId="77777777" w:rsidR="00CA3871" w:rsidRPr="00CA3871" w:rsidRDefault="00CA3871" w:rsidP="00F73805">
      <w:pPr>
        <w:ind w:left="1440"/>
        <w:jc w:val="left"/>
        <w:rPr>
          <w:rFonts w:cs="Times New Roman"/>
          <w:b w:val="0"/>
          <w:bCs/>
          <w:szCs w:val="24"/>
        </w:rPr>
      </w:pPr>
    </w:p>
    <w:p w14:paraId="4BBD046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madapter.notifyItemInserted(newMsgPosition);</w:t>
      </w:r>
    </w:p>
    <w:p w14:paraId="2D5DA8A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7D1ABC1E"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RV.scrollToPosition(newMsgPosition);</w:t>
      </w:r>
    </w:p>
    <w:p w14:paraId="05AFBB5F" w14:textId="77777777" w:rsidR="00CA3871" w:rsidRPr="00CA3871" w:rsidRDefault="00CA3871" w:rsidP="00F73805">
      <w:pPr>
        <w:ind w:left="1440"/>
        <w:jc w:val="left"/>
        <w:rPr>
          <w:rFonts w:cs="Times New Roman"/>
          <w:b w:val="0"/>
          <w:bCs/>
          <w:szCs w:val="24"/>
        </w:rPr>
      </w:pPr>
    </w:p>
    <w:p w14:paraId="41B3D15A"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composition_mess.setText("");</w:t>
      </w:r>
    </w:p>
    <w:p w14:paraId="2A73391F" w14:textId="77777777" w:rsidR="00CA3871" w:rsidRPr="00CA3871" w:rsidRDefault="00CA3871" w:rsidP="00F73805">
      <w:pPr>
        <w:ind w:left="1440"/>
        <w:jc w:val="left"/>
        <w:rPr>
          <w:rFonts w:cs="Times New Roman"/>
          <w:b w:val="0"/>
          <w:bCs/>
          <w:szCs w:val="24"/>
        </w:rPr>
      </w:pPr>
    </w:p>
    <w:p w14:paraId="2163226B" w14:textId="77777777" w:rsidR="00CA3871" w:rsidRPr="00CA3871" w:rsidRDefault="00CA3871" w:rsidP="00F73805">
      <w:pPr>
        <w:ind w:left="1440"/>
        <w:jc w:val="left"/>
        <w:rPr>
          <w:rFonts w:cs="Times New Roman"/>
          <w:b w:val="0"/>
          <w:bCs/>
          <w:szCs w:val="24"/>
        </w:rPr>
      </w:pPr>
    </w:p>
    <w:p w14:paraId="732C39A3"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RequestQueue requestQueue1 = Volley.newRequestQueue(getApplicationContext());</w:t>
      </w:r>
    </w:p>
    <w:p w14:paraId="02AC0918"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JSONObject jsonObject = new JSONObject();</w:t>
      </w:r>
    </w:p>
    <w:p w14:paraId="1CE5A055"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try {</w:t>
      </w:r>
    </w:p>
    <w:p w14:paraId="3044A2B7"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jsonObject.put("status", status);</w:t>
      </w:r>
    </w:p>
    <w:p w14:paraId="54231C0C"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jsonObject.put("choices", choices);</w:t>
      </w:r>
    </w:p>
    <w:p w14:paraId="61F7E2D5"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jsonObject.put("query", msgContent);</w:t>
      </w:r>
    </w:p>
    <w:p w14:paraId="7DC5E37C" w14:textId="77777777" w:rsidR="00CA3871" w:rsidRPr="00CA3871" w:rsidRDefault="00CA3871" w:rsidP="00F73805">
      <w:pPr>
        <w:ind w:left="1440"/>
        <w:jc w:val="left"/>
        <w:rPr>
          <w:rFonts w:cs="Times New Roman"/>
          <w:b w:val="0"/>
          <w:bCs/>
          <w:szCs w:val="24"/>
        </w:rPr>
      </w:pPr>
    </w:p>
    <w:p w14:paraId="2BB511A5"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 catch (JSONException e) {</w:t>
      </w:r>
    </w:p>
    <w:p w14:paraId="5C72BBAF"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e.printStackTrace();</w:t>
      </w:r>
    </w:p>
    <w:p w14:paraId="3897131F"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16C57158"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JsonObjectRequest jsonObjectRequest = new JsonObjectRequest(</w:t>
      </w:r>
    </w:p>
    <w:p w14:paraId="2F99F1B8"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Request.Method.POST,</w:t>
      </w:r>
    </w:p>
    <w:p w14:paraId="3FDAF4E3"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"http://192.168.0.32:8000/api/food/hanap",</w:t>
      </w:r>
    </w:p>
    <w:p w14:paraId="4DF18886"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jsonObject,</w:t>
      </w:r>
    </w:p>
    <w:p w14:paraId="460F5146"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response -&gt; {</w:t>
      </w:r>
    </w:p>
    <w:p w14:paraId="54ADC70A"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try {</w:t>
      </w:r>
    </w:p>
    <w:p w14:paraId="29B9B7F4"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if (!(response.getString("data").equals("[]"))){</w:t>
      </w:r>
    </w:p>
    <w:p w14:paraId="54D2E601"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JSONArray array = new JSONArray(response.getString("data"));</w:t>
      </w:r>
    </w:p>
    <w:p w14:paraId="39CE9073" w14:textId="77777777" w:rsidR="00CA3871" w:rsidRPr="00CA3871" w:rsidRDefault="00CA3871" w:rsidP="00F73805">
      <w:pPr>
        <w:ind w:left="1440"/>
        <w:jc w:val="left"/>
        <w:rPr>
          <w:rFonts w:cs="Times New Roman"/>
          <w:b w:val="0"/>
          <w:bCs/>
          <w:szCs w:val="24"/>
        </w:rPr>
      </w:pPr>
    </w:p>
    <w:p w14:paraId="44886EAF"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JSONObject proObj = array.getJSONObject(0);</w:t>
      </w:r>
    </w:p>
    <w:p w14:paraId="410B006C" w14:textId="77777777" w:rsidR="00CA3871" w:rsidRPr="00CA3871" w:rsidRDefault="00CA3871" w:rsidP="00F73805">
      <w:pPr>
        <w:ind w:left="1440"/>
        <w:jc w:val="left"/>
        <w:rPr>
          <w:rFonts w:cs="Times New Roman"/>
          <w:b w:val="0"/>
          <w:bCs/>
          <w:szCs w:val="24"/>
        </w:rPr>
      </w:pPr>
    </w:p>
    <w:p w14:paraId="5E1C08B2"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String intro = "Food Name: \n" + proObj.getString("foodname")+ "\n"+"\n" +Integer.toString(proObj.getInt("calories")) +" calories \n" + proObj.getString("Recipe");</w:t>
      </w:r>
    </w:p>
    <w:p w14:paraId="74869038" w14:textId="77777777" w:rsidR="00CA3871" w:rsidRPr="00CA3871" w:rsidRDefault="00CA3871" w:rsidP="00F73805">
      <w:pPr>
        <w:ind w:left="1440"/>
        <w:jc w:val="left"/>
        <w:rPr>
          <w:rFonts w:cs="Times New Roman"/>
          <w:b w:val="0"/>
          <w:bCs/>
          <w:szCs w:val="24"/>
        </w:rPr>
      </w:pPr>
    </w:p>
    <w:p w14:paraId="6957A256"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Mmodel response_food = new Mmodel(Mmodel.MSG_TYPE_RECEIVED, intro);</w:t>
      </w:r>
    </w:p>
    <w:p w14:paraId="61FBAFF5" w14:textId="77777777" w:rsidR="00CA3871" w:rsidRPr="00CA3871" w:rsidRDefault="00CA3871" w:rsidP="00F73805">
      <w:pPr>
        <w:ind w:left="1440"/>
        <w:jc w:val="left"/>
        <w:rPr>
          <w:rFonts w:cs="Times New Roman"/>
          <w:b w:val="0"/>
          <w:bCs/>
          <w:szCs w:val="24"/>
        </w:rPr>
      </w:pPr>
    </w:p>
    <w:p w14:paraId="0F9A275E" w14:textId="77777777" w:rsidR="00CA3871" w:rsidRPr="00CA3871" w:rsidRDefault="00CA3871" w:rsidP="00F73805">
      <w:pPr>
        <w:ind w:left="1440"/>
        <w:jc w:val="left"/>
        <w:rPr>
          <w:rFonts w:cs="Times New Roman"/>
          <w:b w:val="0"/>
          <w:bCs/>
          <w:szCs w:val="24"/>
        </w:rPr>
      </w:pPr>
      <w:r w:rsidRPr="00CA3871">
        <w:rPr>
          <w:rFonts w:cs="Times New Roman"/>
          <w:b w:val="0"/>
          <w:bCs/>
          <w:szCs w:val="24"/>
        </w:rPr>
        <w:lastRenderedPageBreak/>
        <w:t xml:space="preserve">                                        msgDtoList.add(response_food);</w:t>
      </w:r>
    </w:p>
    <w:p w14:paraId="27E5011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madapter.setMessage(msgDtoList);</w:t>
      </w:r>
    </w:p>
    <w:p w14:paraId="17669A55"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}else{</w:t>
      </w:r>
    </w:p>
    <w:p w14:paraId="563B6859"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RequestQueue requestQueue =   Volley.newRequestQueue(getApplicationContext())</w:t>
      </w:r>
    </w:p>
    <w:p w14:paraId="401F0462"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JSONObject jsonObject1 = new JSONObject();</w:t>
      </w:r>
    </w:p>
    <w:p w14:paraId="00F80C95"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try {</w:t>
      </w:r>
    </w:p>
    <w:p w14:paraId="47074F99"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jsonObject.put("status", status);</w:t>
      </w:r>
    </w:p>
    <w:p w14:paraId="7E858582"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jsonObject.put("choices", choices);</w:t>
      </w:r>
    </w:p>
    <w:p w14:paraId="635FCB3A"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jsonObject.put("query", "");</w:t>
      </w:r>
    </w:p>
    <w:p w14:paraId="6D046BC6" w14:textId="77777777" w:rsidR="00CA3871" w:rsidRPr="00CA3871" w:rsidRDefault="00CA3871" w:rsidP="00F73805">
      <w:pPr>
        <w:ind w:left="1440"/>
        <w:jc w:val="left"/>
        <w:rPr>
          <w:rFonts w:cs="Times New Roman"/>
          <w:b w:val="0"/>
          <w:bCs/>
          <w:szCs w:val="24"/>
        </w:rPr>
      </w:pPr>
    </w:p>
    <w:p w14:paraId="5DA786DC"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 catch (JSONException e) {</w:t>
      </w:r>
    </w:p>
    <w:p w14:paraId="7EED908B"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e.printStackTrace();</w:t>
      </w:r>
    </w:p>
    <w:p w14:paraId="7ACF108A"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74BA7BA3"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JsonObjectRequest jsonObjectRequest1 = new JsonObjectRequest(</w:t>
      </w:r>
    </w:p>
    <w:p w14:paraId="3125FFA5"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Request.Method.POST,</w:t>
      </w:r>
    </w:p>
    <w:p w14:paraId="19CD3848"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"http://192.168.0.32:8000/api/food/hanap",</w:t>
      </w:r>
    </w:p>
    <w:p w14:paraId="70F4E5BD"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jsonObject,</w:t>
      </w:r>
    </w:p>
    <w:p w14:paraId="7E1E7DB7"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response1 -&gt; {</w:t>
      </w:r>
    </w:p>
    <w:p w14:paraId="72C9D1A2"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try {</w:t>
      </w:r>
    </w:p>
    <w:p w14:paraId="437C334E"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JSONArray array = new </w:t>
      </w:r>
      <w:r w:rsidRPr="00CA3871">
        <w:rPr>
          <w:rFonts w:cs="Times New Roman"/>
          <w:b w:val="0"/>
          <w:bCs/>
          <w:szCs w:val="24"/>
        </w:rPr>
        <w:t>JSONArray(response1.getString("data"));</w:t>
      </w:r>
    </w:p>
    <w:p w14:paraId="0EC91021"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Log.e("volleyError", ""+array);</w:t>
      </w:r>
    </w:p>
    <w:p w14:paraId="527C7ED4"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String intro = "Unfortunately, this recipe is not yet available.\n";</w:t>
      </w:r>
    </w:p>
    <w:p w14:paraId="0D1A77BD"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Integer c = 1;</w:t>
      </w:r>
    </w:p>
    <w:p w14:paraId="4B7056A4" w14:textId="77777777" w:rsidR="00CA3871" w:rsidRPr="00CA3871" w:rsidRDefault="00CA3871" w:rsidP="00F73805">
      <w:pPr>
        <w:ind w:left="1440"/>
        <w:jc w:val="left"/>
        <w:rPr>
          <w:rFonts w:cs="Times New Roman"/>
          <w:b w:val="0"/>
          <w:bCs/>
          <w:szCs w:val="24"/>
        </w:rPr>
      </w:pPr>
    </w:p>
    <w:p w14:paraId="2FB8A845" w14:textId="77777777" w:rsidR="00CA3871" w:rsidRPr="00CA3871" w:rsidRDefault="00CA3871" w:rsidP="00F73805">
      <w:pPr>
        <w:ind w:left="1440"/>
        <w:jc w:val="left"/>
        <w:rPr>
          <w:rFonts w:cs="Times New Roman"/>
          <w:b w:val="0"/>
          <w:bCs/>
          <w:szCs w:val="24"/>
        </w:rPr>
      </w:pPr>
    </w:p>
    <w:p w14:paraId="5A1C3EF9"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Mmodel msgDto1 = new Mmodel(Mmodel.MSG_TYPE_RECEIVED, intro);</w:t>
      </w:r>
    </w:p>
    <w:p w14:paraId="08A8C37B"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msgDtoList.add(msgDto1);</w:t>
      </w:r>
    </w:p>
    <w:p w14:paraId="4D60042C"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madapter.setMessage(msgDtoList);</w:t>
      </w:r>
    </w:p>
    <w:p w14:paraId="778CF88D"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 catch (JSONException e) {</w:t>
      </w:r>
    </w:p>
    <w:p w14:paraId="762840FD"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e.printStackTrace();</w:t>
      </w:r>
    </w:p>
    <w:p w14:paraId="01522F36"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48E9E37D"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4FC90714"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error -&gt; {</w:t>
      </w:r>
    </w:p>
    <w:p w14:paraId="6E21794F"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Log.e("volleyError", error.toString());</w:t>
      </w:r>
    </w:p>
    <w:p w14:paraId="1537ACE2"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13F02435"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7EA9D161"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requestQueue.add(jsonObjectRequest1);</w:t>
      </w:r>
    </w:p>
    <w:p w14:paraId="53D2650E"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497BBCCD" w14:textId="77777777" w:rsidR="00CA3871" w:rsidRPr="00CA3871" w:rsidRDefault="00CA3871" w:rsidP="00F73805">
      <w:pPr>
        <w:ind w:left="1440"/>
        <w:jc w:val="left"/>
        <w:rPr>
          <w:rFonts w:cs="Times New Roman"/>
          <w:b w:val="0"/>
          <w:bCs/>
          <w:szCs w:val="24"/>
        </w:rPr>
      </w:pPr>
    </w:p>
    <w:p w14:paraId="2B06E1D6"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 catch (JSONException e) {</w:t>
      </w:r>
    </w:p>
    <w:p w14:paraId="42128EA8" w14:textId="77777777" w:rsidR="00CA3871" w:rsidRPr="00CA3871" w:rsidRDefault="00CA3871" w:rsidP="00F73805">
      <w:pPr>
        <w:ind w:left="1440"/>
        <w:jc w:val="left"/>
        <w:rPr>
          <w:rFonts w:cs="Times New Roman"/>
          <w:b w:val="0"/>
          <w:bCs/>
          <w:szCs w:val="24"/>
        </w:rPr>
      </w:pPr>
      <w:r w:rsidRPr="00CA3871">
        <w:rPr>
          <w:rFonts w:cs="Times New Roman"/>
          <w:b w:val="0"/>
          <w:bCs/>
          <w:szCs w:val="24"/>
        </w:rPr>
        <w:lastRenderedPageBreak/>
        <w:t xml:space="preserve">                                    e.printStackTrace();</w:t>
      </w:r>
    </w:p>
    <w:p w14:paraId="5CF79A8C"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21F0CCB2"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2DE9885B"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error -&gt; {</w:t>
      </w:r>
    </w:p>
    <w:p w14:paraId="7320CDAB"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Log.e("volleyError", error.toString());</w:t>
      </w:r>
    </w:p>
    <w:p w14:paraId="4C7F0551"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3FFBD95B"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3BCE453C"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requestQueue.add(jsonObjectRequest);</w:t>
      </w:r>
    </w:p>
    <w:p w14:paraId="7342EC14"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6967C0EF"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4C6192D3"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564A881C"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w:t>
      </w:r>
    </w:p>
    <w:p w14:paraId="60893265" w14:textId="045483C0" w:rsidR="00056774" w:rsidRPr="00056774" w:rsidRDefault="00CA3871" w:rsidP="00F73805">
      <w:pPr>
        <w:ind w:left="1440"/>
        <w:jc w:val="left"/>
        <w:rPr>
          <w:rFonts w:cs="Times New Roman"/>
          <w:b w:val="0"/>
          <w:bCs/>
          <w:szCs w:val="24"/>
        </w:rPr>
      </w:pPr>
      <w:r w:rsidRPr="00CA3871">
        <w:rPr>
          <w:rFonts w:cs="Times New Roman"/>
          <w:b w:val="0"/>
          <w:bCs/>
          <w:szCs w:val="24"/>
        </w:rPr>
        <w:t>}</w:t>
      </w:r>
    </w:p>
    <w:p w14:paraId="0A5F4362" w14:textId="77777777" w:rsidR="00056774" w:rsidRPr="00056774" w:rsidRDefault="00056774" w:rsidP="00F73805">
      <w:pPr>
        <w:ind w:left="1440"/>
        <w:jc w:val="left"/>
        <w:rPr>
          <w:rFonts w:cs="Times New Roman"/>
          <w:b w:val="0"/>
          <w:bCs/>
          <w:szCs w:val="24"/>
        </w:rPr>
      </w:pPr>
    </w:p>
    <w:p w14:paraId="03A8AF4B" w14:textId="77777777" w:rsidR="00056774" w:rsidRPr="00485A3C" w:rsidRDefault="00056774" w:rsidP="00F73805">
      <w:pPr>
        <w:ind w:left="1440"/>
        <w:jc w:val="left"/>
        <w:rPr>
          <w:rFonts w:cs="Times New Roman"/>
          <w:szCs w:val="24"/>
        </w:rPr>
      </w:pPr>
      <w:r w:rsidRPr="00485A3C">
        <w:rPr>
          <w:rFonts w:cs="Times New Roman"/>
          <w:szCs w:val="24"/>
        </w:rPr>
        <w:t xml:space="preserve">conversation XML </w:t>
      </w:r>
    </w:p>
    <w:p w14:paraId="7C11E236" w14:textId="77777777" w:rsidR="00CA3871" w:rsidRPr="00CA3871" w:rsidRDefault="00CA3871" w:rsidP="00F73805">
      <w:pPr>
        <w:ind w:left="1440"/>
        <w:jc w:val="left"/>
        <w:rPr>
          <w:rFonts w:cs="Times New Roman"/>
          <w:b w:val="0"/>
          <w:bCs/>
          <w:szCs w:val="24"/>
        </w:rPr>
      </w:pPr>
      <w:r w:rsidRPr="00CA3871">
        <w:rPr>
          <w:rFonts w:cs="Times New Roman"/>
          <w:b w:val="0"/>
          <w:bCs/>
          <w:szCs w:val="24"/>
        </w:rPr>
        <w:t>&lt;?xml version="1.0" encoding="utf-8"?&gt;</w:t>
      </w:r>
    </w:p>
    <w:p w14:paraId="55202408" w14:textId="77777777" w:rsidR="00CA3871" w:rsidRPr="00CA3871" w:rsidRDefault="00CA3871" w:rsidP="00F73805">
      <w:pPr>
        <w:ind w:left="1440"/>
        <w:jc w:val="left"/>
        <w:rPr>
          <w:rFonts w:cs="Times New Roman"/>
          <w:b w:val="0"/>
          <w:bCs/>
          <w:szCs w:val="24"/>
        </w:rPr>
      </w:pPr>
      <w:r w:rsidRPr="00CA3871">
        <w:rPr>
          <w:rFonts w:cs="Times New Roman"/>
          <w:b w:val="0"/>
          <w:bCs/>
          <w:szCs w:val="24"/>
        </w:rPr>
        <w:t>&lt;androidx.constraintlayout.widget.ConstraintLayout xmlns:android="http://schemas.android.com/apk/res/android"</w:t>
      </w:r>
    </w:p>
    <w:p w14:paraId="4D132ED5"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xmlns:app="http://schemas.android.com/apk/res-auto"</w:t>
      </w:r>
    </w:p>
    <w:p w14:paraId="73F878BE"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xmlns:tools="http://schemas.android.com/tools"</w:t>
      </w:r>
    </w:p>
    <w:p w14:paraId="1E3D0949"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android:layout_width="match_parent"</w:t>
      </w:r>
    </w:p>
    <w:p w14:paraId="2699FD87"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android:layout_height="wrap_content"</w:t>
      </w:r>
    </w:p>
    <w:p w14:paraId="7C9FECDF"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android:padding="5dp"&gt;</w:t>
      </w:r>
    </w:p>
    <w:p w14:paraId="1E4F1622" w14:textId="77777777" w:rsidR="00CA3871" w:rsidRPr="00CA3871" w:rsidRDefault="00CA3871" w:rsidP="00F73805">
      <w:pPr>
        <w:ind w:left="1440"/>
        <w:jc w:val="left"/>
        <w:rPr>
          <w:rFonts w:cs="Times New Roman"/>
          <w:b w:val="0"/>
          <w:bCs/>
          <w:szCs w:val="24"/>
        </w:rPr>
      </w:pPr>
    </w:p>
    <w:p w14:paraId="5B10D836"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&lt;LinearLayout</w:t>
      </w:r>
    </w:p>
    <w:p w14:paraId="304382DC"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android:id="@+id/chat_left_msg_layout"</w:t>
      </w:r>
    </w:p>
    <w:p w14:paraId="28FFF356"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android:layout_width="wrap_content"</w:t>
      </w:r>
    </w:p>
    <w:p w14:paraId="7E26F3AB"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android:layout_height="wrap_content"</w:t>
      </w:r>
    </w:p>
    <w:p w14:paraId="375EE7A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android:layout_gravity="left"</w:t>
      </w:r>
    </w:p>
    <w:p w14:paraId="4EE8AC62"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android:background="#d4a373"</w:t>
      </w:r>
    </w:p>
    <w:p w14:paraId="4F29FB79"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android:orientation="horizontal"</w:t>
      </w:r>
    </w:p>
    <w:p w14:paraId="18A142ED"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app:layout_constraintStart_toStartOf="parent"</w:t>
      </w:r>
    </w:p>
    <w:p w14:paraId="7D913C23"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app:layout_constraintTop_toTopOf="parent"&gt;</w:t>
      </w:r>
    </w:p>
    <w:p w14:paraId="47BCF3D7" w14:textId="77777777" w:rsidR="00CA3871" w:rsidRPr="00CA3871" w:rsidRDefault="00CA3871" w:rsidP="00F73805">
      <w:pPr>
        <w:ind w:left="1440"/>
        <w:jc w:val="left"/>
        <w:rPr>
          <w:rFonts w:cs="Times New Roman"/>
          <w:b w:val="0"/>
          <w:bCs/>
          <w:szCs w:val="24"/>
        </w:rPr>
      </w:pPr>
    </w:p>
    <w:p w14:paraId="36E352F3"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&lt;me.biubiubiu.justifytext.library.JustifyTextView</w:t>
      </w:r>
    </w:p>
    <w:p w14:paraId="49F217EF"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android:id="@+id/chat_left_msg_text_view"</w:t>
      </w:r>
    </w:p>
    <w:p w14:paraId="678CF5A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android:layout_width="200dp"</w:t>
      </w:r>
    </w:p>
    <w:p w14:paraId="25B7F81B"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android:layout_height="fill_parent"</w:t>
      </w:r>
    </w:p>
    <w:p w14:paraId="1DB5FCC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android:layout_gravity="center"</w:t>
      </w:r>
    </w:p>
    <w:p w14:paraId="69AE1C87"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android:layout_margin="10dp"</w:t>
      </w:r>
    </w:p>
    <w:p w14:paraId="57894B85"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android:fontFamily="@font/chivo"</w:t>
      </w:r>
    </w:p>
    <w:p w14:paraId="49231D69"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android:textSize="15dp"</w:t>
      </w:r>
    </w:p>
    <w:p w14:paraId="632C14CB" w14:textId="77777777" w:rsidR="00CA3871" w:rsidRPr="00CA3871" w:rsidRDefault="00CA3871" w:rsidP="00F73805">
      <w:pPr>
        <w:ind w:left="1440"/>
        <w:jc w:val="left"/>
        <w:rPr>
          <w:rFonts w:cs="Times New Roman"/>
          <w:b w:val="0"/>
          <w:bCs/>
          <w:szCs w:val="24"/>
        </w:rPr>
      </w:pPr>
      <w:r w:rsidRPr="00CA3871">
        <w:rPr>
          <w:rFonts w:cs="Times New Roman"/>
          <w:b w:val="0"/>
          <w:bCs/>
          <w:szCs w:val="24"/>
        </w:rPr>
        <w:lastRenderedPageBreak/>
        <w:t xml:space="preserve">            android:textColor="#352208" /&gt;</w:t>
      </w:r>
    </w:p>
    <w:p w14:paraId="2D268CCF" w14:textId="77777777" w:rsidR="00CA3871" w:rsidRPr="00CA3871" w:rsidRDefault="00CA3871" w:rsidP="00F73805">
      <w:pPr>
        <w:ind w:left="1440"/>
        <w:jc w:val="left"/>
        <w:rPr>
          <w:rFonts w:cs="Times New Roman"/>
          <w:b w:val="0"/>
          <w:bCs/>
          <w:szCs w:val="24"/>
        </w:rPr>
      </w:pPr>
    </w:p>
    <w:p w14:paraId="3AF4AB9B"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&lt;/LinearLayout&gt;</w:t>
      </w:r>
    </w:p>
    <w:p w14:paraId="57681AF2" w14:textId="77777777" w:rsidR="00CA3871" w:rsidRPr="00CA3871" w:rsidRDefault="00CA3871" w:rsidP="00F73805">
      <w:pPr>
        <w:ind w:left="1440"/>
        <w:jc w:val="left"/>
        <w:rPr>
          <w:rFonts w:cs="Times New Roman"/>
          <w:b w:val="0"/>
          <w:bCs/>
          <w:szCs w:val="24"/>
        </w:rPr>
      </w:pPr>
    </w:p>
    <w:p w14:paraId="4FDE944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&lt;LinearLayout</w:t>
      </w:r>
    </w:p>
    <w:p w14:paraId="28EA2907"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android:id="@+id/chat_right_msg_layout"</w:t>
      </w:r>
    </w:p>
    <w:p w14:paraId="3A34B9D9"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android:layout_width="wrap_content"</w:t>
      </w:r>
    </w:p>
    <w:p w14:paraId="13CA9E8A"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android:layout_height="wrap_content"</w:t>
      </w:r>
    </w:p>
    <w:p w14:paraId="5F30CC67"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android:layout_gravity="right"</w:t>
      </w:r>
    </w:p>
    <w:p w14:paraId="6E1E751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android:layout_marginEnd="5dp"</w:t>
      </w:r>
    </w:p>
    <w:p w14:paraId="217DEB5D"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android:background="#FFE4C4"</w:t>
      </w:r>
    </w:p>
    <w:p w14:paraId="76BB0EB2"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android:orientation="horizontal"</w:t>
      </w:r>
    </w:p>
    <w:p w14:paraId="012FC08C"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app:layout_constraintEnd_toEndOf="parent"</w:t>
      </w:r>
    </w:p>
    <w:p w14:paraId="1FFA7455"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app:layout_constraintTop_toTopOf="parent"&gt;</w:t>
      </w:r>
    </w:p>
    <w:p w14:paraId="664DA091" w14:textId="77777777" w:rsidR="00CA3871" w:rsidRPr="00CA3871" w:rsidRDefault="00CA3871" w:rsidP="00F73805">
      <w:pPr>
        <w:ind w:left="1440"/>
        <w:jc w:val="left"/>
        <w:rPr>
          <w:rFonts w:cs="Times New Roman"/>
          <w:b w:val="0"/>
          <w:bCs/>
          <w:szCs w:val="24"/>
        </w:rPr>
      </w:pPr>
    </w:p>
    <w:p w14:paraId="4B15CF27"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&lt;me.biubiubiu.justifytext.library.JustifyTextView</w:t>
      </w:r>
    </w:p>
    <w:p w14:paraId="1EB8DFB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android:id="@+id/chat_right_msg_text_view"</w:t>
      </w:r>
    </w:p>
    <w:p w14:paraId="356A3895"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android:layout_width="fill_parent"</w:t>
      </w:r>
    </w:p>
    <w:p w14:paraId="47097735"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android:layout_height="fill_parent"</w:t>
      </w:r>
    </w:p>
    <w:p w14:paraId="512F063E"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android:fontFamily="@font/chivo"</w:t>
      </w:r>
    </w:p>
    <w:p w14:paraId="140F5823"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android:layout_gravity="center"</w:t>
      </w:r>
    </w:p>
    <w:p w14:paraId="2BB4E180"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android:textColor="#352208"</w:t>
      </w:r>
    </w:p>
    <w:p w14:paraId="553BBA79"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android:textSize="15dp"</w:t>
      </w:r>
    </w:p>
    <w:p w14:paraId="6F6D9F07"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android:layout_margin="10dp" /&gt;</w:t>
      </w:r>
    </w:p>
    <w:p w14:paraId="5B7ABF09" w14:textId="77777777" w:rsidR="00CA3871" w:rsidRPr="00CA3871" w:rsidRDefault="00CA3871" w:rsidP="00F73805">
      <w:pPr>
        <w:ind w:left="1440"/>
        <w:jc w:val="left"/>
        <w:rPr>
          <w:rFonts w:cs="Times New Roman"/>
          <w:b w:val="0"/>
          <w:bCs/>
          <w:szCs w:val="24"/>
        </w:rPr>
      </w:pPr>
    </w:p>
    <w:p w14:paraId="0EFFA0E7" w14:textId="77777777" w:rsidR="00CA3871" w:rsidRPr="00CA3871" w:rsidRDefault="00CA3871" w:rsidP="00F73805">
      <w:pPr>
        <w:ind w:left="1440"/>
        <w:jc w:val="left"/>
        <w:rPr>
          <w:rFonts w:cs="Times New Roman"/>
          <w:b w:val="0"/>
          <w:bCs/>
          <w:szCs w:val="24"/>
        </w:rPr>
      </w:pPr>
      <w:r w:rsidRPr="00CA3871">
        <w:rPr>
          <w:rFonts w:cs="Times New Roman"/>
          <w:b w:val="0"/>
          <w:bCs/>
          <w:szCs w:val="24"/>
        </w:rPr>
        <w:t xml:space="preserve">    &lt;/LinearLayout&gt;</w:t>
      </w:r>
    </w:p>
    <w:p w14:paraId="7FCC6F38" w14:textId="77777777" w:rsidR="00CA3871" w:rsidRPr="00CA3871" w:rsidRDefault="00CA3871" w:rsidP="00F73805">
      <w:pPr>
        <w:ind w:left="1440"/>
        <w:jc w:val="left"/>
        <w:rPr>
          <w:rFonts w:cs="Times New Roman"/>
          <w:b w:val="0"/>
          <w:bCs/>
          <w:szCs w:val="24"/>
        </w:rPr>
      </w:pPr>
    </w:p>
    <w:p w14:paraId="3D0A8958" w14:textId="13D351D5" w:rsidR="00CA3871" w:rsidRDefault="00CA3871" w:rsidP="00F73805">
      <w:pPr>
        <w:ind w:left="1440"/>
        <w:jc w:val="left"/>
        <w:rPr>
          <w:rFonts w:cs="Times New Roman"/>
          <w:b w:val="0"/>
          <w:bCs/>
          <w:szCs w:val="24"/>
        </w:rPr>
      </w:pPr>
      <w:r w:rsidRPr="00CA3871">
        <w:rPr>
          <w:rFonts w:cs="Times New Roman"/>
          <w:b w:val="0"/>
          <w:bCs/>
          <w:szCs w:val="24"/>
        </w:rPr>
        <w:t>&lt;/androidx.constraintlayout.widget.ConstraintLayout&gt;</w:t>
      </w:r>
    </w:p>
    <w:p w14:paraId="2CF704F6" w14:textId="77777777" w:rsidR="00CA3871" w:rsidRPr="00056774" w:rsidRDefault="00CA3871" w:rsidP="00F73805">
      <w:pPr>
        <w:ind w:left="1440"/>
        <w:jc w:val="left"/>
        <w:rPr>
          <w:rFonts w:cs="Times New Roman"/>
          <w:b w:val="0"/>
          <w:bCs/>
          <w:szCs w:val="24"/>
        </w:rPr>
      </w:pPr>
    </w:p>
    <w:p w14:paraId="2D6760DE" w14:textId="77777777" w:rsidR="00056774" w:rsidRPr="00485A3C" w:rsidRDefault="00056774" w:rsidP="00F73805">
      <w:pPr>
        <w:ind w:left="1440"/>
        <w:jc w:val="left"/>
        <w:rPr>
          <w:rFonts w:cs="Times New Roman"/>
          <w:szCs w:val="24"/>
        </w:rPr>
      </w:pPr>
      <w:r w:rsidRPr="00485A3C">
        <w:rPr>
          <w:rFonts w:cs="Times New Roman"/>
          <w:szCs w:val="24"/>
        </w:rPr>
        <w:t>Madapter java</w:t>
      </w:r>
    </w:p>
    <w:p w14:paraId="54354941" w14:textId="77777777" w:rsidR="0067123F" w:rsidRPr="0067123F" w:rsidRDefault="0067123F" w:rsidP="00F73805">
      <w:pPr>
        <w:ind w:left="1440"/>
        <w:jc w:val="left"/>
        <w:rPr>
          <w:rFonts w:cs="Times New Roman"/>
          <w:b w:val="0"/>
          <w:bCs/>
          <w:szCs w:val="24"/>
        </w:rPr>
      </w:pPr>
      <w:r w:rsidRPr="0067123F">
        <w:rPr>
          <w:rFonts w:cs="Times New Roman"/>
          <w:b w:val="0"/>
          <w:bCs/>
          <w:szCs w:val="24"/>
        </w:rPr>
        <w:t>package com.example.foodpanion;</w:t>
      </w:r>
    </w:p>
    <w:p w14:paraId="1B482718" w14:textId="77777777" w:rsidR="0067123F" w:rsidRPr="0067123F" w:rsidRDefault="0067123F" w:rsidP="00F73805">
      <w:pPr>
        <w:ind w:left="1440"/>
        <w:jc w:val="left"/>
        <w:rPr>
          <w:rFonts w:cs="Times New Roman"/>
          <w:b w:val="0"/>
          <w:bCs/>
          <w:szCs w:val="24"/>
        </w:rPr>
      </w:pPr>
    </w:p>
    <w:p w14:paraId="3A108D73" w14:textId="77777777" w:rsidR="0067123F" w:rsidRPr="0067123F" w:rsidRDefault="0067123F" w:rsidP="00F73805">
      <w:pPr>
        <w:ind w:left="1440"/>
        <w:jc w:val="left"/>
        <w:rPr>
          <w:rFonts w:cs="Times New Roman"/>
          <w:b w:val="0"/>
          <w:bCs/>
          <w:szCs w:val="24"/>
        </w:rPr>
      </w:pPr>
      <w:r w:rsidRPr="0067123F">
        <w:rPr>
          <w:rFonts w:cs="Times New Roman"/>
          <w:b w:val="0"/>
          <w:bCs/>
          <w:szCs w:val="24"/>
        </w:rPr>
        <w:t>import android.content.Context;</w:t>
      </w:r>
    </w:p>
    <w:p w14:paraId="280F446E" w14:textId="77777777" w:rsidR="0067123F" w:rsidRPr="0067123F" w:rsidRDefault="0067123F" w:rsidP="00F73805">
      <w:pPr>
        <w:ind w:left="1440"/>
        <w:jc w:val="left"/>
        <w:rPr>
          <w:rFonts w:cs="Times New Roman"/>
          <w:b w:val="0"/>
          <w:bCs/>
          <w:szCs w:val="24"/>
        </w:rPr>
      </w:pPr>
      <w:r w:rsidRPr="0067123F">
        <w:rPr>
          <w:rFonts w:cs="Times New Roman"/>
          <w:b w:val="0"/>
          <w:bCs/>
          <w:szCs w:val="24"/>
        </w:rPr>
        <w:t>import android.view.LayoutInflater;</w:t>
      </w:r>
    </w:p>
    <w:p w14:paraId="6CC0E6A8" w14:textId="77777777" w:rsidR="0067123F" w:rsidRPr="0067123F" w:rsidRDefault="0067123F" w:rsidP="00F73805">
      <w:pPr>
        <w:ind w:left="1440"/>
        <w:jc w:val="left"/>
        <w:rPr>
          <w:rFonts w:cs="Times New Roman"/>
          <w:b w:val="0"/>
          <w:bCs/>
          <w:szCs w:val="24"/>
        </w:rPr>
      </w:pPr>
      <w:r w:rsidRPr="0067123F">
        <w:rPr>
          <w:rFonts w:cs="Times New Roman"/>
          <w:b w:val="0"/>
          <w:bCs/>
          <w:szCs w:val="24"/>
        </w:rPr>
        <w:t>import android.view.View;</w:t>
      </w:r>
    </w:p>
    <w:p w14:paraId="3F5DABCC" w14:textId="77777777" w:rsidR="0067123F" w:rsidRPr="0067123F" w:rsidRDefault="0067123F" w:rsidP="00F73805">
      <w:pPr>
        <w:ind w:left="1440"/>
        <w:jc w:val="left"/>
        <w:rPr>
          <w:rFonts w:cs="Times New Roman"/>
          <w:b w:val="0"/>
          <w:bCs/>
          <w:szCs w:val="24"/>
        </w:rPr>
      </w:pPr>
      <w:r w:rsidRPr="0067123F">
        <w:rPr>
          <w:rFonts w:cs="Times New Roman"/>
          <w:b w:val="0"/>
          <w:bCs/>
          <w:szCs w:val="24"/>
        </w:rPr>
        <w:t>import android.view.ViewGroup;</w:t>
      </w:r>
    </w:p>
    <w:p w14:paraId="07949930" w14:textId="77777777" w:rsidR="0067123F" w:rsidRPr="0067123F" w:rsidRDefault="0067123F" w:rsidP="00F73805">
      <w:pPr>
        <w:ind w:left="1440"/>
        <w:jc w:val="left"/>
        <w:rPr>
          <w:rFonts w:cs="Times New Roman"/>
          <w:b w:val="0"/>
          <w:bCs/>
          <w:szCs w:val="24"/>
        </w:rPr>
      </w:pPr>
      <w:r w:rsidRPr="0067123F">
        <w:rPr>
          <w:rFonts w:cs="Times New Roman"/>
          <w:b w:val="0"/>
          <w:bCs/>
          <w:szCs w:val="24"/>
        </w:rPr>
        <w:t>import android.widget.LinearLayout;</w:t>
      </w:r>
    </w:p>
    <w:p w14:paraId="6AC58560" w14:textId="77777777" w:rsidR="0067123F" w:rsidRPr="0067123F" w:rsidRDefault="0067123F" w:rsidP="00F73805">
      <w:pPr>
        <w:ind w:left="1440"/>
        <w:jc w:val="left"/>
        <w:rPr>
          <w:rFonts w:cs="Times New Roman"/>
          <w:b w:val="0"/>
          <w:bCs/>
          <w:szCs w:val="24"/>
        </w:rPr>
      </w:pPr>
      <w:r w:rsidRPr="0067123F">
        <w:rPr>
          <w:rFonts w:cs="Times New Roman"/>
          <w:b w:val="0"/>
          <w:bCs/>
          <w:szCs w:val="24"/>
        </w:rPr>
        <w:t>import android.widget.TextView;</w:t>
      </w:r>
    </w:p>
    <w:p w14:paraId="369AA3E5" w14:textId="77777777" w:rsidR="0067123F" w:rsidRPr="0067123F" w:rsidRDefault="0067123F" w:rsidP="00F73805">
      <w:pPr>
        <w:ind w:left="1440"/>
        <w:jc w:val="left"/>
        <w:rPr>
          <w:rFonts w:cs="Times New Roman"/>
          <w:b w:val="0"/>
          <w:bCs/>
          <w:szCs w:val="24"/>
        </w:rPr>
      </w:pPr>
    </w:p>
    <w:p w14:paraId="658E50F2" w14:textId="77777777" w:rsidR="0067123F" w:rsidRPr="0067123F" w:rsidRDefault="0067123F" w:rsidP="00F73805">
      <w:pPr>
        <w:ind w:left="1440"/>
        <w:jc w:val="left"/>
        <w:rPr>
          <w:rFonts w:cs="Times New Roman"/>
          <w:b w:val="0"/>
          <w:bCs/>
          <w:szCs w:val="24"/>
        </w:rPr>
      </w:pPr>
      <w:r w:rsidRPr="0067123F">
        <w:rPr>
          <w:rFonts w:cs="Times New Roman"/>
          <w:b w:val="0"/>
          <w:bCs/>
          <w:szCs w:val="24"/>
        </w:rPr>
        <w:t>import androidx.annotation.NonNull;</w:t>
      </w:r>
    </w:p>
    <w:p w14:paraId="1FC43C11" w14:textId="77777777" w:rsidR="0067123F" w:rsidRPr="0067123F" w:rsidRDefault="0067123F" w:rsidP="00F73805">
      <w:pPr>
        <w:ind w:left="1440"/>
        <w:jc w:val="left"/>
        <w:rPr>
          <w:rFonts w:cs="Times New Roman"/>
          <w:b w:val="0"/>
          <w:bCs/>
          <w:szCs w:val="24"/>
        </w:rPr>
      </w:pPr>
      <w:r w:rsidRPr="0067123F">
        <w:rPr>
          <w:rFonts w:cs="Times New Roman"/>
          <w:b w:val="0"/>
          <w:bCs/>
          <w:szCs w:val="24"/>
        </w:rPr>
        <w:t>import androidx.recyclerview.widget.RecyclerView;</w:t>
      </w:r>
    </w:p>
    <w:p w14:paraId="46411E15" w14:textId="77777777" w:rsidR="0067123F" w:rsidRPr="0067123F" w:rsidRDefault="0067123F" w:rsidP="00F73805">
      <w:pPr>
        <w:ind w:left="1440"/>
        <w:jc w:val="left"/>
        <w:rPr>
          <w:rFonts w:cs="Times New Roman"/>
          <w:b w:val="0"/>
          <w:bCs/>
          <w:szCs w:val="24"/>
        </w:rPr>
      </w:pPr>
    </w:p>
    <w:p w14:paraId="4B2BF786" w14:textId="77777777" w:rsidR="0067123F" w:rsidRPr="0067123F" w:rsidRDefault="0067123F" w:rsidP="00F73805">
      <w:pPr>
        <w:ind w:left="1440"/>
        <w:jc w:val="left"/>
        <w:rPr>
          <w:rFonts w:cs="Times New Roman"/>
          <w:b w:val="0"/>
          <w:bCs/>
          <w:szCs w:val="24"/>
        </w:rPr>
      </w:pPr>
      <w:r w:rsidRPr="0067123F">
        <w:rPr>
          <w:rFonts w:cs="Times New Roman"/>
          <w:b w:val="0"/>
          <w:bCs/>
          <w:szCs w:val="24"/>
        </w:rPr>
        <w:t>import java.util.ArrayList;</w:t>
      </w:r>
    </w:p>
    <w:p w14:paraId="70C3BF18" w14:textId="77777777" w:rsidR="0067123F" w:rsidRPr="0067123F" w:rsidRDefault="0067123F" w:rsidP="00F73805">
      <w:pPr>
        <w:ind w:left="1440"/>
        <w:jc w:val="left"/>
        <w:rPr>
          <w:rFonts w:cs="Times New Roman"/>
          <w:b w:val="0"/>
          <w:bCs/>
          <w:szCs w:val="24"/>
        </w:rPr>
      </w:pPr>
      <w:r w:rsidRPr="0067123F">
        <w:rPr>
          <w:rFonts w:cs="Times New Roman"/>
          <w:b w:val="0"/>
          <w:bCs/>
          <w:szCs w:val="24"/>
        </w:rPr>
        <w:lastRenderedPageBreak/>
        <w:t>import java.util.List;</w:t>
      </w:r>
    </w:p>
    <w:p w14:paraId="2086FFBF" w14:textId="77777777" w:rsidR="0067123F" w:rsidRPr="0067123F" w:rsidRDefault="0067123F" w:rsidP="00F73805">
      <w:pPr>
        <w:ind w:left="1440"/>
        <w:jc w:val="left"/>
        <w:rPr>
          <w:rFonts w:cs="Times New Roman"/>
          <w:b w:val="0"/>
          <w:bCs/>
          <w:szCs w:val="24"/>
        </w:rPr>
      </w:pPr>
    </w:p>
    <w:p w14:paraId="760DF7F5" w14:textId="77777777" w:rsidR="0067123F" w:rsidRPr="0067123F" w:rsidRDefault="0067123F" w:rsidP="00F73805">
      <w:pPr>
        <w:ind w:left="1440"/>
        <w:jc w:val="left"/>
        <w:rPr>
          <w:rFonts w:cs="Times New Roman"/>
          <w:b w:val="0"/>
          <w:bCs/>
          <w:szCs w:val="24"/>
        </w:rPr>
      </w:pPr>
      <w:r w:rsidRPr="0067123F">
        <w:rPr>
          <w:rFonts w:cs="Times New Roman"/>
          <w:b w:val="0"/>
          <w:bCs/>
          <w:szCs w:val="24"/>
        </w:rPr>
        <w:t>public class Madapter extends RecyclerView.Adapter&lt;Madapter.holder&gt; {</w:t>
      </w:r>
    </w:p>
    <w:p w14:paraId="10EE6D57" w14:textId="77777777" w:rsidR="0067123F" w:rsidRPr="0067123F" w:rsidRDefault="0067123F" w:rsidP="00F73805">
      <w:pPr>
        <w:ind w:left="1440"/>
        <w:jc w:val="left"/>
        <w:rPr>
          <w:rFonts w:cs="Times New Roman"/>
          <w:b w:val="0"/>
          <w:bCs/>
          <w:szCs w:val="24"/>
        </w:rPr>
      </w:pPr>
    </w:p>
    <w:p w14:paraId="25E5557C" w14:textId="77777777" w:rsidR="0067123F" w:rsidRPr="0067123F" w:rsidRDefault="0067123F" w:rsidP="00F73805">
      <w:pPr>
        <w:ind w:left="1440"/>
        <w:jc w:val="left"/>
        <w:rPr>
          <w:rFonts w:cs="Times New Roman"/>
          <w:b w:val="0"/>
          <w:bCs/>
          <w:szCs w:val="24"/>
        </w:rPr>
      </w:pPr>
    </w:p>
    <w:p w14:paraId="6A0D3655"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List&lt;Mmodel&gt; message = new ArrayList&lt;Mmodel&gt;();</w:t>
      </w:r>
    </w:p>
    <w:p w14:paraId="17EA553D"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Context context;</w:t>
      </w:r>
    </w:p>
    <w:p w14:paraId="13D4D064" w14:textId="77777777" w:rsidR="0067123F" w:rsidRPr="0067123F" w:rsidRDefault="0067123F" w:rsidP="00F73805">
      <w:pPr>
        <w:ind w:left="1440"/>
        <w:jc w:val="left"/>
        <w:rPr>
          <w:rFonts w:cs="Times New Roman"/>
          <w:b w:val="0"/>
          <w:bCs/>
          <w:szCs w:val="24"/>
        </w:rPr>
      </w:pPr>
    </w:p>
    <w:p w14:paraId="664B4DE3"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public Madapter(Context context) {</w:t>
      </w:r>
    </w:p>
    <w:p w14:paraId="71F7FB31"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this.context = context;</w:t>
      </w:r>
    </w:p>
    <w:p w14:paraId="516C7F0F"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w:t>
      </w:r>
    </w:p>
    <w:p w14:paraId="4A5350D1" w14:textId="77777777" w:rsidR="0067123F" w:rsidRPr="0067123F" w:rsidRDefault="0067123F" w:rsidP="00F73805">
      <w:pPr>
        <w:ind w:left="1440"/>
        <w:jc w:val="left"/>
        <w:rPr>
          <w:rFonts w:cs="Times New Roman"/>
          <w:b w:val="0"/>
          <w:bCs/>
          <w:szCs w:val="24"/>
        </w:rPr>
      </w:pPr>
    </w:p>
    <w:p w14:paraId="7950511E"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public void setMessage(List&lt;Mmodel&gt; message) {</w:t>
      </w:r>
    </w:p>
    <w:p w14:paraId="1944DB05"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this.message = message;</w:t>
      </w:r>
    </w:p>
    <w:p w14:paraId="019310AF"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notifyDataSetChanged();</w:t>
      </w:r>
    </w:p>
    <w:p w14:paraId="01F3B017" w14:textId="77777777" w:rsidR="0067123F" w:rsidRPr="0067123F" w:rsidRDefault="0067123F" w:rsidP="00F73805">
      <w:pPr>
        <w:ind w:left="1440"/>
        <w:jc w:val="left"/>
        <w:rPr>
          <w:rFonts w:cs="Times New Roman"/>
          <w:b w:val="0"/>
          <w:bCs/>
          <w:szCs w:val="24"/>
        </w:rPr>
      </w:pPr>
    </w:p>
    <w:p w14:paraId="7CB723C4"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w:t>
      </w:r>
    </w:p>
    <w:p w14:paraId="18E4117F" w14:textId="77777777" w:rsidR="0067123F" w:rsidRPr="0067123F" w:rsidRDefault="0067123F" w:rsidP="00F73805">
      <w:pPr>
        <w:ind w:left="1440"/>
        <w:jc w:val="left"/>
        <w:rPr>
          <w:rFonts w:cs="Times New Roman"/>
          <w:b w:val="0"/>
          <w:bCs/>
          <w:szCs w:val="24"/>
        </w:rPr>
      </w:pPr>
    </w:p>
    <w:p w14:paraId="0080070A"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@NonNull</w:t>
      </w:r>
    </w:p>
    <w:p w14:paraId="4A9AAC33"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@Override</w:t>
      </w:r>
    </w:p>
    <w:p w14:paraId="2ACD08C1"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public holder onCreateViewHolder(@NonNull ViewGroup parent, int viewType) {</w:t>
      </w:r>
    </w:p>
    <w:p w14:paraId="16D5AC75"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LayoutInflater layoutInflater = LayoutInflater.from(parent.getContext());</w:t>
      </w:r>
    </w:p>
    <w:p w14:paraId="1E45BDE7"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View view = layoutInflater.inflate(R.layout.activity_convo, parent, false);</w:t>
      </w:r>
    </w:p>
    <w:p w14:paraId="7492FFA3"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return new holder(view);</w:t>
      </w:r>
    </w:p>
    <w:p w14:paraId="4665FD4F"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w:t>
      </w:r>
    </w:p>
    <w:p w14:paraId="51B3AB85" w14:textId="77777777" w:rsidR="0067123F" w:rsidRPr="0067123F" w:rsidRDefault="0067123F" w:rsidP="00F73805">
      <w:pPr>
        <w:ind w:left="1440"/>
        <w:jc w:val="left"/>
        <w:rPr>
          <w:rFonts w:cs="Times New Roman"/>
          <w:b w:val="0"/>
          <w:bCs/>
          <w:szCs w:val="24"/>
        </w:rPr>
      </w:pPr>
    </w:p>
    <w:p w14:paraId="74C7F5C3"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@Override</w:t>
      </w:r>
    </w:p>
    <w:p w14:paraId="362C41FC"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public void onBindViewHolder(@NonN</w:t>
      </w:r>
      <w:r w:rsidRPr="0067123F">
        <w:rPr>
          <w:rFonts w:cs="Times New Roman"/>
          <w:b w:val="0"/>
          <w:bCs/>
          <w:szCs w:val="24"/>
        </w:rPr>
        <w:t>ull holder holder, int position) {</w:t>
      </w:r>
    </w:p>
    <w:p w14:paraId="5AEC3C08"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Mmodel minsahe = this.message.get(position);</w:t>
      </w:r>
    </w:p>
    <w:p w14:paraId="33C7F6CB"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if(minsahe.MSG_TYPE_RECEIVED.equals(minsahe.getMsgType()))</w:t>
      </w:r>
    </w:p>
    <w:p w14:paraId="19539534"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w:t>
      </w:r>
    </w:p>
    <w:p w14:paraId="368F9BFF"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holder.leftMsgLayout.setVisibility(LinearLayout.VISIBLE);</w:t>
      </w:r>
    </w:p>
    <w:p w14:paraId="3E6050A4"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holder.leftMsgTextView.setText(minsahe.getMsgContent());</w:t>
      </w:r>
    </w:p>
    <w:p w14:paraId="1002769A"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holder.rightMsgLayout.setVisibility(LinearLayout.GONE);</w:t>
      </w:r>
    </w:p>
    <w:p w14:paraId="498CAF50"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w:t>
      </w:r>
    </w:p>
    <w:p w14:paraId="352E60D6"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else if(minsahe.MSG_TYPE_SENT.equals(minsahe.getMsgType()))</w:t>
      </w:r>
    </w:p>
    <w:p w14:paraId="4F45C43D"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w:t>
      </w:r>
    </w:p>
    <w:p w14:paraId="4286317A"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holder.rightMsgLayout.setVisibility(LinearLayout.VISIBLE);</w:t>
      </w:r>
    </w:p>
    <w:p w14:paraId="3124DC94"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holder.rightMsgTextView.setText(minsahe.getMsgContent());</w:t>
      </w:r>
    </w:p>
    <w:p w14:paraId="6E2EE9A3"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holder.leftMsgLayout.setVisibility(LinearLayout.GONE);</w:t>
      </w:r>
    </w:p>
    <w:p w14:paraId="18C6042F"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w:t>
      </w:r>
    </w:p>
    <w:p w14:paraId="7F9B3D30"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w:t>
      </w:r>
    </w:p>
    <w:p w14:paraId="01874A89" w14:textId="77777777" w:rsidR="0067123F" w:rsidRPr="0067123F" w:rsidRDefault="0067123F" w:rsidP="00F73805">
      <w:pPr>
        <w:ind w:left="1440"/>
        <w:jc w:val="left"/>
        <w:rPr>
          <w:rFonts w:cs="Times New Roman"/>
          <w:b w:val="0"/>
          <w:bCs/>
          <w:szCs w:val="24"/>
        </w:rPr>
      </w:pPr>
    </w:p>
    <w:p w14:paraId="3E43130E"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@Override</w:t>
      </w:r>
    </w:p>
    <w:p w14:paraId="2E3EDD26"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public int getItemCount() {</w:t>
      </w:r>
    </w:p>
    <w:p w14:paraId="3CB6D0AC"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return message.size();</w:t>
      </w:r>
    </w:p>
    <w:p w14:paraId="4C703678"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w:t>
      </w:r>
    </w:p>
    <w:p w14:paraId="07E66739" w14:textId="77777777" w:rsidR="0067123F" w:rsidRPr="0067123F" w:rsidRDefault="0067123F" w:rsidP="00F73805">
      <w:pPr>
        <w:ind w:left="1440"/>
        <w:jc w:val="left"/>
        <w:rPr>
          <w:rFonts w:cs="Times New Roman"/>
          <w:b w:val="0"/>
          <w:bCs/>
          <w:szCs w:val="24"/>
        </w:rPr>
      </w:pPr>
    </w:p>
    <w:p w14:paraId="2D12B014" w14:textId="77777777" w:rsidR="0067123F" w:rsidRPr="0067123F" w:rsidRDefault="0067123F" w:rsidP="00F73805">
      <w:pPr>
        <w:ind w:left="1440"/>
        <w:jc w:val="left"/>
        <w:rPr>
          <w:rFonts w:cs="Times New Roman"/>
          <w:b w:val="0"/>
          <w:bCs/>
          <w:szCs w:val="24"/>
        </w:rPr>
      </w:pPr>
      <w:r w:rsidRPr="0067123F">
        <w:rPr>
          <w:rFonts w:cs="Times New Roman"/>
          <w:b w:val="0"/>
          <w:bCs/>
          <w:szCs w:val="24"/>
        </w:rPr>
        <w:lastRenderedPageBreak/>
        <w:t xml:space="preserve">    public class holder extends RecyclerView.ViewHolder{</w:t>
      </w:r>
    </w:p>
    <w:p w14:paraId="40F9B5D9"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LinearLayout leftMsgLayout;</w:t>
      </w:r>
    </w:p>
    <w:p w14:paraId="46C223B8"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LinearLayout rightMsgLayout;</w:t>
      </w:r>
    </w:p>
    <w:p w14:paraId="20E1142D"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TextView leftMsgTextView;</w:t>
      </w:r>
    </w:p>
    <w:p w14:paraId="75CFBD03"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TextView rightMsgTextView;</w:t>
      </w:r>
    </w:p>
    <w:p w14:paraId="3D9324E9"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public holder(@NonNull View itemView) {</w:t>
      </w:r>
    </w:p>
    <w:p w14:paraId="50FBCC32"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super(itemView);</w:t>
      </w:r>
    </w:p>
    <w:p w14:paraId="66D573ED"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if(itemView!=null) {</w:t>
      </w:r>
    </w:p>
    <w:p w14:paraId="25CD3C2B"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leftMsgLayout = (LinearLayout) itemView.findViewById(R.id.chat_left_msg_layout);</w:t>
      </w:r>
    </w:p>
    <w:p w14:paraId="4D89F4C5"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rightMsgLayout = (LinearLayout) itemView.findViewById(R.id.chat_right_msg_layout);</w:t>
      </w:r>
    </w:p>
    <w:p w14:paraId="407FF76B"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leftMsgTextView = (TextView) itemView.findViewById(R.id.chat_left_msg_text_view);</w:t>
      </w:r>
    </w:p>
    <w:p w14:paraId="08439326"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rightMsgTextView = (TextView) itemView.findViewById(R.id.chat_right_msg_text_view);</w:t>
      </w:r>
    </w:p>
    <w:p w14:paraId="2370D307"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w:t>
      </w:r>
    </w:p>
    <w:p w14:paraId="3A5C6C30"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w:t>
      </w:r>
    </w:p>
    <w:p w14:paraId="06AF5392" w14:textId="77777777" w:rsidR="0067123F" w:rsidRPr="0067123F" w:rsidRDefault="0067123F" w:rsidP="00F73805">
      <w:pPr>
        <w:ind w:left="1440"/>
        <w:jc w:val="left"/>
        <w:rPr>
          <w:rFonts w:cs="Times New Roman"/>
          <w:b w:val="0"/>
          <w:bCs/>
          <w:szCs w:val="24"/>
        </w:rPr>
      </w:pPr>
      <w:r w:rsidRPr="0067123F">
        <w:rPr>
          <w:rFonts w:cs="Times New Roman"/>
          <w:b w:val="0"/>
          <w:bCs/>
          <w:szCs w:val="24"/>
        </w:rPr>
        <w:t xml:space="preserve">    }</w:t>
      </w:r>
    </w:p>
    <w:p w14:paraId="6B9290C0" w14:textId="3327C4B1" w:rsidR="00056774" w:rsidRDefault="0067123F" w:rsidP="00F73805">
      <w:pPr>
        <w:ind w:left="1440"/>
        <w:jc w:val="left"/>
        <w:rPr>
          <w:rFonts w:cs="Times New Roman"/>
          <w:b w:val="0"/>
          <w:bCs/>
          <w:szCs w:val="24"/>
        </w:rPr>
      </w:pPr>
      <w:r w:rsidRPr="0067123F">
        <w:rPr>
          <w:rFonts w:cs="Times New Roman"/>
          <w:b w:val="0"/>
          <w:bCs/>
          <w:szCs w:val="24"/>
        </w:rPr>
        <w:t>}</w:t>
      </w:r>
    </w:p>
    <w:p w14:paraId="17B1793E" w14:textId="77777777" w:rsidR="0067123F" w:rsidRPr="00056774" w:rsidRDefault="0067123F" w:rsidP="00F73805">
      <w:pPr>
        <w:ind w:left="1440"/>
        <w:jc w:val="left"/>
        <w:rPr>
          <w:rFonts w:cs="Times New Roman"/>
          <w:b w:val="0"/>
          <w:bCs/>
          <w:szCs w:val="24"/>
        </w:rPr>
      </w:pPr>
    </w:p>
    <w:p w14:paraId="70C8180C" w14:textId="77777777" w:rsidR="00056774" w:rsidRPr="00485A3C" w:rsidRDefault="00056774" w:rsidP="00F73805">
      <w:pPr>
        <w:ind w:left="1440"/>
        <w:jc w:val="left"/>
        <w:rPr>
          <w:rFonts w:cs="Times New Roman"/>
          <w:szCs w:val="24"/>
        </w:rPr>
      </w:pPr>
      <w:r w:rsidRPr="00485A3C">
        <w:rPr>
          <w:rFonts w:cs="Times New Roman"/>
          <w:szCs w:val="24"/>
        </w:rPr>
        <w:t>Mmodel Java</w:t>
      </w:r>
    </w:p>
    <w:p w14:paraId="09BC020E" w14:textId="77777777" w:rsidR="001B18AE" w:rsidRPr="001B18AE" w:rsidRDefault="001B18AE" w:rsidP="00F73805">
      <w:pPr>
        <w:ind w:left="1440"/>
        <w:jc w:val="left"/>
        <w:rPr>
          <w:rFonts w:cs="Times New Roman"/>
          <w:b w:val="0"/>
          <w:bCs/>
          <w:szCs w:val="24"/>
        </w:rPr>
      </w:pPr>
      <w:r w:rsidRPr="001B18AE">
        <w:rPr>
          <w:rFonts w:cs="Times New Roman"/>
          <w:b w:val="0"/>
          <w:bCs/>
          <w:szCs w:val="24"/>
        </w:rPr>
        <w:t>package com.example.foodpanion;</w:t>
      </w:r>
    </w:p>
    <w:p w14:paraId="0CA78F42" w14:textId="77777777" w:rsidR="001B18AE" w:rsidRPr="001B18AE" w:rsidRDefault="001B18AE" w:rsidP="00F73805">
      <w:pPr>
        <w:ind w:left="1440"/>
        <w:jc w:val="left"/>
        <w:rPr>
          <w:rFonts w:cs="Times New Roman"/>
          <w:b w:val="0"/>
          <w:bCs/>
          <w:szCs w:val="24"/>
        </w:rPr>
      </w:pPr>
    </w:p>
    <w:p w14:paraId="132F84FC" w14:textId="77777777" w:rsidR="001B18AE" w:rsidRPr="001B18AE" w:rsidRDefault="001B18AE" w:rsidP="00F73805">
      <w:pPr>
        <w:ind w:left="1440"/>
        <w:jc w:val="left"/>
        <w:rPr>
          <w:rFonts w:cs="Times New Roman"/>
          <w:b w:val="0"/>
          <w:bCs/>
          <w:szCs w:val="24"/>
        </w:rPr>
      </w:pPr>
      <w:r w:rsidRPr="001B18AE">
        <w:rPr>
          <w:rFonts w:cs="Times New Roman"/>
          <w:b w:val="0"/>
          <w:bCs/>
          <w:szCs w:val="24"/>
        </w:rPr>
        <w:t>import org.json.JSONObject;</w:t>
      </w:r>
    </w:p>
    <w:p w14:paraId="210D7F41" w14:textId="77777777" w:rsidR="001B18AE" w:rsidRPr="001B18AE" w:rsidRDefault="001B18AE" w:rsidP="00F73805">
      <w:pPr>
        <w:ind w:left="1440"/>
        <w:jc w:val="left"/>
        <w:rPr>
          <w:rFonts w:cs="Times New Roman"/>
          <w:b w:val="0"/>
          <w:bCs/>
          <w:szCs w:val="24"/>
        </w:rPr>
      </w:pPr>
    </w:p>
    <w:p w14:paraId="1DD7B3F0" w14:textId="77777777" w:rsidR="001B18AE" w:rsidRPr="001B18AE" w:rsidRDefault="001B18AE" w:rsidP="00F73805">
      <w:pPr>
        <w:ind w:left="1440"/>
        <w:jc w:val="left"/>
        <w:rPr>
          <w:rFonts w:cs="Times New Roman"/>
          <w:b w:val="0"/>
          <w:bCs/>
          <w:szCs w:val="24"/>
        </w:rPr>
      </w:pPr>
      <w:r w:rsidRPr="001B18AE">
        <w:rPr>
          <w:rFonts w:cs="Times New Roman"/>
          <w:b w:val="0"/>
          <w:bCs/>
          <w:szCs w:val="24"/>
        </w:rPr>
        <w:t>public class Mmodel {</w:t>
      </w:r>
    </w:p>
    <w:p w14:paraId="771EB110" w14:textId="77777777" w:rsidR="001B18AE" w:rsidRPr="001B18AE" w:rsidRDefault="001B18AE" w:rsidP="00F73805">
      <w:pPr>
        <w:ind w:left="1440"/>
        <w:jc w:val="left"/>
        <w:rPr>
          <w:rFonts w:cs="Times New Roman"/>
          <w:b w:val="0"/>
          <w:bCs/>
          <w:szCs w:val="24"/>
        </w:rPr>
      </w:pPr>
      <w:r w:rsidRPr="001B18AE">
        <w:rPr>
          <w:rFonts w:cs="Times New Roman"/>
          <w:b w:val="0"/>
          <w:bCs/>
          <w:szCs w:val="24"/>
        </w:rPr>
        <w:t xml:space="preserve">    public final static String MSG_TYPE_SENT = "MSG_TYPE_SENT";</w:t>
      </w:r>
    </w:p>
    <w:p w14:paraId="6F7B9976" w14:textId="77777777" w:rsidR="001B18AE" w:rsidRPr="001B18AE" w:rsidRDefault="001B18AE" w:rsidP="00F73805">
      <w:pPr>
        <w:ind w:left="1440"/>
        <w:jc w:val="left"/>
        <w:rPr>
          <w:rFonts w:cs="Times New Roman"/>
          <w:b w:val="0"/>
          <w:bCs/>
          <w:szCs w:val="24"/>
        </w:rPr>
      </w:pPr>
      <w:r w:rsidRPr="001B18AE">
        <w:rPr>
          <w:rFonts w:cs="Times New Roman"/>
          <w:b w:val="0"/>
          <w:bCs/>
          <w:szCs w:val="24"/>
        </w:rPr>
        <w:t xml:space="preserve">    public final static String MSG_TYPE_RECEIVED = "MSG_TYPE_RECEIVED";</w:t>
      </w:r>
    </w:p>
    <w:p w14:paraId="73BB3E5F" w14:textId="77777777" w:rsidR="001B18AE" w:rsidRPr="001B18AE" w:rsidRDefault="001B18AE" w:rsidP="00F73805">
      <w:pPr>
        <w:ind w:left="1440"/>
        <w:jc w:val="left"/>
        <w:rPr>
          <w:rFonts w:cs="Times New Roman"/>
          <w:b w:val="0"/>
          <w:bCs/>
          <w:szCs w:val="24"/>
        </w:rPr>
      </w:pPr>
      <w:r w:rsidRPr="001B18AE">
        <w:rPr>
          <w:rFonts w:cs="Times New Roman"/>
          <w:b w:val="0"/>
          <w:bCs/>
          <w:szCs w:val="24"/>
        </w:rPr>
        <w:t xml:space="preserve">    private String msgContent;</w:t>
      </w:r>
    </w:p>
    <w:p w14:paraId="7154C21D" w14:textId="77777777" w:rsidR="001B18AE" w:rsidRPr="001B18AE" w:rsidRDefault="001B18AE" w:rsidP="00F73805">
      <w:pPr>
        <w:ind w:left="1440"/>
        <w:jc w:val="left"/>
        <w:rPr>
          <w:rFonts w:cs="Times New Roman"/>
          <w:b w:val="0"/>
          <w:bCs/>
          <w:szCs w:val="24"/>
        </w:rPr>
      </w:pPr>
      <w:r w:rsidRPr="001B18AE">
        <w:rPr>
          <w:rFonts w:cs="Times New Roman"/>
          <w:b w:val="0"/>
          <w:bCs/>
          <w:szCs w:val="24"/>
        </w:rPr>
        <w:t xml:space="preserve">    private String msgType;</w:t>
      </w:r>
    </w:p>
    <w:p w14:paraId="5BA7B943" w14:textId="77777777" w:rsidR="001B18AE" w:rsidRPr="001B18AE" w:rsidRDefault="001B18AE" w:rsidP="00F73805">
      <w:pPr>
        <w:ind w:left="1440"/>
        <w:jc w:val="left"/>
        <w:rPr>
          <w:rFonts w:cs="Times New Roman"/>
          <w:b w:val="0"/>
          <w:bCs/>
          <w:szCs w:val="24"/>
        </w:rPr>
      </w:pPr>
      <w:r w:rsidRPr="001B18AE">
        <w:rPr>
          <w:rFonts w:cs="Times New Roman"/>
          <w:b w:val="0"/>
          <w:bCs/>
          <w:szCs w:val="24"/>
        </w:rPr>
        <w:t xml:space="preserve">    public Mmodel(String msgType, String msgContent) {</w:t>
      </w:r>
    </w:p>
    <w:p w14:paraId="4C7B1A61" w14:textId="77777777" w:rsidR="001B18AE" w:rsidRPr="001B18AE" w:rsidRDefault="001B18AE" w:rsidP="00F73805">
      <w:pPr>
        <w:ind w:left="1440"/>
        <w:jc w:val="left"/>
        <w:rPr>
          <w:rFonts w:cs="Times New Roman"/>
          <w:b w:val="0"/>
          <w:bCs/>
          <w:szCs w:val="24"/>
        </w:rPr>
      </w:pPr>
      <w:r w:rsidRPr="001B18AE">
        <w:rPr>
          <w:rFonts w:cs="Times New Roman"/>
          <w:b w:val="0"/>
          <w:bCs/>
          <w:szCs w:val="24"/>
        </w:rPr>
        <w:t xml:space="preserve">        this.msgType = msgType;</w:t>
      </w:r>
    </w:p>
    <w:p w14:paraId="29AFC951" w14:textId="77777777" w:rsidR="001B18AE" w:rsidRPr="001B18AE" w:rsidRDefault="001B18AE" w:rsidP="00F73805">
      <w:pPr>
        <w:ind w:left="1440"/>
        <w:jc w:val="left"/>
        <w:rPr>
          <w:rFonts w:cs="Times New Roman"/>
          <w:b w:val="0"/>
          <w:bCs/>
          <w:szCs w:val="24"/>
        </w:rPr>
      </w:pPr>
      <w:r w:rsidRPr="001B18AE">
        <w:rPr>
          <w:rFonts w:cs="Times New Roman"/>
          <w:b w:val="0"/>
          <w:bCs/>
          <w:szCs w:val="24"/>
        </w:rPr>
        <w:t xml:space="preserve">        this.msgContent = msgContent;</w:t>
      </w:r>
    </w:p>
    <w:p w14:paraId="57CAE63E" w14:textId="77777777" w:rsidR="001B18AE" w:rsidRPr="001B18AE" w:rsidRDefault="001B18AE" w:rsidP="00F73805">
      <w:pPr>
        <w:ind w:left="1440"/>
        <w:jc w:val="left"/>
        <w:rPr>
          <w:rFonts w:cs="Times New Roman"/>
          <w:b w:val="0"/>
          <w:bCs/>
          <w:szCs w:val="24"/>
        </w:rPr>
      </w:pPr>
      <w:r w:rsidRPr="001B18AE">
        <w:rPr>
          <w:rFonts w:cs="Times New Roman"/>
          <w:b w:val="0"/>
          <w:bCs/>
          <w:szCs w:val="24"/>
        </w:rPr>
        <w:t xml:space="preserve">    }</w:t>
      </w:r>
    </w:p>
    <w:p w14:paraId="1DEFACBF" w14:textId="77777777" w:rsidR="001B18AE" w:rsidRPr="001B18AE" w:rsidRDefault="001B18AE" w:rsidP="00F73805">
      <w:pPr>
        <w:ind w:left="1440"/>
        <w:jc w:val="left"/>
        <w:rPr>
          <w:rFonts w:cs="Times New Roman"/>
          <w:b w:val="0"/>
          <w:bCs/>
          <w:szCs w:val="24"/>
        </w:rPr>
      </w:pPr>
      <w:r w:rsidRPr="001B18AE">
        <w:rPr>
          <w:rFonts w:cs="Times New Roman"/>
          <w:b w:val="0"/>
          <w:bCs/>
          <w:szCs w:val="24"/>
        </w:rPr>
        <w:t xml:space="preserve">    public String getMsgContent() {</w:t>
      </w:r>
    </w:p>
    <w:p w14:paraId="0EC2D529" w14:textId="77777777" w:rsidR="001B18AE" w:rsidRPr="001B18AE" w:rsidRDefault="001B18AE" w:rsidP="00F73805">
      <w:pPr>
        <w:ind w:left="1440"/>
        <w:jc w:val="left"/>
        <w:rPr>
          <w:rFonts w:cs="Times New Roman"/>
          <w:b w:val="0"/>
          <w:bCs/>
          <w:szCs w:val="24"/>
        </w:rPr>
      </w:pPr>
      <w:r w:rsidRPr="001B18AE">
        <w:rPr>
          <w:rFonts w:cs="Times New Roman"/>
          <w:b w:val="0"/>
          <w:bCs/>
          <w:szCs w:val="24"/>
        </w:rPr>
        <w:t xml:space="preserve">        return msgContent;</w:t>
      </w:r>
    </w:p>
    <w:p w14:paraId="63783B17" w14:textId="77777777" w:rsidR="001B18AE" w:rsidRPr="001B18AE" w:rsidRDefault="001B18AE" w:rsidP="00F73805">
      <w:pPr>
        <w:ind w:left="1440"/>
        <w:jc w:val="left"/>
        <w:rPr>
          <w:rFonts w:cs="Times New Roman"/>
          <w:b w:val="0"/>
          <w:bCs/>
          <w:szCs w:val="24"/>
        </w:rPr>
      </w:pPr>
      <w:r w:rsidRPr="001B18AE">
        <w:rPr>
          <w:rFonts w:cs="Times New Roman"/>
          <w:b w:val="0"/>
          <w:bCs/>
          <w:szCs w:val="24"/>
        </w:rPr>
        <w:t xml:space="preserve">    }</w:t>
      </w:r>
    </w:p>
    <w:p w14:paraId="167FE036" w14:textId="77777777" w:rsidR="001B18AE" w:rsidRPr="001B18AE" w:rsidRDefault="001B18AE" w:rsidP="00F73805">
      <w:pPr>
        <w:ind w:left="1440"/>
        <w:jc w:val="left"/>
        <w:rPr>
          <w:rFonts w:cs="Times New Roman"/>
          <w:b w:val="0"/>
          <w:bCs/>
          <w:szCs w:val="24"/>
        </w:rPr>
      </w:pPr>
      <w:r w:rsidRPr="001B18AE">
        <w:rPr>
          <w:rFonts w:cs="Times New Roman"/>
          <w:b w:val="0"/>
          <w:bCs/>
          <w:szCs w:val="24"/>
        </w:rPr>
        <w:t xml:space="preserve">    public void setMsgContent(String msgContent) {</w:t>
      </w:r>
    </w:p>
    <w:p w14:paraId="42C93EF3" w14:textId="77777777" w:rsidR="001B18AE" w:rsidRPr="001B18AE" w:rsidRDefault="001B18AE" w:rsidP="00F73805">
      <w:pPr>
        <w:ind w:left="1440"/>
        <w:jc w:val="left"/>
        <w:rPr>
          <w:rFonts w:cs="Times New Roman"/>
          <w:b w:val="0"/>
          <w:bCs/>
          <w:szCs w:val="24"/>
        </w:rPr>
      </w:pPr>
      <w:r w:rsidRPr="001B18AE">
        <w:rPr>
          <w:rFonts w:cs="Times New Roman"/>
          <w:b w:val="0"/>
          <w:bCs/>
          <w:szCs w:val="24"/>
        </w:rPr>
        <w:t xml:space="preserve">        this.msgContent = msgContent;</w:t>
      </w:r>
    </w:p>
    <w:p w14:paraId="3D80C71F" w14:textId="77777777" w:rsidR="001B18AE" w:rsidRPr="001B18AE" w:rsidRDefault="001B18AE" w:rsidP="00F73805">
      <w:pPr>
        <w:ind w:left="1440"/>
        <w:jc w:val="left"/>
        <w:rPr>
          <w:rFonts w:cs="Times New Roman"/>
          <w:b w:val="0"/>
          <w:bCs/>
          <w:szCs w:val="24"/>
        </w:rPr>
      </w:pPr>
      <w:r w:rsidRPr="001B18AE">
        <w:rPr>
          <w:rFonts w:cs="Times New Roman"/>
          <w:b w:val="0"/>
          <w:bCs/>
          <w:szCs w:val="24"/>
        </w:rPr>
        <w:t xml:space="preserve">    }</w:t>
      </w:r>
    </w:p>
    <w:p w14:paraId="1063B7BF" w14:textId="77777777" w:rsidR="001B18AE" w:rsidRPr="001B18AE" w:rsidRDefault="001B18AE" w:rsidP="00F73805">
      <w:pPr>
        <w:ind w:left="1440"/>
        <w:jc w:val="left"/>
        <w:rPr>
          <w:rFonts w:cs="Times New Roman"/>
          <w:b w:val="0"/>
          <w:bCs/>
          <w:szCs w:val="24"/>
        </w:rPr>
      </w:pPr>
      <w:r w:rsidRPr="001B18AE">
        <w:rPr>
          <w:rFonts w:cs="Times New Roman"/>
          <w:b w:val="0"/>
          <w:bCs/>
          <w:szCs w:val="24"/>
        </w:rPr>
        <w:t xml:space="preserve">    public String getMsgType() {</w:t>
      </w:r>
    </w:p>
    <w:p w14:paraId="5C8CD8CD" w14:textId="77777777" w:rsidR="001B18AE" w:rsidRPr="001B18AE" w:rsidRDefault="001B18AE" w:rsidP="00F73805">
      <w:pPr>
        <w:ind w:left="1440"/>
        <w:jc w:val="left"/>
        <w:rPr>
          <w:rFonts w:cs="Times New Roman"/>
          <w:b w:val="0"/>
          <w:bCs/>
          <w:szCs w:val="24"/>
        </w:rPr>
      </w:pPr>
      <w:r w:rsidRPr="001B18AE">
        <w:rPr>
          <w:rFonts w:cs="Times New Roman"/>
          <w:b w:val="0"/>
          <w:bCs/>
          <w:szCs w:val="24"/>
        </w:rPr>
        <w:t xml:space="preserve">        return msgType;</w:t>
      </w:r>
    </w:p>
    <w:p w14:paraId="22661614" w14:textId="77777777" w:rsidR="001B18AE" w:rsidRPr="001B18AE" w:rsidRDefault="001B18AE" w:rsidP="00F73805">
      <w:pPr>
        <w:ind w:left="1440"/>
        <w:jc w:val="left"/>
        <w:rPr>
          <w:rFonts w:cs="Times New Roman"/>
          <w:b w:val="0"/>
          <w:bCs/>
          <w:szCs w:val="24"/>
        </w:rPr>
      </w:pPr>
      <w:r w:rsidRPr="001B18AE">
        <w:rPr>
          <w:rFonts w:cs="Times New Roman"/>
          <w:b w:val="0"/>
          <w:bCs/>
          <w:szCs w:val="24"/>
        </w:rPr>
        <w:t xml:space="preserve">    }</w:t>
      </w:r>
    </w:p>
    <w:p w14:paraId="4169BC6E" w14:textId="77777777" w:rsidR="001B18AE" w:rsidRPr="001B18AE" w:rsidRDefault="001B18AE" w:rsidP="00F73805">
      <w:pPr>
        <w:ind w:left="1440"/>
        <w:jc w:val="left"/>
        <w:rPr>
          <w:rFonts w:cs="Times New Roman"/>
          <w:b w:val="0"/>
          <w:bCs/>
          <w:szCs w:val="24"/>
        </w:rPr>
      </w:pPr>
      <w:r w:rsidRPr="001B18AE">
        <w:rPr>
          <w:rFonts w:cs="Times New Roman"/>
          <w:b w:val="0"/>
          <w:bCs/>
          <w:szCs w:val="24"/>
        </w:rPr>
        <w:t xml:space="preserve">    public void setMsgType(String msgType) {</w:t>
      </w:r>
    </w:p>
    <w:p w14:paraId="106EA686" w14:textId="77777777" w:rsidR="001B18AE" w:rsidRPr="001B18AE" w:rsidRDefault="001B18AE" w:rsidP="00F73805">
      <w:pPr>
        <w:ind w:left="1440"/>
        <w:jc w:val="left"/>
        <w:rPr>
          <w:rFonts w:cs="Times New Roman"/>
          <w:b w:val="0"/>
          <w:bCs/>
          <w:szCs w:val="24"/>
        </w:rPr>
      </w:pPr>
      <w:r w:rsidRPr="001B18AE">
        <w:rPr>
          <w:rFonts w:cs="Times New Roman"/>
          <w:b w:val="0"/>
          <w:bCs/>
          <w:szCs w:val="24"/>
        </w:rPr>
        <w:t xml:space="preserve">        this.msgType = msgType;</w:t>
      </w:r>
    </w:p>
    <w:p w14:paraId="7FF71EFE" w14:textId="77777777" w:rsidR="001B18AE" w:rsidRPr="001B18AE" w:rsidRDefault="001B18AE" w:rsidP="00F73805">
      <w:pPr>
        <w:ind w:left="1440"/>
        <w:jc w:val="left"/>
        <w:rPr>
          <w:rFonts w:cs="Times New Roman"/>
          <w:b w:val="0"/>
          <w:bCs/>
          <w:szCs w:val="24"/>
        </w:rPr>
      </w:pPr>
      <w:r w:rsidRPr="001B18AE">
        <w:rPr>
          <w:rFonts w:cs="Times New Roman"/>
          <w:b w:val="0"/>
          <w:bCs/>
          <w:szCs w:val="24"/>
        </w:rPr>
        <w:t xml:space="preserve">    }</w:t>
      </w:r>
    </w:p>
    <w:p w14:paraId="4FE56256" w14:textId="5E7D4960" w:rsidR="00056774" w:rsidRDefault="001B18AE" w:rsidP="00F73805">
      <w:pPr>
        <w:ind w:left="1440"/>
        <w:jc w:val="left"/>
        <w:rPr>
          <w:rFonts w:cs="Times New Roman"/>
          <w:b w:val="0"/>
          <w:bCs/>
          <w:szCs w:val="24"/>
        </w:rPr>
      </w:pPr>
      <w:r w:rsidRPr="001B18AE">
        <w:rPr>
          <w:rFonts w:cs="Times New Roman"/>
          <w:b w:val="0"/>
          <w:bCs/>
          <w:szCs w:val="24"/>
        </w:rPr>
        <w:t>}</w:t>
      </w:r>
    </w:p>
    <w:p w14:paraId="0774E250" w14:textId="77777777" w:rsidR="001B18AE" w:rsidRPr="00056774" w:rsidRDefault="001B18AE" w:rsidP="00F73805">
      <w:pPr>
        <w:ind w:left="1440"/>
        <w:jc w:val="left"/>
        <w:rPr>
          <w:rFonts w:cs="Times New Roman"/>
          <w:b w:val="0"/>
          <w:bCs/>
          <w:szCs w:val="24"/>
        </w:rPr>
      </w:pPr>
    </w:p>
    <w:p w14:paraId="2DFA58CE" w14:textId="77777777" w:rsidR="00056774" w:rsidRPr="001B18AE" w:rsidRDefault="00056774" w:rsidP="00F73805">
      <w:pPr>
        <w:ind w:left="1440"/>
        <w:jc w:val="left"/>
        <w:rPr>
          <w:rFonts w:cs="Times New Roman"/>
          <w:sz w:val="28"/>
          <w:szCs w:val="28"/>
        </w:rPr>
      </w:pPr>
      <w:r w:rsidRPr="001B18AE">
        <w:rPr>
          <w:rFonts w:cs="Times New Roman"/>
          <w:sz w:val="28"/>
          <w:szCs w:val="28"/>
        </w:rPr>
        <w:t xml:space="preserve">Back End Code </w:t>
      </w:r>
    </w:p>
    <w:p w14:paraId="782DAF53" w14:textId="77777777" w:rsidR="00056774" w:rsidRPr="001B18AE" w:rsidRDefault="00056774" w:rsidP="00F73805">
      <w:pPr>
        <w:ind w:left="1440"/>
        <w:jc w:val="left"/>
        <w:rPr>
          <w:rFonts w:cs="Times New Roman"/>
          <w:sz w:val="28"/>
          <w:szCs w:val="28"/>
        </w:rPr>
      </w:pPr>
      <w:r w:rsidRPr="001B18AE">
        <w:rPr>
          <w:rFonts w:cs="Times New Roman"/>
          <w:sz w:val="28"/>
          <w:szCs w:val="28"/>
        </w:rPr>
        <w:t>AuthController</w:t>
      </w:r>
    </w:p>
    <w:p w14:paraId="3F078D42"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&lt;?php</w:t>
      </w:r>
    </w:p>
    <w:p w14:paraId="1FC2F073" w14:textId="77777777" w:rsidR="001B18AE" w:rsidRPr="001B18AE" w:rsidRDefault="001B18AE" w:rsidP="00F73805">
      <w:pPr>
        <w:shd w:val="clear" w:color="auto" w:fill="FFFFFE"/>
        <w:spacing w:line="285" w:lineRule="atLeast"/>
        <w:ind w:left="1440"/>
        <w:jc w:val="left"/>
        <w:rPr>
          <w:rFonts w:cs="Times New Roman"/>
          <w:b w:val="0"/>
          <w:bCs/>
          <w:szCs w:val="24"/>
        </w:rPr>
      </w:pPr>
    </w:p>
    <w:p w14:paraId="148F2C98"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namespace App\Http\Controllers;</w:t>
      </w:r>
    </w:p>
    <w:p w14:paraId="53AE7B44" w14:textId="77777777" w:rsidR="001B18AE" w:rsidRPr="001B18AE" w:rsidRDefault="001B18AE" w:rsidP="00F73805">
      <w:pPr>
        <w:shd w:val="clear" w:color="auto" w:fill="FFFFFE"/>
        <w:spacing w:line="285" w:lineRule="atLeast"/>
        <w:ind w:left="1440"/>
        <w:jc w:val="left"/>
        <w:rPr>
          <w:rFonts w:cs="Times New Roman"/>
          <w:b w:val="0"/>
          <w:bCs/>
          <w:szCs w:val="24"/>
        </w:rPr>
      </w:pPr>
    </w:p>
    <w:p w14:paraId="67BBB472"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use Illuminate\Http\Request;</w:t>
      </w:r>
    </w:p>
    <w:p w14:paraId="270663F7"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use Illuminate\Support\Facades\Validator;</w:t>
      </w:r>
    </w:p>
    <w:p w14:paraId="3B35B972"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lastRenderedPageBreak/>
        <w:t>use Illuminate\Support\Facades\Hash;</w:t>
      </w:r>
    </w:p>
    <w:p w14:paraId="17182588"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use App\Models\User;</w:t>
      </w:r>
    </w:p>
    <w:p w14:paraId="14648117"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use Auth;</w:t>
      </w:r>
    </w:p>
    <w:p w14:paraId="6EB9090C" w14:textId="77777777" w:rsidR="001B18AE" w:rsidRPr="001B18AE" w:rsidRDefault="001B18AE" w:rsidP="00F73805">
      <w:pPr>
        <w:shd w:val="clear" w:color="auto" w:fill="FFFFFE"/>
        <w:spacing w:line="285" w:lineRule="atLeast"/>
        <w:ind w:left="1440"/>
        <w:jc w:val="left"/>
        <w:rPr>
          <w:rFonts w:cs="Times New Roman"/>
          <w:b w:val="0"/>
          <w:bCs/>
          <w:szCs w:val="24"/>
        </w:rPr>
      </w:pPr>
    </w:p>
    <w:p w14:paraId="4B9D0C51"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class AuthController extends Controller</w:t>
      </w:r>
    </w:p>
    <w:p w14:paraId="62EE5C1C"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w:t>
      </w:r>
    </w:p>
    <w:p w14:paraId="6D509275"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public function __construct() {</w:t>
      </w:r>
    </w:p>
    <w:p w14:paraId="470F8F1C"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$this-&gt;middleware('auth:api', ['except' =&gt; ['login', 'register','logout','user_update']]);</w:t>
      </w:r>
    </w:p>
    <w:p w14:paraId="3AF201B5"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7138631A"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1B3EE14C"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public function login(Request $request){</w:t>
      </w:r>
    </w:p>
    <w:p w14:paraId="5655D608"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3600DE4D"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$creds = $request-&gt;only(['email','password']);</w:t>
      </w:r>
    </w:p>
    <w:p w14:paraId="5A5D114E" w14:textId="77777777" w:rsidR="001B18AE" w:rsidRPr="001B18AE" w:rsidRDefault="001B18AE" w:rsidP="00F73805">
      <w:pPr>
        <w:shd w:val="clear" w:color="auto" w:fill="FFFFFE"/>
        <w:spacing w:line="285" w:lineRule="atLeast"/>
        <w:ind w:left="1440"/>
        <w:jc w:val="left"/>
        <w:rPr>
          <w:rFonts w:cs="Times New Roman"/>
          <w:b w:val="0"/>
          <w:bCs/>
          <w:szCs w:val="24"/>
        </w:rPr>
      </w:pPr>
    </w:p>
    <w:p w14:paraId="3F6DB54D"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if(!$token=auth()-&gt;attempt($creds)){</w:t>
      </w:r>
    </w:p>
    <w:p w14:paraId="6ED12E40"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return json_encode(['success' =&gt; false,'message' =&gt; 'invalid credentials']);</w:t>
      </w:r>
    </w:p>
    <w:p w14:paraId="69E840F0"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0E10226A"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return json_encode([ 'message' =&gt; 'Login successfully','success' =&gt; true,'token' =&gt; $token,'user' =&gt; auth()-&gt;user()</w:t>
      </w:r>
    </w:p>
    <w:p w14:paraId="1C04ED37"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040D0D02" w14:textId="77777777" w:rsidR="001B18AE" w:rsidRPr="001B18AE" w:rsidRDefault="001B18AE" w:rsidP="00F73805">
      <w:pPr>
        <w:shd w:val="clear" w:color="auto" w:fill="FFFFFE"/>
        <w:spacing w:line="285" w:lineRule="atLeast"/>
        <w:ind w:left="1440"/>
        <w:jc w:val="left"/>
        <w:rPr>
          <w:rFonts w:cs="Times New Roman"/>
          <w:b w:val="0"/>
          <w:bCs/>
          <w:szCs w:val="24"/>
        </w:rPr>
      </w:pPr>
    </w:p>
    <w:p w14:paraId="03B8B7C8"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606F3405"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252B7EC8"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public function register(Request $request){</w:t>
      </w:r>
    </w:p>
    <w:p w14:paraId="10AB85C4" w14:textId="77777777" w:rsidR="001B18AE" w:rsidRPr="001B18AE" w:rsidRDefault="001B18AE" w:rsidP="00F73805">
      <w:pPr>
        <w:shd w:val="clear" w:color="auto" w:fill="FFFFFE"/>
        <w:spacing w:line="285" w:lineRule="atLeast"/>
        <w:ind w:left="1440"/>
        <w:jc w:val="left"/>
        <w:rPr>
          <w:rFonts w:cs="Times New Roman"/>
          <w:b w:val="0"/>
          <w:bCs/>
          <w:szCs w:val="24"/>
        </w:rPr>
      </w:pPr>
    </w:p>
    <w:p w14:paraId="1F377224"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if($request-&gt;password_confirmation == $request-&gt;password)</w:t>
      </w:r>
    </w:p>
    <w:p w14:paraId="2D22A2ED"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24D11B64"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$encryptedPass = Hash::make($request-&gt;password);</w:t>
      </w:r>
    </w:p>
    <w:p w14:paraId="05149523" w14:textId="77777777" w:rsidR="001B18AE" w:rsidRPr="001B18AE" w:rsidRDefault="001B18AE" w:rsidP="00F73805">
      <w:pPr>
        <w:shd w:val="clear" w:color="auto" w:fill="FFFFFE"/>
        <w:spacing w:line="285" w:lineRule="atLeast"/>
        <w:ind w:left="1440"/>
        <w:jc w:val="left"/>
        <w:rPr>
          <w:rFonts w:cs="Times New Roman"/>
          <w:b w:val="0"/>
          <w:bCs/>
          <w:szCs w:val="24"/>
        </w:rPr>
      </w:pPr>
    </w:p>
    <w:p w14:paraId="01AA0FF9"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$user = new User;</w:t>
      </w:r>
    </w:p>
    <w:p w14:paraId="74337608"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try{</w:t>
      </w:r>
    </w:p>
    <w:p w14:paraId="7544020C"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$user-&gt;name = $request-&gt;name;</w:t>
      </w:r>
    </w:p>
    <w:p w14:paraId="4D0F7660"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$user-&gt;email = $request-&gt;email;</w:t>
      </w:r>
    </w:p>
    <w:p w14:paraId="653D2FFE"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$user-&gt;password = $encryptedPass;</w:t>
      </w:r>
    </w:p>
    <w:p w14:paraId="77670B6C"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$user-&gt;save();</w:t>
      </w:r>
    </w:p>
    <w:p w14:paraId="472E1A81"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return $this-&gt;login($request);</w:t>
      </w:r>
    </w:p>
    <w:p w14:paraId="4EBBB2D6"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11C88BC5"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catch(Exception $e){</w:t>
      </w:r>
    </w:p>
    <w:p w14:paraId="55A6B7BE"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return response()-&gt;json([</w:t>
      </w:r>
    </w:p>
    <w:p w14:paraId="77E3D02F"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'success' =&gt; false,</w:t>
      </w:r>
    </w:p>
    <w:p w14:paraId="79B684F2"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'message' =&gt; $e</w:t>
      </w:r>
    </w:p>
    <w:p w14:paraId="6A172B14"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15DC7F27"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4706A953"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659AAACB"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else{</w:t>
      </w:r>
    </w:p>
    <w:p w14:paraId="79971F2F"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return response()-&gt;json([</w:t>
      </w:r>
    </w:p>
    <w:p w14:paraId="35944E6D"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'success' =&gt; false,</w:t>
      </w:r>
    </w:p>
    <w:p w14:paraId="15918B49"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'message' =&gt; 'Password is not the same'</w:t>
      </w:r>
    </w:p>
    <w:p w14:paraId="0B992147"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0C9E4549"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2ED4C69B"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33D3EDEB"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645B2065"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16F69C3C"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public function logout() {</w:t>
      </w:r>
    </w:p>
    <w:p w14:paraId="0DD45F99"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 auth()-&gt;logout(); </w:t>
      </w:r>
    </w:p>
    <w:p w14:paraId="27643418"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Auth::guard('api')-&gt;logout();</w:t>
      </w:r>
    </w:p>
    <w:p w14:paraId="4A2F4972"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lastRenderedPageBreak/>
        <w:t xml:space="preserve">        return response()-&gt;json(['message' =&gt; 'User successfully signed out']);</w:t>
      </w:r>
    </w:p>
    <w:p w14:paraId="13217442"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0575B34A"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0F6BD0EA"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public function refresh() {</w:t>
      </w:r>
    </w:p>
    <w:p w14:paraId="363A48DF"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return $this-&gt;createNewToken(auth()-&gt;refresh());</w:t>
      </w:r>
    </w:p>
    <w:p w14:paraId="750A5EC3"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29E2512F"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6A5132BE"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public function userProfile() {</w:t>
      </w:r>
    </w:p>
    <w:p w14:paraId="4814857B"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return response()-&gt;json(auth()-&gt;user());</w:t>
      </w:r>
    </w:p>
    <w:p w14:paraId="56518D15"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119E50D3"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018F5B3D"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protected function createNewToken($token){</w:t>
      </w:r>
    </w:p>
    <w:p w14:paraId="73ABE98E"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return response()-&gt;json([</w:t>
      </w:r>
    </w:p>
    <w:p w14:paraId="252BE7D9"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'token' =&gt; $token,</w:t>
      </w:r>
    </w:p>
    <w:p w14:paraId="206A2735"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'token_type' =&gt; 'bearer',</w:t>
      </w:r>
    </w:p>
    <w:p w14:paraId="236ED8A6"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'expires_in' =&gt; auth()-&gt;factory()-&gt;getTTL() * 60,</w:t>
      </w:r>
    </w:p>
    <w:p w14:paraId="6E7A1B37"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'user' =&gt; auth()-&gt;user()</w:t>
      </w:r>
    </w:p>
    <w:p w14:paraId="5D72EEAF"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1D3BAA62"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15044047"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5F22B2FE"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public function user_update(Request $request, $id){</w:t>
      </w:r>
    </w:p>
    <w:p w14:paraId="513993E3" w14:textId="77777777" w:rsidR="001B18AE" w:rsidRPr="001B18AE" w:rsidRDefault="001B18AE" w:rsidP="00F73805">
      <w:pPr>
        <w:shd w:val="clear" w:color="auto" w:fill="FFFFFE"/>
        <w:spacing w:line="285" w:lineRule="atLeast"/>
        <w:ind w:left="1440"/>
        <w:jc w:val="left"/>
        <w:rPr>
          <w:rFonts w:cs="Times New Roman"/>
          <w:b w:val="0"/>
          <w:bCs/>
          <w:szCs w:val="24"/>
        </w:rPr>
      </w:pPr>
    </w:p>
    <w:p w14:paraId="28EB4E99"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$data = User::find($id)-&gt;update($request-&gt;all()); </w:t>
      </w:r>
    </w:p>
    <w:p w14:paraId="663302F8" w14:textId="77777777" w:rsidR="001B18AE" w:rsidRPr="001B18AE" w:rsidRDefault="001B18AE" w:rsidP="00F73805">
      <w:pPr>
        <w:shd w:val="clear" w:color="auto" w:fill="FFFFFE"/>
        <w:spacing w:line="285" w:lineRule="atLeast"/>
        <w:ind w:left="1440"/>
        <w:jc w:val="left"/>
        <w:rPr>
          <w:rFonts w:cs="Times New Roman"/>
          <w:b w:val="0"/>
          <w:bCs/>
          <w:szCs w:val="24"/>
        </w:rPr>
      </w:pPr>
    </w:p>
    <w:p w14:paraId="4E05D78F"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return response()-&gt;json(['message' =&gt; 'updating success'],200);</w:t>
      </w:r>
    </w:p>
    <w:p w14:paraId="512B5F44"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07F29723"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009CCE9E"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w:t>
      </w:r>
    </w:p>
    <w:p w14:paraId="1AAF4005"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Food</w:t>
      </w:r>
    </w:p>
    <w:p w14:paraId="5037B145"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&lt;?php</w:t>
      </w:r>
    </w:p>
    <w:p w14:paraId="039884EA" w14:textId="77777777" w:rsidR="001B18AE" w:rsidRPr="001B18AE" w:rsidRDefault="001B18AE" w:rsidP="00F73805">
      <w:pPr>
        <w:shd w:val="clear" w:color="auto" w:fill="FFFFFE"/>
        <w:spacing w:line="285" w:lineRule="atLeast"/>
        <w:ind w:left="1440"/>
        <w:jc w:val="left"/>
        <w:rPr>
          <w:rFonts w:cs="Times New Roman"/>
          <w:b w:val="0"/>
          <w:bCs/>
          <w:szCs w:val="24"/>
        </w:rPr>
      </w:pPr>
    </w:p>
    <w:p w14:paraId="0D2FC2E7"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namespace App\Models;</w:t>
      </w:r>
    </w:p>
    <w:p w14:paraId="7C54CCBD" w14:textId="77777777" w:rsidR="001B18AE" w:rsidRPr="001B18AE" w:rsidRDefault="001B18AE" w:rsidP="00F73805">
      <w:pPr>
        <w:shd w:val="clear" w:color="auto" w:fill="FFFFFE"/>
        <w:spacing w:line="285" w:lineRule="atLeast"/>
        <w:ind w:left="1440"/>
        <w:jc w:val="left"/>
        <w:rPr>
          <w:rFonts w:cs="Times New Roman"/>
          <w:b w:val="0"/>
          <w:bCs/>
          <w:szCs w:val="24"/>
        </w:rPr>
      </w:pPr>
    </w:p>
    <w:p w14:paraId="5C3F7109"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use Illuminate\Database\Eloquent\Factories\HasFactory;</w:t>
      </w:r>
    </w:p>
    <w:p w14:paraId="08E04236"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use Illuminate\Database\Eloquent\Model;</w:t>
      </w:r>
    </w:p>
    <w:p w14:paraId="1E58C03A" w14:textId="77777777" w:rsidR="001B18AE" w:rsidRPr="001B18AE" w:rsidRDefault="001B18AE" w:rsidP="00F73805">
      <w:pPr>
        <w:shd w:val="clear" w:color="auto" w:fill="FFFFFE"/>
        <w:spacing w:line="285" w:lineRule="atLeast"/>
        <w:ind w:left="1440"/>
        <w:jc w:val="left"/>
        <w:rPr>
          <w:rFonts w:cs="Times New Roman"/>
          <w:b w:val="0"/>
          <w:bCs/>
          <w:szCs w:val="24"/>
        </w:rPr>
      </w:pPr>
    </w:p>
    <w:p w14:paraId="4DD323CC"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class Food extends Model</w:t>
      </w:r>
    </w:p>
    <w:p w14:paraId="381121D3"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w:t>
      </w:r>
    </w:p>
    <w:p w14:paraId="044B77E5"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use HasFactory;</w:t>
      </w:r>
    </w:p>
    <w:p w14:paraId="5E43304E"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w:t>
      </w:r>
    </w:p>
    <w:p w14:paraId="52A10F4E" w14:textId="77777777" w:rsidR="001B18AE" w:rsidRPr="001B18AE" w:rsidRDefault="001B18AE" w:rsidP="00F73805">
      <w:pPr>
        <w:shd w:val="clear" w:color="auto" w:fill="FFFFFE"/>
        <w:spacing w:line="285" w:lineRule="atLeast"/>
        <w:ind w:left="1440"/>
        <w:jc w:val="left"/>
        <w:rPr>
          <w:rFonts w:cs="Times New Roman"/>
          <w:b w:val="0"/>
          <w:bCs/>
          <w:szCs w:val="24"/>
        </w:rPr>
      </w:pPr>
    </w:p>
    <w:p w14:paraId="07D4FD8E"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CreateFoodsTable</w:t>
      </w:r>
    </w:p>
    <w:p w14:paraId="110FD860" w14:textId="77777777" w:rsidR="001B18AE" w:rsidRPr="001B18AE" w:rsidRDefault="001B18AE" w:rsidP="00F73805">
      <w:pPr>
        <w:shd w:val="clear" w:color="auto" w:fill="FFFFFE"/>
        <w:spacing w:line="285" w:lineRule="atLeast"/>
        <w:ind w:left="1440"/>
        <w:jc w:val="left"/>
        <w:rPr>
          <w:rFonts w:cs="Times New Roman"/>
          <w:b w:val="0"/>
          <w:bCs/>
          <w:szCs w:val="24"/>
        </w:rPr>
      </w:pPr>
    </w:p>
    <w:p w14:paraId="27EC9FA9"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&lt;?php</w:t>
      </w:r>
    </w:p>
    <w:p w14:paraId="3BB5E67E" w14:textId="77777777" w:rsidR="001B18AE" w:rsidRPr="001B18AE" w:rsidRDefault="001B18AE" w:rsidP="00F73805">
      <w:pPr>
        <w:shd w:val="clear" w:color="auto" w:fill="FFFFFE"/>
        <w:spacing w:line="285" w:lineRule="atLeast"/>
        <w:ind w:left="1440"/>
        <w:jc w:val="left"/>
        <w:rPr>
          <w:rFonts w:cs="Times New Roman"/>
          <w:b w:val="0"/>
          <w:bCs/>
          <w:szCs w:val="24"/>
        </w:rPr>
      </w:pPr>
    </w:p>
    <w:p w14:paraId="4C585048"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use Illuminate\Database\Migrations\Migration;</w:t>
      </w:r>
    </w:p>
    <w:p w14:paraId="730CB232"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use Illuminate\Database\Schema\Blueprint;</w:t>
      </w:r>
    </w:p>
    <w:p w14:paraId="491D126A"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use Illuminate\Support\Facades\Schema;</w:t>
      </w:r>
    </w:p>
    <w:p w14:paraId="7B5835DC" w14:textId="77777777" w:rsidR="001B18AE" w:rsidRPr="001B18AE" w:rsidRDefault="001B18AE" w:rsidP="00F73805">
      <w:pPr>
        <w:shd w:val="clear" w:color="auto" w:fill="FFFFFE"/>
        <w:spacing w:line="285" w:lineRule="atLeast"/>
        <w:ind w:left="1440"/>
        <w:jc w:val="left"/>
        <w:rPr>
          <w:rFonts w:cs="Times New Roman"/>
          <w:b w:val="0"/>
          <w:bCs/>
          <w:szCs w:val="24"/>
        </w:rPr>
      </w:pPr>
    </w:p>
    <w:p w14:paraId="02173276"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class CreateFoodsTable extends Migration</w:t>
      </w:r>
    </w:p>
    <w:p w14:paraId="4EF77DF5"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w:t>
      </w:r>
    </w:p>
    <w:p w14:paraId="07A7F67A"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51A761F6"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public function up()</w:t>
      </w:r>
    </w:p>
    <w:p w14:paraId="1D660AB0"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6EB4C020"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Schema::create('foods', function (Blueprint $table) {</w:t>
      </w:r>
    </w:p>
    <w:p w14:paraId="273B82B0"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$table-&gt;id();</w:t>
      </w:r>
    </w:p>
    <w:p w14:paraId="3111658B"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$table-&gt;string('foodname');</w:t>
      </w:r>
    </w:p>
    <w:p w14:paraId="0371438A"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$table-&gt;enum('choices', array('Breakfast', 'Lunch' , 'Dinner','dessert'));</w:t>
      </w:r>
    </w:p>
    <w:p w14:paraId="2B38C7E5"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lastRenderedPageBreak/>
        <w:t xml:space="preserve">            $table-&gt;enum('for', array('Normal','under-weight','over-weight','obese'));</w:t>
      </w:r>
    </w:p>
    <w:p w14:paraId="3C596FF6"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$table-&gt;float('calories');</w:t>
      </w:r>
    </w:p>
    <w:p w14:paraId="4E290D0E"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$table-&gt;string('Recipe');</w:t>
      </w:r>
    </w:p>
    <w:p w14:paraId="17E6A004" w14:textId="77777777" w:rsidR="001B18AE" w:rsidRPr="001B18AE" w:rsidRDefault="001B18AE" w:rsidP="00F73805">
      <w:pPr>
        <w:shd w:val="clear" w:color="auto" w:fill="FFFFFE"/>
        <w:spacing w:line="285" w:lineRule="atLeast"/>
        <w:ind w:left="1440"/>
        <w:jc w:val="left"/>
        <w:rPr>
          <w:rFonts w:cs="Times New Roman"/>
          <w:b w:val="0"/>
          <w:bCs/>
          <w:szCs w:val="24"/>
        </w:rPr>
      </w:pPr>
    </w:p>
    <w:p w14:paraId="05956956"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$table-&gt;timestamps();</w:t>
      </w:r>
    </w:p>
    <w:p w14:paraId="4FF6BE57"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47F0EEFD"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010D4285"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public function down()</w:t>
      </w:r>
    </w:p>
    <w:p w14:paraId="74BD9D4A"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294809D6"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Schema::dropIfExists('foods');</w:t>
      </w:r>
    </w:p>
    <w:p w14:paraId="4BAE0F9D"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6F99CEB4"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w:t>
      </w:r>
    </w:p>
    <w:p w14:paraId="7A9BB2F8" w14:textId="77777777" w:rsidR="001B18AE" w:rsidRPr="001B18AE" w:rsidRDefault="001B18AE" w:rsidP="00F73805">
      <w:pPr>
        <w:shd w:val="clear" w:color="auto" w:fill="FFFFFE"/>
        <w:spacing w:line="285" w:lineRule="atLeast"/>
        <w:ind w:left="1440"/>
        <w:jc w:val="left"/>
        <w:rPr>
          <w:rFonts w:cs="Times New Roman"/>
          <w:b w:val="0"/>
          <w:bCs/>
          <w:szCs w:val="24"/>
        </w:rPr>
      </w:pPr>
    </w:p>
    <w:p w14:paraId="422DBD5E"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CreatePersonalAccessTokensTable</w:t>
      </w:r>
    </w:p>
    <w:p w14:paraId="6FC6A0ED" w14:textId="77777777" w:rsidR="001B18AE" w:rsidRPr="001B18AE" w:rsidRDefault="001B18AE" w:rsidP="00F73805">
      <w:pPr>
        <w:shd w:val="clear" w:color="auto" w:fill="FFFFFE"/>
        <w:spacing w:line="285" w:lineRule="atLeast"/>
        <w:ind w:left="1440"/>
        <w:jc w:val="left"/>
        <w:rPr>
          <w:rFonts w:cs="Times New Roman"/>
          <w:b w:val="0"/>
          <w:bCs/>
          <w:szCs w:val="24"/>
        </w:rPr>
      </w:pPr>
    </w:p>
    <w:p w14:paraId="3218A5E0"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&lt;?php</w:t>
      </w:r>
    </w:p>
    <w:p w14:paraId="76A04CED" w14:textId="77777777" w:rsidR="001B18AE" w:rsidRPr="001B18AE" w:rsidRDefault="001B18AE" w:rsidP="00F73805">
      <w:pPr>
        <w:shd w:val="clear" w:color="auto" w:fill="FFFFFE"/>
        <w:spacing w:line="285" w:lineRule="atLeast"/>
        <w:ind w:left="1440"/>
        <w:jc w:val="left"/>
        <w:rPr>
          <w:rFonts w:cs="Times New Roman"/>
          <w:b w:val="0"/>
          <w:bCs/>
          <w:szCs w:val="24"/>
        </w:rPr>
      </w:pPr>
    </w:p>
    <w:p w14:paraId="7EB41608"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use Illuminate\Database\Migrations\Migration;</w:t>
      </w:r>
    </w:p>
    <w:p w14:paraId="5DBE2D83"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use Illuminate\Database\Schema\Blueprint;</w:t>
      </w:r>
    </w:p>
    <w:p w14:paraId="63E4D720"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use Illuminate\Support\Facades\Schema;</w:t>
      </w:r>
    </w:p>
    <w:p w14:paraId="5D1DCCFA" w14:textId="77777777" w:rsidR="001B18AE" w:rsidRPr="001B18AE" w:rsidRDefault="001B18AE" w:rsidP="00F73805">
      <w:pPr>
        <w:shd w:val="clear" w:color="auto" w:fill="FFFFFE"/>
        <w:spacing w:line="285" w:lineRule="atLeast"/>
        <w:ind w:left="1440"/>
        <w:jc w:val="left"/>
        <w:rPr>
          <w:rFonts w:cs="Times New Roman"/>
          <w:b w:val="0"/>
          <w:bCs/>
          <w:szCs w:val="24"/>
        </w:rPr>
      </w:pPr>
    </w:p>
    <w:p w14:paraId="5B4D714E"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class CreatePersonalAccessTokensTable extends Migration</w:t>
      </w:r>
    </w:p>
    <w:p w14:paraId="4500990C"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w:t>
      </w:r>
    </w:p>
    <w:p w14:paraId="42FC47C9"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635ACF78"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public function up()</w:t>
      </w:r>
    </w:p>
    <w:p w14:paraId="2DD62C8D"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0C77DDAA"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Schema::create('personal_acc</w:t>
      </w:r>
      <w:r w:rsidRPr="001B18AE">
        <w:rPr>
          <w:rFonts w:cs="Times New Roman"/>
          <w:b w:val="0"/>
          <w:bCs/>
          <w:szCs w:val="24"/>
        </w:rPr>
        <w:t>ess_tokens', function (Blueprint $table) {</w:t>
      </w:r>
    </w:p>
    <w:p w14:paraId="6D7F7E53"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$table-&gt;bigIncrements('id');</w:t>
      </w:r>
    </w:p>
    <w:p w14:paraId="4F1E1F80"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$table-&gt;morphs('tokenable');</w:t>
      </w:r>
    </w:p>
    <w:p w14:paraId="51AB5A53"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$table-&gt;string('name');</w:t>
      </w:r>
    </w:p>
    <w:p w14:paraId="35B5006A"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$table-&gt;string('token', 64)-&gt;unique();</w:t>
      </w:r>
    </w:p>
    <w:p w14:paraId="7BDDA950"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$table-&gt;text('abilities')-&gt;nullable();</w:t>
      </w:r>
    </w:p>
    <w:p w14:paraId="01B554DB"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$table-&gt;timestamp('last_used_at')-&gt;nullable();</w:t>
      </w:r>
    </w:p>
    <w:p w14:paraId="24851387"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$table-&gt;timestamps();</w:t>
      </w:r>
    </w:p>
    <w:p w14:paraId="204ADDD7"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732D49A2"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2B6EC576" w14:textId="77777777" w:rsidR="001B18AE" w:rsidRPr="001B18AE" w:rsidRDefault="001B18AE" w:rsidP="00F73805">
      <w:pPr>
        <w:shd w:val="clear" w:color="auto" w:fill="FFFFFE"/>
        <w:spacing w:line="285" w:lineRule="atLeast"/>
        <w:ind w:left="1440"/>
        <w:jc w:val="left"/>
        <w:rPr>
          <w:rFonts w:cs="Times New Roman"/>
          <w:b w:val="0"/>
          <w:bCs/>
          <w:szCs w:val="24"/>
        </w:rPr>
      </w:pPr>
    </w:p>
    <w:p w14:paraId="539A1236"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public function down()</w:t>
      </w:r>
    </w:p>
    <w:p w14:paraId="58B9935B"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6256FFEB"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Schema::dropIfExists('personal_access_tokens');</w:t>
      </w:r>
    </w:p>
    <w:p w14:paraId="3EA4CFDC"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53C6FD91"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w:t>
      </w:r>
    </w:p>
    <w:p w14:paraId="13FA8AEE"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User</w:t>
      </w:r>
    </w:p>
    <w:p w14:paraId="0DB08B7B"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&lt;?php</w:t>
      </w:r>
    </w:p>
    <w:p w14:paraId="48E397F1" w14:textId="77777777" w:rsidR="001B18AE" w:rsidRPr="001B18AE" w:rsidRDefault="001B18AE" w:rsidP="00F73805">
      <w:pPr>
        <w:shd w:val="clear" w:color="auto" w:fill="FFFFFE"/>
        <w:spacing w:line="285" w:lineRule="atLeast"/>
        <w:ind w:left="1440"/>
        <w:jc w:val="left"/>
        <w:rPr>
          <w:rFonts w:cs="Times New Roman"/>
          <w:b w:val="0"/>
          <w:bCs/>
          <w:szCs w:val="24"/>
        </w:rPr>
      </w:pPr>
    </w:p>
    <w:p w14:paraId="5E48E379"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namespace App\Models;</w:t>
      </w:r>
    </w:p>
    <w:p w14:paraId="2D4B7A84" w14:textId="77777777" w:rsidR="001B18AE" w:rsidRPr="001B18AE" w:rsidRDefault="001B18AE" w:rsidP="00F73805">
      <w:pPr>
        <w:shd w:val="clear" w:color="auto" w:fill="FFFFFE"/>
        <w:spacing w:line="285" w:lineRule="atLeast"/>
        <w:ind w:left="1440"/>
        <w:jc w:val="left"/>
        <w:rPr>
          <w:rFonts w:cs="Times New Roman"/>
          <w:b w:val="0"/>
          <w:bCs/>
          <w:szCs w:val="24"/>
        </w:rPr>
      </w:pPr>
    </w:p>
    <w:p w14:paraId="43A7E076"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use Illuminate\Contracts\Auth\MustVerifyEmail;</w:t>
      </w:r>
    </w:p>
    <w:p w14:paraId="1A5AE5C9"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use Illuminate\Database\Eloquent\Factories\HasFactory;</w:t>
      </w:r>
    </w:p>
    <w:p w14:paraId="2C2E1E79"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use Illuminate\Foundation\Auth\User as Authenticatable;</w:t>
      </w:r>
    </w:p>
    <w:p w14:paraId="0053C241"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use Illuminate\Notifications\Notifiable;</w:t>
      </w:r>
    </w:p>
    <w:p w14:paraId="284FF73B"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lastRenderedPageBreak/>
        <w:t>use Laravel\Sanctum\HasApiTokens;</w:t>
      </w:r>
    </w:p>
    <w:p w14:paraId="1ECC4E15" w14:textId="77777777" w:rsidR="001B18AE" w:rsidRPr="001B18AE" w:rsidRDefault="001B18AE" w:rsidP="00F73805">
      <w:pPr>
        <w:shd w:val="clear" w:color="auto" w:fill="FFFFFE"/>
        <w:spacing w:line="285" w:lineRule="atLeast"/>
        <w:ind w:left="1440"/>
        <w:jc w:val="left"/>
        <w:rPr>
          <w:rFonts w:cs="Times New Roman"/>
          <w:b w:val="0"/>
          <w:bCs/>
          <w:szCs w:val="24"/>
        </w:rPr>
      </w:pPr>
    </w:p>
    <w:p w14:paraId="1EDC2D9C"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class User extends Authenticatable</w:t>
      </w:r>
    </w:p>
    <w:p w14:paraId="7FCE7310"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w:t>
      </w:r>
    </w:p>
    <w:p w14:paraId="2E213243"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use HasApiTokens, HasFactory, Notifiable;</w:t>
      </w:r>
    </w:p>
    <w:p w14:paraId="4A91FB26"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protected $fillable = [</w:t>
      </w:r>
    </w:p>
    <w:p w14:paraId="5D5CAD3B"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'name',</w:t>
      </w:r>
    </w:p>
    <w:p w14:paraId="476E94C3"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'email',</w:t>
      </w:r>
    </w:p>
    <w:p w14:paraId="784DDEFE"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'password',</w:t>
      </w:r>
    </w:p>
    <w:p w14:paraId="5E70B487"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'height',</w:t>
      </w:r>
    </w:p>
    <w:p w14:paraId="24CA7B6E"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'weight',</w:t>
      </w:r>
    </w:p>
    <w:p w14:paraId="06EE0361"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'BMI',</w:t>
      </w:r>
    </w:p>
    <w:p w14:paraId="74046099"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'status',</w:t>
      </w:r>
    </w:p>
    <w:p w14:paraId="66FACEE8"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'age',</w:t>
      </w:r>
    </w:p>
    <w:p w14:paraId="3EE087E7" w14:textId="77777777" w:rsidR="001B18AE" w:rsidRPr="001B18AE" w:rsidRDefault="001B18AE" w:rsidP="00F73805">
      <w:pPr>
        <w:shd w:val="clear" w:color="auto" w:fill="FFFFFE"/>
        <w:spacing w:line="285" w:lineRule="atLeast"/>
        <w:ind w:left="1440"/>
        <w:jc w:val="left"/>
        <w:rPr>
          <w:rFonts w:cs="Times New Roman"/>
          <w:b w:val="0"/>
          <w:bCs/>
          <w:szCs w:val="24"/>
        </w:rPr>
      </w:pPr>
    </w:p>
    <w:p w14:paraId="46CA78CB"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6088CF59"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protected $hidden = [</w:t>
      </w:r>
    </w:p>
    <w:p w14:paraId="7B876DBC"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'password',</w:t>
      </w:r>
    </w:p>
    <w:p w14:paraId="1589AE6D"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'remember_token',</w:t>
      </w:r>
    </w:p>
    <w:p w14:paraId="5DF53914"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239B97EC"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protected $casts = [</w:t>
      </w:r>
    </w:p>
    <w:p w14:paraId="2320028A"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'email_verified_at' =&gt; 'datetime',</w:t>
      </w:r>
    </w:p>
    <w:p w14:paraId="1E0E3EC1" w14:textId="77777777" w:rsidR="001B18AE" w:rsidRPr="001B18AE" w:rsidRDefault="001B18AE" w:rsidP="00F73805">
      <w:pPr>
        <w:shd w:val="clear" w:color="auto" w:fill="FFFFFE"/>
        <w:spacing w:line="285" w:lineRule="atLeast"/>
        <w:ind w:left="1440"/>
        <w:jc w:val="left"/>
        <w:rPr>
          <w:rFonts w:cs="Times New Roman"/>
          <w:b w:val="0"/>
          <w:bCs/>
          <w:szCs w:val="24"/>
        </w:rPr>
      </w:pPr>
      <w:r w:rsidRPr="001B18AE">
        <w:rPr>
          <w:rFonts w:cs="Times New Roman"/>
          <w:b w:val="0"/>
          <w:bCs/>
          <w:szCs w:val="24"/>
        </w:rPr>
        <w:t xml:space="preserve">    ];</w:t>
      </w:r>
    </w:p>
    <w:p w14:paraId="201CF6AC" w14:textId="238A24B1" w:rsidR="00BD7EBE" w:rsidRPr="00BD7EBE" w:rsidRDefault="001B18AE" w:rsidP="00F73805">
      <w:pPr>
        <w:shd w:val="clear" w:color="auto" w:fill="FFFFFE"/>
        <w:spacing w:line="285" w:lineRule="atLeast"/>
        <w:ind w:left="1440"/>
        <w:jc w:val="left"/>
        <w:rPr>
          <w:rFonts w:eastAsia="Times New Roman" w:cs="Times New Roman"/>
          <w:b w:val="0"/>
          <w:color w:val="000000"/>
          <w:szCs w:val="24"/>
          <w:lang w:val="en-US"/>
        </w:rPr>
      </w:pPr>
      <w:r w:rsidRPr="001B18AE">
        <w:rPr>
          <w:rFonts w:cs="Times New Roman"/>
          <w:b w:val="0"/>
          <w:bCs/>
          <w:szCs w:val="24"/>
        </w:rPr>
        <w:t>}</w:t>
      </w:r>
      <w:r w:rsidR="00BD7EBE" w:rsidRPr="00BD7EBE">
        <w:rPr>
          <w:rFonts w:eastAsia="Times New Roman" w:cs="Times New Roman"/>
          <w:bCs/>
          <w:color w:val="E00000"/>
          <w:szCs w:val="24"/>
          <w:lang w:val="en-US"/>
        </w:rPr>
        <w:t>&lt;?php</w:t>
      </w:r>
    </w:p>
    <w:p w14:paraId="122FF4A9" w14:textId="77777777" w:rsidR="00BD7EBE" w:rsidRPr="00BD7EBE" w:rsidRDefault="00BD7EBE" w:rsidP="00F73805">
      <w:pPr>
        <w:shd w:val="clear" w:color="auto" w:fill="FFFFFE"/>
        <w:spacing w:line="285" w:lineRule="atLeast"/>
        <w:ind w:left="1440"/>
        <w:jc w:val="left"/>
        <w:rPr>
          <w:rFonts w:eastAsia="Times New Roman" w:cs="Times New Roman"/>
          <w:b w:val="0"/>
          <w:color w:val="000000"/>
          <w:szCs w:val="24"/>
          <w:lang w:val="en-US"/>
        </w:rPr>
      </w:pPr>
    </w:p>
    <w:p w14:paraId="54C9B882" w14:textId="77777777" w:rsidR="00BD7EBE" w:rsidRPr="00BD7EBE" w:rsidRDefault="00BD7EBE" w:rsidP="00F73805">
      <w:pPr>
        <w:shd w:val="clear" w:color="auto" w:fill="FFFFFE"/>
        <w:spacing w:line="285" w:lineRule="atLeast"/>
        <w:ind w:left="1440"/>
        <w:jc w:val="left"/>
        <w:rPr>
          <w:rFonts w:eastAsia="Times New Roman" w:cs="Times New Roman"/>
          <w:b w:val="0"/>
          <w:color w:val="000000"/>
          <w:szCs w:val="24"/>
          <w:lang w:val="en-US"/>
        </w:rPr>
      </w:pPr>
      <w:r w:rsidRPr="00BD7EBE">
        <w:rPr>
          <w:rFonts w:eastAsia="Times New Roman" w:cs="Times New Roman"/>
          <w:b w:val="0"/>
          <w:color w:val="0000FF"/>
          <w:szCs w:val="24"/>
          <w:lang w:val="en-US"/>
        </w:rPr>
        <w:t>use</w:t>
      </w:r>
      <w:r w:rsidRPr="00BD7EBE">
        <w:rPr>
          <w:rFonts w:eastAsia="Times New Roman" w:cs="Times New Roman"/>
          <w:b w:val="0"/>
          <w:color w:val="000000"/>
          <w:szCs w:val="24"/>
          <w:lang w:val="en-US"/>
        </w:rPr>
        <w:t xml:space="preserve"> Illuminate\Http\Request;</w:t>
      </w:r>
    </w:p>
    <w:p w14:paraId="59B82725" w14:textId="77777777" w:rsidR="00BD7EBE" w:rsidRPr="00BD7EBE" w:rsidRDefault="00BD7EBE" w:rsidP="00F73805">
      <w:pPr>
        <w:shd w:val="clear" w:color="auto" w:fill="FFFFFE"/>
        <w:spacing w:line="285" w:lineRule="atLeast"/>
        <w:ind w:left="1440"/>
        <w:jc w:val="left"/>
        <w:rPr>
          <w:rFonts w:eastAsia="Times New Roman" w:cs="Times New Roman"/>
          <w:b w:val="0"/>
          <w:color w:val="000000"/>
          <w:szCs w:val="24"/>
          <w:lang w:val="en-US"/>
        </w:rPr>
      </w:pPr>
      <w:r w:rsidRPr="00BD7EBE">
        <w:rPr>
          <w:rFonts w:eastAsia="Times New Roman" w:cs="Times New Roman"/>
          <w:b w:val="0"/>
          <w:color w:val="0000FF"/>
          <w:szCs w:val="24"/>
          <w:lang w:val="en-US"/>
        </w:rPr>
        <w:t>use</w:t>
      </w:r>
      <w:r w:rsidRPr="00BD7EBE">
        <w:rPr>
          <w:rFonts w:eastAsia="Times New Roman" w:cs="Times New Roman"/>
          <w:b w:val="0"/>
          <w:color w:val="000000"/>
          <w:szCs w:val="24"/>
          <w:lang w:val="en-US"/>
        </w:rPr>
        <w:t xml:space="preserve"> Illuminate\Support\Facades\Route;</w:t>
      </w:r>
    </w:p>
    <w:p w14:paraId="08C2A111" w14:textId="77777777" w:rsidR="00BD7EBE" w:rsidRPr="00BD7EBE" w:rsidRDefault="00BD7EBE" w:rsidP="00F73805">
      <w:pPr>
        <w:shd w:val="clear" w:color="auto" w:fill="FFFFFE"/>
        <w:spacing w:line="285" w:lineRule="atLeast"/>
        <w:ind w:left="1440"/>
        <w:jc w:val="left"/>
        <w:rPr>
          <w:rFonts w:eastAsia="Times New Roman" w:cs="Times New Roman"/>
          <w:b w:val="0"/>
          <w:color w:val="000000"/>
          <w:szCs w:val="24"/>
          <w:lang w:val="en-US"/>
        </w:rPr>
      </w:pPr>
    </w:p>
    <w:p w14:paraId="2DA9CEDC" w14:textId="77777777" w:rsidR="00BD7EBE" w:rsidRPr="00BD7EBE" w:rsidRDefault="00BD7EBE" w:rsidP="00F73805">
      <w:pPr>
        <w:shd w:val="clear" w:color="auto" w:fill="FFFFFE"/>
        <w:spacing w:line="285" w:lineRule="atLeast"/>
        <w:ind w:left="1440"/>
        <w:jc w:val="left"/>
        <w:rPr>
          <w:rFonts w:eastAsia="Times New Roman" w:cs="Times New Roman"/>
          <w:b w:val="0"/>
          <w:color w:val="000000"/>
          <w:szCs w:val="24"/>
          <w:lang w:val="en-US"/>
        </w:rPr>
      </w:pPr>
      <w:r w:rsidRPr="00BD7EBE">
        <w:rPr>
          <w:rFonts w:eastAsia="Times New Roman" w:cs="Times New Roman"/>
          <w:b w:val="0"/>
          <w:color w:val="000000"/>
          <w:szCs w:val="24"/>
          <w:lang w:val="en-US"/>
        </w:rPr>
        <w:t>Route::middleware(</w:t>
      </w:r>
      <w:r w:rsidRPr="00BD7EBE">
        <w:rPr>
          <w:rFonts w:eastAsia="Times New Roman" w:cs="Times New Roman"/>
          <w:b w:val="0"/>
          <w:color w:val="A31515"/>
          <w:szCs w:val="24"/>
          <w:lang w:val="en-US"/>
        </w:rPr>
        <w:t>'auth:sanctum'</w:t>
      </w:r>
      <w:r w:rsidRPr="00BD7EBE">
        <w:rPr>
          <w:rFonts w:eastAsia="Times New Roman" w:cs="Times New Roman"/>
          <w:b w:val="0"/>
          <w:color w:val="000000"/>
          <w:szCs w:val="24"/>
          <w:lang w:val="en-US"/>
        </w:rPr>
        <w:t>)-&gt;get(</w:t>
      </w:r>
      <w:r w:rsidRPr="00BD7EBE">
        <w:rPr>
          <w:rFonts w:eastAsia="Times New Roman" w:cs="Times New Roman"/>
          <w:b w:val="0"/>
          <w:color w:val="A31515"/>
          <w:szCs w:val="24"/>
          <w:lang w:val="en-US"/>
        </w:rPr>
        <w:t>'/user'</w:t>
      </w:r>
      <w:r w:rsidRPr="00BD7EBE">
        <w:rPr>
          <w:rFonts w:eastAsia="Times New Roman" w:cs="Times New Roman"/>
          <w:b w:val="0"/>
          <w:color w:val="000000"/>
          <w:szCs w:val="24"/>
          <w:lang w:val="en-US"/>
        </w:rPr>
        <w:t xml:space="preserve">, </w:t>
      </w:r>
      <w:r w:rsidRPr="00BD7EBE">
        <w:rPr>
          <w:rFonts w:eastAsia="Times New Roman" w:cs="Times New Roman"/>
          <w:b w:val="0"/>
          <w:color w:val="0000FF"/>
          <w:szCs w:val="24"/>
          <w:lang w:val="en-US"/>
        </w:rPr>
        <w:t>function</w:t>
      </w:r>
      <w:r w:rsidRPr="00BD7EBE">
        <w:rPr>
          <w:rFonts w:eastAsia="Times New Roman" w:cs="Times New Roman"/>
          <w:b w:val="0"/>
          <w:color w:val="000000"/>
          <w:szCs w:val="24"/>
          <w:lang w:val="en-US"/>
        </w:rPr>
        <w:t xml:space="preserve"> (Request </w:t>
      </w:r>
      <w:r w:rsidRPr="00BD7EBE">
        <w:rPr>
          <w:rFonts w:eastAsia="Times New Roman" w:cs="Times New Roman"/>
          <w:b w:val="0"/>
          <w:color w:val="001188"/>
          <w:szCs w:val="24"/>
          <w:lang w:val="en-US"/>
        </w:rPr>
        <w:t>$request</w:t>
      </w:r>
      <w:r w:rsidRPr="00BD7EBE">
        <w:rPr>
          <w:rFonts w:eastAsia="Times New Roman" w:cs="Times New Roman"/>
          <w:b w:val="0"/>
          <w:color w:val="000000"/>
          <w:szCs w:val="24"/>
          <w:lang w:val="en-US"/>
        </w:rPr>
        <w:t>) {</w:t>
      </w:r>
    </w:p>
    <w:p w14:paraId="6671A4E9" w14:textId="77777777" w:rsidR="00BD7EBE" w:rsidRPr="00BD7EBE" w:rsidRDefault="00BD7EBE" w:rsidP="00F73805">
      <w:pPr>
        <w:shd w:val="clear" w:color="auto" w:fill="FFFFFE"/>
        <w:spacing w:line="285" w:lineRule="atLeast"/>
        <w:ind w:left="1440"/>
        <w:jc w:val="left"/>
        <w:rPr>
          <w:rFonts w:eastAsia="Times New Roman" w:cs="Times New Roman"/>
          <w:b w:val="0"/>
          <w:color w:val="000000"/>
          <w:szCs w:val="24"/>
          <w:lang w:val="en-US"/>
        </w:rPr>
      </w:pPr>
      <w:r w:rsidRPr="00BD7EBE">
        <w:rPr>
          <w:rFonts w:eastAsia="Times New Roman" w:cs="Times New Roman"/>
          <w:b w:val="0"/>
          <w:color w:val="000000"/>
          <w:szCs w:val="24"/>
          <w:lang w:val="en-US"/>
        </w:rPr>
        <w:t xml:space="preserve">    </w:t>
      </w:r>
      <w:r w:rsidRPr="00BD7EBE">
        <w:rPr>
          <w:rFonts w:eastAsia="Times New Roman" w:cs="Times New Roman"/>
          <w:b w:val="0"/>
          <w:color w:val="0000FF"/>
          <w:szCs w:val="24"/>
          <w:lang w:val="en-US"/>
        </w:rPr>
        <w:t>return</w:t>
      </w:r>
      <w:r w:rsidRPr="00BD7EBE">
        <w:rPr>
          <w:rFonts w:eastAsia="Times New Roman" w:cs="Times New Roman"/>
          <w:b w:val="0"/>
          <w:color w:val="000000"/>
          <w:szCs w:val="24"/>
          <w:lang w:val="en-US"/>
        </w:rPr>
        <w:t xml:space="preserve"> </w:t>
      </w:r>
      <w:r w:rsidRPr="00BD7EBE">
        <w:rPr>
          <w:rFonts w:eastAsia="Times New Roman" w:cs="Times New Roman"/>
          <w:b w:val="0"/>
          <w:color w:val="001188"/>
          <w:szCs w:val="24"/>
          <w:lang w:val="en-US"/>
        </w:rPr>
        <w:t>$request</w:t>
      </w:r>
      <w:r w:rsidRPr="00BD7EBE">
        <w:rPr>
          <w:rFonts w:eastAsia="Times New Roman" w:cs="Times New Roman"/>
          <w:b w:val="0"/>
          <w:color w:val="000000"/>
          <w:szCs w:val="24"/>
          <w:lang w:val="en-US"/>
        </w:rPr>
        <w:t>-&gt;user();</w:t>
      </w:r>
    </w:p>
    <w:p w14:paraId="30D07A6D" w14:textId="77777777" w:rsidR="00BD7EBE" w:rsidRPr="00BD7EBE" w:rsidRDefault="00BD7EBE" w:rsidP="00F73805">
      <w:pPr>
        <w:shd w:val="clear" w:color="auto" w:fill="FFFFFE"/>
        <w:spacing w:line="285" w:lineRule="atLeast"/>
        <w:ind w:left="1440"/>
        <w:jc w:val="left"/>
        <w:rPr>
          <w:rFonts w:eastAsia="Times New Roman" w:cs="Times New Roman"/>
          <w:b w:val="0"/>
          <w:color w:val="000000"/>
          <w:szCs w:val="24"/>
          <w:lang w:val="en-US"/>
        </w:rPr>
      </w:pPr>
      <w:r w:rsidRPr="00BD7EBE">
        <w:rPr>
          <w:rFonts w:eastAsia="Times New Roman" w:cs="Times New Roman"/>
          <w:b w:val="0"/>
          <w:color w:val="000000"/>
          <w:szCs w:val="24"/>
          <w:lang w:val="en-US"/>
        </w:rPr>
        <w:t>});</w:t>
      </w:r>
    </w:p>
    <w:p w14:paraId="48F58422" w14:textId="77777777" w:rsidR="00BD7EBE" w:rsidRPr="00BD7EBE" w:rsidRDefault="00BD7EBE" w:rsidP="00F73805">
      <w:pPr>
        <w:shd w:val="clear" w:color="auto" w:fill="FFFFFE"/>
        <w:spacing w:line="285" w:lineRule="atLeast"/>
        <w:ind w:left="1440"/>
        <w:jc w:val="left"/>
        <w:rPr>
          <w:rFonts w:eastAsia="Times New Roman" w:cs="Times New Roman"/>
          <w:b w:val="0"/>
          <w:color w:val="000000"/>
          <w:szCs w:val="24"/>
          <w:lang w:val="en-US"/>
        </w:rPr>
      </w:pPr>
    </w:p>
    <w:p w14:paraId="0DDAF2B5" w14:textId="77777777" w:rsidR="00BD7EBE" w:rsidRPr="00BD7EBE" w:rsidRDefault="00BD7EBE" w:rsidP="00F73805">
      <w:pPr>
        <w:shd w:val="clear" w:color="auto" w:fill="FFFFFE"/>
        <w:spacing w:line="285" w:lineRule="atLeast"/>
        <w:ind w:left="1440"/>
        <w:jc w:val="left"/>
        <w:rPr>
          <w:rFonts w:eastAsia="Times New Roman" w:cs="Times New Roman"/>
          <w:b w:val="0"/>
          <w:color w:val="000000"/>
          <w:szCs w:val="24"/>
          <w:lang w:val="en-US"/>
        </w:rPr>
      </w:pPr>
      <w:r w:rsidRPr="00BD7EBE">
        <w:rPr>
          <w:rFonts w:eastAsia="Times New Roman" w:cs="Times New Roman"/>
          <w:b w:val="0"/>
          <w:color w:val="000000"/>
          <w:szCs w:val="24"/>
          <w:lang w:val="en-US"/>
        </w:rPr>
        <w:t>Route::group([</w:t>
      </w:r>
      <w:r w:rsidRPr="00BD7EBE">
        <w:rPr>
          <w:rFonts w:eastAsia="Times New Roman" w:cs="Times New Roman"/>
          <w:b w:val="0"/>
          <w:color w:val="A31515"/>
          <w:szCs w:val="24"/>
          <w:lang w:val="en-US"/>
        </w:rPr>
        <w:t>'middleware'</w:t>
      </w:r>
      <w:r w:rsidRPr="00BD7EBE">
        <w:rPr>
          <w:rFonts w:eastAsia="Times New Roman" w:cs="Times New Roman"/>
          <w:b w:val="0"/>
          <w:color w:val="000000"/>
          <w:szCs w:val="24"/>
          <w:lang w:val="en-US"/>
        </w:rPr>
        <w:t xml:space="preserve"> =&gt; </w:t>
      </w:r>
      <w:r w:rsidRPr="00BD7EBE">
        <w:rPr>
          <w:rFonts w:eastAsia="Times New Roman" w:cs="Times New Roman"/>
          <w:b w:val="0"/>
          <w:color w:val="A31515"/>
          <w:szCs w:val="24"/>
          <w:lang w:val="en-US"/>
        </w:rPr>
        <w:t>'api'</w:t>
      </w:r>
      <w:r w:rsidRPr="00BD7EBE">
        <w:rPr>
          <w:rFonts w:eastAsia="Times New Roman" w:cs="Times New Roman"/>
          <w:b w:val="0"/>
          <w:color w:val="000000"/>
          <w:szCs w:val="24"/>
          <w:lang w:val="en-US"/>
        </w:rPr>
        <w:t>,</w:t>
      </w:r>
      <w:r w:rsidRPr="00BD7EBE">
        <w:rPr>
          <w:rFonts w:eastAsia="Times New Roman" w:cs="Times New Roman"/>
          <w:b w:val="0"/>
          <w:color w:val="A31515"/>
          <w:szCs w:val="24"/>
          <w:lang w:val="en-US"/>
        </w:rPr>
        <w:t>'prefix'</w:t>
      </w:r>
      <w:r w:rsidRPr="00BD7EBE">
        <w:rPr>
          <w:rFonts w:eastAsia="Times New Roman" w:cs="Times New Roman"/>
          <w:b w:val="0"/>
          <w:color w:val="000000"/>
          <w:szCs w:val="24"/>
          <w:lang w:val="en-US"/>
        </w:rPr>
        <w:t xml:space="preserve"> =&gt; </w:t>
      </w:r>
      <w:r w:rsidRPr="00BD7EBE">
        <w:rPr>
          <w:rFonts w:eastAsia="Times New Roman" w:cs="Times New Roman"/>
          <w:b w:val="0"/>
          <w:color w:val="A31515"/>
          <w:szCs w:val="24"/>
          <w:lang w:val="en-US"/>
        </w:rPr>
        <w:t>'auth'</w:t>
      </w:r>
      <w:r w:rsidRPr="00BD7EBE">
        <w:rPr>
          <w:rFonts w:eastAsia="Times New Roman" w:cs="Times New Roman"/>
          <w:b w:val="0"/>
          <w:color w:val="000000"/>
          <w:szCs w:val="24"/>
          <w:lang w:val="en-US"/>
        </w:rPr>
        <w:t xml:space="preserve">], </w:t>
      </w:r>
      <w:r w:rsidRPr="00BD7EBE">
        <w:rPr>
          <w:rFonts w:eastAsia="Times New Roman" w:cs="Times New Roman"/>
          <w:b w:val="0"/>
          <w:color w:val="0000FF"/>
          <w:szCs w:val="24"/>
          <w:lang w:val="en-US"/>
        </w:rPr>
        <w:t>function</w:t>
      </w:r>
      <w:r w:rsidRPr="00BD7EBE">
        <w:rPr>
          <w:rFonts w:eastAsia="Times New Roman" w:cs="Times New Roman"/>
          <w:b w:val="0"/>
          <w:color w:val="000000"/>
          <w:szCs w:val="24"/>
          <w:lang w:val="en-US"/>
        </w:rPr>
        <w:t xml:space="preserve"> () {</w:t>
      </w:r>
    </w:p>
    <w:p w14:paraId="239DC1E1" w14:textId="77777777" w:rsidR="00BD7EBE" w:rsidRPr="00BD7EBE" w:rsidRDefault="00BD7EBE" w:rsidP="00F73805">
      <w:pPr>
        <w:shd w:val="clear" w:color="auto" w:fill="FFFFFE"/>
        <w:spacing w:line="285" w:lineRule="atLeast"/>
        <w:ind w:left="1440"/>
        <w:jc w:val="left"/>
        <w:rPr>
          <w:rFonts w:eastAsia="Times New Roman" w:cs="Times New Roman"/>
          <w:b w:val="0"/>
          <w:color w:val="000000"/>
          <w:szCs w:val="24"/>
          <w:lang w:val="en-US"/>
        </w:rPr>
      </w:pPr>
      <w:r w:rsidRPr="00BD7EBE">
        <w:rPr>
          <w:rFonts w:eastAsia="Times New Roman" w:cs="Times New Roman"/>
          <w:b w:val="0"/>
          <w:color w:val="000000"/>
          <w:szCs w:val="24"/>
          <w:lang w:val="en-US"/>
        </w:rPr>
        <w:t xml:space="preserve">    Route::post(</w:t>
      </w:r>
      <w:r w:rsidRPr="00BD7EBE">
        <w:rPr>
          <w:rFonts w:eastAsia="Times New Roman" w:cs="Times New Roman"/>
          <w:b w:val="0"/>
          <w:color w:val="A31515"/>
          <w:szCs w:val="24"/>
          <w:lang w:val="en-US"/>
        </w:rPr>
        <w:t>'/login'</w:t>
      </w:r>
      <w:r w:rsidRPr="00BD7EBE">
        <w:rPr>
          <w:rFonts w:eastAsia="Times New Roman" w:cs="Times New Roman"/>
          <w:b w:val="0"/>
          <w:color w:val="000000"/>
          <w:szCs w:val="24"/>
          <w:lang w:val="en-US"/>
        </w:rPr>
        <w:t>, [App\Http\Controllers\AuthController::</w:t>
      </w:r>
      <w:r w:rsidRPr="00BD7EBE">
        <w:rPr>
          <w:rFonts w:eastAsia="Times New Roman" w:cs="Times New Roman"/>
          <w:b w:val="0"/>
          <w:color w:val="0000FF"/>
          <w:szCs w:val="24"/>
          <w:lang w:val="en-US"/>
        </w:rPr>
        <w:t>class</w:t>
      </w:r>
      <w:r w:rsidRPr="00BD7EBE">
        <w:rPr>
          <w:rFonts w:eastAsia="Times New Roman" w:cs="Times New Roman"/>
          <w:b w:val="0"/>
          <w:color w:val="000000"/>
          <w:szCs w:val="24"/>
          <w:lang w:val="en-US"/>
        </w:rPr>
        <w:t xml:space="preserve">, </w:t>
      </w:r>
      <w:r w:rsidRPr="00BD7EBE">
        <w:rPr>
          <w:rFonts w:eastAsia="Times New Roman" w:cs="Times New Roman"/>
          <w:b w:val="0"/>
          <w:color w:val="A31515"/>
          <w:szCs w:val="24"/>
          <w:lang w:val="en-US"/>
        </w:rPr>
        <w:t>'login'</w:t>
      </w:r>
      <w:r w:rsidRPr="00BD7EBE">
        <w:rPr>
          <w:rFonts w:eastAsia="Times New Roman" w:cs="Times New Roman"/>
          <w:b w:val="0"/>
          <w:color w:val="000000"/>
          <w:szCs w:val="24"/>
          <w:lang w:val="en-US"/>
        </w:rPr>
        <w:t>])-&gt;name(</w:t>
      </w:r>
      <w:r w:rsidRPr="00BD7EBE">
        <w:rPr>
          <w:rFonts w:eastAsia="Times New Roman" w:cs="Times New Roman"/>
          <w:b w:val="0"/>
          <w:color w:val="A31515"/>
          <w:szCs w:val="24"/>
          <w:lang w:val="en-US"/>
        </w:rPr>
        <w:t>'login'</w:t>
      </w:r>
      <w:r w:rsidRPr="00BD7EBE">
        <w:rPr>
          <w:rFonts w:eastAsia="Times New Roman" w:cs="Times New Roman"/>
          <w:b w:val="0"/>
          <w:color w:val="000000"/>
          <w:szCs w:val="24"/>
          <w:lang w:val="en-US"/>
        </w:rPr>
        <w:t>);</w:t>
      </w:r>
    </w:p>
    <w:p w14:paraId="76238A16" w14:textId="77777777" w:rsidR="00BD7EBE" w:rsidRPr="00BD7EBE" w:rsidRDefault="00BD7EBE" w:rsidP="00F73805">
      <w:pPr>
        <w:shd w:val="clear" w:color="auto" w:fill="FFFFFE"/>
        <w:spacing w:line="285" w:lineRule="atLeast"/>
        <w:ind w:left="1440"/>
        <w:jc w:val="left"/>
        <w:rPr>
          <w:rFonts w:eastAsia="Times New Roman" w:cs="Times New Roman"/>
          <w:b w:val="0"/>
          <w:color w:val="000000"/>
          <w:szCs w:val="24"/>
          <w:lang w:val="en-US"/>
        </w:rPr>
      </w:pPr>
      <w:r w:rsidRPr="00BD7EBE">
        <w:rPr>
          <w:rFonts w:eastAsia="Times New Roman" w:cs="Times New Roman"/>
          <w:b w:val="0"/>
          <w:color w:val="000000"/>
          <w:szCs w:val="24"/>
          <w:lang w:val="en-US"/>
        </w:rPr>
        <w:t xml:space="preserve">    Route::post(</w:t>
      </w:r>
      <w:r w:rsidRPr="00BD7EBE">
        <w:rPr>
          <w:rFonts w:eastAsia="Times New Roman" w:cs="Times New Roman"/>
          <w:b w:val="0"/>
          <w:color w:val="A31515"/>
          <w:szCs w:val="24"/>
          <w:lang w:val="en-US"/>
        </w:rPr>
        <w:t>'/register'</w:t>
      </w:r>
      <w:r w:rsidRPr="00BD7EBE">
        <w:rPr>
          <w:rFonts w:eastAsia="Times New Roman" w:cs="Times New Roman"/>
          <w:b w:val="0"/>
          <w:color w:val="000000"/>
          <w:szCs w:val="24"/>
          <w:lang w:val="en-US"/>
        </w:rPr>
        <w:t>, [App\Http\Controllers\AuthController::</w:t>
      </w:r>
      <w:r w:rsidRPr="00BD7EBE">
        <w:rPr>
          <w:rFonts w:eastAsia="Times New Roman" w:cs="Times New Roman"/>
          <w:b w:val="0"/>
          <w:color w:val="0000FF"/>
          <w:szCs w:val="24"/>
          <w:lang w:val="en-US"/>
        </w:rPr>
        <w:t>class</w:t>
      </w:r>
      <w:r w:rsidRPr="00BD7EBE">
        <w:rPr>
          <w:rFonts w:eastAsia="Times New Roman" w:cs="Times New Roman"/>
          <w:b w:val="0"/>
          <w:color w:val="000000"/>
          <w:szCs w:val="24"/>
          <w:lang w:val="en-US"/>
        </w:rPr>
        <w:t xml:space="preserve">, </w:t>
      </w:r>
      <w:r w:rsidRPr="00BD7EBE">
        <w:rPr>
          <w:rFonts w:eastAsia="Times New Roman" w:cs="Times New Roman"/>
          <w:b w:val="0"/>
          <w:color w:val="A31515"/>
          <w:szCs w:val="24"/>
          <w:lang w:val="en-US"/>
        </w:rPr>
        <w:t>'register'</w:t>
      </w:r>
      <w:r w:rsidRPr="00BD7EBE">
        <w:rPr>
          <w:rFonts w:eastAsia="Times New Roman" w:cs="Times New Roman"/>
          <w:b w:val="0"/>
          <w:color w:val="000000"/>
          <w:szCs w:val="24"/>
          <w:lang w:val="en-US"/>
        </w:rPr>
        <w:t>])-&gt;name(</w:t>
      </w:r>
      <w:r w:rsidRPr="00BD7EBE">
        <w:rPr>
          <w:rFonts w:eastAsia="Times New Roman" w:cs="Times New Roman"/>
          <w:b w:val="0"/>
          <w:color w:val="A31515"/>
          <w:szCs w:val="24"/>
          <w:lang w:val="en-US"/>
        </w:rPr>
        <w:t>'register'</w:t>
      </w:r>
      <w:r w:rsidRPr="00BD7EBE">
        <w:rPr>
          <w:rFonts w:eastAsia="Times New Roman" w:cs="Times New Roman"/>
          <w:b w:val="0"/>
          <w:color w:val="000000"/>
          <w:szCs w:val="24"/>
          <w:lang w:val="en-US"/>
        </w:rPr>
        <w:t>);</w:t>
      </w:r>
    </w:p>
    <w:p w14:paraId="4C75546B" w14:textId="77777777" w:rsidR="00BD7EBE" w:rsidRPr="00BD7EBE" w:rsidRDefault="00BD7EBE" w:rsidP="00F73805">
      <w:pPr>
        <w:shd w:val="clear" w:color="auto" w:fill="FFFFFE"/>
        <w:spacing w:line="285" w:lineRule="atLeast"/>
        <w:ind w:left="1440"/>
        <w:jc w:val="left"/>
        <w:rPr>
          <w:rFonts w:eastAsia="Times New Roman" w:cs="Times New Roman"/>
          <w:b w:val="0"/>
          <w:color w:val="000000"/>
          <w:szCs w:val="24"/>
          <w:lang w:val="en-US"/>
        </w:rPr>
      </w:pPr>
      <w:r w:rsidRPr="00BD7EBE">
        <w:rPr>
          <w:rFonts w:eastAsia="Times New Roman" w:cs="Times New Roman"/>
          <w:b w:val="0"/>
          <w:color w:val="000000"/>
          <w:szCs w:val="24"/>
          <w:lang w:val="en-US"/>
        </w:rPr>
        <w:t xml:space="preserve">    Route::get(</w:t>
      </w:r>
      <w:r w:rsidRPr="00BD7EBE">
        <w:rPr>
          <w:rFonts w:eastAsia="Times New Roman" w:cs="Times New Roman"/>
          <w:b w:val="0"/>
          <w:color w:val="A31515"/>
          <w:szCs w:val="24"/>
          <w:lang w:val="en-US"/>
        </w:rPr>
        <w:t>'/logout'</w:t>
      </w:r>
      <w:r w:rsidRPr="00BD7EBE">
        <w:rPr>
          <w:rFonts w:eastAsia="Times New Roman" w:cs="Times New Roman"/>
          <w:b w:val="0"/>
          <w:color w:val="000000"/>
          <w:szCs w:val="24"/>
          <w:lang w:val="en-US"/>
        </w:rPr>
        <w:t>, [App\Http\Controllers\AuthController::</w:t>
      </w:r>
      <w:r w:rsidRPr="00BD7EBE">
        <w:rPr>
          <w:rFonts w:eastAsia="Times New Roman" w:cs="Times New Roman"/>
          <w:b w:val="0"/>
          <w:color w:val="0000FF"/>
          <w:szCs w:val="24"/>
          <w:lang w:val="en-US"/>
        </w:rPr>
        <w:t>class</w:t>
      </w:r>
      <w:r w:rsidRPr="00BD7EBE">
        <w:rPr>
          <w:rFonts w:eastAsia="Times New Roman" w:cs="Times New Roman"/>
          <w:b w:val="0"/>
          <w:color w:val="000000"/>
          <w:szCs w:val="24"/>
          <w:lang w:val="en-US"/>
        </w:rPr>
        <w:t xml:space="preserve">, </w:t>
      </w:r>
      <w:r w:rsidRPr="00BD7EBE">
        <w:rPr>
          <w:rFonts w:eastAsia="Times New Roman" w:cs="Times New Roman"/>
          <w:b w:val="0"/>
          <w:color w:val="A31515"/>
          <w:szCs w:val="24"/>
          <w:lang w:val="en-US"/>
        </w:rPr>
        <w:t>'logout'</w:t>
      </w:r>
      <w:r w:rsidRPr="00BD7EBE">
        <w:rPr>
          <w:rFonts w:eastAsia="Times New Roman" w:cs="Times New Roman"/>
          <w:b w:val="0"/>
          <w:color w:val="000000"/>
          <w:szCs w:val="24"/>
          <w:lang w:val="en-US"/>
        </w:rPr>
        <w:t>])-&gt;name(</w:t>
      </w:r>
      <w:r w:rsidRPr="00BD7EBE">
        <w:rPr>
          <w:rFonts w:eastAsia="Times New Roman" w:cs="Times New Roman"/>
          <w:b w:val="0"/>
          <w:color w:val="A31515"/>
          <w:szCs w:val="24"/>
          <w:lang w:val="en-US"/>
        </w:rPr>
        <w:t>'logout'</w:t>
      </w:r>
      <w:r w:rsidRPr="00BD7EBE">
        <w:rPr>
          <w:rFonts w:eastAsia="Times New Roman" w:cs="Times New Roman"/>
          <w:b w:val="0"/>
          <w:color w:val="000000"/>
          <w:szCs w:val="24"/>
          <w:lang w:val="en-US"/>
        </w:rPr>
        <w:t>);</w:t>
      </w:r>
    </w:p>
    <w:p w14:paraId="4C347266" w14:textId="77777777" w:rsidR="00BD7EBE" w:rsidRPr="00BD7EBE" w:rsidRDefault="00BD7EBE" w:rsidP="00F73805">
      <w:pPr>
        <w:shd w:val="clear" w:color="auto" w:fill="FFFFFE"/>
        <w:spacing w:line="285" w:lineRule="atLeast"/>
        <w:ind w:left="1440"/>
        <w:jc w:val="left"/>
        <w:rPr>
          <w:rFonts w:eastAsia="Times New Roman" w:cs="Times New Roman"/>
          <w:b w:val="0"/>
          <w:color w:val="000000"/>
          <w:szCs w:val="24"/>
          <w:lang w:val="en-US"/>
        </w:rPr>
      </w:pPr>
      <w:r w:rsidRPr="00BD7EBE">
        <w:rPr>
          <w:rFonts w:eastAsia="Times New Roman" w:cs="Times New Roman"/>
          <w:b w:val="0"/>
          <w:color w:val="000000"/>
          <w:szCs w:val="24"/>
          <w:lang w:val="en-US"/>
        </w:rPr>
        <w:t xml:space="preserve">    Route::post(</w:t>
      </w:r>
      <w:r w:rsidRPr="00BD7EBE">
        <w:rPr>
          <w:rFonts w:eastAsia="Times New Roman" w:cs="Times New Roman"/>
          <w:b w:val="0"/>
          <w:color w:val="A31515"/>
          <w:szCs w:val="24"/>
          <w:lang w:val="en-US"/>
        </w:rPr>
        <w:t>'/user/{id}'</w:t>
      </w:r>
      <w:r w:rsidRPr="00BD7EBE">
        <w:rPr>
          <w:rFonts w:eastAsia="Times New Roman" w:cs="Times New Roman"/>
          <w:b w:val="0"/>
          <w:color w:val="000000"/>
          <w:szCs w:val="24"/>
          <w:lang w:val="en-US"/>
        </w:rPr>
        <w:t>, [App\Http\Controllers\AuthController::</w:t>
      </w:r>
      <w:r w:rsidRPr="00BD7EBE">
        <w:rPr>
          <w:rFonts w:eastAsia="Times New Roman" w:cs="Times New Roman"/>
          <w:b w:val="0"/>
          <w:color w:val="0000FF"/>
          <w:szCs w:val="24"/>
          <w:lang w:val="en-US"/>
        </w:rPr>
        <w:t>class</w:t>
      </w:r>
      <w:r w:rsidRPr="00BD7EBE">
        <w:rPr>
          <w:rFonts w:eastAsia="Times New Roman" w:cs="Times New Roman"/>
          <w:b w:val="0"/>
          <w:color w:val="000000"/>
          <w:szCs w:val="24"/>
          <w:lang w:val="en-US"/>
        </w:rPr>
        <w:t xml:space="preserve">, </w:t>
      </w:r>
      <w:r w:rsidRPr="00BD7EBE">
        <w:rPr>
          <w:rFonts w:eastAsia="Times New Roman" w:cs="Times New Roman"/>
          <w:b w:val="0"/>
          <w:color w:val="A31515"/>
          <w:szCs w:val="24"/>
          <w:lang w:val="en-US"/>
        </w:rPr>
        <w:t>'user_update'</w:t>
      </w:r>
      <w:r w:rsidRPr="00BD7EBE">
        <w:rPr>
          <w:rFonts w:eastAsia="Times New Roman" w:cs="Times New Roman"/>
          <w:b w:val="0"/>
          <w:color w:val="000000"/>
          <w:szCs w:val="24"/>
          <w:lang w:val="en-US"/>
        </w:rPr>
        <w:t>])-&gt;name(</w:t>
      </w:r>
      <w:r w:rsidRPr="00BD7EBE">
        <w:rPr>
          <w:rFonts w:eastAsia="Times New Roman" w:cs="Times New Roman"/>
          <w:b w:val="0"/>
          <w:color w:val="A31515"/>
          <w:szCs w:val="24"/>
          <w:lang w:val="en-US"/>
        </w:rPr>
        <w:t>'user_update'</w:t>
      </w:r>
      <w:r w:rsidRPr="00BD7EBE">
        <w:rPr>
          <w:rFonts w:eastAsia="Times New Roman" w:cs="Times New Roman"/>
          <w:b w:val="0"/>
          <w:color w:val="000000"/>
          <w:szCs w:val="24"/>
          <w:lang w:val="en-US"/>
        </w:rPr>
        <w:t xml:space="preserve">);    </w:t>
      </w:r>
    </w:p>
    <w:p w14:paraId="1315919E" w14:textId="77777777" w:rsidR="00BD7EBE" w:rsidRPr="00BD7EBE" w:rsidRDefault="00BD7EBE" w:rsidP="00F73805">
      <w:pPr>
        <w:shd w:val="clear" w:color="auto" w:fill="FFFFFE"/>
        <w:spacing w:line="285" w:lineRule="atLeast"/>
        <w:ind w:left="1440"/>
        <w:jc w:val="left"/>
        <w:rPr>
          <w:rFonts w:eastAsia="Times New Roman" w:cs="Times New Roman"/>
          <w:b w:val="0"/>
          <w:color w:val="000000"/>
          <w:szCs w:val="24"/>
          <w:lang w:val="en-US"/>
        </w:rPr>
      </w:pPr>
      <w:r w:rsidRPr="00BD7EBE">
        <w:rPr>
          <w:rFonts w:eastAsia="Times New Roman" w:cs="Times New Roman"/>
          <w:b w:val="0"/>
          <w:color w:val="000000"/>
          <w:szCs w:val="24"/>
          <w:lang w:val="en-US"/>
        </w:rPr>
        <w:t>});</w:t>
      </w:r>
    </w:p>
    <w:p w14:paraId="3D8016B7" w14:textId="77777777" w:rsidR="00BD7EBE" w:rsidRPr="00BD7EBE" w:rsidRDefault="00BD7EBE" w:rsidP="00F73805">
      <w:pPr>
        <w:shd w:val="clear" w:color="auto" w:fill="FFFFFE"/>
        <w:spacing w:line="285" w:lineRule="atLeast"/>
        <w:ind w:left="1440"/>
        <w:jc w:val="left"/>
        <w:rPr>
          <w:rFonts w:eastAsia="Times New Roman" w:cs="Times New Roman"/>
          <w:b w:val="0"/>
          <w:color w:val="000000"/>
          <w:szCs w:val="24"/>
          <w:lang w:val="en-US"/>
        </w:rPr>
      </w:pPr>
    </w:p>
    <w:p w14:paraId="75F44CC9" w14:textId="77777777" w:rsidR="00BD7EBE" w:rsidRPr="00BD7EBE" w:rsidRDefault="00BD7EBE" w:rsidP="00F73805">
      <w:pPr>
        <w:shd w:val="clear" w:color="auto" w:fill="FFFFFE"/>
        <w:spacing w:line="285" w:lineRule="atLeast"/>
        <w:ind w:left="1440"/>
        <w:jc w:val="left"/>
        <w:rPr>
          <w:rFonts w:eastAsia="Times New Roman" w:cs="Times New Roman"/>
          <w:b w:val="0"/>
          <w:color w:val="000000"/>
          <w:szCs w:val="24"/>
          <w:lang w:val="en-US"/>
        </w:rPr>
      </w:pPr>
      <w:r w:rsidRPr="00BD7EBE">
        <w:rPr>
          <w:rFonts w:eastAsia="Times New Roman" w:cs="Times New Roman"/>
          <w:b w:val="0"/>
          <w:color w:val="000000"/>
          <w:szCs w:val="24"/>
          <w:lang w:val="en-US"/>
        </w:rPr>
        <w:t>Route::group([</w:t>
      </w:r>
      <w:r w:rsidRPr="00BD7EBE">
        <w:rPr>
          <w:rFonts w:eastAsia="Times New Roman" w:cs="Times New Roman"/>
          <w:b w:val="0"/>
          <w:color w:val="A31515"/>
          <w:szCs w:val="24"/>
          <w:lang w:val="en-US"/>
        </w:rPr>
        <w:t>'middleware'</w:t>
      </w:r>
      <w:r w:rsidRPr="00BD7EBE">
        <w:rPr>
          <w:rFonts w:eastAsia="Times New Roman" w:cs="Times New Roman"/>
          <w:b w:val="0"/>
          <w:color w:val="000000"/>
          <w:szCs w:val="24"/>
          <w:lang w:val="en-US"/>
        </w:rPr>
        <w:t xml:space="preserve"> =&gt; </w:t>
      </w:r>
      <w:r w:rsidRPr="00BD7EBE">
        <w:rPr>
          <w:rFonts w:eastAsia="Times New Roman" w:cs="Times New Roman"/>
          <w:b w:val="0"/>
          <w:color w:val="A31515"/>
          <w:szCs w:val="24"/>
          <w:lang w:val="en-US"/>
        </w:rPr>
        <w:t>'api'</w:t>
      </w:r>
      <w:r w:rsidRPr="00BD7EBE">
        <w:rPr>
          <w:rFonts w:eastAsia="Times New Roman" w:cs="Times New Roman"/>
          <w:b w:val="0"/>
          <w:color w:val="000000"/>
          <w:szCs w:val="24"/>
          <w:lang w:val="en-US"/>
        </w:rPr>
        <w:t xml:space="preserve">], </w:t>
      </w:r>
      <w:r w:rsidRPr="00BD7EBE">
        <w:rPr>
          <w:rFonts w:eastAsia="Times New Roman" w:cs="Times New Roman"/>
          <w:b w:val="0"/>
          <w:color w:val="0000FF"/>
          <w:szCs w:val="24"/>
          <w:lang w:val="en-US"/>
        </w:rPr>
        <w:t>function</w:t>
      </w:r>
      <w:r w:rsidRPr="00BD7EBE">
        <w:rPr>
          <w:rFonts w:eastAsia="Times New Roman" w:cs="Times New Roman"/>
          <w:b w:val="0"/>
          <w:color w:val="000000"/>
          <w:szCs w:val="24"/>
          <w:lang w:val="en-US"/>
        </w:rPr>
        <w:t xml:space="preserve"> () {</w:t>
      </w:r>
    </w:p>
    <w:p w14:paraId="3832A0D9" w14:textId="77777777" w:rsidR="00BD7EBE" w:rsidRPr="00BD7EBE" w:rsidRDefault="00BD7EBE" w:rsidP="00F73805">
      <w:pPr>
        <w:shd w:val="clear" w:color="auto" w:fill="FFFFFE"/>
        <w:spacing w:line="285" w:lineRule="atLeast"/>
        <w:ind w:left="1440"/>
        <w:jc w:val="left"/>
        <w:rPr>
          <w:rFonts w:eastAsia="Times New Roman" w:cs="Times New Roman"/>
          <w:b w:val="0"/>
          <w:color w:val="000000"/>
          <w:szCs w:val="24"/>
          <w:lang w:val="en-US"/>
        </w:rPr>
      </w:pPr>
    </w:p>
    <w:p w14:paraId="095178FB" w14:textId="77777777" w:rsidR="00BD7EBE" w:rsidRPr="00BD7EBE" w:rsidRDefault="00BD7EBE" w:rsidP="00F73805">
      <w:pPr>
        <w:shd w:val="clear" w:color="auto" w:fill="FFFFFE"/>
        <w:spacing w:line="285" w:lineRule="atLeast"/>
        <w:ind w:left="1440"/>
        <w:jc w:val="left"/>
        <w:rPr>
          <w:rFonts w:eastAsia="Times New Roman" w:cs="Times New Roman"/>
          <w:b w:val="0"/>
          <w:color w:val="000000"/>
          <w:szCs w:val="24"/>
          <w:lang w:val="en-US"/>
        </w:rPr>
      </w:pPr>
      <w:r w:rsidRPr="00BD7EBE">
        <w:rPr>
          <w:rFonts w:eastAsia="Times New Roman" w:cs="Times New Roman"/>
          <w:b w:val="0"/>
          <w:color w:val="000000"/>
          <w:szCs w:val="24"/>
          <w:lang w:val="en-US"/>
        </w:rPr>
        <w:t xml:space="preserve">    Route::</w:t>
      </w:r>
      <w:r w:rsidRPr="00BD7EBE">
        <w:rPr>
          <w:rFonts w:eastAsia="Times New Roman" w:cs="Times New Roman"/>
          <w:b w:val="0"/>
          <w:color w:val="0000FF"/>
          <w:szCs w:val="24"/>
          <w:lang w:val="en-US"/>
        </w:rPr>
        <w:t>resource</w:t>
      </w:r>
      <w:r w:rsidRPr="00BD7EBE">
        <w:rPr>
          <w:rFonts w:eastAsia="Times New Roman" w:cs="Times New Roman"/>
          <w:b w:val="0"/>
          <w:color w:val="000000"/>
          <w:szCs w:val="24"/>
          <w:lang w:val="en-US"/>
        </w:rPr>
        <w:t>(</w:t>
      </w:r>
      <w:r w:rsidRPr="00BD7EBE">
        <w:rPr>
          <w:rFonts w:eastAsia="Times New Roman" w:cs="Times New Roman"/>
          <w:b w:val="0"/>
          <w:color w:val="A31515"/>
          <w:szCs w:val="24"/>
          <w:lang w:val="en-US"/>
        </w:rPr>
        <w:t>'food'</w:t>
      </w:r>
      <w:r w:rsidRPr="00BD7EBE">
        <w:rPr>
          <w:rFonts w:eastAsia="Times New Roman" w:cs="Times New Roman"/>
          <w:b w:val="0"/>
          <w:color w:val="000000"/>
          <w:szCs w:val="24"/>
          <w:lang w:val="en-US"/>
        </w:rPr>
        <w:t>, App\Http\Controllers\FoodController::</w:t>
      </w:r>
      <w:r w:rsidRPr="00BD7EBE">
        <w:rPr>
          <w:rFonts w:eastAsia="Times New Roman" w:cs="Times New Roman"/>
          <w:b w:val="0"/>
          <w:color w:val="0000FF"/>
          <w:szCs w:val="24"/>
          <w:lang w:val="en-US"/>
        </w:rPr>
        <w:t>class</w:t>
      </w:r>
      <w:r w:rsidRPr="00BD7EBE">
        <w:rPr>
          <w:rFonts w:eastAsia="Times New Roman" w:cs="Times New Roman"/>
          <w:b w:val="0"/>
          <w:color w:val="000000"/>
          <w:szCs w:val="24"/>
          <w:lang w:val="en-US"/>
        </w:rPr>
        <w:t>);</w:t>
      </w:r>
    </w:p>
    <w:p w14:paraId="159AE7FD" w14:textId="77777777" w:rsidR="00BD7EBE" w:rsidRPr="00BD7EBE" w:rsidRDefault="00BD7EBE" w:rsidP="00F73805">
      <w:pPr>
        <w:shd w:val="clear" w:color="auto" w:fill="FFFFFE"/>
        <w:spacing w:line="285" w:lineRule="atLeast"/>
        <w:ind w:left="1440"/>
        <w:jc w:val="left"/>
        <w:rPr>
          <w:rFonts w:eastAsia="Times New Roman" w:cs="Times New Roman"/>
          <w:b w:val="0"/>
          <w:color w:val="000000"/>
          <w:szCs w:val="24"/>
          <w:lang w:val="en-US"/>
        </w:rPr>
      </w:pPr>
      <w:r w:rsidRPr="00BD7EBE">
        <w:rPr>
          <w:rFonts w:eastAsia="Times New Roman" w:cs="Times New Roman"/>
          <w:b w:val="0"/>
          <w:color w:val="000000"/>
          <w:szCs w:val="24"/>
          <w:lang w:val="en-US"/>
        </w:rPr>
        <w:t xml:space="preserve">    Route::post(</w:t>
      </w:r>
      <w:r w:rsidRPr="00BD7EBE">
        <w:rPr>
          <w:rFonts w:eastAsia="Times New Roman" w:cs="Times New Roman"/>
          <w:b w:val="0"/>
          <w:color w:val="A31515"/>
          <w:szCs w:val="24"/>
          <w:lang w:val="en-US"/>
        </w:rPr>
        <w:t>'/food/hanap'</w:t>
      </w:r>
      <w:r w:rsidRPr="00BD7EBE">
        <w:rPr>
          <w:rFonts w:eastAsia="Times New Roman" w:cs="Times New Roman"/>
          <w:b w:val="0"/>
          <w:color w:val="000000"/>
          <w:szCs w:val="24"/>
          <w:lang w:val="en-US"/>
        </w:rPr>
        <w:t>, [App\Http\Controllers\FoodController::</w:t>
      </w:r>
      <w:r w:rsidRPr="00BD7EBE">
        <w:rPr>
          <w:rFonts w:eastAsia="Times New Roman" w:cs="Times New Roman"/>
          <w:b w:val="0"/>
          <w:color w:val="0000FF"/>
          <w:szCs w:val="24"/>
          <w:lang w:val="en-US"/>
        </w:rPr>
        <w:t>class</w:t>
      </w:r>
      <w:r w:rsidRPr="00BD7EBE">
        <w:rPr>
          <w:rFonts w:eastAsia="Times New Roman" w:cs="Times New Roman"/>
          <w:b w:val="0"/>
          <w:color w:val="000000"/>
          <w:szCs w:val="24"/>
          <w:lang w:val="en-US"/>
        </w:rPr>
        <w:t xml:space="preserve">, </w:t>
      </w:r>
      <w:r w:rsidRPr="00BD7EBE">
        <w:rPr>
          <w:rFonts w:eastAsia="Times New Roman" w:cs="Times New Roman"/>
          <w:b w:val="0"/>
          <w:color w:val="A31515"/>
          <w:szCs w:val="24"/>
          <w:lang w:val="en-US"/>
        </w:rPr>
        <w:t>'hanap_food'</w:t>
      </w:r>
      <w:r w:rsidRPr="00BD7EBE">
        <w:rPr>
          <w:rFonts w:eastAsia="Times New Roman" w:cs="Times New Roman"/>
          <w:b w:val="0"/>
          <w:color w:val="000000"/>
          <w:szCs w:val="24"/>
          <w:lang w:val="en-US"/>
        </w:rPr>
        <w:t>])-&gt;name(</w:t>
      </w:r>
      <w:r w:rsidRPr="00BD7EBE">
        <w:rPr>
          <w:rFonts w:eastAsia="Times New Roman" w:cs="Times New Roman"/>
          <w:b w:val="0"/>
          <w:color w:val="A31515"/>
          <w:szCs w:val="24"/>
          <w:lang w:val="en-US"/>
        </w:rPr>
        <w:t>'hanap_food'</w:t>
      </w:r>
      <w:r w:rsidRPr="00BD7EBE">
        <w:rPr>
          <w:rFonts w:eastAsia="Times New Roman" w:cs="Times New Roman"/>
          <w:b w:val="0"/>
          <w:color w:val="000000"/>
          <w:szCs w:val="24"/>
          <w:lang w:val="en-US"/>
        </w:rPr>
        <w:t xml:space="preserve">); </w:t>
      </w:r>
    </w:p>
    <w:p w14:paraId="72C28E3A" w14:textId="77777777" w:rsidR="00BD7EBE" w:rsidRPr="00BD7EBE" w:rsidRDefault="00BD7EBE" w:rsidP="00F73805">
      <w:pPr>
        <w:shd w:val="clear" w:color="auto" w:fill="FFFFFE"/>
        <w:spacing w:line="285" w:lineRule="atLeast"/>
        <w:ind w:left="1440"/>
        <w:jc w:val="left"/>
        <w:rPr>
          <w:rFonts w:eastAsia="Times New Roman" w:cs="Times New Roman"/>
          <w:b w:val="0"/>
          <w:color w:val="000000"/>
          <w:szCs w:val="24"/>
          <w:lang w:val="en-US"/>
        </w:rPr>
      </w:pPr>
      <w:r w:rsidRPr="00BD7EBE">
        <w:rPr>
          <w:rFonts w:eastAsia="Times New Roman" w:cs="Times New Roman"/>
          <w:b w:val="0"/>
          <w:color w:val="000000"/>
          <w:szCs w:val="24"/>
          <w:lang w:val="en-US"/>
        </w:rPr>
        <w:t>});</w:t>
      </w:r>
    </w:p>
    <w:p w14:paraId="489DAA9F" w14:textId="77777777" w:rsidR="00BD7EBE" w:rsidRPr="00056774" w:rsidRDefault="00BD7EBE" w:rsidP="00F73805">
      <w:pPr>
        <w:ind w:left="1440"/>
        <w:jc w:val="left"/>
        <w:rPr>
          <w:rFonts w:cs="Times New Roman"/>
          <w:b w:val="0"/>
          <w:bCs/>
          <w:szCs w:val="24"/>
        </w:rPr>
      </w:pPr>
    </w:p>
    <w:p w14:paraId="00342C72" w14:textId="77777777" w:rsidR="00402CDF" w:rsidRDefault="00402CDF" w:rsidP="00F73805">
      <w:pPr>
        <w:pStyle w:val="Appendix"/>
        <w:ind w:left="1440"/>
        <w:jc w:val="left"/>
        <w:rPr>
          <w:b w:val="0"/>
          <w:bCs/>
        </w:rPr>
      </w:pPr>
    </w:p>
    <w:p w14:paraId="5EC71DBB" w14:textId="01C8676B" w:rsidR="00BD7EBE" w:rsidRPr="00056774" w:rsidRDefault="00BD7EBE" w:rsidP="00F73805">
      <w:pPr>
        <w:pStyle w:val="Appendix"/>
        <w:ind w:left="720"/>
        <w:jc w:val="left"/>
        <w:rPr>
          <w:b w:val="0"/>
          <w:bCs/>
        </w:rPr>
        <w:sectPr w:rsidR="00BD7EBE" w:rsidRPr="00056774" w:rsidSect="00402CDF">
          <w:type w:val="continuous"/>
          <w:pgSz w:w="12240" w:h="15840"/>
          <w:pgMar w:top="1440" w:right="1440" w:bottom="1440" w:left="1440" w:header="720" w:footer="720" w:gutter="0"/>
          <w:cols w:num="2" w:space="720"/>
          <w:titlePg/>
          <w:docGrid w:linePitch="360"/>
        </w:sectPr>
      </w:pPr>
    </w:p>
    <w:p w14:paraId="3125507B" w14:textId="45B57E9D" w:rsidR="00402CDF" w:rsidRPr="00056774" w:rsidRDefault="00402CDF" w:rsidP="00F83473">
      <w:pPr>
        <w:pStyle w:val="Appendix"/>
        <w:jc w:val="left"/>
        <w:rPr>
          <w:b w:val="0"/>
          <w:bCs/>
        </w:rPr>
      </w:pPr>
    </w:p>
    <w:p w14:paraId="5B714C85" w14:textId="24917158" w:rsidR="00402CDF" w:rsidRPr="00056774" w:rsidRDefault="00402CDF" w:rsidP="00F83473">
      <w:pPr>
        <w:pStyle w:val="Appendix"/>
        <w:jc w:val="left"/>
        <w:rPr>
          <w:b w:val="0"/>
          <w:bCs/>
        </w:rPr>
      </w:pPr>
    </w:p>
    <w:p w14:paraId="0C5A7199" w14:textId="04C4BA46" w:rsidR="00BD7EBE" w:rsidRDefault="00BD7EBE" w:rsidP="00F83473">
      <w:pPr>
        <w:pStyle w:val="Appendix"/>
        <w:jc w:val="left"/>
      </w:pPr>
    </w:p>
    <w:p w14:paraId="0A2AD20B" w14:textId="27C8B5D5" w:rsidR="00BD7EBE" w:rsidRDefault="00BD7EBE" w:rsidP="00D45744">
      <w:pPr>
        <w:pStyle w:val="Appendix"/>
      </w:pPr>
    </w:p>
    <w:p w14:paraId="59F46AF1" w14:textId="10B79318" w:rsidR="00BD7EBE" w:rsidRDefault="00BD7EBE" w:rsidP="00D45744">
      <w:pPr>
        <w:pStyle w:val="Appendix"/>
      </w:pPr>
    </w:p>
    <w:p w14:paraId="6D92B6A4" w14:textId="307590E3" w:rsidR="00BD7EBE" w:rsidRDefault="00BD7EBE" w:rsidP="00D45744">
      <w:pPr>
        <w:pStyle w:val="Appendix"/>
      </w:pPr>
    </w:p>
    <w:p w14:paraId="7B586B7D" w14:textId="77777777" w:rsidR="00BD7EBE" w:rsidRDefault="00BD7EBE" w:rsidP="00D45744">
      <w:pPr>
        <w:pStyle w:val="Appendix"/>
      </w:pPr>
    </w:p>
    <w:p w14:paraId="1D1E8EC4" w14:textId="3857A442" w:rsidR="00F93B65" w:rsidRDefault="00F93B65" w:rsidP="00D45744">
      <w:pPr>
        <w:pStyle w:val="Appendix"/>
      </w:pPr>
    </w:p>
    <w:p w14:paraId="0B157A9D" w14:textId="17CC80D4" w:rsidR="00F93B65" w:rsidRDefault="00F93B65" w:rsidP="00D45744">
      <w:pPr>
        <w:pStyle w:val="Appendix"/>
      </w:pPr>
    </w:p>
    <w:p w14:paraId="1B76FC17" w14:textId="77777777" w:rsidR="00402CDF" w:rsidRDefault="00402CDF" w:rsidP="00D45744">
      <w:pPr>
        <w:pStyle w:val="Appendix"/>
      </w:pPr>
    </w:p>
    <w:p w14:paraId="7964E196" w14:textId="2E2F20EB" w:rsidR="00F93B65" w:rsidRDefault="00F93B65" w:rsidP="00D45744">
      <w:pPr>
        <w:pStyle w:val="Appendix"/>
      </w:pPr>
    </w:p>
    <w:p w14:paraId="610EA0B9" w14:textId="77777777" w:rsidR="00F93B65" w:rsidRDefault="00F93B65" w:rsidP="00D45744">
      <w:pPr>
        <w:pStyle w:val="Appendix"/>
      </w:pPr>
    </w:p>
    <w:p w14:paraId="4724E83D" w14:textId="77777777" w:rsidR="00454411" w:rsidRDefault="00454411" w:rsidP="00D45744">
      <w:pPr>
        <w:pStyle w:val="Appendix"/>
      </w:pPr>
    </w:p>
    <w:p w14:paraId="6DEE4313" w14:textId="118C7A69" w:rsidR="00454411" w:rsidRDefault="00454411" w:rsidP="00D45744">
      <w:pPr>
        <w:pStyle w:val="Appendix"/>
      </w:pPr>
      <w:r>
        <w:t>Evaluation Tool or Test Documents</w:t>
      </w:r>
    </w:p>
    <w:p w14:paraId="5540BF12" w14:textId="0938D2BF" w:rsidR="00B908E7" w:rsidRDefault="00B908E7" w:rsidP="00D45744">
      <w:pPr>
        <w:pStyle w:val="Appendix"/>
      </w:pPr>
    </w:p>
    <w:p w14:paraId="63F98E53" w14:textId="77D5F50B" w:rsidR="00F93B65" w:rsidRDefault="00F93B65" w:rsidP="00D45744">
      <w:pPr>
        <w:pStyle w:val="Appendix"/>
      </w:pPr>
    </w:p>
    <w:p w14:paraId="6626A09A" w14:textId="72EC2CA7" w:rsidR="00F93B65" w:rsidRDefault="00F93B65" w:rsidP="00D45744">
      <w:pPr>
        <w:pStyle w:val="Appendix"/>
      </w:pPr>
    </w:p>
    <w:p w14:paraId="6979F468" w14:textId="06A22FCC" w:rsidR="00F93B65" w:rsidRDefault="00F93B65" w:rsidP="00D45744">
      <w:pPr>
        <w:pStyle w:val="Appendix"/>
      </w:pPr>
    </w:p>
    <w:p w14:paraId="17105BCF" w14:textId="25680895" w:rsidR="00F93B65" w:rsidRDefault="00F93B65" w:rsidP="00D45744">
      <w:pPr>
        <w:pStyle w:val="Appendix"/>
      </w:pPr>
    </w:p>
    <w:p w14:paraId="231DF620" w14:textId="4F77F3BA" w:rsidR="003C1019" w:rsidRDefault="003C1019" w:rsidP="00D45744">
      <w:pPr>
        <w:pStyle w:val="Appendix"/>
      </w:pPr>
    </w:p>
    <w:p w14:paraId="47CE1910" w14:textId="48A44345" w:rsidR="003C1019" w:rsidRDefault="003C1019" w:rsidP="00D45744">
      <w:pPr>
        <w:pStyle w:val="Appendix"/>
      </w:pPr>
    </w:p>
    <w:p w14:paraId="60B57A57" w14:textId="2D23585D" w:rsidR="003C1019" w:rsidRDefault="003C1019" w:rsidP="00D45744">
      <w:pPr>
        <w:pStyle w:val="Appendix"/>
      </w:pPr>
    </w:p>
    <w:p w14:paraId="4001ABD2" w14:textId="1B296E6F" w:rsidR="003C1019" w:rsidRDefault="003C1019" w:rsidP="00D45744">
      <w:pPr>
        <w:pStyle w:val="Appendix"/>
      </w:pPr>
    </w:p>
    <w:p w14:paraId="1F7E5551" w14:textId="475BE0BD" w:rsidR="003C1019" w:rsidRDefault="003C1019" w:rsidP="00D45744">
      <w:pPr>
        <w:pStyle w:val="Appendix"/>
      </w:pPr>
    </w:p>
    <w:p w14:paraId="2AC991E5" w14:textId="11EED2DD" w:rsidR="00E4767E" w:rsidRDefault="00E4767E" w:rsidP="00D45744">
      <w:pPr>
        <w:pStyle w:val="Appendix"/>
      </w:pPr>
    </w:p>
    <w:p w14:paraId="08DA83ED" w14:textId="4203DEE8" w:rsidR="003C1019" w:rsidRDefault="003C1019" w:rsidP="00D45744">
      <w:pPr>
        <w:pStyle w:val="Appendix"/>
      </w:pPr>
    </w:p>
    <w:p w14:paraId="12D0BEF3" w14:textId="4DC3A35F" w:rsidR="003C1019" w:rsidRPr="003C1019" w:rsidRDefault="00DA430E" w:rsidP="00D45744">
      <w:pPr>
        <w:pStyle w:val="Appendix"/>
      </w:pPr>
      <w:r>
        <w:lastRenderedPageBreak/>
        <w:t>Users from ages 19-30 years old</w:t>
      </w:r>
    </w:p>
    <w:p w14:paraId="298B52E2" w14:textId="0FAA89D7" w:rsidR="003C1019" w:rsidRDefault="003C1019" w:rsidP="00D45744">
      <w:pPr>
        <w:pStyle w:val="Appendix"/>
      </w:pPr>
    </w:p>
    <w:p w14:paraId="0ECEA1F3" w14:textId="655F5CEF" w:rsidR="00F93B65" w:rsidRDefault="008E54A5" w:rsidP="00D45744">
      <w:pPr>
        <w:pStyle w:val="Appendix"/>
      </w:pPr>
      <w:r>
        <w:rPr>
          <w:noProof/>
        </w:rPr>
        <w:drawing>
          <wp:anchor distT="0" distB="0" distL="114300" distR="114300" simplePos="0" relativeHeight="251790336" behindDoc="0" locked="0" layoutInCell="1" allowOverlap="1" wp14:anchorId="64EFC72A" wp14:editId="45E3196F">
            <wp:simplePos x="0" y="0"/>
            <wp:positionH relativeFrom="column">
              <wp:posOffset>1191260</wp:posOffset>
            </wp:positionH>
            <wp:positionV relativeFrom="paragraph">
              <wp:posOffset>63500</wp:posOffset>
            </wp:positionV>
            <wp:extent cx="3977640" cy="3053715"/>
            <wp:effectExtent l="0" t="0" r="381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051" t="-5253" r="16026" b="1"/>
                    <a:stretch/>
                  </pic:blipFill>
                  <pic:spPr bwMode="auto">
                    <a:xfrm>
                      <a:off x="0" y="0"/>
                      <a:ext cx="3977640" cy="3053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152807" w14:textId="66A0DE49" w:rsidR="00F93B65" w:rsidRDefault="00F93B65" w:rsidP="00D45744">
      <w:pPr>
        <w:pStyle w:val="Appendix"/>
      </w:pPr>
    </w:p>
    <w:p w14:paraId="6ECFD588" w14:textId="02D3F143" w:rsidR="00F93B65" w:rsidRDefault="00F93B65" w:rsidP="00D45744">
      <w:pPr>
        <w:pStyle w:val="Appendix"/>
      </w:pPr>
    </w:p>
    <w:p w14:paraId="47D1A424" w14:textId="3C951B02" w:rsidR="00F93B65" w:rsidRDefault="00F93B65" w:rsidP="00D45744">
      <w:pPr>
        <w:pStyle w:val="Appendix"/>
      </w:pPr>
    </w:p>
    <w:p w14:paraId="2D645F84" w14:textId="09208D17" w:rsidR="00F93B65" w:rsidRDefault="00F93B65" w:rsidP="00D45744">
      <w:pPr>
        <w:pStyle w:val="Appendix"/>
      </w:pPr>
    </w:p>
    <w:p w14:paraId="6B8740CE" w14:textId="38D8B9E7" w:rsidR="00F93B65" w:rsidRDefault="00F93B65" w:rsidP="00D45744">
      <w:pPr>
        <w:pStyle w:val="Appendix"/>
      </w:pPr>
    </w:p>
    <w:p w14:paraId="033C2363" w14:textId="15E8A385" w:rsidR="00F93B65" w:rsidRDefault="00F93B65" w:rsidP="00D45744">
      <w:pPr>
        <w:pStyle w:val="Appendix"/>
      </w:pPr>
    </w:p>
    <w:p w14:paraId="1563B92C" w14:textId="1C999E72" w:rsidR="00F93B65" w:rsidRDefault="00F93B65" w:rsidP="00D45744">
      <w:pPr>
        <w:pStyle w:val="Appendix"/>
      </w:pPr>
    </w:p>
    <w:p w14:paraId="2B79A94A" w14:textId="210AF43D" w:rsidR="00DA430E" w:rsidRDefault="00DA430E" w:rsidP="00D45744">
      <w:pPr>
        <w:pStyle w:val="Appendix"/>
      </w:pPr>
    </w:p>
    <w:p w14:paraId="6104C347" w14:textId="26FAF06A" w:rsidR="003C1019" w:rsidRDefault="003C1019" w:rsidP="00D45744">
      <w:pPr>
        <w:pStyle w:val="Appendix"/>
      </w:pPr>
    </w:p>
    <w:p w14:paraId="3F8307C8" w14:textId="2D423D55" w:rsidR="00F93B65" w:rsidRDefault="008E54A5" w:rsidP="00D45744">
      <w:pPr>
        <w:pStyle w:val="Appendix"/>
      </w:pPr>
      <w:r>
        <w:rPr>
          <w:noProof/>
        </w:rPr>
        <w:drawing>
          <wp:anchor distT="0" distB="0" distL="114300" distR="114300" simplePos="0" relativeHeight="251792384" behindDoc="0" locked="0" layoutInCell="1" allowOverlap="1" wp14:anchorId="2A503939" wp14:editId="771A405F">
            <wp:simplePos x="0" y="0"/>
            <wp:positionH relativeFrom="column">
              <wp:posOffset>1016000</wp:posOffset>
            </wp:positionH>
            <wp:positionV relativeFrom="paragraph">
              <wp:posOffset>284480</wp:posOffset>
            </wp:positionV>
            <wp:extent cx="5295900" cy="2472690"/>
            <wp:effectExtent l="0" t="0" r="0" b="381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95900" cy="2472690"/>
                    </a:xfrm>
                    <a:prstGeom prst="rect">
                      <a:avLst/>
                    </a:prstGeom>
                  </pic:spPr>
                </pic:pic>
              </a:graphicData>
            </a:graphic>
            <wp14:sizeRelH relativeFrom="margin">
              <wp14:pctWidth>0</wp14:pctWidth>
            </wp14:sizeRelH>
          </wp:anchor>
        </w:drawing>
      </w:r>
    </w:p>
    <w:p w14:paraId="27EB628D" w14:textId="4B3EC2CB" w:rsidR="00F93B65" w:rsidRDefault="00F93B65" w:rsidP="00D45744">
      <w:pPr>
        <w:pStyle w:val="Appendix"/>
      </w:pPr>
    </w:p>
    <w:p w14:paraId="3D85E77D" w14:textId="4AE9DA46" w:rsidR="00F93B65" w:rsidRDefault="00F93B65" w:rsidP="00D45744">
      <w:pPr>
        <w:pStyle w:val="Appendix"/>
      </w:pPr>
    </w:p>
    <w:p w14:paraId="25304D65" w14:textId="1C941C45" w:rsidR="00F93B65" w:rsidRDefault="00F93B65" w:rsidP="00D45744">
      <w:pPr>
        <w:pStyle w:val="Appendix"/>
      </w:pPr>
    </w:p>
    <w:p w14:paraId="665763AB" w14:textId="3DA0F6B7" w:rsidR="00F93B65" w:rsidRDefault="00F93B65" w:rsidP="00D45744">
      <w:pPr>
        <w:pStyle w:val="Appendix"/>
      </w:pPr>
    </w:p>
    <w:p w14:paraId="6CD1FCA3" w14:textId="0F91BC9B" w:rsidR="00F93B65" w:rsidRDefault="00F93B65" w:rsidP="00D45744">
      <w:pPr>
        <w:pStyle w:val="Appendix"/>
      </w:pPr>
    </w:p>
    <w:p w14:paraId="0EED2A22" w14:textId="660B41B5" w:rsidR="00DA430E" w:rsidRDefault="00DA430E" w:rsidP="00D45744">
      <w:pPr>
        <w:pStyle w:val="Appendix"/>
      </w:pPr>
    </w:p>
    <w:p w14:paraId="5AED5742" w14:textId="5E396614" w:rsidR="00DA430E" w:rsidRDefault="00DA430E" w:rsidP="00D45744">
      <w:pPr>
        <w:pStyle w:val="Appendix"/>
      </w:pPr>
    </w:p>
    <w:p w14:paraId="5B0DE4B5" w14:textId="77777777" w:rsidR="00DA430E" w:rsidRDefault="00DA430E" w:rsidP="00D45744">
      <w:pPr>
        <w:pStyle w:val="Appendix"/>
      </w:pPr>
    </w:p>
    <w:p w14:paraId="7C3D988C" w14:textId="62122B31" w:rsidR="002B6C6C" w:rsidRDefault="002B6C6C" w:rsidP="00D45744">
      <w:pPr>
        <w:pStyle w:val="Appendix"/>
      </w:pPr>
    </w:p>
    <w:p w14:paraId="6E0FEC36" w14:textId="77777777" w:rsidR="002B6C6C" w:rsidRDefault="002B6C6C" w:rsidP="00D45744">
      <w:pPr>
        <w:pStyle w:val="Appendix"/>
      </w:pPr>
    </w:p>
    <w:p w14:paraId="215EFE1D" w14:textId="070CAD10" w:rsidR="00DA430E" w:rsidRPr="00DA430E" w:rsidRDefault="00DA430E" w:rsidP="00D45744">
      <w:pPr>
        <w:pStyle w:val="Appendix"/>
      </w:pPr>
      <w:r>
        <w:lastRenderedPageBreak/>
        <w:t>Objective 1</w:t>
      </w:r>
    </w:p>
    <w:p w14:paraId="689024B7" w14:textId="42FB9F40" w:rsidR="00454411" w:rsidRDefault="00B2323A" w:rsidP="00D45744">
      <w:pPr>
        <w:pStyle w:val="Appendix"/>
      </w:pPr>
      <w:r>
        <w:rPr>
          <w:noProof/>
        </w:rPr>
        <w:drawing>
          <wp:anchor distT="0" distB="0" distL="114300" distR="114300" simplePos="0" relativeHeight="251794432" behindDoc="0" locked="0" layoutInCell="1" allowOverlap="1" wp14:anchorId="2F0FA5A6" wp14:editId="4AB01E71">
            <wp:simplePos x="0" y="0"/>
            <wp:positionH relativeFrom="column">
              <wp:posOffset>922020</wp:posOffset>
            </wp:positionH>
            <wp:positionV relativeFrom="paragraph">
              <wp:posOffset>88900</wp:posOffset>
            </wp:positionV>
            <wp:extent cx="5356414" cy="256032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56414" cy="2560320"/>
                    </a:xfrm>
                    <a:prstGeom prst="rect">
                      <a:avLst/>
                    </a:prstGeom>
                  </pic:spPr>
                </pic:pic>
              </a:graphicData>
            </a:graphic>
            <wp14:sizeRelH relativeFrom="margin">
              <wp14:pctWidth>0</wp14:pctWidth>
            </wp14:sizeRelH>
            <wp14:sizeRelV relativeFrom="margin">
              <wp14:pctHeight>0</wp14:pctHeight>
            </wp14:sizeRelV>
          </wp:anchor>
        </w:drawing>
      </w:r>
    </w:p>
    <w:p w14:paraId="0839F9B3" w14:textId="4F8B1826" w:rsidR="00B908E7" w:rsidRDefault="00B908E7" w:rsidP="00D45744">
      <w:pPr>
        <w:pStyle w:val="Appendix"/>
      </w:pPr>
    </w:p>
    <w:p w14:paraId="07EEC4E2" w14:textId="194A146B" w:rsidR="00B908E7" w:rsidRDefault="00B908E7" w:rsidP="00D45744">
      <w:pPr>
        <w:pStyle w:val="Appendix"/>
      </w:pPr>
    </w:p>
    <w:p w14:paraId="53E74190" w14:textId="5D4132B8" w:rsidR="00454411" w:rsidRDefault="00454411" w:rsidP="00D45744">
      <w:pPr>
        <w:pStyle w:val="Appendix"/>
      </w:pPr>
    </w:p>
    <w:p w14:paraId="36E8D4BA" w14:textId="3AB27897" w:rsidR="00060DF6" w:rsidRDefault="00060DF6" w:rsidP="00D45744">
      <w:pPr>
        <w:pStyle w:val="Appendix"/>
      </w:pPr>
    </w:p>
    <w:p w14:paraId="6BC91CF5" w14:textId="5F9BDB76" w:rsidR="00B2323A" w:rsidRDefault="00B2323A" w:rsidP="00D45744">
      <w:pPr>
        <w:pStyle w:val="Appendix"/>
      </w:pPr>
    </w:p>
    <w:p w14:paraId="793F1A2D" w14:textId="77777777" w:rsidR="00B2323A" w:rsidRDefault="00B2323A" w:rsidP="00D45744">
      <w:pPr>
        <w:pStyle w:val="Appendix"/>
      </w:pPr>
    </w:p>
    <w:p w14:paraId="45E88A1E" w14:textId="77777777" w:rsidR="00B2323A" w:rsidRDefault="00B2323A" w:rsidP="00D45744">
      <w:pPr>
        <w:pStyle w:val="Appendix"/>
      </w:pPr>
    </w:p>
    <w:p w14:paraId="4990CA7B" w14:textId="44427E4A" w:rsidR="00DA430E" w:rsidRPr="00DA430E" w:rsidRDefault="000E03D9" w:rsidP="00D45744">
      <w:pPr>
        <w:pStyle w:val="Appendix"/>
      </w:pPr>
      <w:r>
        <w:rPr>
          <w:noProof/>
        </w:rPr>
        <w:drawing>
          <wp:anchor distT="0" distB="0" distL="114300" distR="114300" simplePos="0" relativeHeight="251796480" behindDoc="0" locked="0" layoutInCell="1" allowOverlap="1" wp14:anchorId="5C133628" wp14:editId="0630B521">
            <wp:simplePos x="0" y="0"/>
            <wp:positionH relativeFrom="column">
              <wp:posOffset>991870</wp:posOffset>
            </wp:positionH>
            <wp:positionV relativeFrom="paragraph">
              <wp:posOffset>350587</wp:posOffset>
            </wp:positionV>
            <wp:extent cx="5298592" cy="233172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98592" cy="2331720"/>
                    </a:xfrm>
                    <a:prstGeom prst="rect">
                      <a:avLst/>
                    </a:prstGeom>
                  </pic:spPr>
                </pic:pic>
              </a:graphicData>
            </a:graphic>
            <wp14:sizeRelH relativeFrom="margin">
              <wp14:pctWidth>0</wp14:pctWidth>
            </wp14:sizeRelH>
            <wp14:sizeRelV relativeFrom="margin">
              <wp14:pctHeight>0</wp14:pctHeight>
            </wp14:sizeRelV>
          </wp:anchor>
        </w:drawing>
      </w:r>
      <w:r w:rsidR="00DA430E">
        <w:t>objective 2</w:t>
      </w:r>
    </w:p>
    <w:p w14:paraId="2EE8938E" w14:textId="3B97A931" w:rsidR="00060DF6" w:rsidRDefault="00060DF6" w:rsidP="00D45744">
      <w:pPr>
        <w:pStyle w:val="Appendix"/>
      </w:pPr>
    </w:p>
    <w:p w14:paraId="3C74BBD1" w14:textId="7C73ADEA" w:rsidR="00060DF6" w:rsidRDefault="00060DF6" w:rsidP="00D45744">
      <w:pPr>
        <w:pStyle w:val="Appendix"/>
      </w:pPr>
    </w:p>
    <w:p w14:paraId="2FE6AA10" w14:textId="3F16EFE5" w:rsidR="00060DF6" w:rsidRDefault="00060DF6" w:rsidP="00D45744">
      <w:pPr>
        <w:pStyle w:val="Appendix"/>
      </w:pPr>
    </w:p>
    <w:p w14:paraId="6DFDF3FD" w14:textId="42861BE8" w:rsidR="00060DF6" w:rsidRDefault="00060DF6" w:rsidP="00D45744">
      <w:pPr>
        <w:pStyle w:val="Appendix"/>
      </w:pPr>
    </w:p>
    <w:p w14:paraId="2DE97BCF" w14:textId="713F7695" w:rsidR="00060DF6" w:rsidRDefault="00060DF6" w:rsidP="00D45744">
      <w:pPr>
        <w:pStyle w:val="Appendix"/>
      </w:pPr>
    </w:p>
    <w:p w14:paraId="2AB52FC9" w14:textId="03F6FD07" w:rsidR="00060DF6" w:rsidRDefault="00060DF6" w:rsidP="00D45744">
      <w:pPr>
        <w:pStyle w:val="Appendix"/>
      </w:pPr>
    </w:p>
    <w:p w14:paraId="7403B591" w14:textId="4D596E04" w:rsidR="00060DF6" w:rsidRDefault="00060DF6" w:rsidP="00D45744">
      <w:pPr>
        <w:pStyle w:val="Appendix"/>
      </w:pPr>
    </w:p>
    <w:p w14:paraId="7ADE707B" w14:textId="284D298F" w:rsidR="00060DF6" w:rsidRDefault="00060DF6" w:rsidP="00D45744">
      <w:pPr>
        <w:pStyle w:val="Appendix"/>
      </w:pPr>
    </w:p>
    <w:p w14:paraId="43ED7225" w14:textId="0740D01C" w:rsidR="00F93B65" w:rsidRDefault="00F93B65" w:rsidP="00D45744">
      <w:pPr>
        <w:pStyle w:val="Appendix"/>
      </w:pPr>
    </w:p>
    <w:p w14:paraId="5C7C6D67" w14:textId="7D1D6D46" w:rsidR="00F93B65" w:rsidRDefault="00F93B65" w:rsidP="00D45744">
      <w:pPr>
        <w:pStyle w:val="Appendix"/>
      </w:pPr>
    </w:p>
    <w:p w14:paraId="6CF614FC" w14:textId="378FF05F" w:rsidR="007E01D5" w:rsidRDefault="007E01D5" w:rsidP="00D45744">
      <w:pPr>
        <w:pStyle w:val="Appendix"/>
      </w:pPr>
    </w:p>
    <w:p w14:paraId="28054AD9" w14:textId="6E15349B" w:rsidR="007E01D5" w:rsidRDefault="007E01D5" w:rsidP="00D45744">
      <w:pPr>
        <w:pStyle w:val="Appendix"/>
      </w:pPr>
    </w:p>
    <w:p w14:paraId="3E900CFA" w14:textId="374EB79A" w:rsidR="007E01D5" w:rsidRDefault="007E01D5" w:rsidP="00D45744">
      <w:pPr>
        <w:pStyle w:val="Appendix"/>
      </w:pPr>
    </w:p>
    <w:p w14:paraId="61E64E2F" w14:textId="77777777" w:rsidR="007E01D5" w:rsidRDefault="007E01D5" w:rsidP="00D45744">
      <w:pPr>
        <w:pStyle w:val="Appendix"/>
      </w:pPr>
    </w:p>
    <w:p w14:paraId="0B978E07" w14:textId="481298DA" w:rsidR="00F93B65" w:rsidRDefault="00DA430E" w:rsidP="00D45744">
      <w:pPr>
        <w:pStyle w:val="Appendix"/>
      </w:pPr>
      <w:r>
        <w:t>Objective 3</w:t>
      </w:r>
    </w:p>
    <w:p w14:paraId="2CCE5AFF" w14:textId="4A193E94" w:rsidR="00DA430E" w:rsidRDefault="000E03D9" w:rsidP="00D45744">
      <w:pPr>
        <w:pStyle w:val="Appendix"/>
        <w:rPr>
          <w:noProof/>
        </w:rPr>
      </w:pPr>
      <w:r>
        <w:rPr>
          <w:noProof/>
        </w:rPr>
        <w:drawing>
          <wp:anchor distT="0" distB="0" distL="114300" distR="114300" simplePos="0" relativeHeight="251798528" behindDoc="0" locked="0" layoutInCell="1" allowOverlap="1" wp14:anchorId="22E56882" wp14:editId="6109E3E1">
            <wp:simplePos x="0" y="0"/>
            <wp:positionH relativeFrom="column">
              <wp:posOffset>960120</wp:posOffset>
            </wp:positionH>
            <wp:positionV relativeFrom="paragraph">
              <wp:posOffset>12700</wp:posOffset>
            </wp:positionV>
            <wp:extent cx="5290820" cy="2514600"/>
            <wp:effectExtent l="0" t="0" r="5080"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90820" cy="2514600"/>
                    </a:xfrm>
                    <a:prstGeom prst="rect">
                      <a:avLst/>
                    </a:prstGeom>
                  </pic:spPr>
                </pic:pic>
              </a:graphicData>
            </a:graphic>
            <wp14:sizeRelH relativeFrom="margin">
              <wp14:pctWidth>0</wp14:pctWidth>
            </wp14:sizeRelH>
            <wp14:sizeRelV relativeFrom="margin">
              <wp14:pctHeight>0</wp14:pctHeight>
            </wp14:sizeRelV>
          </wp:anchor>
        </w:drawing>
      </w:r>
    </w:p>
    <w:p w14:paraId="3AFEB0F6" w14:textId="2A3C8E05" w:rsidR="00DA430E" w:rsidRDefault="00DA430E" w:rsidP="00D45744">
      <w:pPr>
        <w:pStyle w:val="Appendix"/>
        <w:rPr>
          <w:noProof/>
        </w:rPr>
      </w:pPr>
    </w:p>
    <w:p w14:paraId="07812A91" w14:textId="54732C20" w:rsidR="00DA430E" w:rsidRDefault="00DA430E" w:rsidP="00D45744">
      <w:pPr>
        <w:pStyle w:val="Appendix"/>
        <w:rPr>
          <w:noProof/>
        </w:rPr>
      </w:pPr>
    </w:p>
    <w:p w14:paraId="2A740CE9" w14:textId="134EA1F8" w:rsidR="00DA430E" w:rsidRDefault="00DA430E" w:rsidP="00D45744">
      <w:pPr>
        <w:pStyle w:val="Appendix"/>
        <w:rPr>
          <w:noProof/>
        </w:rPr>
      </w:pPr>
    </w:p>
    <w:p w14:paraId="04358425" w14:textId="084801AF" w:rsidR="00DA430E" w:rsidRDefault="00DA430E" w:rsidP="00D45744">
      <w:pPr>
        <w:pStyle w:val="Appendix"/>
        <w:rPr>
          <w:noProof/>
        </w:rPr>
      </w:pPr>
    </w:p>
    <w:p w14:paraId="397617C2" w14:textId="29268720" w:rsidR="00DA430E" w:rsidRDefault="00DA430E" w:rsidP="00D45744">
      <w:pPr>
        <w:pStyle w:val="Appendix"/>
      </w:pPr>
    </w:p>
    <w:p w14:paraId="293F7264" w14:textId="34E35461" w:rsidR="00DA430E" w:rsidRDefault="00DA430E" w:rsidP="00D45744">
      <w:pPr>
        <w:pStyle w:val="Appendix"/>
      </w:pPr>
    </w:p>
    <w:p w14:paraId="5BA434AD" w14:textId="2783B462" w:rsidR="00DA430E" w:rsidRDefault="00DA430E" w:rsidP="00D45744">
      <w:pPr>
        <w:pStyle w:val="Appendix"/>
      </w:pPr>
    </w:p>
    <w:p w14:paraId="77077F37" w14:textId="719509D2" w:rsidR="00DA430E" w:rsidRPr="00DA430E" w:rsidRDefault="00DA430E" w:rsidP="00D45744">
      <w:pPr>
        <w:pStyle w:val="Appendix"/>
      </w:pPr>
    </w:p>
    <w:p w14:paraId="4261A86D" w14:textId="46FA5E13" w:rsidR="00F93B65" w:rsidRDefault="00F93B65" w:rsidP="00D45744">
      <w:pPr>
        <w:pStyle w:val="Appendix"/>
      </w:pPr>
    </w:p>
    <w:p w14:paraId="59F92EC3" w14:textId="0DA8978E" w:rsidR="00F93B65" w:rsidRDefault="00F93B65" w:rsidP="00D45744">
      <w:pPr>
        <w:pStyle w:val="Appendix"/>
      </w:pPr>
    </w:p>
    <w:p w14:paraId="17CAE640" w14:textId="5DEFD98C" w:rsidR="00B2323A" w:rsidRDefault="00B2323A" w:rsidP="00D45744">
      <w:pPr>
        <w:pStyle w:val="Appendix"/>
      </w:pPr>
    </w:p>
    <w:p w14:paraId="5579C7D2" w14:textId="3BF395B6" w:rsidR="00B2323A" w:rsidRDefault="00B2323A" w:rsidP="00D45744">
      <w:pPr>
        <w:pStyle w:val="Appendix"/>
      </w:pPr>
    </w:p>
    <w:p w14:paraId="0AC33978" w14:textId="7E80559B" w:rsidR="00B2323A" w:rsidRDefault="00B2323A" w:rsidP="00D45744">
      <w:pPr>
        <w:pStyle w:val="Appendix"/>
      </w:pPr>
    </w:p>
    <w:p w14:paraId="1C61112C" w14:textId="52DC942F" w:rsidR="00B2323A" w:rsidRDefault="00B2323A" w:rsidP="00D45744">
      <w:pPr>
        <w:pStyle w:val="Appendix"/>
      </w:pPr>
    </w:p>
    <w:p w14:paraId="732DA8B0" w14:textId="39AD4B11" w:rsidR="00B2323A" w:rsidRDefault="00B2323A" w:rsidP="00D45744">
      <w:pPr>
        <w:pStyle w:val="Appendix"/>
      </w:pPr>
    </w:p>
    <w:p w14:paraId="4825B101" w14:textId="6904476E" w:rsidR="00B2323A" w:rsidRDefault="00B2323A" w:rsidP="00D45744">
      <w:pPr>
        <w:pStyle w:val="Appendix"/>
      </w:pPr>
    </w:p>
    <w:p w14:paraId="64353F85" w14:textId="69D2B51E" w:rsidR="00B2323A" w:rsidRDefault="00B2323A" w:rsidP="00D45744">
      <w:pPr>
        <w:pStyle w:val="Appendix"/>
      </w:pPr>
    </w:p>
    <w:p w14:paraId="47DBC7DE" w14:textId="7AFDAF38" w:rsidR="00B2323A" w:rsidRDefault="00B2323A" w:rsidP="00D45744">
      <w:pPr>
        <w:pStyle w:val="Appendix"/>
      </w:pPr>
    </w:p>
    <w:p w14:paraId="7137DFA4" w14:textId="77777777" w:rsidR="00E4767E" w:rsidRDefault="00E4767E" w:rsidP="00D45744">
      <w:pPr>
        <w:pStyle w:val="Appendix"/>
      </w:pPr>
    </w:p>
    <w:p w14:paraId="69CB0F58" w14:textId="0B82A53C" w:rsidR="00454411" w:rsidRDefault="00454411" w:rsidP="00D45744">
      <w:pPr>
        <w:pStyle w:val="Appendix"/>
      </w:pPr>
    </w:p>
    <w:p w14:paraId="3EB9919E" w14:textId="265E8241" w:rsidR="00124577" w:rsidRDefault="00124577" w:rsidP="00D45744">
      <w:pPr>
        <w:pStyle w:val="Appendix"/>
      </w:pPr>
    </w:p>
    <w:p w14:paraId="5659E840" w14:textId="078B90CA" w:rsidR="00124577" w:rsidRDefault="00B2323A" w:rsidP="00D45744">
      <w:pPr>
        <w:pStyle w:val="Appendix"/>
      </w:pPr>
      <w:r>
        <w:t>Sample Input/Output/Reports</w:t>
      </w:r>
    </w:p>
    <w:p w14:paraId="0F493196" w14:textId="7FFE00B3" w:rsidR="00124577" w:rsidRDefault="001662AC" w:rsidP="00D45744">
      <w:pPr>
        <w:pStyle w:val="Appendix"/>
      </w:pPr>
      <w:r>
        <w:rPr>
          <w:noProof/>
        </w:rPr>
        <w:drawing>
          <wp:anchor distT="0" distB="0" distL="114300" distR="114300" simplePos="0" relativeHeight="251799552" behindDoc="0" locked="0" layoutInCell="1" allowOverlap="1" wp14:anchorId="449260C5" wp14:editId="53782400">
            <wp:simplePos x="0" y="0"/>
            <wp:positionH relativeFrom="column">
              <wp:posOffset>3410585</wp:posOffset>
            </wp:positionH>
            <wp:positionV relativeFrom="paragraph">
              <wp:posOffset>351155</wp:posOffset>
            </wp:positionV>
            <wp:extent cx="2566670" cy="5229225"/>
            <wp:effectExtent l="0" t="0" r="5080" b="9525"/>
            <wp:wrapSquare wrapText="bothSides"/>
            <wp:docPr id="217" name="Picture 2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2566670" cy="5229225"/>
                    </a:xfrm>
                    <a:prstGeom prst="rect">
                      <a:avLst/>
                    </a:prstGeom>
                  </pic:spPr>
                </pic:pic>
              </a:graphicData>
            </a:graphic>
            <wp14:sizeRelH relativeFrom="page">
              <wp14:pctWidth>0</wp14:pctWidth>
            </wp14:sizeRelH>
            <wp14:sizeRelV relativeFrom="page">
              <wp14:pctHeight>0</wp14:pctHeight>
            </wp14:sizeRelV>
          </wp:anchor>
        </w:drawing>
      </w:r>
    </w:p>
    <w:p w14:paraId="49965EE5" w14:textId="294CBD11" w:rsidR="00124577" w:rsidRDefault="001662AC" w:rsidP="00D45744">
      <w:pPr>
        <w:pStyle w:val="Appendix"/>
      </w:pPr>
      <w:r>
        <w:rPr>
          <w:noProof/>
        </w:rPr>
        <w:drawing>
          <wp:inline distT="0" distB="0" distL="0" distR="0" wp14:anchorId="5DC75FB9" wp14:editId="4309F81B">
            <wp:extent cx="2567001" cy="5229225"/>
            <wp:effectExtent l="0" t="0" r="508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70197" cy="5235736"/>
                    </a:xfrm>
                    <a:prstGeom prst="rect">
                      <a:avLst/>
                    </a:prstGeom>
                    <a:noFill/>
                    <a:ln>
                      <a:noFill/>
                    </a:ln>
                  </pic:spPr>
                </pic:pic>
              </a:graphicData>
            </a:graphic>
          </wp:inline>
        </w:drawing>
      </w:r>
    </w:p>
    <w:p w14:paraId="65EEE9C3" w14:textId="2884FCE0" w:rsidR="00124577" w:rsidRDefault="00124577" w:rsidP="00D45744">
      <w:pPr>
        <w:pStyle w:val="Appendix"/>
      </w:pPr>
    </w:p>
    <w:p w14:paraId="7A257AD6" w14:textId="678DCE6E" w:rsidR="00124577" w:rsidRDefault="00124577" w:rsidP="00D45744">
      <w:pPr>
        <w:pStyle w:val="Appendix"/>
      </w:pPr>
    </w:p>
    <w:p w14:paraId="6982283F" w14:textId="103E52C1" w:rsidR="00B2323A" w:rsidRDefault="00B2323A" w:rsidP="00D45744">
      <w:pPr>
        <w:pStyle w:val="Appendix"/>
      </w:pPr>
    </w:p>
    <w:p w14:paraId="41F96086" w14:textId="77777777" w:rsidR="00E4767E" w:rsidRDefault="00E4767E" w:rsidP="00D45744">
      <w:pPr>
        <w:pStyle w:val="Appendix"/>
      </w:pPr>
    </w:p>
    <w:p w14:paraId="0DDC1759" w14:textId="77777777" w:rsidR="00B2323A" w:rsidRDefault="00B2323A" w:rsidP="00D45744">
      <w:pPr>
        <w:pStyle w:val="Appendix"/>
      </w:pPr>
    </w:p>
    <w:p w14:paraId="426CF9E8" w14:textId="77777777" w:rsidR="00124577" w:rsidRDefault="00124577" w:rsidP="00D45744">
      <w:pPr>
        <w:pStyle w:val="Appendix"/>
      </w:pPr>
    </w:p>
    <w:p w14:paraId="2E18A199" w14:textId="77777777" w:rsidR="00454411" w:rsidRDefault="00454411" w:rsidP="00D45744">
      <w:pPr>
        <w:pStyle w:val="Appendix"/>
      </w:pPr>
      <w:r>
        <w:t>User’s Guide</w:t>
      </w:r>
    </w:p>
    <w:p w14:paraId="5C2723AF" w14:textId="25CD01CB" w:rsidR="00B2323A" w:rsidRDefault="00B2323A" w:rsidP="00B908E7">
      <w:pPr>
        <w:rPr>
          <w:b w:val="0"/>
          <w:bCs/>
        </w:rPr>
      </w:pPr>
    </w:p>
    <w:p w14:paraId="4071AAB4" w14:textId="1C3D93B2" w:rsidR="00B908E7" w:rsidRDefault="00B908E7" w:rsidP="00B908E7">
      <w:pPr>
        <w:rPr>
          <w:b w:val="0"/>
          <w:bCs/>
        </w:rPr>
      </w:pPr>
      <w:r>
        <w:rPr>
          <w:noProof/>
        </w:rPr>
        <w:drawing>
          <wp:inline distT="0" distB="0" distL="0" distR="0" wp14:anchorId="18EAEA8B" wp14:editId="707FF10F">
            <wp:extent cx="3141916" cy="6489122"/>
            <wp:effectExtent l="0" t="0" r="1905" b="6985"/>
            <wp:docPr id="20" name="Picture 20" descr="A picture containing text, monit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monitor, electronic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166970" cy="6540866"/>
                    </a:xfrm>
                    <a:prstGeom prst="rect">
                      <a:avLst/>
                    </a:prstGeom>
                  </pic:spPr>
                </pic:pic>
              </a:graphicData>
            </a:graphic>
          </wp:inline>
        </w:drawing>
      </w:r>
      <w:r w:rsidRPr="00B908E7">
        <w:rPr>
          <w:b w:val="0"/>
          <w:bCs/>
        </w:rPr>
        <w:t xml:space="preserve"> </w:t>
      </w:r>
    </w:p>
    <w:p w14:paraId="397DA2AE" w14:textId="77777777" w:rsidR="00B908E7" w:rsidRDefault="00B908E7" w:rsidP="00B908E7">
      <w:pPr>
        <w:rPr>
          <w:b w:val="0"/>
          <w:bCs/>
        </w:rPr>
      </w:pPr>
    </w:p>
    <w:p w14:paraId="4331C5D4" w14:textId="77777777" w:rsidR="00B908E7" w:rsidRPr="00B908E7" w:rsidRDefault="00B908E7" w:rsidP="00B908E7">
      <w:pPr>
        <w:rPr>
          <w:b w:val="0"/>
          <w:bCs/>
          <w:i/>
          <w:iCs/>
        </w:rPr>
      </w:pPr>
    </w:p>
    <w:p w14:paraId="30A6CE45" w14:textId="407587AB" w:rsidR="00B908E7" w:rsidRDefault="00B908E7" w:rsidP="00B908E7">
      <w:pPr>
        <w:rPr>
          <w:noProof/>
        </w:rPr>
      </w:pPr>
    </w:p>
    <w:p w14:paraId="6EFAA1C1" w14:textId="77777777" w:rsidR="00B908E7" w:rsidRDefault="00B908E7" w:rsidP="00B908E7">
      <w:pPr>
        <w:rPr>
          <w:noProof/>
        </w:rPr>
      </w:pPr>
    </w:p>
    <w:p w14:paraId="67738B30" w14:textId="67FB8826" w:rsidR="00B908E7" w:rsidRDefault="00B908E7" w:rsidP="00B908E7">
      <w:pPr>
        <w:rPr>
          <w:noProof/>
        </w:rPr>
      </w:pPr>
    </w:p>
    <w:p w14:paraId="438FCF01" w14:textId="3A4B6232" w:rsidR="00B908E7" w:rsidRDefault="004047CD" w:rsidP="00B908E7">
      <w:pPr>
        <w:rPr>
          <w:noProof/>
        </w:rPr>
      </w:pPr>
      <w:r>
        <w:rPr>
          <w:noProof/>
        </w:rPr>
        <w:drawing>
          <wp:anchor distT="0" distB="0" distL="114300" distR="114300" simplePos="0" relativeHeight="251821056" behindDoc="1" locked="0" layoutInCell="1" allowOverlap="1" wp14:anchorId="026B1F1F" wp14:editId="630CFE1F">
            <wp:simplePos x="0" y="0"/>
            <wp:positionH relativeFrom="column">
              <wp:posOffset>1161987</wp:posOffset>
            </wp:positionH>
            <wp:positionV relativeFrom="paragraph">
              <wp:posOffset>15875</wp:posOffset>
            </wp:positionV>
            <wp:extent cx="3095625" cy="6481174"/>
            <wp:effectExtent l="0" t="0" r="0" b="0"/>
            <wp:wrapTight wrapText="bothSides">
              <wp:wrapPolygon edited="0">
                <wp:start x="0" y="0"/>
                <wp:lineTo x="0" y="21524"/>
                <wp:lineTo x="21401" y="21524"/>
                <wp:lineTo x="21401" y="0"/>
                <wp:lineTo x="0" y="0"/>
              </wp:wrapPolygon>
            </wp:wrapTight>
            <wp:docPr id="256" name="Picture 256"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phone&#10;&#10;Description automatically generated with low confidence"/>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095625" cy="6481174"/>
                    </a:xfrm>
                    <a:prstGeom prst="rect">
                      <a:avLst/>
                    </a:prstGeom>
                  </pic:spPr>
                </pic:pic>
              </a:graphicData>
            </a:graphic>
            <wp14:sizeRelH relativeFrom="margin">
              <wp14:pctWidth>0</wp14:pctWidth>
            </wp14:sizeRelH>
            <wp14:sizeRelV relativeFrom="margin">
              <wp14:pctHeight>0</wp14:pctHeight>
            </wp14:sizeRelV>
          </wp:anchor>
        </w:drawing>
      </w:r>
      <w:r w:rsidR="00665671">
        <w:rPr>
          <w:szCs w:val="24"/>
        </w:rPr>
        <w:t>v</w:t>
      </w:r>
      <w:r w:rsidR="00B908E7">
        <w:rPr>
          <w:szCs w:val="24"/>
        </w:rPr>
        <w:t xml:space="preserve"> </w:t>
      </w:r>
      <w:r w:rsidR="00B908E7">
        <w:rPr>
          <w:noProof/>
        </w:rPr>
        <w:t xml:space="preserve"> </w:t>
      </w:r>
    </w:p>
    <w:p w14:paraId="04B56D23" w14:textId="74B7E782" w:rsidR="00B908E7" w:rsidRDefault="00B908E7" w:rsidP="00B908E7">
      <w:pPr>
        <w:rPr>
          <w:noProof/>
        </w:rPr>
      </w:pPr>
    </w:p>
    <w:p w14:paraId="57ABCCFD" w14:textId="3C3A33C1" w:rsidR="00084156" w:rsidRDefault="00084156" w:rsidP="00B908E7">
      <w:pPr>
        <w:rPr>
          <w:noProof/>
        </w:rPr>
      </w:pPr>
    </w:p>
    <w:p w14:paraId="1CEC11CD" w14:textId="3180EE86" w:rsidR="00084156" w:rsidRDefault="00084156" w:rsidP="00B908E7">
      <w:pPr>
        <w:rPr>
          <w:noProof/>
        </w:rPr>
      </w:pPr>
    </w:p>
    <w:p w14:paraId="1971ABEF" w14:textId="7F4EE1AD" w:rsidR="00084156" w:rsidRDefault="00084156" w:rsidP="00B908E7">
      <w:pPr>
        <w:rPr>
          <w:noProof/>
        </w:rPr>
      </w:pPr>
    </w:p>
    <w:p w14:paraId="2BB17CEB" w14:textId="69646403" w:rsidR="00084156" w:rsidRDefault="00084156" w:rsidP="00B908E7">
      <w:pPr>
        <w:rPr>
          <w:noProof/>
        </w:rPr>
      </w:pPr>
    </w:p>
    <w:p w14:paraId="78A1362A" w14:textId="21F3F44E" w:rsidR="00084156" w:rsidRDefault="00084156" w:rsidP="00B908E7">
      <w:pPr>
        <w:rPr>
          <w:noProof/>
        </w:rPr>
      </w:pPr>
    </w:p>
    <w:p w14:paraId="54EA97A5" w14:textId="0268103A" w:rsidR="00084156" w:rsidRDefault="00084156" w:rsidP="00B908E7">
      <w:pPr>
        <w:rPr>
          <w:noProof/>
        </w:rPr>
      </w:pPr>
    </w:p>
    <w:p w14:paraId="15933AB2" w14:textId="71C19721" w:rsidR="00084156" w:rsidRDefault="00084156" w:rsidP="00B908E7">
      <w:pPr>
        <w:rPr>
          <w:noProof/>
        </w:rPr>
      </w:pPr>
    </w:p>
    <w:p w14:paraId="3D3AD083" w14:textId="1B6FAC79" w:rsidR="00084156" w:rsidRDefault="00084156" w:rsidP="00B908E7">
      <w:pPr>
        <w:rPr>
          <w:noProof/>
        </w:rPr>
      </w:pPr>
    </w:p>
    <w:p w14:paraId="5AAE3D74" w14:textId="732BD9B3" w:rsidR="00084156" w:rsidRDefault="00084156" w:rsidP="00B908E7">
      <w:pPr>
        <w:rPr>
          <w:noProof/>
        </w:rPr>
      </w:pPr>
    </w:p>
    <w:p w14:paraId="4A25CA19" w14:textId="748A6B89" w:rsidR="00084156" w:rsidRDefault="00665671" w:rsidP="00C36BD2">
      <w:pPr>
        <w:spacing w:after="160" w:line="259" w:lineRule="auto"/>
        <w:jc w:val="left"/>
        <w:rPr>
          <w:noProof/>
        </w:rPr>
      </w:pPr>
      <w:r>
        <w:rPr>
          <w:noProof/>
        </w:rPr>
        <mc:AlternateContent>
          <mc:Choice Requires="wpg">
            <w:drawing>
              <wp:anchor distT="0" distB="0" distL="114300" distR="114300" simplePos="0" relativeHeight="251822080" behindDoc="0" locked="0" layoutInCell="1" allowOverlap="1" wp14:anchorId="1BECA142" wp14:editId="17FF0BCB">
                <wp:simplePos x="0" y="0"/>
                <wp:positionH relativeFrom="column">
                  <wp:posOffset>1780540</wp:posOffset>
                </wp:positionH>
                <wp:positionV relativeFrom="paragraph">
                  <wp:posOffset>269875</wp:posOffset>
                </wp:positionV>
                <wp:extent cx="4444322" cy="2825565"/>
                <wp:effectExtent l="38100" t="0" r="13970" b="13335"/>
                <wp:wrapNone/>
                <wp:docPr id="243" name="Group 243"/>
                <wp:cNvGraphicFramePr/>
                <a:graphic xmlns:a="http://schemas.openxmlformats.org/drawingml/2006/main">
                  <a:graphicData uri="http://schemas.microsoft.com/office/word/2010/wordprocessingGroup">
                    <wpg:wgp>
                      <wpg:cNvGrpSpPr/>
                      <wpg:grpSpPr>
                        <a:xfrm>
                          <a:off x="0" y="0"/>
                          <a:ext cx="4444322" cy="2825565"/>
                          <a:chOff x="0" y="0"/>
                          <a:chExt cx="4444322" cy="2825565"/>
                        </a:xfrm>
                      </wpg:grpSpPr>
                      <wps:wsp>
                        <wps:cNvPr id="24" name="Straight Arrow Connector 24"/>
                        <wps:cNvCnPr/>
                        <wps:spPr>
                          <a:xfrm flipH="1">
                            <a:off x="1143000" y="152400"/>
                            <a:ext cx="156718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31" name="Straight Arrow Connector 31"/>
                        <wps:cNvCnPr/>
                        <wps:spPr>
                          <a:xfrm flipH="1">
                            <a:off x="1153886" y="555172"/>
                            <a:ext cx="1567543"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32" name="Rectangle 32"/>
                        <wps:cNvSpPr/>
                        <wps:spPr>
                          <a:xfrm>
                            <a:off x="2824843" y="0"/>
                            <a:ext cx="1619479" cy="28552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3C204D6" w14:textId="0706C653" w:rsidR="00B908E7" w:rsidRDefault="00B908E7" w:rsidP="00B908E7">
                              <w:r>
                                <w:t>Enter Email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2824843" y="402772"/>
                            <a:ext cx="1619479" cy="5168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3A31740" w14:textId="6D9AA11A" w:rsidR="00B908E7" w:rsidRDefault="00B908E7" w:rsidP="00B908E7">
                              <w:r>
                                <w:t>Enter a unique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Connector: Elbow 35"/>
                        <wps:cNvCnPr/>
                        <wps:spPr>
                          <a:xfrm flipH="1" flipV="1">
                            <a:off x="1809750" y="914400"/>
                            <a:ext cx="906167" cy="254306"/>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36" name="Rectangle 36"/>
                        <wps:cNvSpPr/>
                        <wps:spPr>
                          <a:xfrm>
                            <a:off x="2824843" y="1012372"/>
                            <a:ext cx="1619250" cy="31948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1BF86E3" w14:textId="5D7C16F5" w:rsidR="00B908E7" w:rsidRDefault="00B908E7" w:rsidP="00B908E7">
                              <w:r>
                                <w:t>Click to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Connector: Elbow 37"/>
                        <wps:cNvCnPr/>
                        <wps:spPr>
                          <a:xfrm flipH="1" flipV="1">
                            <a:off x="1251857" y="1393372"/>
                            <a:ext cx="1434465" cy="309245"/>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38" name="Rectangle 38"/>
                        <wps:cNvSpPr/>
                        <wps:spPr>
                          <a:xfrm>
                            <a:off x="2901043" y="2307772"/>
                            <a:ext cx="1542132" cy="51779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ACECF57" w14:textId="5221B45E" w:rsidR="00B908E7" w:rsidRDefault="003F363B" w:rsidP="00B908E7">
                              <w:r>
                                <w:t>Click to remember the user’s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onnector: Elbow 39"/>
                        <wps:cNvCnPr/>
                        <wps:spPr>
                          <a:xfrm flipH="1" flipV="1">
                            <a:off x="0" y="957943"/>
                            <a:ext cx="2715895" cy="1631415"/>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40" name="Rectangle 40"/>
                        <wps:cNvSpPr/>
                        <wps:spPr>
                          <a:xfrm>
                            <a:off x="2824843" y="1567543"/>
                            <a:ext cx="1619250" cy="61694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5D0630D" w14:textId="5C50F99E" w:rsidR="00A27221" w:rsidRDefault="00A27221" w:rsidP="00A27221">
                              <w:r>
                                <w:t xml:space="preserve">Click to sign up/ register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ECA142" id="Group 243" o:spid="_x0000_s1026" style="position:absolute;margin-left:140.2pt;margin-top:21.25pt;width:349.95pt;height:222.5pt;z-index:251822080" coordsize="44443,2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">
                <v:shapetype id="_x0000_t32" coordsize="21600,21600" o:spt="32" o:oned="t" path="m,l21600,21600e" filled="f">
                  <v:path arrowok="t" fillok="f" o:connecttype="none"/>
                  <o:lock v:ext="edit" shapetype="t"/>
                </v:shapetype>
                <v:shape id="Straight Arrow Connector 24" o:spid="_x0000_s1027" type="#_x0000_t32" style="position:absolute;left:11430;top:1524;width:156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" strokecolor="#5b9bd5 [3204]" strokeweight="1.5pt">
                  <v:stroke endarrow="block" joinstyle="miter"/>
                </v:shape>
                <v:shape id="Straight Arrow Connector 31" o:spid="_x0000_s1028" type="#_x0000_t32" style="position:absolute;left:11538;top:5551;width:156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" strokecolor="#5b9bd5 [3204]" strokeweight="1.5pt">
                  <v:stroke endarrow="block" joinstyle="miter"/>
                </v:shape>
                <v:rect id="Rectangle 32" o:spid="_x0000_s1029" style="position:absolute;left:28248;width:16195;height:2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" filled="f" strokecolor="black [3200]">
                  <v:stroke joinstyle="round"/>
                  <v:textbox>
                    <w:txbxContent>
                      <w:p w14:paraId="73C204D6" w14:textId="0706C653" w:rsidR="00B908E7" w:rsidRDefault="00B908E7" w:rsidP="00B908E7">
                        <w:r>
                          <w:t>Enter Email address</w:t>
                        </w:r>
                      </w:p>
                    </w:txbxContent>
                  </v:textbox>
                </v:rect>
                <v:rect id="Rectangle 33" o:spid="_x0000_s1030" style="position:absolute;left:28248;top:4027;width:16195;height:5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" filled="f" strokecolor="black [3200]">
                  <v:stroke joinstyle="round"/>
                  <v:textbox>
                    <w:txbxContent>
                      <w:p w14:paraId="03A31740" w14:textId="6D9AA11A" w:rsidR="00B908E7" w:rsidRDefault="00B908E7" w:rsidP="00B908E7">
                        <w:r>
                          <w:t>Enter a unique Password</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5" o:spid="_x0000_s1031" type="#_x0000_t34" style="position:absolute;left:18097;top:9144;width:9062;height:254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" strokecolor="#5b9bd5 [3204]" strokeweight="1.5pt">
                  <v:stroke endarrow="block"/>
                </v:shape>
                <v:rect id="Rectangle 36" o:spid="_x0000_s1032" style="position:absolute;left:28248;top:10123;width:16192;height:3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" filled="f" strokecolor="black [3200]">
                  <v:stroke joinstyle="round"/>
                  <v:textbox>
                    <w:txbxContent>
                      <w:p w14:paraId="21BF86E3" w14:textId="5D7C16F5" w:rsidR="00B908E7" w:rsidRDefault="00B908E7" w:rsidP="00B908E7">
                        <w:r>
                          <w:t>Click to login</w:t>
                        </w:r>
                      </w:p>
                    </w:txbxContent>
                  </v:textbox>
                </v:rect>
                <v:shape id="Connector: Elbow 37" o:spid="_x0000_s1033" type="#_x0000_t34" style="position:absolute;left:12518;top:13933;width:14345;height:309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" strokecolor="#5b9bd5 [3204]" strokeweight="1.5pt">
                  <v:stroke endarrow="block"/>
                </v:shape>
                <v:rect id="Rectangle 38" o:spid="_x0000_s1034" style="position:absolute;left:29010;top:23077;width:15421;height:5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" filled="f" strokecolor="black [3200]">
                  <v:stroke joinstyle="round"/>
                  <v:textbox>
                    <w:txbxContent>
                      <w:p w14:paraId="6ACECF57" w14:textId="5221B45E" w:rsidR="00B908E7" w:rsidRDefault="003F363B" w:rsidP="00B908E7">
                        <w:r>
                          <w:t>Click to remember the user’s account</w:t>
                        </w:r>
                      </w:p>
                    </w:txbxContent>
                  </v:textbox>
                </v:rect>
                <v:shape id="Connector: Elbow 39" o:spid="_x0000_s1035" type="#_x0000_t34" style="position:absolute;top:9579;width:27158;height:1631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" strokecolor="#5b9bd5 [3204]" strokeweight="1.5pt">
                  <v:stroke endarrow="block"/>
                </v:shape>
                <v:rect id="Rectangle 40" o:spid="_x0000_s1036" style="position:absolute;left:28248;top:15675;width:16192;height:6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" filled="f" strokecolor="black [3200]">
                  <v:stroke joinstyle="round"/>
                  <v:textbox>
                    <w:txbxContent>
                      <w:p w14:paraId="45D0630D" w14:textId="5C50F99E" w:rsidR="00A27221" w:rsidRDefault="00A27221" w:rsidP="00A27221">
                        <w:r>
                          <w:t xml:space="preserve">Click to sign up/ register </w:t>
                        </w:r>
                      </w:p>
                    </w:txbxContent>
                  </v:textbox>
                </v:rect>
              </v:group>
            </w:pict>
          </mc:Fallback>
        </mc:AlternateContent>
      </w:r>
      <w:r w:rsidR="00084156">
        <w:rPr>
          <w:noProof/>
        </w:rPr>
        <w:br w:type="page"/>
      </w:r>
    </w:p>
    <w:p w14:paraId="3746A79A" w14:textId="3E85050B" w:rsidR="00665671" w:rsidRDefault="00665671" w:rsidP="00D45744">
      <w:pPr>
        <w:pStyle w:val="Appendix"/>
      </w:pPr>
    </w:p>
    <w:p w14:paraId="758344AE" w14:textId="101F5BA1" w:rsidR="00665671" w:rsidRDefault="004047CD" w:rsidP="00D45744">
      <w:pPr>
        <w:pStyle w:val="Appendix"/>
      </w:pPr>
      <w:r>
        <w:rPr>
          <w:noProof/>
        </w:rPr>
        <w:drawing>
          <wp:anchor distT="0" distB="0" distL="114300" distR="114300" simplePos="0" relativeHeight="251825152" behindDoc="0" locked="0" layoutInCell="1" allowOverlap="1" wp14:anchorId="180A1419" wp14:editId="6304120F">
            <wp:simplePos x="0" y="0"/>
            <wp:positionH relativeFrom="column">
              <wp:posOffset>963930</wp:posOffset>
            </wp:positionH>
            <wp:positionV relativeFrom="paragraph">
              <wp:posOffset>136525</wp:posOffset>
            </wp:positionV>
            <wp:extent cx="3038475" cy="6088380"/>
            <wp:effectExtent l="0" t="0" r="9525" b="7620"/>
            <wp:wrapNone/>
            <wp:docPr id="257" name="Picture 2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038475" cy="6088380"/>
                    </a:xfrm>
                    <a:prstGeom prst="rect">
                      <a:avLst/>
                    </a:prstGeom>
                  </pic:spPr>
                </pic:pic>
              </a:graphicData>
            </a:graphic>
            <wp14:sizeRelH relativeFrom="margin">
              <wp14:pctWidth>0</wp14:pctWidth>
            </wp14:sizeRelH>
            <wp14:sizeRelV relativeFrom="margin">
              <wp14:pctHeight>0</wp14:pctHeight>
            </wp14:sizeRelV>
          </wp:anchor>
        </w:drawing>
      </w:r>
    </w:p>
    <w:p w14:paraId="2C6DF5D0" w14:textId="06741042" w:rsidR="00665671" w:rsidRDefault="00665671" w:rsidP="00D45744">
      <w:pPr>
        <w:pStyle w:val="Appendix"/>
      </w:pPr>
    </w:p>
    <w:p w14:paraId="5CD51D2F" w14:textId="421F0618" w:rsidR="00665671" w:rsidRDefault="00665671" w:rsidP="00D45744">
      <w:pPr>
        <w:pStyle w:val="Appendix"/>
      </w:pPr>
    </w:p>
    <w:p w14:paraId="74115C00" w14:textId="74B92000" w:rsidR="00665671" w:rsidRDefault="00665671" w:rsidP="00D45744">
      <w:pPr>
        <w:pStyle w:val="Appendix"/>
      </w:pPr>
    </w:p>
    <w:p w14:paraId="6E1C217C" w14:textId="7D0D9CE7" w:rsidR="00665671" w:rsidRDefault="004047CD" w:rsidP="00D45744">
      <w:pPr>
        <w:pStyle w:val="Appendix"/>
      </w:pPr>
      <w:r>
        <w:rPr>
          <w:noProof/>
        </w:rPr>
        <mc:AlternateContent>
          <mc:Choice Requires="wpg">
            <w:drawing>
              <wp:anchor distT="0" distB="0" distL="114300" distR="114300" simplePos="0" relativeHeight="251850752" behindDoc="0" locked="0" layoutInCell="1" allowOverlap="1" wp14:anchorId="4340684F" wp14:editId="0F51731F">
                <wp:simplePos x="0" y="0"/>
                <wp:positionH relativeFrom="column">
                  <wp:posOffset>2672715</wp:posOffset>
                </wp:positionH>
                <wp:positionV relativeFrom="paragraph">
                  <wp:posOffset>269240</wp:posOffset>
                </wp:positionV>
                <wp:extent cx="3780366" cy="3201333"/>
                <wp:effectExtent l="38100" t="0" r="10795" b="18415"/>
                <wp:wrapNone/>
                <wp:docPr id="269" name="Group 269"/>
                <wp:cNvGraphicFramePr/>
                <a:graphic xmlns:a="http://schemas.openxmlformats.org/drawingml/2006/main">
                  <a:graphicData uri="http://schemas.microsoft.com/office/word/2010/wordprocessingGroup">
                    <wpg:wgp>
                      <wpg:cNvGrpSpPr/>
                      <wpg:grpSpPr>
                        <a:xfrm>
                          <a:off x="0" y="0"/>
                          <a:ext cx="3780366" cy="3201333"/>
                          <a:chOff x="0" y="0"/>
                          <a:chExt cx="3780366" cy="3201333"/>
                        </a:xfrm>
                      </wpg:grpSpPr>
                      <wps:wsp>
                        <wps:cNvPr id="43" name="Straight Arrow Connector 43"/>
                        <wps:cNvCnPr/>
                        <wps:spPr>
                          <a:xfrm flipH="1">
                            <a:off x="8466" y="880533"/>
                            <a:ext cx="1567113"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44" name="Straight Arrow Connector 44"/>
                        <wps:cNvCnPr/>
                        <wps:spPr>
                          <a:xfrm flipH="1">
                            <a:off x="8466" y="1244600"/>
                            <a:ext cx="156654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52" name="Rectangle 52"/>
                        <wps:cNvSpPr/>
                        <wps:spPr>
                          <a:xfrm>
                            <a:off x="1773766" y="0"/>
                            <a:ext cx="1619181" cy="28510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20037E0" w14:textId="6F1CACC8" w:rsidR="00F04666" w:rsidRDefault="00F04666" w:rsidP="00F04666">
                              <w:r>
                                <w:t xml:space="preserve">Enter </w:t>
                              </w:r>
                              <w:r w:rsidR="008A0B73">
                                <w:t>First</w:t>
                              </w:r>
                              <w:r>
                                <w:t xml:space="preserv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54"/>
                        <wps:cNvSpPr/>
                        <wps:spPr>
                          <a:xfrm>
                            <a:off x="1773766" y="1066800"/>
                            <a:ext cx="1619181" cy="28510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D2735A6" w14:textId="77777777" w:rsidR="00F04666" w:rsidRDefault="00F04666" w:rsidP="00F04666">
                              <w:r>
                                <w:t>Enter Email 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tangle 55"/>
                        <wps:cNvSpPr/>
                        <wps:spPr>
                          <a:xfrm>
                            <a:off x="1773766" y="1422400"/>
                            <a:ext cx="2006600" cy="82973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EF57887" w14:textId="625BA01F" w:rsidR="00F04666" w:rsidRDefault="00F04666" w:rsidP="00F04666">
                              <w:r>
                                <w:t>Enter a unique Password</w:t>
                              </w:r>
                              <w:r w:rsidR="00B46F1B">
                                <w:t xml:space="preserve"> </w:t>
                              </w:r>
                              <w:r w:rsidR="008A0B73">
                                <w:t>including (Upper case, Lower case, numbers, and symbols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angle 56"/>
                        <wps:cNvSpPr/>
                        <wps:spPr>
                          <a:xfrm>
                            <a:off x="1773766" y="2362200"/>
                            <a:ext cx="1619250" cy="29400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BAE04F8" w14:textId="461FD7B9" w:rsidR="00F04666" w:rsidRDefault="00F04666" w:rsidP="00F04666">
                              <w:r>
                                <w:t>Re-enter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773766" y="2760133"/>
                            <a:ext cx="1619410" cy="4412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941F9F6" w14:textId="1FE9712B" w:rsidR="00F04666" w:rsidRDefault="00F04666" w:rsidP="00F04666">
                              <w:r>
                                <w:t>Click to register new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Connector: Elbow 258"/>
                        <wps:cNvCnPr/>
                        <wps:spPr>
                          <a:xfrm flipH="1" flipV="1">
                            <a:off x="821266" y="2243666"/>
                            <a:ext cx="753745" cy="728134"/>
                          </a:xfrm>
                          <a:prstGeom prst="bentConnector3">
                            <a:avLst>
                              <a:gd name="adj1" fmla="val 18548"/>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63" name="Connector: Elbow 263"/>
                        <wps:cNvCnPr/>
                        <wps:spPr>
                          <a:xfrm flipH="1" flipV="1">
                            <a:off x="8466" y="1888066"/>
                            <a:ext cx="1616710" cy="635000"/>
                          </a:xfrm>
                          <a:prstGeom prst="bentConnector3">
                            <a:avLst>
                              <a:gd name="adj1" fmla="val 6848"/>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64" name="Connector: Elbow 264"/>
                        <wps:cNvCnPr/>
                        <wps:spPr>
                          <a:xfrm flipH="1" flipV="1">
                            <a:off x="8466" y="1532466"/>
                            <a:ext cx="1697567" cy="465667"/>
                          </a:xfrm>
                          <a:prstGeom prst="bentConnector3">
                            <a:avLst>
                              <a:gd name="adj1" fmla="val 7644"/>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65" name="Rectangle 265"/>
                        <wps:cNvSpPr/>
                        <wps:spPr>
                          <a:xfrm>
                            <a:off x="1773766" y="355600"/>
                            <a:ext cx="1619181" cy="28510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0A2D5DC" w14:textId="76E19A9A" w:rsidR="008A0B73" w:rsidRDefault="008A0B73" w:rsidP="008A0B73">
                              <w:r>
                                <w:t>Enter Last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Rectangle 266"/>
                        <wps:cNvSpPr/>
                        <wps:spPr>
                          <a:xfrm>
                            <a:off x="1773766" y="711200"/>
                            <a:ext cx="1619181" cy="28510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8427AE1" w14:textId="26961FD2" w:rsidR="008A0B73" w:rsidRDefault="008A0B73" w:rsidP="008A0B73">
                              <w:r>
                                <w:t>Enter Middle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Straight Arrow Connector 267"/>
                        <wps:cNvCnPr/>
                        <wps:spPr>
                          <a:xfrm flipH="1">
                            <a:off x="8466" y="160866"/>
                            <a:ext cx="1567113"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68" name="Straight Arrow Connector 268"/>
                        <wps:cNvCnPr/>
                        <wps:spPr>
                          <a:xfrm flipH="1">
                            <a:off x="0" y="508000"/>
                            <a:ext cx="1567113"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4340684F" id="Group 269" o:spid="_x0000_s1037" style="position:absolute;left:0;text-align:left;margin-left:210.45pt;margin-top:21.2pt;width:297.65pt;height:252.05pt;z-index:251850752" coordsize="37803,32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">
                <v:shape id="Straight Arrow Connector 43" o:spid="_x0000_s1038" type="#_x0000_t32" style="position:absolute;left:84;top:8805;width:156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" strokecolor="#5b9bd5 [3204]" strokeweight="1.5pt">
                  <v:stroke endarrow="block" joinstyle="miter"/>
                </v:shape>
                <v:shape id="Straight Arrow Connector 44" o:spid="_x0000_s1039" type="#_x0000_t32" style="position:absolute;left:84;top:12446;width:1566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" strokecolor="#5b9bd5 [3204]" strokeweight="1.5pt">
                  <v:stroke endarrow="block" joinstyle="miter"/>
                </v:shape>
                <v:rect id="Rectangle 52" o:spid="_x0000_s1040" style="position:absolute;left:17737;width:16192;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" filled="f" strokecolor="black [3200]">
                  <v:stroke joinstyle="round"/>
                  <v:textbox>
                    <w:txbxContent>
                      <w:p w14:paraId="220037E0" w14:textId="6F1CACC8" w:rsidR="00F04666" w:rsidRDefault="00F04666" w:rsidP="00F04666">
                        <w:r>
                          <w:t xml:space="preserve">Enter </w:t>
                        </w:r>
                        <w:r w:rsidR="008A0B73">
                          <w:t>First</w:t>
                        </w:r>
                        <w:r>
                          <w:t xml:space="preserve"> Name</w:t>
                        </w:r>
                      </w:p>
                    </w:txbxContent>
                  </v:textbox>
                </v:rect>
                <v:rect id="Rectangle 54" o:spid="_x0000_s1041" style="position:absolute;left:17737;top:10668;width:16192;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" filled="f" strokecolor="black [3200]">
                  <v:stroke joinstyle="round"/>
                  <v:textbox>
                    <w:txbxContent>
                      <w:p w14:paraId="1D2735A6" w14:textId="77777777" w:rsidR="00F04666" w:rsidRDefault="00F04666" w:rsidP="00F04666">
                        <w:r>
                          <w:t>Enter Email address</w:t>
                        </w:r>
                      </w:p>
                    </w:txbxContent>
                  </v:textbox>
                </v:rect>
                <v:rect id="Rectangle 55" o:spid="_x0000_s1042" style="position:absolute;left:17737;top:14224;width:20066;height:8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" filled="f" strokecolor="black [3200]">
                  <v:stroke joinstyle="round"/>
                  <v:textbox>
                    <w:txbxContent>
                      <w:p w14:paraId="4EF57887" w14:textId="625BA01F" w:rsidR="00F04666" w:rsidRDefault="00F04666" w:rsidP="00F04666">
                        <w:r>
                          <w:t>Enter a unique Password</w:t>
                        </w:r>
                        <w:r w:rsidR="00B46F1B">
                          <w:t xml:space="preserve"> </w:t>
                        </w:r>
                        <w:r w:rsidR="008A0B73">
                          <w:t>including (Upper case, Lower case, numbers, and symbols</w:t>
                        </w:r>
                      </w:p>
                    </w:txbxContent>
                  </v:textbox>
                </v:rect>
                <v:rect id="Rectangle 56" o:spid="_x0000_s1043" style="position:absolute;left:17737;top:23622;width:16193;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" filled="f" strokecolor="black [3200]">
                  <v:stroke joinstyle="round"/>
                  <v:textbox>
                    <w:txbxContent>
                      <w:p w14:paraId="1BAE04F8" w14:textId="461FD7B9" w:rsidR="00F04666" w:rsidRDefault="00F04666" w:rsidP="00F04666">
                        <w:r>
                          <w:t>Re-enter Password</w:t>
                        </w:r>
                      </w:p>
                    </w:txbxContent>
                  </v:textbox>
                </v:rect>
                <v:rect id="Rectangle 58" o:spid="_x0000_s1044" style="position:absolute;left:17737;top:27601;width:16194;height:44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" filled="f" strokecolor="black [3200]">
                  <v:stroke joinstyle="round"/>
                  <v:textbox>
                    <w:txbxContent>
                      <w:p w14:paraId="5941F9F6" w14:textId="1FE9712B" w:rsidR="00F04666" w:rsidRDefault="00F04666" w:rsidP="00F04666">
                        <w:r>
                          <w:t>Click to register new account</w:t>
                        </w:r>
                      </w:p>
                    </w:txbxContent>
                  </v:textbox>
                </v:rect>
                <v:shape id="Connector: Elbow 258" o:spid="_x0000_s1045" type="#_x0000_t34" style="position:absolute;left:8212;top:22436;width:7538;height:7282;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" adj="4006" strokecolor="#5b9bd5 [3204]" strokeweight="1.5pt">
                  <v:stroke endarrow="block"/>
                </v:shape>
                <v:shape id="Connector: Elbow 263" o:spid="_x0000_s1046" type="#_x0000_t34" style="position:absolute;left:84;top:18880;width:16167;height:635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" adj="1479" strokecolor="#5b9bd5 [3204]" strokeweight="1.5pt">
                  <v:stroke endarrow="block"/>
                </v:shape>
                <v:shape id="Connector: Elbow 264" o:spid="_x0000_s1047" type="#_x0000_t34" style="position:absolute;left:84;top:15324;width:16976;height:46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" adj="1651" strokecolor="#5b9bd5 [3204]" strokeweight="1.5pt">
                  <v:stroke endarrow="block"/>
                </v:shape>
                <v:rect id="Rectangle 265" o:spid="_x0000_s1048" style="position:absolute;left:17737;top:3556;width:16192;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" filled="f" strokecolor="black [3200]">
                  <v:stroke joinstyle="round"/>
                  <v:textbox>
                    <w:txbxContent>
                      <w:p w14:paraId="60A2D5DC" w14:textId="76E19A9A" w:rsidR="008A0B73" w:rsidRDefault="008A0B73" w:rsidP="008A0B73">
                        <w:r>
                          <w:t>Enter Last Name</w:t>
                        </w:r>
                      </w:p>
                    </w:txbxContent>
                  </v:textbox>
                </v:rect>
                <v:rect id="Rectangle 266" o:spid="_x0000_s1049" style="position:absolute;left:17737;top:7112;width:16192;height:2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" filled="f" strokecolor="black [3200]">
                  <v:stroke joinstyle="round"/>
                  <v:textbox>
                    <w:txbxContent>
                      <w:p w14:paraId="68427AE1" w14:textId="26961FD2" w:rsidR="008A0B73" w:rsidRDefault="008A0B73" w:rsidP="008A0B73">
                        <w:r>
                          <w:t>Enter Middle Name</w:t>
                        </w:r>
                      </w:p>
                    </w:txbxContent>
                  </v:textbox>
                </v:rect>
                <v:shape id="Straight Arrow Connector 267" o:spid="_x0000_s1050" type="#_x0000_t32" style="position:absolute;left:84;top:1608;width:156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" strokecolor="#5b9bd5 [3204]" strokeweight="1.5pt">
                  <v:stroke endarrow="block" joinstyle="miter"/>
                </v:shape>
                <v:shape id="Straight Arrow Connector 268" o:spid="_x0000_s1051" type="#_x0000_t32" style="position:absolute;top:5080;width:156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" strokecolor="#5b9bd5 [3204]" strokeweight="1.5pt">
                  <v:stroke endarrow="block" joinstyle="miter"/>
                </v:shape>
              </v:group>
            </w:pict>
          </mc:Fallback>
        </mc:AlternateContent>
      </w:r>
    </w:p>
    <w:p w14:paraId="7D629018" w14:textId="5A91B6B6" w:rsidR="00665671" w:rsidRDefault="00665671" w:rsidP="00D45744">
      <w:pPr>
        <w:pStyle w:val="Appendix"/>
      </w:pPr>
    </w:p>
    <w:p w14:paraId="0CCB1F73" w14:textId="479CCE97" w:rsidR="00665671" w:rsidRDefault="00665671" w:rsidP="00D45744">
      <w:pPr>
        <w:pStyle w:val="Appendix"/>
      </w:pPr>
    </w:p>
    <w:p w14:paraId="1B843FE9" w14:textId="36598EA0" w:rsidR="009868AF" w:rsidRDefault="00F04666" w:rsidP="00D45744">
      <w:pPr>
        <w:pStyle w:val="Appendix"/>
      </w:pPr>
      <w:r>
        <w:rPr>
          <w:noProof/>
        </w:rPr>
        <mc:AlternateContent>
          <mc:Choice Requires="wps">
            <w:drawing>
              <wp:anchor distT="0" distB="0" distL="114300" distR="114300" simplePos="0" relativeHeight="251659264" behindDoc="0" locked="0" layoutInCell="1" allowOverlap="1" wp14:anchorId="5915A87B" wp14:editId="00B6D1B4">
                <wp:simplePos x="0" y="0"/>
                <wp:positionH relativeFrom="column">
                  <wp:posOffset>0</wp:posOffset>
                </wp:positionH>
                <wp:positionV relativeFrom="paragraph">
                  <wp:posOffset>-3735705</wp:posOffset>
                </wp:positionV>
                <wp:extent cx="1567180" cy="0"/>
                <wp:effectExtent l="38100" t="76200" r="0" b="95250"/>
                <wp:wrapNone/>
                <wp:docPr id="42" name="Straight Arrow Connector 42"/>
                <wp:cNvGraphicFramePr/>
                <a:graphic xmlns:a="http://schemas.openxmlformats.org/drawingml/2006/main">
                  <a:graphicData uri="http://schemas.microsoft.com/office/word/2010/wordprocessingShape">
                    <wps:wsp>
                      <wps:cNvCnPr/>
                      <wps:spPr>
                        <a:xfrm flipH="1">
                          <a:off x="0" y="0"/>
                          <a:ext cx="156718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5BE55C6" id="Straight Arrow Connector 42" o:spid="_x0000_s1026" type="#_x0000_t32" style="position:absolute;margin-left:0;margin-top:-294.15pt;width:123.4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" strokecolor="#5b9bd5 [3204]" strokeweight="1.5pt">
                <v:stroke endarrow="block" joinstyle="miter"/>
              </v:shape>
            </w:pict>
          </mc:Fallback>
        </mc:AlternateContent>
      </w:r>
    </w:p>
    <w:p w14:paraId="5486730E" w14:textId="0A702B17" w:rsidR="00B908E7" w:rsidRDefault="00B908E7" w:rsidP="00D45744">
      <w:pPr>
        <w:pStyle w:val="Appendix"/>
      </w:pPr>
    </w:p>
    <w:p w14:paraId="0CD0B6FC" w14:textId="228A2D75" w:rsidR="00F27EAC" w:rsidRDefault="00F27EAC" w:rsidP="00D45744">
      <w:pPr>
        <w:pStyle w:val="Appendix"/>
      </w:pPr>
    </w:p>
    <w:p w14:paraId="52001EB0" w14:textId="77777777" w:rsidR="0027639E" w:rsidRDefault="0027639E" w:rsidP="00D45744">
      <w:pPr>
        <w:pStyle w:val="Appendix"/>
      </w:pPr>
    </w:p>
    <w:p w14:paraId="26AD74FE" w14:textId="77777777" w:rsidR="0027639E" w:rsidRDefault="0027639E" w:rsidP="00D45744">
      <w:pPr>
        <w:pStyle w:val="Appendix"/>
      </w:pPr>
    </w:p>
    <w:p w14:paraId="7EB3DEAB" w14:textId="77777777" w:rsidR="0027639E" w:rsidRDefault="0027639E" w:rsidP="00D45744">
      <w:pPr>
        <w:pStyle w:val="Appendix"/>
      </w:pPr>
    </w:p>
    <w:p w14:paraId="1B45D862" w14:textId="6E130BFA" w:rsidR="0027639E" w:rsidRDefault="0027639E" w:rsidP="00D45744">
      <w:pPr>
        <w:pStyle w:val="Appendix"/>
      </w:pPr>
    </w:p>
    <w:p w14:paraId="28EEE9D3" w14:textId="77777777" w:rsidR="0027639E" w:rsidRDefault="0027639E" w:rsidP="00D45744">
      <w:pPr>
        <w:pStyle w:val="Appendix"/>
      </w:pPr>
    </w:p>
    <w:p w14:paraId="6E80B5A9" w14:textId="77777777" w:rsidR="0027639E" w:rsidRDefault="0027639E" w:rsidP="00D45744">
      <w:pPr>
        <w:pStyle w:val="Appendix"/>
      </w:pPr>
    </w:p>
    <w:p w14:paraId="7BB50777" w14:textId="75FB1C51" w:rsidR="0027639E" w:rsidRDefault="0027639E" w:rsidP="00D45744">
      <w:pPr>
        <w:pStyle w:val="Appendix"/>
      </w:pPr>
    </w:p>
    <w:p w14:paraId="3D7A36E7" w14:textId="736098B8" w:rsidR="0027639E" w:rsidRDefault="0027639E" w:rsidP="00D45744">
      <w:pPr>
        <w:pStyle w:val="Appendix"/>
      </w:pPr>
    </w:p>
    <w:p w14:paraId="5BCFC892" w14:textId="4D4E8173" w:rsidR="0027639E" w:rsidRDefault="0027639E" w:rsidP="00D45744">
      <w:pPr>
        <w:pStyle w:val="Appendix"/>
      </w:pPr>
    </w:p>
    <w:p w14:paraId="57C8EEA5" w14:textId="52780FEC" w:rsidR="0027639E" w:rsidRDefault="0027639E" w:rsidP="00D45744">
      <w:pPr>
        <w:pStyle w:val="Appendix"/>
      </w:pPr>
    </w:p>
    <w:p w14:paraId="6307C4B9" w14:textId="3C12CDF1" w:rsidR="0027639E" w:rsidRDefault="0027639E" w:rsidP="00D45744">
      <w:pPr>
        <w:pStyle w:val="Appendix"/>
      </w:pPr>
    </w:p>
    <w:p w14:paraId="38735D22" w14:textId="3CC8BF3D" w:rsidR="0027639E" w:rsidRDefault="0027639E" w:rsidP="00D45744">
      <w:pPr>
        <w:pStyle w:val="Appendix"/>
      </w:pPr>
    </w:p>
    <w:p w14:paraId="7C5D517C" w14:textId="03E30060" w:rsidR="0027639E" w:rsidRDefault="0027639E" w:rsidP="00D45744">
      <w:pPr>
        <w:pStyle w:val="Appendix"/>
      </w:pPr>
      <w:r>
        <w:rPr>
          <w:noProof/>
        </w:rPr>
        <w:lastRenderedPageBreak/>
        <w:drawing>
          <wp:anchor distT="0" distB="0" distL="114300" distR="114300" simplePos="0" relativeHeight="251852800" behindDoc="1" locked="0" layoutInCell="1" allowOverlap="1" wp14:anchorId="2A3DC21F" wp14:editId="091CDC81">
            <wp:simplePos x="0" y="0"/>
            <wp:positionH relativeFrom="column">
              <wp:posOffset>1049655</wp:posOffset>
            </wp:positionH>
            <wp:positionV relativeFrom="paragraph">
              <wp:posOffset>38100</wp:posOffset>
            </wp:positionV>
            <wp:extent cx="3038475" cy="6152308"/>
            <wp:effectExtent l="0" t="0" r="0" b="1270"/>
            <wp:wrapTight wrapText="bothSides">
              <wp:wrapPolygon edited="0">
                <wp:start x="0" y="0"/>
                <wp:lineTo x="0" y="21538"/>
                <wp:lineTo x="21397" y="21538"/>
                <wp:lineTo x="21397" y="0"/>
                <wp:lineTo x="0" y="0"/>
              </wp:wrapPolygon>
            </wp:wrapTight>
            <wp:docPr id="270" name="Picture 2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038475" cy="6152308"/>
                    </a:xfrm>
                    <a:prstGeom prst="rect">
                      <a:avLst/>
                    </a:prstGeom>
                  </pic:spPr>
                </pic:pic>
              </a:graphicData>
            </a:graphic>
            <wp14:sizeRelH relativeFrom="margin">
              <wp14:pctWidth>0</wp14:pctWidth>
            </wp14:sizeRelH>
            <wp14:sizeRelV relativeFrom="margin">
              <wp14:pctHeight>0</wp14:pctHeight>
            </wp14:sizeRelV>
          </wp:anchor>
        </w:drawing>
      </w:r>
    </w:p>
    <w:p w14:paraId="1FD31695" w14:textId="00162681" w:rsidR="0027639E" w:rsidRDefault="0027639E" w:rsidP="00D45744">
      <w:pPr>
        <w:pStyle w:val="Appendix"/>
      </w:pPr>
    </w:p>
    <w:p w14:paraId="6CCFC434" w14:textId="79A6F893" w:rsidR="0027639E" w:rsidRDefault="0027639E" w:rsidP="00D45744">
      <w:pPr>
        <w:pStyle w:val="Appendix"/>
      </w:pPr>
    </w:p>
    <w:p w14:paraId="159B066F" w14:textId="532C7C46" w:rsidR="0027639E" w:rsidRDefault="0027639E" w:rsidP="00D45744">
      <w:pPr>
        <w:pStyle w:val="Appendix"/>
      </w:pPr>
    </w:p>
    <w:p w14:paraId="3232B12F" w14:textId="5557D58C" w:rsidR="0027639E" w:rsidRDefault="009B3D8B" w:rsidP="00D45744">
      <w:pPr>
        <w:pStyle w:val="Appendix"/>
      </w:pPr>
      <w:r>
        <w:rPr>
          <w:noProof/>
        </w:rPr>
        <mc:AlternateContent>
          <mc:Choice Requires="wpg">
            <w:drawing>
              <wp:anchor distT="0" distB="0" distL="114300" distR="114300" simplePos="0" relativeHeight="251875328" behindDoc="0" locked="0" layoutInCell="1" allowOverlap="1" wp14:anchorId="25A83028" wp14:editId="269C0F02">
                <wp:simplePos x="0" y="0"/>
                <wp:positionH relativeFrom="column">
                  <wp:posOffset>1975485</wp:posOffset>
                </wp:positionH>
                <wp:positionV relativeFrom="paragraph">
                  <wp:posOffset>144780</wp:posOffset>
                </wp:positionV>
                <wp:extent cx="4038600" cy="4514850"/>
                <wp:effectExtent l="38100" t="0" r="19050" b="19050"/>
                <wp:wrapNone/>
                <wp:docPr id="278" name="Group 278"/>
                <wp:cNvGraphicFramePr/>
                <a:graphic xmlns:a="http://schemas.openxmlformats.org/drawingml/2006/main">
                  <a:graphicData uri="http://schemas.microsoft.com/office/word/2010/wordprocessingGroup">
                    <wpg:wgp>
                      <wpg:cNvGrpSpPr/>
                      <wpg:grpSpPr>
                        <a:xfrm>
                          <a:off x="0" y="0"/>
                          <a:ext cx="4038600" cy="4514850"/>
                          <a:chOff x="0" y="0"/>
                          <a:chExt cx="4038600" cy="4514850"/>
                        </a:xfrm>
                      </wpg:grpSpPr>
                      <wps:wsp>
                        <wps:cNvPr id="192" name="Connector: Elbow 192"/>
                        <wps:cNvCnPr/>
                        <wps:spPr>
                          <a:xfrm flipH="1">
                            <a:off x="1295400" y="1981200"/>
                            <a:ext cx="823595" cy="619125"/>
                          </a:xfrm>
                          <a:prstGeom prst="bentConnector3">
                            <a:avLst>
                              <a:gd name="adj1" fmla="val 60409"/>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94" name="Rectangle 194"/>
                        <wps:cNvSpPr/>
                        <wps:spPr>
                          <a:xfrm>
                            <a:off x="2257425" y="1162050"/>
                            <a:ext cx="1619250" cy="4406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8CDF856" w14:textId="3E97FEE6" w:rsidR="00336D0C" w:rsidRDefault="00336D0C" w:rsidP="00336D0C">
                              <w:r>
                                <w:t>Click to input users desired height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2286000" y="1809750"/>
                            <a:ext cx="1619250" cy="4826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FB4E3EB" w14:textId="519A8F20" w:rsidR="00336D0C" w:rsidRDefault="00336D0C" w:rsidP="00336D0C">
                              <w:r>
                                <w:t>Click to input users desired 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Rectangle 196"/>
                        <wps:cNvSpPr/>
                        <wps:spPr>
                          <a:xfrm>
                            <a:off x="2286000" y="2562225"/>
                            <a:ext cx="1619250" cy="4826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5684B86" w14:textId="7A0749D4" w:rsidR="00336D0C" w:rsidRDefault="00336D0C" w:rsidP="00336D0C">
                              <w:r>
                                <w:t>Click to input users desired 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Connector: Elbow 197"/>
                        <wps:cNvCnPr/>
                        <wps:spPr>
                          <a:xfrm flipH="1" flipV="1">
                            <a:off x="1038225" y="3305175"/>
                            <a:ext cx="1080770" cy="152400"/>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198" name="Rectangle 198"/>
                        <wps:cNvSpPr/>
                        <wps:spPr>
                          <a:xfrm>
                            <a:off x="2286000" y="3238500"/>
                            <a:ext cx="1619250" cy="4826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710DD8D" w14:textId="62D4F03C" w:rsidR="00336D0C" w:rsidRDefault="00336D0C" w:rsidP="00336D0C">
                              <w:r>
                                <w:t>Click to calculate BMI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271"/>
                        <wps:cNvSpPr/>
                        <wps:spPr>
                          <a:xfrm>
                            <a:off x="2257425" y="0"/>
                            <a:ext cx="1619400" cy="441159"/>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31369AA" w14:textId="3A39394A" w:rsidR="001C2DDE" w:rsidRDefault="001C2DDE" w:rsidP="001C2DDE">
                              <w:r>
                                <w:t>Select if the user is Male or Female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Straight Arrow Connector 272"/>
                        <wps:cNvCnPr/>
                        <wps:spPr>
                          <a:xfrm flipH="1">
                            <a:off x="552450" y="1390650"/>
                            <a:ext cx="1567026"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73" name="Straight Arrow Connector 273"/>
                        <wps:cNvCnPr/>
                        <wps:spPr>
                          <a:xfrm flipH="1">
                            <a:off x="1409700" y="295275"/>
                            <a:ext cx="70929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74" name="Straight Arrow Connector 274"/>
                        <wps:cNvCnPr/>
                        <wps:spPr>
                          <a:xfrm flipH="1">
                            <a:off x="0" y="123825"/>
                            <a:ext cx="211899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75" name="Connector: Elbow 275"/>
                        <wps:cNvCnPr/>
                        <wps:spPr>
                          <a:xfrm flipH="1" flipV="1">
                            <a:off x="76200" y="2609850"/>
                            <a:ext cx="2042795" cy="257175"/>
                          </a:xfrm>
                          <a:prstGeom prst="bentConnector3">
                            <a:avLst>
                              <a:gd name="adj1" fmla="val 59942"/>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76" name="Rectangle 276"/>
                        <wps:cNvSpPr/>
                        <wps:spPr>
                          <a:xfrm>
                            <a:off x="2257425" y="3857625"/>
                            <a:ext cx="1781175" cy="6572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EDBF59D" w14:textId="096FED7E" w:rsidR="009B3D8B" w:rsidRDefault="009B3D8B" w:rsidP="009B3D8B">
                              <w:r>
                                <w:t>Will appear if the user did not complete the needed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Connector: Elbow 277"/>
                        <wps:cNvCnPr/>
                        <wps:spPr>
                          <a:xfrm flipH="1" flipV="1">
                            <a:off x="1038225" y="3857625"/>
                            <a:ext cx="1080770" cy="295275"/>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wpg:wgp>
                  </a:graphicData>
                </a:graphic>
              </wp:anchor>
            </w:drawing>
          </mc:Choice>
          <mc:Fallback>
            <w:pict>
              <v:group w14:anchorId="25A83028" id="Group 278" o:spid="_x0000_s1052" style="position:absolute;left:0;text-align:left;margin-left:155.55pt;margin-top:11.4pt;width:318pt;height:355.5pt;z-index:251875328" coordsize="40386,45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">
                <v:shape id="Connector: Elbow 192" o:spid="_x0000_s1053" type="#_x0000_t34" style="position:absolute;left:12954;top:19812;width:8235;height:6191;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" adj="13048" strokecolor="#5b9bd5 [3204]" strokeweight="1.5pt">
                  <v:stroke endarrow="block"/>
                </v:shape>
                <v:rect id="Rectangle 194" o:spid="_x0000_s1054" style="position:absolute;left:22574;top:11620;width:16192;height:44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" filled="f" strokecolor="black [3200]">
                  <v:stroke joinstyle="round"/>
                  <v:textbox>
                    <w:txbxContent>
                      <w:p w14:paraId="38CDF856" w14:textId="3E97FEE6" w:rsidR="00336D0C" w:rsidRDefault="00336D0C" w:rsidP="00336D0C">
                        <w:r>
                          <w:t>Click to input users desired height</w:t>
                        </w:r>
                      </w:p>
                    </w:txbxContent>
                  </v:textbox>
                </v:rect>
                <v:rect id="Rectangle 195" o:spid="_x0000_s1055" style="position:absolute;left:22860;top:18097;width:16192;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" filled="f" strokecolor="black [3200]">
                  <v:stroke joinstyle="round"/>
                  <v:textbox>
                    <w:txbxContent>
                      <w:p w14:paraId="6FB4E3EB" w14:textId="519A8F20" w:rsidR="00336D0C" w:rsidRDefault="00336D0C" w:rsidP="00336D0C">
                        <w:r>
                          <w:t>Click to input users desired age</w:t>
                        </w:r>
                      </w:p>
                    </w:txbxContent>
                  </v:textbox>
                </v:rect>
                <v:rect id="Rectangle 196" o:spid="_x0000_s1056" style="position:absolute;left:22860;top:25622;width:16192;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" filled="f" strokecolor="black [3200]">
                  <v:stroke joinstyle="round"/>
                  <v:textbox>
                    <w:txbxContent>
                      <w:p w14:paraId="35684B86" w14:textId="7A0749D4" w:rsidR="00336D0C" w:rsidRDefault="00336D0C" w:rsidP="00336D0C">
                        <w:r>
                          <w:t>Click to input users desired weight</w:t>
                        </w:r>
                      </w:p>
                    </w:txbxContent>
                  </v:textbox>
                </v:rect>
                <v:shape id="Connector: Elbow 197" o:spid="_x0000_s1057" type="#_x0000_t34" style="position:absolute;left:10382;top:33051;width:10807;height:152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" strokecolor="#5b9bd5 [3204]" strokeweight="1.5pt">
                  <v:stroke endarrow="block"/>
                </v:shape>
                <v:rect id="Rectangle 198" o:spid="_x0000_s1058" style="position:absolute;left:22860;top:32385;width:16192;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" filled="f" strokecolor="black [3200]">
                  <v:stroke joinstyle="round"/>
                  <v:textbox>
                    <w:txbxContent>
                      <w:p w14:paraId="7710DD8D" w14:textId="62D4F03C" w:rsidR="00336D0C" w:rsidRDefault="00336D0C" w:rsidP="00336D0C">
                        <w:r>
                          <w:t>Click to calculate BMI</w:t>
                        </w:r>
                      </w:p>
                    </w:txbxContent>
                  </v:textbox>
                </v:rect>
                <v:rect id="Rectangle 271" o:spid="_x0000_s1059" style="position:absolute;left:22574;width:16194;height:4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" filled="f" strokecolor="black [3200]">
                  <v:stroke joinstyle="round"/>
                  <v:textbox>
                    <w:txbxContent>
                      <w:p w14:paraId="731369AA" w14:textId="3A39394A" w:rsidR="001C2DDE" w:rsidRDefault="001C2DDE" w:rsidP="001C2DDE">
                        <w:r>
                          <w:t>Select if the user is Male or Female</w:t>
                        </w:r>
                      </w:p>
                    </w:txbxContent>
                  </v:textbox>
                </v:rect>
                <v:shape id="Straight Arrow Connector 272" o:spid="_x0000_s1060" type="#_x0000_t32" style="position:absolute;left:5524;top:13906;width:1567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" strokecolor="#5b9bd5 [3204]" strokeweight="1.5pt">
                  <v:stroke endarrow="block" joinstyle="miter"/>
                </v:shape>
                <v:shape id="Straight Arrow Connector 273" o:spid="_x0000_s1061" type="#_x0000_t32" style="position:absolute;left:14097;top:2952;width:709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" strokecolor="#5b9bd5 [3204]" strokeweight="1.5pt">
                  <v:stroke endarrow="block" joinstyle="miter"/>
                </v:shape>
                <v:shape id="Straight Arrow Connector 274" o:spid="_x0000_s1062" type="#_x0000_t32" style="position:absolute;top:1238;width:2118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" strokecolor="#5b9bd5 [3204]" strokeweight="1.5pt">
                  <v:stroke endarrow="block" joinstyle="miter"/>
                </v:shape>
                <v:shape id="Connector: Elbow 275" o:spid="_x0000_s1063" type="#_x0000_t34" style="position:absolute;left:762;top:26098;width:20427;height:2572;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" adj="12947" strokecolor="#5b9bd5 [3204]" strokeweight="1.5pt">
                  <v:stroke endarrow="block"/>
                </v:shape>
                <v:rect id="Rectangle 276" o:spid="_x0000_s1064" style="position:absolute;left:22574;top:38576;width:17812;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" filled="f" strokecolor="black [3200]">
                  <v:stroke joinstyle="round"/>
                  <v:textbox>
                    <w:txbxContent>
                      <w:p w14:paraId="6EDBF59D" w14:textId="096FED7E" w:rsidR="009B3D8B" w:rsidRDefault="009B3D8B" w:rsidP="009B3D8B">
                        <w:r>
                          <w:t>Will appear if the user did not complete the needed information</w:t>
                        </w:r>
                      </w:p>
                    </w:txbxContent>
                  </v:textbox>
                </v:rect>
                <v:shape id="Connector: Elbow 277" o:spid="_x0000_s1065" type="#_x0000_t34" style="position:absolute;left:10382;top:38576;width:10807;height:2953;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" strokecolor="#5b9bd5 [3204]" strokeweight="1.5pt">
                  <v:stroke endarrow="block"/>
                </v:shape>
              </v:group>
            </w:pict>
          </mc:Fallback>
        </mc:AlternateContent>
      </w:r>
    </w:p>
    <w:p w14:paraId="46C7DD34" w14:textId="7FD9BF8C" w:rsidR="0027639E" w:rsidRDefault="0027639E" w:rsidP="00D45744">
      <w:pPr>
        <w:pStyle w:val="Appendix"/>
      </w:pPr>
    </w:p>
    <w:p w14:paraId="04F0BDCD" w14:textId="29E33D23" w:rsidR="0027639E" w:rsidRDefault="0027639E" w:rsidP="00D45744">
      <w:pPr>
        <w:pStyle w:val="Appendix"/>
      </w:pPr>
    </w:p>
    <w:p w14:paraId="18B07681" w14:textId="72DF891B" w:rsidR="00B908E7" w:rsidRDefault="002E7E45" w:rsidP="00D45744">
      <w:pPr>
        <w:pStyle w:val="Appendix"/>
      </w:pPr>
      <w:r>
        <w:rPr>
          <w:noProof/>
        </w:rPr>
        <w:lastRenderedPageBreak/>
        <w:drawing>
          <wp:anchor distT="0" distB="0" distL="114300" distR="114300" simplePos="0" relativeHeight="251877376" behindDoc="1" locked="0" layoutInCell="1" allowOverlap="1" wp14:anchorId="69C6DFB8" wp14:editId="718DF844">
            <wp:simplePos x="0" y="0"/>
            <wp:positionH relativeFrom="column">
              <wp:posOffset>985898</wp:posOffset>
            </wp:positionH>
            <wp:positionV relativeFrom="paragraph">
              <wp:posOffset>0</wp:posOffset>
            </wp:positionV>
            <wp:extent cx="3131820" cy="6202680"/>
            <wp:effectExtent l="0" t="0" r="0" b="7620"/>
            <wp:wrapTight wrapText="bothSides">
              <wp:wrapPolygon edited="0">
                <wp:start x="0" y="0"/>
                <wp:lineTo x="0" y="21560"/>
                <wp:lineTo x="21416" y="21560"/>
                <wp:lineTo x="21416" y="0"/>
                <wp:lineTo x="0" y="0"/>
              </wp:wrapPolygon>
            </wp:wrapTight>
            <wp:docPr id="279" name="Picture 27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phone&#10;&#10;Description automatically generated with low confidenc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131820" cy="6202680"/>
                    </a:xfrm>
                    <a:prstGeom prst="rect">
                      <a:avLst/>
                    </a:prstGeom>
                  </pic:spPr>
                </pic:pic>
              </a:graphicData>
            </a:graphic>
            <wp14:sizeRelH relativeFrom="margin">
              <wp14:pctWidth>0</wp14:pctWidth>
            </wp14:sizeRelH>
            <wp14:sizeRelV relativeFrom="margin">
              <wp14:pctHeight>0</wp14:pctHeight>
            </wp14:sizeRelV>
          </wp:anchor>
        </w:drawing>
      </w:r>
    </w:p>
    <w:p w14:paraId="553E6A4B" w14:textId="60677D03" w:rsidR="0025596E" w:rsidRDefault="0025596E" w:rsidP="00D45744">
      <w:pPr>
        <w:pStyle w:val="Appendix"/>
      </w:pPr>
    </w:p>
    <w:p w14:paraId="293AA5A2" w14:textId="014F1F7C" w:rsidR="0025596E" w:rsidRDefault="0025596E" w:rsidP="00D45744">
      <w:pPr>
        <w:pStyle w:val="Appendix"/>
      </w:pPr>
    </w:p>
    <w:p w14:paraId="3FCAAA46" w14:textId="2A59E2E3" w:rsidR="0025596E" w:rsidRDefault="0025596E" w:rsidP="00D45744">
      <w:pPr>
        <w:pStyle w:val="Appendix"/>
      </w:pPr>
    </w:p>
    <w:p w14:paraId="57B661DC" w14:textId="049BC04E" w:rsidR="0025596E" w:rsidRDefault="002E7E45" w:rsidP="00D45744">
      <w:pPr>
        <w:pStyle w:val="Appendix"/>
      </w:pPr>
      <w:r>
        <w:rPr>
          <w:noProof/>
        </w:rPr>
        <mc:AlternateContent>
          <mc:Choice Requires="wpg">
            <w:drawing>
              <wp:anchor distT="0" distB="0" distL="114300" distR="114300" simplePos="0" relativeHeight="251878400" behindDoc="0" locked="0" layoutInCell="1" allowOverlap="1" wp14:anchorId="79A931FC" wp14:editId="008CFBAC">
                <wp:simplePos x="0" y="0"/>
                <wp:positionH relativeFrom="column">
                  <wp:posOffset>3028950</wp:posOffset>
                </wp:positionH>
                <wp:positionV relativeFrom="paragraph">
                  <wp:posOffset>64135</wp:posOffset>
                </wp:positionV>
                <wp:extent cx="3419475" cy="3786505"/>
                <wp:effectExtent l="38100" t="0" r="28575" b="23495"/>
                <wp:wrapNone/>
                <wp:docPr id="246" name="Group 246"/>
                <wp:cNvGraphicFramePr/>
                <a:graphic xmlns:a="http://schemas.openxmlformats.org/drawingml/2006/main">
                  <a:graphicData uri="http://schemas.microsoft.com/office/word/2010/wordprocessingGroup">
                    <wpg:wgp>
                      <wpg:cNvGrpSpPr/>
                      <wpg:grpSpPr>
                        <a:xfrm>
                          <a:off x="0" y="0"/>
                          <a:ext cx="3419475" cy="3786505"/>
                          <a:chOff x="0" y="0"/>
                          <a:chExt cx="2842684" cy="3510492"/>
                        </a:xfrm>
                      </wpg:grpSpPr>
                      <wps:wsp>
                        <wps:cNvPr id="22" name="Straight Arrow Connector 22"/>
                        <wps:cNvCnPr/>
                        <wps:spPr>
                          <a:xfrm flipH="1">
                            <a:off x="414867" y="1397000"/>
                            <a:ext cx="72898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3" name="Rectangle 23"/>
                        <wps:cNvSpPr/>
                        <wps:spPr>
                          <a:xfrm>
                            <a:off x="1214967" y="1159934"/>
                            <a:ext cx="1619250" cy="4826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4F8B789" w14:textId="4AD1D99D" w:rsidR="0025596E" w:rsidRDefault="002E7E45" w:rsidP="0025596E">
                              <w:r>
                                <w:t>Male u</w:t>
                              </w:r>
                              <w:r w:rsidR="0025596E">
                                <w:t>ser’s BMI Result</w:t>
                              </w:r>
                            </w:p>
                            <w:p w14:paraId="18F2F962" w14:textId="3807E190" w:rsidR="0025596E" w:rsidRDefault="0025596E" w:rsidP="0025596E">
                              <w:r>
                                <w:t>(Normal)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Straight Arrow Connector 25"/>
                        <wps:cNvCnPr/>
                        <wps:spPr>
                          <a:xfrm flipH="1">
                            <a:off x="423334" y="2396067"/>
                            <a:ext cx="72898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6" name="Rectangle 26"/>
                        <wps:cNvSpPr/>
                        <wps:spPr>
                          <a:xfrm>
                            <a:off x="1223434" y="2175934"/>
                            <a:ext cx="1619250" cy="45275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921B138" w14:textId="791EC52F" w:rsidR="0025596E" w:rsidRDefault="0025596E" w:rsidP="0025596E">
                              <w:r>
                                <w:t>Click to Recalculate BMI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Connector: Elbow 27"/>
                        <wps:cNvCnPr/>
                        <wps:spPr>
                          <a:xfrm flipH="1" flipV="1">
                            <a:off x="143934" y="2743200"/>
                            <a:ext cx="995680" cy="336550"/>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8" name="Rectangle 28"/>
                        <wps:cNvSpPr/>
                        <wps:spPr>
                          <a:xfrm>
                            <a:off x="1223434" y="2700867"/>
                            <a:ext cx="1619250" cy="8096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4A280A7" w14:textId="6BA2F189" w:rsidR="0025596E" w:rsidRDefault="0025596E" w:rsidP="0025596E">
                              <w:r>
                                <w:t>Click to see Tips and Recommendations according to the user’s BMI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1214967" y="0"/>
                            <a:ext cx="1619250" cy="60931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AFFBEF8" w14:textId="77777777" w:rsidR="00D12254" w:rsidRDefault="00D12254" w:rsidP="00D12254">
                              <w:r>
                                <w:t>User’s BMI Result</w:t>
                              </w:r>
                            </w:p>
                            <w:p w14:paraId="504E17CB" w14:textId="6528EDF7" w:rsidR="00D12254" w:rsidRDefault="00D12254" w:rsidP="00D12254">
                              <w:r>
                                <w:t>Symbol of Normal 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Straight Arrow Connector 201"/>
                        <wps:cNvCnPr/>
                        <wps:spPr>
                          <a:xfrm flipH="1">
                            <a:off x="0" y="228600"/>
                            <a:ext cx="113855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9A931FC" id="Group 246" o:spid="_x0000_s1066" style="position:absolute;left:0;text-align:left;margin-left:238.5pt;margin-top:5.05pt;width:269.25pt;height:298.15pt;z-index:251878400;mso-width-relative:margin;mso-height-relative:margin" coordsize="28426,35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">
                <v:shape id="Straight Arrow Connector 22" o:spid="_x0000_s1067" type="#_x0000_t32" style="position:absolute;left:4148;top:13970;width:72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" strokecolor="#5b9bd5 [3204]" strokeweight="1.5pt">
                  <v:stroke endarrow="block" joinstyle="miter"/>
                </v:shape>
                <v:rect id="Rectangle 23" o:spid="_x0000_s1068" style="position:absolute;left:12149;top:11599;width:16193;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" filled="f" strokecolor="black [3200]">
                  <v:stroke joinstyle="round"/>
                  <v:textbox>
                    <w:txbxContent>
                      <w:p w14:paraId="44F8B789" w14:textId="4AD1D99D" w:rsidR="0025596E" w:rsidRDefault="002E7E45" w:rsidP="0025596E">
                        <w:r>
                          <w:t>Male u</w:t>
                        </w:r>
                        <w:r w:rsidR="0025596E">
                          <w:t>ser’s BMI Result</w:t>
                        </w:r>
                      </w:p>
                      <w:p w14:paraId="18F2F962" w14:textId="3807E190" w:rsidR="0025596E" w:rsidRDefault="0025596E" w:rsidP="0025596E">
                        <w:r>
                          <w:t>(Normal)</w:t>
                        </w:r>
                      </w:p>
                    </w:txbxContent>
                  </v:textbox>
                </v:rect>
                <v:shape id="Straight Arrow Connector 25" o:spid="_x0000_s1069" type="#_x0000_t32" style="position:absolute;left:4233;top:23960;width:72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" strokecolor="#5b9bd5 [3204]" strokeweight="1.5pt">
                  <v:stroke endarrow="block" joinstyle="miter"/>
                </v:shape>
                <v:rect id="Rectangle 26" o:spid="_x0000_s1070" style="position:absolute;left:12234;top:21759;width:16192;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" filled="f" strokecolor="black [3200]">
                  <v:stroke joinstyle="round"/>
                  <v:textbox>
                    <w:txbxContent>
                      <w:p w14:paraId="0921B138" w14:textId="791EC52F" w:rsidR="0025596E" w:rsidRDefault="0025596E" w:rsidP="0025596E">
                        <w:r>
                          <w:t>Click to Recalculate BMI</w:t>
                        </w:r>
                      </w:p>
                    </w:txbxContent>
                  </v:textbox>
                </v:rect>
                <v:shape id="Connector: Elbow 27" o:spid="_x0000_s1071" type="#_x0000_t34" style="position:absolute;left:1439;top:27432;width:9957;height:336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" strokecolor="#5b9bd5 [3204]" strokeweight="1.5pt">
                  <v:stroke endarrow="block"/>
                </v:shape>
                <v:rect id="Rectangle 28" o:spid="_x0000_s1072" style="position:absolute;left:12234;top:27008;width:16192;height:8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" filled="f" strokecolor="black [3200]">
                  <v:stroke joinstyle="round"/>
                  <v:textbox>
                    <w:txbxContent>
                      <w:p w14:paraId="54A280A7" w14:textId="6BA2F189" w:rsidR="0025596E" w:rsidRDefault="0025596E" w:rsidP="0025596E">
                        <w:r>
                          <w:t>Click to see Tips and Recommendations according to the user’s BMI</w:t>
                        </w:r>
                      </w:p>
                    </w:txbxContent>
                  </v:textbox>
                </v:rect>
                <v:rect id="Rectangle 63" o:spid="_x0000_s1073" style="position:absolute;left:12149;width:16193;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" filled="f" strokecolor="black [3200]">
                  <v:stroke joinstyle="round"/>
                  <v:textbox>
                    <w:txbxContent>
                      <w:p w14:paraId="4AFFBEF8" w14:textId="77777777" w:rsidR="00D12254" w:rsidRDefault="00D12254" w:rsidP="00D12254">
                        <w:r>
                          <w:t>User’s BMI Result</w:t>
                        </w:r>
                      </w:p>
                      <w:p w14:paraId="504E17CB" w14:textId="6528EDF7" w:rsidR="00D12254" w:rsidRDefault="00D12254" w:rsidP="00D12254">
                        <w:r>
                          <w:t>Symbol of Normal weight</w:t>
                        </w:r>
                      </w:p>
                    </w:txbxContent>
                  </v:textbox>
                </v:rect>
                <v:shape id="Straight Arrow Connector 201" o:spid="_x0000_s1074" type="#_x0000_t32" style="position:absolute;top:2286;width:113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" strokecolor="#5b9bd5 [3204]" strokeweight="1.5pt">
                  <v:stroke endarrow="block" joinstyle="miter"/>
                </v:shape>
              </v:group>
            </w:pict>
          </mc:Fallback>
        </mc:AlternateContent>
      </w:r>
    </w:p>
    <w:p w14:paraId="190B1F09" w14:textId="77777777" w:rsidR="002E7E45" w:rsidRDefault="002E7E45" w:rsidP="00D45744">
      <w:pPr>
        <w:pStyle w:val="Appendix"/>
        <w:rPr>
          <w:noProof/>
        </w:rPr>
      </w:pPr>
    </w:p>
    <w:p w14:paraId="2ABDFF59" w14:textId="118BB4C9" w:rsidR="0025596E" w:rsidRDefault="002E7E45" w:rsidP="00D45744">
      <w:pPr>
        <w:pStyle w:val="Appendix"/>
        <w:rPr>
          <w:noProof/>
        </w:rPr>
      </w:pPr>
      <w:r>
        <w:rPr>
          <w:noProof/>
        </w:rPr>
        <w:lastRenderedPageBreak/>
        <w:drawing>
          <wp:anchor distT="0" distB="0" distL="114300" distR="114300" simplePos="0" relativeHeight="251627519" behindDoc="1" locked="0" layoutInCell="1" allowOverlap="1" wp14:anchorId="12C2DB3D" wp14:editId="0117F12C">
            <wp:simplePos x="0" y="0"/>
            <wp:positionH relativeFrom="column">
              <wp:posOffset>1089660</wp:posOffset>
            </wp:positionH>
            <wp:positionV relativeFrom="paragraph">
              <wp:posOffset>0</wp:posOffset>
            </wp:positionV>
            <wp:extent cx="3117215" cy="6123478"/>
            <wp:effectExtent l="0" t="0" r="6985" b="0"/>
            <wp:wrapTight wrapText="bothSides">
              <wp:wrapPolygon edited="0">
                <wp:start x="0" y="0"/>
                <wp:lineTo x="0" y="21504"/>
                <wp:lineTo x="21516" y="21504"/>
                <wp:lineTo x="21516" y="0"/>
                <wp:lineTo x="0" y="0"/>
              </wp:wrapPolygon>
            </wp:wrapTight>
            <wp:docPr id="280" name="Picture 280" descr="A picture containing text, monitor,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monitor, electronics, screenshot&#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117215" cy="6123478"/>
                    </a:xfrm>
                    <a:prstGeom prst="rect">
                      <a:avLst/>
                    </a:prstGeom>
                  </pic:spPr>
                </pic:pic>
              </a:graphicData>
            </a:graphic>
            <wp14:sizeRelH relativeFrom="margin">
              <wp14:pctWidth>0</wp14:pctWidth>
            </wp14:sizeRelH>
            <wp14:sizeRelV relativeFrom="margin">
              <wp14:pctHeight>0</wp14:pctHeight>
            </wp14:sizeRelV>
          </wp:anchor>
        </w:drawing>
      </w:r>
    </w:p>
    <w:p w14:paraId="37295A88" w14:textId="1541F81B" w:rsidR="002E7E45" w:rsidRDefault="002E7E45" w:rsidP="00D45744">
      <w:pPr>
        <w:pStyle w:val="Appendix"/>
        <w:rPr>
          <w:noProof/>
        </w:rPr>
      </w:pPr>
    </w:p>
    <w:p w14:paraId="1ED7D770" w14:textId="59709CEE" w:rsidR="002E7E45" w:rsidRDefault="002E7E45" w:rsidP="00D45744">
      <w:pPr>
        <w:pStyle w:val="Appendix"/>
        <w:rPr>
          <w:noProof/>
        </w:rPr>
      </w:pPr>
    </w:p>
    <w:p w14:paraId="50414DF9" w14:textId="37A350DF" w:rsidR="002E7E45" w:rsidRDefault="002E7E45" w:rsidP="00D45744">
      <w:pPr>
        <w:pStyle w:val="Appendix"/>
      </w:pPr>
      <w:r>
        <w:rPr>
          <w:noProof/>
        </w:rPr>
        <mc:AlternateContent>
          <mc:Choice Requires="wpg">
            <w:drawing>
              <wp:anchor distT="0" distB="0" distL="114300" distR="114300" simplePos="0" relativeHeight="251726848" behindDoc="0" locked="0" layoutInCell="1" allowOverlap="1" wp14:anchorId="2FEE4C96" wp14:editId="227B1B4D">
                <wp:simplePos x="0" y="0"/>
                <wp:positionH relativeFrom="column">
                  <wp:posOffset>3075626</wp:posOffset>
                </wp:positionH>
                <wp:positionV relativeFrom="paragraph">
                  <wp:posOffset>359833</wp:posOffset>
                </wp:positionV>
                <wp:extent cx="3305175" cy="3705225"/>
                <wp:effectExtent l="38100" t="0" r="28575" b="28575"/>
                <wp:wrapNone/>
                <wp:docPr id="247" name="Group 247"/>
                <wp:cNvGraphicFramePr/>
                <a:graphic xmlns:a="http://schemas.openxmlformats.org/drawingml/2006/main">
                  <a:graphicData uri="http://schemas.microsoft.com/office/word/2010/wordprocessingGroup">
                    <wpg:wgp>
                      <wpg:cNvGrpSpPr/>
                      <wpg:grpSpPr>
                        <a:xfrm>
                          <a:off x="0" y="0"/>
                          <a:ext cx="3305175" cy="3705225"/>
                          <a:chOff x="0" y="0"/>
                          <a:chExt cx="2978150" cy="3705225"/>
                        </a:xfrm>
                      </wpg:grpSpPr>
                      <wps:wsp>
                        <wps:cNvPr id="30" name="Straight Arrow Connector 30"/>
                        <wps:cNvCnPr/>
                        <wps:spPr>
                          <a:xfrm flipH="1">
                            <a:off x="550333" y="1667933"/>
                            <a:ext cx="72898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34" name="Rectangle 34"/>
                        <wps:cNvSpPr/>
                        <wps:spPr>
                          <a:xfrm>
                            <a:off x="1358900" y="1459442"/>
                            <a:ext cx="1619250" cy="4826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6FC1C9F" w14:textId="3115D3E3" w:rsidR="00D12254" w:rsidRDefault="002E7E45" w:rsidP="00D12254">
                              <w:r>
                                <w:t>Male u</w:t>
                              </w:r>
                              <w:r w:rsidR="00D12254">
                                <w:t>ser’s BMI Result</w:t>
                              </w:r>
                            </w:p>
                            <w:p w14:paraId="20E2F058" w14:textId="195915C6" w:rsidR="00D12254" w:rsidRDefault="00D12254" w:rsidP="00D12254">
                              <w:r>
                                <w:t>(Underweight)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46"/>
                        <wps:cNvCnPr/>
                        <wps:spPr>
                          <a:xfrm flipH="1">
                            <a:off x="558800" y="2667000"/>
                            <a:ext cx="72898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48" name="Rectangle 48"/>
                        <wps:cNvSpPr/>
                        <wps:spPr>
                          <a:xfrm>
                            <a:off x="1358900" y="2379133"/>
                            <a:ext cx="1619250" cy="45275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AFA128A" w14:textId="77777777" w:rsidR="00D12254" w:rsidRDefault="00D12254" w:rsidP="00D12254">
                              <w:r>
                                <w:t>Click to Recalculate BMI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Connector: Elbow 49"/>
                        <wps:cNvCnPr/>
                        <wps:spPr>
                          <a:xfrm flipH="1" flipV="1">
                            <a:off x="279400" y="3022600"/>
                            <a:ext cx="995680" cy="336550"/>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50" name="Rectangle 50"/>
                        <wps:cNvSpPr/>
                        <wps:spPr>
                          <a:xfrm>
                            <a:off x="1358900" y="2895600"/>
                            <a:ext cx="1619250" cy="8096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CAA6804" w14:textId="77777777" w:rsidR="00D12254" w:rsidRDefault="00D12254" w:rsidP="00D12254">
                              <w:r>
                                <w:t>Click to see Tips and Recommendations according to the user’s BMI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1350433" y="0"/>
                            <a:ext cx="1619250" cy="12001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E3CB468" w14:textId="77777777" w:rsidR="00D12254" w:rsidRDefault="00D12254" w:rsidP="00D12254">
                              <w:r>
                                <w:t>User’s BMI Result</w:t>
                              </w:r>
                            </w:p>
                            <w:p w14:paraId="54C29F59" w14:textId="44972117" w:rsidR="00E16F90" w:rsidRDefault="00D12254" w:rsidP="00E16F90">
                              <w:r>
                                <w:t>Symbol of Underweight, Obese, and Overweight</w:t>
                              </w:r>
                              <w:r w:rsidR="00E16F90">
                                <w:t>, the same for female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Arrow Connector 60"/>
                        <wps:cNvCnPr/>
                        <wps:spPr>
                          <a:xfrm flipH="1">
                            <a:off x="0" y="254000"/>
                            <a:ext cx="128587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wgp>
                  </a:graphicData>
                </a:graphic>
                <wp14:sizeRelH relativeFrom="margin">
                  <wp14:pctWidth>0</wp14:pctWidth>
                </wp14:sizeRelH>
              </wp:anchor>
            </w:drawing>
          </mc:Choice>
          <mc:Fallback>
            <w:pict>
              <v:group w14:anchorId="2FEE4C96" id="Group 247" o:spid="_x0000_s1075" style="position:absolute;left:0;text-align:left;margin-left:242.2pt;margin-top:28.35pt;width:260.25pt;height:291.75pt;z-index:251726848;mso-width-relative:margin" coordsize="29781,37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">
                <v:shape id="Straight Arrow Connector 30" o:spid="_x0000_s1076" type="#_x0000_t32" style="position:absolute;left:5503;top:16679;width:72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" strokecolor="#5b9bd5 [3204]" strokeweight="1.5pt">
                  <v:stroke endarrow="block" joinstyle="miter"/>
                </v:shape>
                <v:rect id="Rectangle 34" o:spid="_x0000_s1077" style="position:absolute;left:13589;top:14594;width:16192;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" filled="f" strokecolor="black [3200]">
                  <v:stroke joinstyle="round"/>
                  <v:textbox>
                    <w:txbxContent>
                      <w:p w14:paraId="56FC1C9F" w14:textId="3115D3E3" w:rsidR="00D12254" w:rsidRDefault="002E7E45" w:rsidP="00D12254">
                        <w:r>
                          <w:t>Male u</w:t>
                        </w:r>
                        <w:r w:rsidR="00D12254">
                          <w:t>ser’s BMI Result</w:t>
                        </w:r>
                      </w:p>
                      <w:p w14:paraId="20E2F058" w14:textId="195915C6" w:rsidR="00D12254" w:rsidRDefault="00D12254" w:rsidP="00D12254">
                        <w:r>
                          <w:t>(Underweight)</w:t>
                        </w:r>
                      </w:p>
                    </w:txbxContent>
                  </v:textbox>
                </v:rect>
                <v:shape id="Straight Arrow Connector 46" o:spid="_x0000_s1078" type="#_x0000_t32" style="position:absolute;left:5588;top:26670;width:728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" strokecolor="#5b9bd5 [3204]" strokeweight="1.5pt">
                  <v:stroke endarrow="block" joinstyle="miter"/>
                </v:shape>
                <v:rect id="Rectangle 48" o:spid="_x0000_s1079" style="position:absolute;left:13589;top:23791;width:16192;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" filled="f" strokecolor="black [3200]">
                  <v:stroke joinstyle="round"/>
                  <v:textbox>
                    <w:txbxContent>
                      <w:p w14:paraId="3AFA128A" w14:textId="77777777" w:rsidR="00D12254" w:rsidRDefault="00D12254" w:rsidP="00D12254">
                        <w:r>
                          <w:t>Click to Recalculate BMI</w:t>
                        </w:r>
                      </w:p>
                    </w:txbxContent>
                  </v:textbox>
                </v:rect>
                <v:shape id="Connector: Elbow 49" o:spid="_x0000_s1080" type="#_x0000_t34" style="position:absolute;left:2794;top:30226;width:9956;height:336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" strokecolor="#5b9bd5 [3204]" strokeweight="1.5pt">
                  <v:stroke endarrow="block"/>
                </v:shape>
                <v:rect id="Rectangle 50" o:spid="_x0000_s1081" style="position:absolute;left:13589;top:28956;width:16192;height:8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" filled="f" strokecolor="black [3200]">
                  <v:stroke joinstyle="round"/>
                  <v:textbox>
                    <w:txbxContent>
                      <w:p w14:paraId="4CAA6804" w14:textId="77777777" w:rsidR="00D12254" w:rsidRDefault="00D12254" w:rsidP="00D12254">
                        <w:r>
                          <w:t>Click to see Tips and Recommendations according to the user’s BMI</w:t>
                        </w:r>
                      </w:p>
                    </w:txbxContent>
                  </v:textbox>
                </v:rect>
                <v:rect id="Rectangle 53" o:spid="_x0000_s1082" style="position:absolute;left:13504;width:16192;height:12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" filled="f" strokecolor="black [3200]">
                  <v:stroke joinstyle="round"/>
                  <v:textbox>
                    <w:txbxContent>
                      <w:p w14:paraId="6E3CB468" w14:textId="77777777" w:rsidR="00D12254" w:rsidRDefault="00D12254" w:rsidP="00D12254">
                        <w:r>
                          <w:t>User’s BMI Result</w:t>
                        </w:r>
                      </w:p>
                      <w:p w14:paraId="54C29F59" w14:textId="44972117" w:rsidR="00E16F90" w:rsidRDefault="00D12254" w:rsidP="00E16F90">
                        <w:r>
                          <w:t>Symbol of Underweight, Obese, and Overweight</w:t>
                        </w:r>
                        <w:r w:rsidR="00E16F90">
                          <w:t>, the same for female result</w:t>
                        </w:r>
                      </w:p>
                    </w:txbxContent>
                  </v:textbox>
                </v:rect>
                <v:shape id="Straight Arrow Connector 60" o:spid="_x0000_s1083" type="#_x0000_t32" style="position:absolute;top:2540;width:12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" strokecolor="#5b9bd5 [3204]" strokeweight="1.5pt">
                  <v:stroke endarrow="block" joinstyle="miter"/>
                </v:shape>
              </v:group>
            </w:pict>
          </mc:Fallback>
        </mc:AlternateContent>
      </w:r>
    </w:p>
    <w:p w14:paraId="6C46AF3B" w14:textId="4B31645C" w:rsidR="0025596E" w:rsidRDefault="0025596E" w:rsidP="00D45744">
      <w:pPr>
        <w:pStyle w:val="Appendix"/>
      </w:pPr>
    </w:p>
    <w:p w14:paraId="72942DB0" w14:textId="6027845F" w:rsidR="0025596E" w:rsidRDefault="0025596E" w:rsidP="00D45744">
      <w:pPr>
        <w:pStyle w:val="Appendix"/>
      </w:pPr>
    </w:p>
    <w:p w14:paraId="670E2420" w14:textId="0043851D" w:rsidR="00D12254" w:rsidRDefault="00D12254" w:rsidP="00D45744">
      <w:pPr>
        <w:pStyle w:val="Appendix"/>
      </w:pPr>
    </w:p>
    <w:p w14:paraId="39565F1C" w14:textId="20B0C62C" w:rsidR="00D12254" w:rsidRDefault="00D12254" w:rsidP="00D45744">
      <w:pPr>
        <w:pStyle w:val="Appendix"/>
      </w:pPr>
    </w:p>
    <w:p w14:paraId="38AF4872" w14:textId="377B1BAD" w:rsidR="0082274F" w:rsidRDefault="0082274F" w:rsidP="00D45744">
      <w:pPr>
        <w:pStyle w:val="Appendix"/>
      </w:pPr>
    </w:p>
    <w:p w14:paraId="08E182A9" w14:textId="4E5E3375" w:rsidR="0082274F" w:rsidRDefault="0082274F" w:rsidP="00D45744">
      <w:pPr>
        <w:pStyle w:val="Appendix"/>
      </w:pPr>
    </w:p>
    <w:p w14:paraId="0EE8F3D6" w14:textId="19DF148A" w:rsidR="0082274F" w:rsidRDefault="0082274F" w:rsidP="00D45744">
      <w:pPr>
        <w:pStyle w:val="Appendix"/>
      </w:pPr>
    </w:p>
    <w:p w14:paraId="1E23A3AA" w14:textId="584A66B4" w:rsidR="0082274F" w:rsidRDefault="0082274F" w:rsidP="00D45744">
      <w:pPr>
        <w:pStyle w:val="Appendix"/>
      </w:pPr>
    </w:p>
    <w:p w14:paraId="3952FF34" w14:textId="40153260" w:rsidR="0082274F" w:rsidRDefault="0082274F" w:rsidP="00D45744">
      <w:pPr>
        <w:pStyle w:val="Appendix"/>
      </w:pPr>
    </w:p>
    <w:p w14:paraId="083A6778" w14:textId="43A00ADC" w:rsidR="0082274F" w:rsidRDefault="0082274F" w:rsidP="00D45744">
      <w:pPr>
        <w:pStyle w:val="Appendix"/>
      </w:pPr>
    </w:p>
    <w:p w14:paraId="6DCD7076" w14:textId="7D605733" w:rsidR="0082274F" w:rsidRDefault="0082274F" w:rsidP="00D45744">
      <w:pPr>
        <w:pStyle w:val="Appendix"/>
      </w:pPr>
    </w:p>
    <w:p w14:paraId="73FE34F0" w14:textId="7A41CD4D" w:rsidR="0082274F" w:rsidRDefault="0082274F" w:rsidP="00D45744">
      <w:pPr>
        <w:pStyle w:val="Appendix"/>
      </w:pPr>
    </w:p>
    <w:p w14:paraId="496DF563" w14:textId="1A6BBEE5" w:rsidR="0082274F" w:rsidRDefault="0082274F" w:rsidP="00D45744">
      <w:pPr>
        <w:pStyle w:val="Appendix"/>
      </w:pPr>
    </w:p>
    <w:p w14:paraId="32870832" w14:textId="01523811" w:rsidR="0082274F" w:rsidRDefault="0082274F" w:rsidP="00D45744">
      <w:pPr>
        <w:pStyle w:val="Appendix"/>
      </w:pPr>
    </w:p>
    <w:p w14:paraId="4A3D85BE" w14:textId="3540B240" w:rsidR="0082274F" w:rsidRDefault="0082274F" w:rsidP="00D45744">
      <w:pPr>
        <w:pStyle w:val="Appendix"/>
      </w:pPr>
    </w:p>
    <w:p w14:paraId="0E031998" w14:textId="27F9959E" w:rsidR="0082274F" w:rsidRDefault="0082274F" w:rsidP="00D45744">
      <w:pPr>
        <w:pStyle w:val="Appendix"/>
      </w:pPr>
    </w:p>
    <w:p w14:paraId="2CED871F" w14:textId="2F6576FF" w:rsidR="0082274F" w:rsidRDefault="0082274F" w:rsidP="00D45744">
      <w:pPr>
        <w:pStyle w:val="Appendix"/>
      </w:pPr>
    </w:p>
    <w:p w14:paraId="6292DA18" w14:textId="36C5B32B" w:rsidR="0082274F" w:rsidRDefault="0082274F" w:rsidP="00D45744">
      <w:pPr>
        <w:pStyle w:val="Appendix"/>
      </w:pPr>
    </w:p>
    <w:p w14:paraId="59775A67" w14:textId="52D3FCD4" w:rsidR="0082274F" w:rsidRDefault="0082274F" w:rsidP="00D45744">
      <w:pPr>
        <w:pStyle w:val="Appendix"/>
      </w:pPr>
    </w:p>
    <w:p w14:paraId="299741EF" w14:textId="44AAFA88" w:rsidR="0082274F" w:rsidRDefault="0082274F" w:rsidP="00D45744">
      <w:pPr>
        <w:pStyle w:val="Appendix"/>
      </w:pPr>
      <w:r>
        <w:rPr>
          <w:noProof/>
        </w:rPr>
        <w:lastRenderedPageBreak/>
        <w:drawing>
          <wp:anchor distT="0" distB="0" distL="114300" distR="114300" simplePos="0" relativeHeight="251880448" behindDoc="1" locked="0" layoutInCell="1" allowOverlap="1" wp14:anchorId="6049E653" wp14:editId="68A88D22">
            <wp:simplePos x="0" y="0"/>
            <wp:positionH relativeFrom="column">
              <wp:posOffset>1017270</wp:posOffset>
            </wp:positionH>
            <wp:positionV relativeFrom="paragraph">
              <wp:posOffset>38100</wp:posOffset>
            </wp:positionV>
            <wp:extent cx="3362960" cy="6602384"/>
            <wp:effectExtent l="0" t="0" r="8890" b="8255"/>
            <wp:wrapTight wrapText="bothSides">
              <wp:wrapPolygon edited="0">
                <wp:start x="0" y="0"/>
                <wp:lineTo x="0" y="21565"/>
                <wp:lineTo x="21535" y="21565"/>
                <wp:lineTo x="21535" y="0"/>
                <wp:lineTo x="0" y="0"/>
              </wp:wrapPolygon>
            </wp:wrapTight>
            <wp:docPr id="281" name="Picture 28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phone&#10;&#10;Description automatically generated with low confidence"/>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362960" cy="6602384"/>
                    </a:xfrm>
                    <a:prstGeom prst="rect">
                      <a:avLst/>
                    </a:prstGeom>
                  </pic:spPr>
                </pic:pic>
              </a:graphicData>
            </a:graphic>
            <wp14:sizeRelH relativeFrom="margin">
              <wp14:pctWidth>0</wp14:pctWidth>
            </wp14:sizeRelH>
            <wp14:sizeRelV relativeFrom="margin">
              <wp14:pctHeight>0</wp14:pctHeight>
            </wp14:sizeRelV>
          </wp:anchor>
        </w:drawing>
      </w:r>
    </w:p>
    <w:p w14:paraId="05454827" w14:textId="4DEDA854" w:rsidR="0082274F" w:rsidRDefault="0082274F" w:rsidP="00D45744">
      <w:pPr>
        <w:pStyle w:val="Appendix"/>
      </w:pPr>
    </w:p>
    <w:p w14:paraId="315F8625" w14:textId="64F1742B" w:rsidR="0082274F" w:rsidRDefault="0082274F" w:rsidP="00D45744">
      <w:pPr>
        <w:pStyle w:val="Appendix"/>
      </w:pPr>
    </w:p>
    <w:p w14:paraId="6B265734" w14:textId="39264747" w:rsidR="0082274F" w:rsidRDefault="0082274F" w:rsidP="00D45744">
      <w:pPr>
        <w:pStyle w:val="Appendix"/>
      </w:pPr>
    </w:p>
    <w:p w14:paraId="5D2CF9E2" w14:textId="6108D292" w:rsidR="0082274F" w:rsidRDefault="0082274F" w:rsidP="00D45744">
      <w:pPr>
        <w:pStyle w:val="Appendix"/>
      </w:pPr>
      <w:r>
        <w:rPr>
          <w:noProof/>
        </w:rPr>
        <mc:AlternateContent>
          <mc:Choice Requires="wpg">
            <w:drawing>
              <wp:anchor distT="0" distB="0" distL="114300" distR="114300" simplePos="0" relativeHeight="251882496" behindDoc="0" locked="0" layoutInCell="1" allowOverlap="1" wp14:anchorId="2CB3E619" wp14:editId="1433D494">
                <wp:simplePos x="0" y="0"/>
                <wp:positionH relativeFrom="column">
                  <wp:posOffset>3089910</wp:posOffset>
                </wp:positionH>
                <wp:positionV relativeFrom="paragraph">
                  <wp:posOffset>283210</wp:posOffset>
                </wp:positionV>
                <wp:extent cx="3648075" cy="4005580"/>
                <wp:effectExtent l="38100" t="0" r="28575" b="13970"/>
                <wp:wrapNone/>
                <wp:docPr id="282" name="Group 282"/>
                <wp:cNvGraphicFramePr/>
                <a:graphic xmlns:a="http://schemas.openxmlformats.org/drawingml/2006/main">
                  <a:graphicData uri="http://schemas.microsoft.com/office/word/2010/wordprocessingGroup">
                    <wpg:wgp>
                      <wpg:cNvGrpSpPr/>
                      <wpg:grpSpPr>
                        <a:xfrm>
                          <a:off x="0" y="0"/>
                          <a:ext cx="3648075" cy="4005580"/>
                          <a:chOff x="0" y="0"/>
                          <a:chExt cx="2842684" cy="3510492"/>
                        </a:xfrm>
                      </wpg:grpSpPr>
                      <wps:wsp>
                        <wps:cNvPr id="283" name="Straight Arrow Connector 283"/>
                        <wps:cNvCnPr/>
                        <wps:spPr>
                          <a:xfrm flipH="1">
                            <a:off x="414867" y="1397000"/>
                            <a:ext cx="72898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84" name="Rectangle 284"/>
                        <wps:cNvSpPr/>
                        <wps:spPr>
                          <a:xfrm>
                            <a:off x="1214967" y="1159934"/>
                            <a:ext cx="1619250" cy="4826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8C05EBD" w14:textId="3DA3D1C5" w:rsidR="0082274F" w:rsidRDefault="0082274F" w:rsidP="0082274F">
                              <w:r>
                                <w:t>Female user’s BMI Result</w:t>
                              </w:r>
                            </w:p>
                            <w:p w14:paraId="16FF53DA" w14:textId="77777777" w:rsidR="0082274F" w:rsidRDefault="0082274F" w:rsidP="0082274F">
                              <w:r>
                                <w:t>(Normal)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Straight Arrow Connector 285"/>
                        <wps:cNvCnPr/>
                        <wps:spPr>
                          <a:xfrm flipH="1">
                            <a:off x="423334" y="2396067"/>
                            <a:ext cx="72898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86" name="Rectangle 286"/>
                        <wps:cNvSpPr/>
                        <wps:spPr>
                          <a:xfrm>
                            <a:off x="1223434" y="2175934"/>
                            <a:ext cx="1619250" cy="45275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2A84568" w14:textId="77777777" w:rsidR="0082274F" w:rsidRDefault="0082274F" w:rsidP="0082274F">
                              <w:r>
                                <w:t>Click to Recalculate BMI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Connector: Elbow 287"/>
                        <wps:cNvCnPr/>
                        <wps:spPr>
                          <a:xfrm flipH="1" flipV="1">
                            <a:off x="143934" y="2743200"/>
                            <a:ext cx="995680" cy="336550"/>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88" name="Rectangle 288"/>
                        <wps:cNvSpPr/>
                        <wps:spPr>
                          <a:xfrm>
                            <a:off x="1223434" y="2700867"/>
                            <a:ext cx="1619250" cy="8096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8474DD7" w14:textId="77777777" w:rsidR="0082274F" w:rsidRDefault="0082274F" w:rsidP="0082274F">
                              <w:r>
                                <w:t>Click to see Tips and Recommendations according to the user’s BMI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1214967" y="0"/>
                            <a:ext cx="1619250" cy="60931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1C27965" w14:textId="77777777" w:rsidR="0082274F" w:rsidRDefault="0082274F" w:rsidP="0082274F">
                              <w:r>
                                <w:t>User’s BMI Result</w:t>
                              </w:r>
                            </w:p>
                            <w:p w14:paraId="7CB80469" w14:textId="77777777" w:rsidR="0082274F" w:rsidRDefault="0082274F" w:rsidP="0082274F">
                              <w:r>
                                <w:t>Symbol of Normal weight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Straight Arrow Connector 290"/>
                        <wps:cNvCnPr/>
                        <wps:spPr>
                          <a:xfrm flipH="1">
                            <a:off x="0" y="228600"/>
                            <a:ext cx="113855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CB3E619" id="Group 282" o:spid="_x0000_s1084" style="position:absolute;left:0;text-align:left;margin-left:243.3pt;margin-top:22.3pt;width:287.25pt;height:315.4pt;z-index:251882496;mso-width-relative:margin;mso-height-relative:margin" coordsize="28426,35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">
                <v:shape id="Straight Arrow Connector 283" o:spid="_x0000_s1085" type="#_x0000_t32" style="position:absolute;left:4148;top:13970;width:72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" strokecolor="#5b9bd5 [3204]" strokeweight="1.5pt">
                  <v:stroke endarrow="block" joinstyle="miter"/>
                </v:shape>
                <v:rect id="Rectangle 284" o:spid="_x0000_s1086" style="position:absolute;left:12149;top:11599;width:16193;height:48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" filled="f" strokecolor="black [3200]">
                  <v:stroke joinstyle="round"/>
                  <v:textbox>
                    <w:txbxContent>
                      <w:p w14:paraId="48C05EBD" w14:textId="3DA3D1C5" w:rsidR="0082274F" w:rsidRDefault="0082274F" w:rsidP="0082274F">
                        <w:r>
                          <w:t>Female user’s BMI Result</w:t>
                        </w:r>
                      </w:p>
                      <w:p w14:paraId="16FF53DA" w14:textId="77777777" w:rsidR="0082274F" w:rsidRDefault="0082274F" w:rsidP="0082274F">
                        <w:r>
                          <w:t>(Normal)</w:t>
                        </w:r>
                      </w:p>
                    </w:txbxContent>
                  </v:textbox>
                </v:rect>
                <v:shape id="Straight Arrow Connector 285" o:spid="_x0000_s1087" type="#_x0000_t32" style="position:absolute;left:4233;top:23960;width:729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" strokecolor="#5b9bd5 [3204]" strokeweight="1.5pt">
                  <v:stroke endarrow="block" joinstyle="miter"/>
                </v:shape>
                <v:rect id="Rectangle 286" o:spid="_x0000_s1088" style="position:absolute;left:12234;top:21759;width:16192;height:4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" filled="f" strokecolor="black [3200]">
                  <v:stroke joinstyle="round"/>
                  <v:textbox>
                    <w:txbxContent>
                      <w:p w14:paraId="32A84568" w14:textId="77777777" w:rsidR="0082274F" w:rsidRDefault="0082274F" w:rsidP="0082274F">
                        <w:r>
                          <w:t>Click to Recalculate BMI</w:t>
                        </w:r>
                      </w:p>
                    </w:txbxContent>
                  </v:textbox>
                </v:rect>
                <v:shape id="Connector: Elbow 287" o:spid="_x0000_s1089" type="#_x0000_t34" style="position:absolute;left:1439;top:27432;width:9957;height:336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" strokecolor="#5b9bd5 [3204]" strokeweight="1.5pt">
                  <v:stroke endarrow="block"/>
                </v:shape>
                <v:rect id="Rectangle 288" o:spid="_x0000_s1090" style="position:absolute;left:12234;top:27008;width:16192;height:8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" filled="f" strokecolor="black [3200]">
                  <v:stroke joinstyle="round"/>
                  <v:textbox>
                    <w:txbxContent>
                      <w:p w14:paraId="28474DD7" w14:textId="77777777" w:rsidR="0082274F" w:rsidRDefault="0082274F" w:rsidP="0082274F">
                        <w:r>
                          <w:t>Click to see Tips and Recommendations according to the user’s BMI</w:t>
                        </w:r>
                      </w:p>
                    </w:txbxContent>
                  </v:textbox>
                </v:rect>
                <v:rect id="Rectangle 289" o:spid="_x0000_s1091" style="position:absolute;left:12149;width:16193;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" filled="f" strokecolor="black [3200]">
                  <v:stroke joinstyle="round"/>
                  <v:textbox>
                    <w:txbxContent>
                      <w:p w14:paraId="61C27965" w14:textId="77777777" w:rsidR="0082274F" w:rsidRDefault="0082274F" w:rsidP="0082274F">
                        <w:r>
                          <w:t>User’s BMI Result</w:t>
                        </w:r>
                      </w:p>
                      <w:p w14:paraId="7CB80469" w14:textId="77777777" w:rsidR="0082274F" w:rsidRDefault="0082274F" w:rsidP="0082274F">
                        <w:r>
                          <w:t>Symbol of Normal weight</w:t>
                        </w:r>
                      </w:p>
                    </w:txbxContent>
                  </v:textbox>
                </v:rect>
                <v:shape id="Straight Arrow Connector 290" o:spid="_x0000_s1092" type="#_x0000_t32" style="position:absolute;top:2286;width:1138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" strokecolor="#5b9bd5 [3204]" strokeweight="1.5pt">
                  <v:stroke endarrow="block" joinstyle="miter"/>
                </v:shape>
              </v:group>
            </w:pict>
          </mc:Fallback>
        </mc:AlternateContent>
      </w:r>
    </w:p>
    <w:p w14:paraId="1220D58E" w14:textId="4C39D0B7" w:rsidR="0082274F" w:rsidRDefault="0082274F" w:rsidP="00D45744">
      <w:pPr>
        <w:pStyle w:val="Appendix"/>
      </w:pPr>
    </w:p>
    <w:p w14:paraId="680A6874" w14:textId="3EA100E2" w:rsidR="0082274F" w:rsidRDefault="0082274F" w:rsidP="00D45744">
      <w:pPr>
        <w:pStyle w:val="Appendix"/>
      </w:pPr>
    </w:p>
    <w:p w14:paraId="6BFA024A" w14:textId="5E055984" w:rsidR="0082274F" w:rsidRDefault="0082274F" w:rsidP="00D45744">
      <w:pPr>
        <w:pStyle w:val="Appendix"/>
      </w:pPr>
    </w:p>
    <w:p w14:paraId="5BD56F35" w14:textId="2B97D4A8" w:rsidR="0082274F" w:rsidRDefault="0082274F" w:rsidP="00D45744">
      <w:pPr>
        <w:pStyle w:val="Appendix"/>
      </w:pPr>
    </w:p>
    <w:p w14:paraId="08F3719D" w14:textId="7E5A57B1" w:rsidR="0082274F" w:rsidRDefault="0082274F" w:rsidP="00D45744">
      <w:pPr>
        <w:pStyle w:val="Appendix"/>
      </w:pPr>
    </w:p>
    <w:p w14:paraId="6AE32253" w14:textId="4D941425" w:rsidR="0082274F" w:rsidRDefault="0082274F" w:rsidP="00D45744">
      <w:pPr>
        <w:pStyle w:val="Appendix"/>
      </w:pPr>
    </w:p>
    <w:p w14:paraId="333164C6" w14:textId="3AAD18C6" w:rsidR="0082274F" w:rsidRDefault="0082274F" w:rsidP="00D45744">
      <w:pPr>
        <w:pStyle w:val="Appendix"/>
      </w:pPr>
    </w:p>
    <w:p w14:paraId="0CA5DB5F" w14:textId="00E33CB8" w:rsidR="0082274F" w:rsidRDefault="0082274F" w:rsidP="00D45744">
      <w:pPr>
        <w:pStyle w:val="Appendix"/>
      </w:pPr>
    </w:p>
    <w:p w14:paraId="3C90BCBA" w14:textId="17A4ED5C" w:rsidR="0082274F" w:rsidRDefault="0082274F" w:rsidP="00D45744">
      <w:pPr>
        <w:pStyle w:val="Appendix"/>
      </w:pPr>
    </w:p>
    <w:p w14:paraId="2D32A855" w14:textId="66A102EB" w:rsidR="0082274F" w:rsidRDefault="0082274F" w:rsidP="00D45744">
      <w:pPr>
        <w:pStyle w:val="Appendix"/>
      </w:pPr>
    </w:p>
    <w:p w14:paraId="777ACD8F" w14:textId="3D2CEAF9" w:rsidR="0082274F" w:rsidRDefault="0082274F" w:rsidP="00D45744">
      <w:pPr>
        <w:pStyle w:val="Appendix"/>
      </w:pPr>
    </w:p>
    <w:p w14:paraId="7F3F2E64" w14:textId="35E3ADA9" w:rsidR="0082274F" w:rsidRDefault="0082274F" w:rsidP="00D45744">
      <w:pPr>
        <w:pStyle w:val="Appendix"/>
      </w:pPr>
    </w:p>
    <w:p w14:paraId="7A8A05A2" w14:textId="1C06FE81" w:rsidR="0082274F" w:rsidRDefault="0082274F" w:rsidP="00D45744">
      <w:pPr>
        <w:pStyle w:val="Appendix"/>
      </w:pPr>
    </w:p>
    <w:p w14:paraId="535E6F02" w14:textId="19872605" w:rsidR="0082274F" w:rsidRDefault="0082274F" w:rsidP="00D45744">
      <w:pPr>
        <w:pStyle w:val="Appendix"/>
      </w:pPr>
    </w:p>
    <w:p w14:paraId="608BA283" w14:textId="686A91F4" w:rsidR="0082274F" w:rsidRDefault="0082274F" w:rsidP="00D45744">
      <w:pPr>
        <w:pStyle w:val="Appendix"/>
      </w:pPr>
    </w:p>
    <w:p w14:paraId="18283D8F" w14:textId="77777777" w:rsidR="007839AF" w:rsidRDefault="007839AF" w:rsidP="00D45744">
      <w:pPr>
        <w:pStyle w:val="Appendix"/>
      </w:pPr>
    </w:p>
    <w:p w14:paraId="386E793C" w14:textId="77777777" w:rsidR="007839AF" w:rsidRDefault="007839AF" w:rsidP="00D45744">
      <w:pPr>
        <w:pStyle w:val="Appendix"/>
      </w:pPr>
    </w:p>
    <w:p w14:paraId="5327B0DF" w14:textId="77777777" w:rsidR="007839AF" w:rsidRDefault="007839AF" w:rsidP="00D45744">
      <w:pPr>
        <w:pStyle w:val="Appendix"/>
      </w:pPr>
    </w:p>
    <w:p w14:paraId="419D5BC7" w14:textId="2D0E9C52" w:rsidR="007839AF" w:rsidRDefault="007839AF" w:rsidP="00D45744">
      <w:pPr>
        <w:pStyle w:val="Appendix"/>
      </w:pPr>
      <w:r>
        <w:rPr>
          <w:noProof/>
        </w:rPr>
        <w:lastRenderedPageBreak/>
        <w:drawing>
          <wp:anchor distT="0" distB="0" distL="114300" distR="114300" simplePos="0" relativeHeight="251626494" behindDoc="1" locked="0" layoutInCell="1" allowOverlap="1" wp14:anchorId="63C5B939" wp14:editId="1438A6CB">
            <wp:simplePos x="0" y="0"/>
            <wp:positionH relativeFrom="column">
              <wp:posOffset>1084808</wp:posOffset>
            </wp:positionH>
            <wp:positionV relativeFrom="paragraph">
              <wp:posOffset>516</wp:posOffset>
            </wp:positionV>
            <wp:extent cx="3358424" cy="6613445"/>
            <wp:effectExtent l="0" t="0" r="0" b="0"/>
            <wp:wrapTight wrapText="bothSides">
              <wp:wrapPolygon edited="0">
                <wp:start x="0" y="0"/>
                <wp:lineTo x="0" y="21529"/>
                <wp:lineTo x="21445" y="21529"/>
                <wp:lineTo x="21445"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29">
                      <a:extLst>
                        <a:ext uri="{28A0092B-C50C-407E-A947-70E740481C1C}">
                          <a14:useLocalDpi xmlns:a14="http://schemas.microsoft.com/office/drawing/2010/main" val="0"/>
                        </a:ext>
                      </a:extLst>
                    </a:blip>
                    <a:stretch>
                      <a:fillRect/>
                    </a:stretch>
                  </pic:blipFill>
                  <pic:spPr>
                    <a:xfrm>
                      <a:off x="0" y="0"/>
                      <a:ext cx="3358424" cy="6613445"/>
                    </a:xfrm>
                    <a:prstGeom prst="rect">
                      <a:avLst/>
                    </a:prstGeom>
                  </pic:spPr>
                </pic:pic>
              </a:graphicData>
            </a:graphic>
            <wp14:sizeRelH relativeFrom="page">
              <wp14:pctWidth>0</wp14:pctWidth>
            </wp14:sizeRelH>
            <wp14:sizeRelV relativeFrom="page">
              <wp14:pctHeight>0</wp14:pctHeight>
            </wp14:sizeRelV>
          </wp:anchor>
        </w:drawing>
      </w:r>
    </w:p>
    <w:p w14:paraId="213F6E8E" w14:textId="5338D06C" w:rsidR="00D12254" w:rsidRDefault="00D12254" w:rsidP="00D45744">
      <w:pPr>
        <w:pStyle w:val="Appendix"/>
      </w:pPr>
    </w:p>
    <w:p w14:paraId="07896C7D" w14:textId="525FF34A" w:rsidR="00D12254" w:rsidRDefault="00D12254" w:rsidP="00D45744">
      <w:pPr>
        <w:pStyle w:val="Appendix"/>
      </w:pPr>
    </w:p>
    <w:p w14:paraId="3F3488E1" w14:textId="77777777" w:rsidR="007839AF" w:rsidRDefault="007839AF" w:rsidP="00D45744">
      <w:pPr>
        <w:pStyle w:val="Appendix"/>
        <w:rPr>
          <w:noProof/>
        </w:rPr>
      </w:pPr>
    </w:p>
    <w:p w14:paraId="44B91A42" w14:textId="51B78784" w:rsidR="007839AF" w:rsidRDefault="007839AF" w:rsidP="00D45744">
      <w:pPr>
        <w:pStyle w:val="Appendix"/>
        <w:rPr>
          <w:noProof/>
        </w:rPr>
      </w:pPr>
    </w:p>
    <w:p w14:paraId="54FEA25E" w14:textId="08D6C094" w:rsidR="007839AF" w:rsidRDefault="007839AF" w:rsidP="00D45744">
      <w:pPr>
        <w:pStyle w:val="Appendix"/>
        <w:rPr>
          <w:noProof/>
        </w:rPr>
      </w:pPr>
      <w:r>
        <w:rPr>
          <w:noProof/>
        </w:rPr>
        <mc:AlternateContent>
          <mc:Choice Requires="wpg">
            <w:drawing>
              <wp:anchor distT="0" distB="0" distL="114300" distR="114300" simplePos="0" relativeHeight="251743232" behindDoc="0" locked="0" layoutInCell="1" allowOverlap="1" wp14:anchorId="54502D53" wp14:editId="63F8E55F">
                <wp:simplePos x="0" y="0"/>
                <wp:positionH relativeFrom="column">
                  <wp:posOffset>2994660</wp:posOffset>
                </wp:positionH>
                <wp:positionV relativeFrom="paragraph">
                  <wp:posOffset>574675</wp:posOffset>
                </wp:positionV>
                <wp:extent cx="3684814" cy="3416625"/>
                <wp:effectExtent l="38100" t="0" r="11430" b="12700"/>
                <wp:wrapNone/>
                <wp:docPr id="249" name="Group 249"/>
                <wp:cNvGraphicFramePr/>
                <a:graphic xmlns:a="http://schemas.openxmlformats.org/drawingml/2006/main">
                  <a:graphicData uri="http://schemas.microsoft.com/office/word/2010/wordprocessingGroup">
                    <wpg:wgp>
                      <wpg:cNvGrpSpPr/>
                      <wpg:grpSpPr>
                        <a:xfrm>
                          <a:off x="0" y="0"/>
                          <a:ext cx="3684814" cy="3416625"/>
                          <a:chOff x="0" y="0"/>
                          <a:chExt cx="3096683" cy="3416625"/>
                        </a:xfrm>
                      </wpg:grpSpPr>
                      <wps:wsp>
                        <wps:cNvPr id="203" name="Straight Arrow Connector 203"/>
                        <wps:cNvCnPr/>
                        <wps:spPr>
                          <a:xfrm flipH="1">
                            <a:off x="0" y="431800"/>
                            <a:ext cx="134302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04" name="Straight Arrow Connector 204"/>
                        <wps:cNvCnPr/>
                        <wps:spPr>
                          <a:xfrm flipH="1">
                            <a:off x="59267" y="2760133"/>
                            <a:ext cx="134302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05" name="Straight Arrow Connector 205"/>
                        <wps:cNvCnPr/>
                        <wps:spPr>
                          <a:xfrm flipH="1">
                            <a:off x="59267" y="3107266"/>
                            <a:ext cx="134302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06" name="Rectangle 206"/>
                        <wps:cNvSpPr/>
                        <wps:spPr>
                          <a:xfrm>
                            <a:off x="1435100" y="0"/>
                            <a:ext cx="1619250" cy="8096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583454E" w14:textId="0894EF3D" w:rsidR="00795D5A" w:rsidRDefault="00795D5A" w:rsidP="00795D5A">
                              <w:r>
                                <w:t>PDF Viewer, must scroll to see some</w:t>
                              </w:r>
                              <w:r w:rsidR="00FC56B6">
                                <w:t xml:space="preserve"> of the </w:t>
                              </w:r>
                              <w:r>
                                <w:t>Tips and Recommendation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Rectangle 207"/>
                        <wps:cNvSpPr/>
                        <wps:spPr>
                          <a:xfrm>
                            <a:off x="1477433" y="2345266"/>
                            <a:ext cx="1619250" cy="50409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9159E4E" w14:textId="484FC01D" w:rsidR="00795D5A" w:rsidRDefault="00795D5A" w:rsidP="00795D5A">
                              <w:r>
                                <w:t xml:space="preserve">Click to recalculate user’s BMI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1477433" y="2912533"/>
                            <a:ext cx="1619250" cy="50409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36D0DF1" w14:textId="1032BC02" w:rsidR="00795D5A" w:rsidRDefault="00795D5A" w:rsidP="00795D5A">
                              <w:r>
                                <w:t xml:space="preserve">Click to go to </w:t>
                              </w:r>
                              <w:r w:rsidR="00F164F4">
                                <w:t>category meal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4502D53" id="Group 249" o:spid="_x0000_s1093" style="position:absolute;left:0;text-align:left;margin-left:235.8pt;margin-top:45.25pt;width:290.15pt;height:269.05pt;z-index:251743232;mso-width-relative:margin" coordsize="30966,34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">
                <v:shape id="Straight Arrow Connector 203" o:spid="_x0000_s1094" type="#_x0000_t32" style="position:absolute;top:4318;width:134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" strokecolor="#5b9bd5 [3204]" strokeweight="1.5pt">
                  <v:stroke endarrow="block" joinstyle="miter"/>
                </v:shape>
                <v:shape id="Straight Arrow Connector 204" o:spid="_x0000_s1095" type="#_x0000_t32" style="position:absolute;left:592;top:27601;width:134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" strokecolor="#5b9bd5 [3204]" strokeweight="1.5pt">
                  <v:stroke endarrow="block" joinstyle="miter"/>
                </v:shape>
                <v:shape id="Straight Arrow Connector 205" o:spid="_x0000_s1096" type="#_x0000_t32" style="position:absolute;left:592;top:31072;width:134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" strokecolor="#5b9bd5 [3204]" strokeweight="1.5pt">
                  <v:stroke endarrow="block" joinstyle="miter"/>
                </v:shape>
                <v:rect id="Rectangle 206" o:spid="_x0000_s1097" style="position:absolute;left:14351;width:16192;height:8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" filled="f" strokecolor="black [3200]">
                  <v:stroke joinstyle="round"/>
                  <v:textbox>
                    <w:txbxContent>
                      <w:p w14:paraId="4583454E" w14:textId="0894EF3D" w:rsidR="00795D5A" w:rsidRDefault="00795D5A" w:rsidP="00795D5A">
                        <w:r>
                          <w:t>PDF Viewer, must scroll to see some</w:t>
                        </w:r>
                        <w:r w:rsidR="00FC56B6">
                          <w:t xml:space="preserve"> of the </w:t>
                        </w:r>
                        <w:r>
                          <w:t>Tips and Recommendation</w:t>
                        </w:r>
                      </w:p>
                    </w:txbxContent>
                  </v:textbox>
                </v:rect>
                <v:rect id="Rectangle 207" o:spid="_x0000_s1098" style="position:absolute;left:14774;top:23452;width:16192;height:5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" filled="f" strokecolor="black [3200]">
                  <v:stroke joinstyle="round"/>
                  <v:textbox>
                    <w:txbxContent>
                      <w:p w14:paraId="59159E4E" w14:textId="484FC01D" w:rsidR="00795D5A" w:rsidRDefault="00795D5A" w:rsidP="00795D5A">
                        <w:r>
                          <w:t xml:space="preserve">Click to recalculate user’s BMI </w:t>
                        </w:r>
                      </w:p>
                    </w:txbxContent>
                  </v:textbox>
                </v:rect>
                <v:rect id="Rectangle 208" o:spid="_x0000_s1099" style="position:absolute;left:14774;top:29125;width:16192;height:5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" filled="f" strokecolor="black [3200]">
                  <v:stroke joinstyle="round"/>
                  <v:textbox>
                    <w:txbxContent>
                      <w:p w14:paraId="136D0DF1" w14:textId="1032BC02" w:rsidR="00795D5A" w:rsidRDefault="00795D5A" w:rsidP="00795D5A">
                        <w:r>
                          <w:t xml:space="preserve">Click to go to </w:t>
                        </w:r>
                        <w:r w:rsidR="00F164F4">
                          <w:t>category meal</w:t>
                        </w:r>
                      </w:p>
                    </w:txbxContent>
                  </v:textbox>
                </v:rect>
              </v:group>
            </w:pict>
          </mc:Fallback>
        </mc:AlternateContent>
      </w:r>
    </w:p>
    <w:p w14:paraId="164A18B7" w14:textId="2250246A" w:rsidR="00D12254" w:rsidRDefault="007839AF" w:rsidP="00D45744">
      <w:pPr>
        <w:pStyle w:val="Appendix"/>
      </w:pPr>
      <w:r>
        <w:rPr>
          <w:noProof/>
        </w:rPr>
        <w:lastRenderedPageBreak/>
        <w:drawing>
          <wp:anchor distT="0" distB="0" distL="114300" distR="114300" simplePos="0" relativeHeight="251883520" behindDoc="1" locked="0" layoutInCell="1" allowOverlap="1" wp14:anchorId="690CCB85" wp14:editId="7A7BF7B1">
            <wp:simplePos x="0" y="0"/>
            <wp:positionH relativeFrom="column">
              <wp:posOffset>928010</wp:posOffset>
            </wp:positionH>
            <wp:positionV relativeFrom="paragraph">
              <wp:posOffset>150495</wp:posOffset>
            </wp:positionV>
            <wp:extent cx="3357880" cy="6555105"/>
            <wp:effectExtent l="0" t="0" r="0" b="0"/>
            <wp:wrapTight wrapText="bothSides">
              <wp:wrapPolygon edited="0">
                <wp:start x="0" y="0"/>
                <wp:lineTo x="0" y="21531"/>
                <wp:lineTo x="21445" y="21531"/>
                <wp:lineTo x="21445" y="0"/>
                <wp:lineTo x="0" y="0"/>
              </wp:wrapPolygon>
            </wp:wrapTight>
            <wp:docPr id="209" name="Picture 209"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phone&#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3357880" cy="6555105"/>
                    </a:xfrm>
                    <a:prstGeom prst="rect">
                      <a:avLst/>
                    </a:prstGeom>
                  </pic:spPr>
                </pic:pic>
              </a:graphicData>
            </a:graphic>
            <wp14:sizeRelH relativeFrom="page">
              <wp14:pctWidth>0</wp14:pctWidth>
            </wp14:sizeRelH>
            <wp14:sizeRelV relativeFrom="page">
              <wp14:pctHeight>0</wp14:pctHeight>
            </wp14:sizeRelV>
          </wp:anchor>
        </w:drawing>
      </w:r>
    </w:p>
    <w:p w14:paraId="496B5F6C" w14:textId="2737850F" w:rsidR="00D12254" w:rsidRDefault="00D12254" w:rsidP="00D45744">
      <w:pPr>
        <w:pStyle w:val="Appendix"/>
      </w:pPr>
    </w:p>
    <w:p w14:paraId="05ACDBD0" w14:textId="34C4EA0A" w:rsidR="007839AF" w:rsidRDefault="00123C6F" w:rsidP="00D45744">
      <w:pPr>
        <w:pStyle w:val="Appendix"/>
      </w:pPr>
      <w:r>
        <w:rPr>
          <w:noProof/>
        </w:rPr>
        <mc:AlternateContent>
          <mc:Choice Requires="wpg">
            <w:drawing>
              <wp:anchor distT="0" distB="0" distL="114300" distR="114300" simplePos="0" relativeHeight="251884544" behindDoc="0" locked="0" layoutInCell="1" allowOverlap="1" wp14:anchorId="00E71BDB" wp14:editId="6B88779E">
                <wp:simplePos x="0" y="0"/>
                <wp:positionH relativeFrom="column">
                  <wp:posOffset>1706880</wp:posOffset>
                </wp:positionH>
                <wp:positionV relativeFrom="paragraph">
                  <wp:posOffset>330200</wp:posOffset>
                </wp:positionV>
                <wp:extent cx="5001895" cy="4756513"/>
                <wp:effectExtent l="38100" t="0" r="27305" b="25400"/>
                <wp:wrapNone/>
                <wp:docPr id="250" name="Group 250"/>
                <wp:cNvGraphicFramePr/>
                <a:graphic xmlns:a="http://schemas.openxmlformats.org/drawingml/2006/main">
                  <a:graphicData uri="http://schemas.microsoft.com/office/word/2010/wordprocessingGroup">
                    <wpg:wgp>
                      <wpg:cNvGrpSpPr/>
                      <wpg:grpSpPr>
                        <a:xfrm>
                          <a:off x="0" y="0"/>
                          <a:ext cx="5001895" cy="4756513"/>
                          <a:chOff x="0" y="0"/>
                          <a:chExt cx="4370493" cy="4214090"/>
                        </a:xfrm>
                      </wpg:grpSpPr>
                      <wps:wsp>
                        <wps:cNvPr id="210" name="Straight Arrow Connector 210"/>
                        <wps:cNvCnPr/>
                        <wps:spPr>
                          <a:xfrm flipH="1">
                            <a:off x="1930400" y="262467"/>
                            <a:ext cx="50800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11" name="Straight Arrow Connector 211"/>
                        <wps:cNvCnPr/>
                        <wps:spPr>
                          <a:xfrm flipH="1">
                            <a:off x="1642533" y="1219200"/>
                            <a:ext cx="80010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12" name="Straight Arrow Connector 212"/>
                        <wps:cNvCnPr/>
                        <wps:spPr>
                          <a:xfrm flipH="1">
                            <a:off x="1642533" y="1718734"/>
                            <a:ext cx="80010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15" name="Straight Arrow Connector 215"/>
                        <wps:cNvCnPr/>
                        <wps:spPr>
                          <a:xfrm flipH="1">
                            <a:off x="1642533" y="2252134"/>
                            <a:ext cx="80010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16" name="Straight Arrow Connector 216"/>
                        <wps:cNvCnPr/>
                        <wps:spPr>
                          <a:xfrm flipH="1">
                            <a:off x="1634067" y="2743200"/>
                            <a:ext cx="80010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18" name="Connector: Elbow 218"/>
                        <wps:cNvCnPr/>
                        <wps:spPr>
                          <a:xfrm flipH="1" flipV="1">
                            <a:off x="0" y="262467"/>
                            <a:ext cx="2434167" cy="499533"/>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19" name="Straight Arrow Connector 219"/>
                        <wps:cNvCnPr/>
                        <wps:spPr>
                          <a:xfrm flipH="1">
                            <a:off x="1845733" y="3911600"/>
                            <a:ext cx="50800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20" name="Rectangle 220"/>
                        <wps:cNvSpPr/>
                        <wps:spPr>
                          <a:xfrm>
                            <a:off x="2561167" y="0"/>
                            <a:ext cx="1619250" cy="31865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56887024" w14:textId="22B761D4" w:rsidR="00F164F4" w:rsidRDefault="00F164F4" w:rsidP="00F164F4">
                              <w:r>
                                <w:t>Click to 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2561167" y="381000"/>
                            <a:ext cx="1619250" cy="505691"/>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0E622781" w14:textId="14E204F7" w:rsidR="00F164F4" w:rsidRDefault="00F164F4" w:rsidP="00F164F4">
                              <w:r>
                                <w:t xml:space="preserve">Click to go back to the last </w:t>
                              </w:r>
                              <w:r w:rsidR="008D36C1">
                                <w:t>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Rectangle 222"/>
                        <wps:cNvSpPr/>
                        <wps:spPr>
                          <a:xfrm>
                            <a:off x="2561167" y="939800"/>
                            <a:ext cx="1801091" cy="498764"/>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02FC589" w14:textId="665F2E06" w:rsidR="00F164F4" w:rsidRDefault="00F164F4" w:rsidP="00F164F4">
                              <w:r>
                                <w:t>Click to chat with breakfast recipes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Rectangle 223"/>
                        <wps:cNvSpPr/>
                        <wps:spPr>
                          <a:xfrm>
                            <a:off x="2561167" y="1490134"/>
                            <a:ext cx="1800860" cy="4984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17545CD" w14:textId="2A758FC7" w:rsidR="00F164F4" w:rsidRDefault="00F164F4" w:rsidP="00F164F4">
                              <w:r>
                                <w:t>Click to chat with lunch recipes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Rectangle 224"/>
                        <wps:cNvSpPr/>
                        <wps:spPr>
                          <a:xfrm>
                            <a:off x="2569633" y="2048934"/>
                            <a:ext cx="1800860" cy="4984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463CD24" w14:textId="3771776A" w:rsidR="00F164F4" w:rsidRDefault="00F164F4" w:rsidP="00F164F4">
                              <w:r>
                                <w:t>Click to chat with dinner recipes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2569633" y="2607734"/>
                            <a:ext cx="1800860" cy="49847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16BB6E4" w14:textId="4A244622" w:rsidR="00F164F4" w:rsidRDefault="00F164F4" w:rsidP="00F164F4">
                              <w:r>
                                <w:t>Click to chat with dessert recipes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Rectangle 226"/>
                        <wps:cNvSpPr/>
                        <wps:spPr>
                          <a:xfrm>
                            <a:off x="2493433" y="3556000"/>
                            <a:ext cx="1800860" cy="6580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A99D4ED" w14:textId="0F0D412D" w:rsidR="00F164F4" w:rsidRDefault="00F164F4" w:rsidP="00F164F4">
                              <w:r>
                                <w:t>Click to see and read about the FoodPanion’s disclaimer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E71BDB" id="Group 250" o:spid="_x0000_s1100" style="position:absolute;left:0;text-align:left;margin-left:134.4pt;margin-top:26pt;width:393.85pt;height:374.55pt;z-index:251884544;mso-width-relative:margin;mso-height-relative:margin" coordsize="43704,42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">
                <v:shape id="Straight Arrow Connector 210" o:spid="_x0000_s1101" type="#_x0000_t32" style="position:absolute;left:19304;top:2624;width:508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" strokecolor="#5b9bd5 [3204]" strokeweight="1.5pt">
                  <v:stroke endarrow="block" joinstyle="miter"/>
                </v:shape>
                <v:shape id="Straight Arrow Connector 211" o:spid="_x0000_s1102" type="#_x0000_t32" style="position:absolute;left:16425;top:12192;width:8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" strokecolor="#5b9bd5 [3204]" strokeweight="1.5pt">
                  <v:stroke endarrow="block" joinstyle="miter"/>
                </v:shape>
                <v:shape id="Straight Arrow Connector 212" o:spid="_x0000_s1103" type="#_x0000_t32" style="position:absolute;left:16425;top:17187;width:8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" strokecolor="#5b9bd5 [3204]" strokeweight="1.5pt">
                  <v:stroke endarrow="block" joinstyle="miter"/>
                </v:shape>
                <v:shape id="Straight Arrow Connector 215" o:spid="_x0000_s1104" type="#_x0000_t32" style="position:absolute;left:16425;top:22521;width:8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" strokecolor="#5b9bd5 [3204]" strokeweight="1.5pt">
                  <v:stroke endarrow="block" joinstyle="miter"/>
                </v:shape>
                <v:shape id="Straight Arrow Connector 216" o:spid="_x0000_s1105" type="#_x0000_t32" style="position:absolute;left:16340;top:27432;width:8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" strokecolor="#5b9bd5 [3204]" strokeweight="1.5pt">
                  <v:stroke endarrow="block" joinstyle="miter"/>
                </v:shape>
                <v:shape id="Connector: Elbow 218" o:spid="_x0000_s1106" type="#_x0000_t34" style="position:absolute;top:2624;width:24341;height:499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" strokecolor="#5b9bd5 [3204]" strokeweight="1.5pt">
                  <v:stroke endarrow="block"/>
                </v:shape>
                <v:shape id="Straight Arrow Connector 219" o:spid="_x0000_s1107" type="#_x0000_t32" style="position:absolute;left:18457;top:39116;width:508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" strokecolor="#5b9bd5 [3204]" strokeweight="1.5pt">
                  <v:stroke endarrow="block" joinstyle="miter"/>
                </v:shape>
                <v:rect id="Rectangle 220" o:spid="_x0000_s1108" style="position:absolute;left:25611;width:16193;height:3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" filled="f" strokecolor="black [3200]">
                  <v:stroke joinstyle="round"/>
                  <v:textbox>
                    <w:txbxContent>
                      <w:p w14:paraId="56887024" w14:textId="22B761D4" w:rsidR="00F164F4" w:rsidRDefault="00F164F4" w:rsidP="00F164F4">
                        <w:r>
                          <w:t>Click to log out</w:t>
                        </w:r>
                      </w:p>
                    </w:txbxContent>
                  </v:textbox>
                </v:rect>
                <v:rect id="Rectangle 221" o:spid="_x0000_s1109" style="position:absolute;left:25611;top:3810;width:16193;height:5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" filled="f" strokecolor="black [3200]">
                  <v:stroke joinstyle="round"/>
                  <v:textbox>
                    <w:txbxContent>
                      <w:p w14:paraId="0E622781" w14:textId="14E204F7" w:rsidR="00F164F4" w:rsidRDefault="00F164F4" w:rsidP="00F164F4">
                        <w:r>
                          <w:t xml:space="preserve">Click to go back to the last </w:t>
                        </w:r>
                        <w:r w:rsidR="008D36C1">
                          <w:t>activity</w:t>
                        </w:r>
                      </w:p>
                    </w:txbxContent>
                  </v:textbox>
                </v:rect>
                <v:rect id="Rectangle 222" o:spid="_x0000_s1110" style="position:absolute;left:25611;top:9398;width:18011;height:4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" filled="f" strokecolor="black [3200]">
                  <v:stroke joinstyle="round"/>
                  <v:textbox>
                    <w:txbxContent>
                      <w:p w14:paraId="202FC589" w14:textId="665F2E06" w:rsidR="00F164F4" w:rsidRDefault="00F164F4" w:rsidP="00F164F4">
                        <w:r>
                          <w:t>Click to chat with breakfast recipes only</w:t>
                        </w:r>
                      </w:p>
                    </w:txbxContent>
                  </v:textbox>
                </v:rect>
                <v:rect id="Rectangle 223" o:spid="_x0000_s1111" style="position:absolute;left:25611;top:14901;width:18009;height:4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" filled="f" strokecolor="black [3200]">
                  <v:stroke joinstyle="round"/>
                  <v:textbox>
                    <w:txbxContent>
                      <w:p w14:paraId="717545CD" w14:textId="2A758FC7" w:rsidR="00F164F4" w:rsidRDefault="00F164F4" w:rsidP="00F164F4">
                        <w:r>
                          <w:t>Click to chat with lunch recipes only</w:t>
                        </w:r>
                      </w:p>
                    </w:txbxContent>
                  </v:textbox>
                </v:rect>
                <v:rect id="Rectangle 224" o:spid="_x0000_s1112" style="position:absolute;left:25696;top:20489;width:18008;height:4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" filled="f" strokecolor="black [3200]">
                  <v:stroke joinstyle="round"/>
                  <v:textbox>
                    <w:txbxContent>
                      <w:p w14:paraId="7463CD24" w14:textId="3771776A" w:rsidR="00F164F4" w:rsidRDefault="00F164F4" w:rsidP="00F164F4">
                        <w:r>
                          <w:t>Click to chat with dinner recipes only</w:t>
                        </w:r>
                      </w:p>
                    </w:txbxContent>
                  </v:textbox>
                </v:rect>
                <v:rect id="Rectangle 225" o:spid="_x0000_s1113" style="position:absolute;left:25696;top:26077;width:18008;height:4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" filled="f" strokecolor="black [3200]">
                  <v:stroke joinstyle="round"/>
                  <v:textbox>
                    <w:txbxContent>
                      <w:p w14:paraId="616BB6E4" w14:textId="4A244622" w:rsidR="00F164F4" w:rsidRDefault="00F164F4" w:rsidP="00F164F4">
                        <w:r>
                          <w:t>Click to chat with dessert recipes only</w:t>
                        </w:r>
                      </w:p>
                    </w:txbxContent>
                  </v:textbox>
                </v:rect>
                <v:rect id="Rectangle 226" o:spid="_x0000_s1114" style="position:absolute;left:24934;top:35560;width:18008;height:6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" filled="f" strokecolor="black [3200]">
                  <v:stroke joinstyle="round"/>
                  <v:textbox>
                    <w:txbxContent>
                      <w:p w14:paraId="4A99D4ED" w14:textId="0F0D412D" w:rsidR="00F164F4" w:rsidRDefault="00F164F4" w:rsidP="00F164F4">
                        <w:r>
                          <w:t>Click to see and read about the FoodPanion’s disclaimer</w:t>
                        </w:r>
                      </w:p>
                    </w:txbxContent>
                  </v:textbox>
                </v:rect>
              </v:group>
            </w:pict>
          </mc:Fallback>
        </mc:AlternateContent>
      </w:r>
    </w:p>
    <w:p w14:paraId="7442EA05" w14:textId="44FCE408" w:rsidR="007839AF" w:rsidRDefault="007839AF" w:rsidP="00D45744">
      <w:pPr>
        <w:pStyle w:val="Appendix"/>
      </w:pPr>
    </w:p>
    <w:p w14:paraId="3A7F9D8A" w14:textId="75338BFA" w:rsidR="007839AF" w:rsidRDefault="007839AF" w:rsidP="00D45744">
      <w:pPr>
        <w:pStyle w:val="Appendix"/>
      </w:pPr>
    </w:p>
    <w:p w14:paraId="35FEAF3A" w14:textId="4F114B96" w:rsidR="007839AF" w:rsidRDefault="007839AF" w:rsidP="00D45744">
      <w:pPr>
        <w:pStyle w:val="Appendix"/>
      </w:pPr>
    </w:p>
    <w:p w14:paraId="22921AD8" w14:textId="344418C5" w:rsidR="007839AF" w:rsidRDefault="007839AF" w:rsidP="00D45744">
      <w:pPr>
        <w:pStyle w:val="Appendix"/>
      </w:pPr>
    </w:p>
    <w:p w14:paraId="14A53994" w14:textId="402796A7" w:rsidR="007839AF" w:rsidRDefault="007839AF" w:rsidP="00D45744">
      <w:pPr>
        <w:pStyle w:val="Appendix"/>
      </w:pPr>
    </w:p>
    <w:p w14:paraId="0FAA6358" w14:textId="5603294B" w:rsidR="00D12254" w:rsidRDefault="00D12254" w:rsidP="00D45744">
      <w:pPr>
        <w:pStyle w:val="Appendix"/>
      </w:pPr>
    </w:p>
    <w:p w14:paraId="3B77260B" w14:textId="79336191" w:rsidR="007839AF" w:rsidRDefault="007839AF" w:rsidP="00D45744">
      <w:pPr>
        <w:pStyle w:val="Appendix"/>
      </w:pPr>
    </w:p>
    <w:p w14:paraId="18A673C0" w14:textId="07873C6C" w:rsidR="007839AF" w:rsidRDefault="007839AF" w:rsidP="00D45744">
      <w:pPr>
        <w:pStyle w:val="Appendix"/>
      </w:pPr>
    </w:p>
    <w:p w14:paraId="303FEE5E" w14:textId="3CAC2A25" w:rsidR="007839AF" w:rsidRDefault="007839AF" w:rsidP="00D45744">
      <w:pPr>
        <w:pStyle w:val="Appendix"/>
      </w:pPr>
    </w:p>
    <w:p w14:paraId="1763AEDB" w14:textId="20C4126F" w:rsidR="007839AF" w:rsidRDefault="007839AF" w:rsidP="00D45744">
      <w:pPr>
        <w:pStyle w:val="Appendix"/>
      </w:pPr>
    </w:p>
    <w:p w14:paraId="41D3A50A" w14:textId="52CAC9DB" w:rsidR="00D12254" w:rsidRDefault="00D12254" w:rsidP="00D45744">
      <w:pPr>
        <w:pStyle w:val="Appendix"/>
      </w:pPr>
    </w:p>
    <w:p w14:paraId="1D7A1F42" w14:textId="560FB153" w:rsidR="00D12254" w:rsidRDefault="00D12254" w:rsidP="00D45744">
      <w:pPr>
        <w:pStyle w:val="Appendix"/>
      </w:pPr>
    </w:p>
    <w:p w14:paraId="3DD84AEA" w14:textId="2DBEBF5C" w:rsidR="00D12254" w:rsidRDefault="00D12254" w:rsidP="00D45744">
      <w:pPr>
        <w:pStyle w:val="Appendix"/>
      </w:pPr>
    </w:p>
    <w:p w14:paraId="09C009C9" w14:textId="1130496C" w:rsidR="00D12254" w:rsidRDefault="00D12254" w:rsidP="00D45744">
      <w:pPr>
        <w:pStyle w:val="Appendix"/>
      </w:pPr>
    </w:p>
    <w:p w14:paraId="7C235F56" w14:textId="2A2DF5DD" w:rsidR="00D12254" w:rsidRDefault="00D12254" w:rsidP="00D45744">
      <w:pPr>
        <w:pStyle w:val="Appendix"/>
      </w:pPr>
    </w:p>
    <w:p w14:paraId="4205EAD1" w14:textId="7D126953" w:rsidR="00D12254" w:rsidRDefault="00D12254" w:rsidP="00D45744">
      <w:pPr>
        <w:pStyle w:val="Appendix"/>
      </w:pPr>
    </w:p>
    <w:p w14:paraId="01352BFD" w14:textId="3AC7C957" w:rsidR="00123C6F" w:rsidRDefault="00123C6F" w:rsidP="00D45744">
      <w:pPr>
        <w:pStyle w:val="Appendix"/>
      </w:pPr>
    </w:p>
    <w:p w14:paraId="40116846" w14:textId="41D446B4" w:rsidR="00123C6F" w:rsidRDefault="00123C6F" w:rsidP="00D45744">
      <w:pPr>
        <w:pStyle w:val="Appendix"/>
      </w:pPr>
    </w:p>
    <w:p w14:paraId="26B54559" w14:textId="133224B4" w:rsidR="00123C6F" w:rsidRDefault="00123C6F" w:rsidP="00D45744">
      <w:pPr>
        <w:pStyle w:val="Appendix"/>
      </w:pPr>
    </w:p>
    <w:p w14:paraId="05B6B7CE" w14:textId="4DB605F8" w:rsidR="00123C6F" w:rsidRDefault="00123C6F" w:rsidP="00D45744">
      <w:pPr>
        <w:pStyle w:val="Appendix"/>
      </w:pPr>
    </w:p>
    <w:p w14:paraId="5B0FD468" w14:textId="6D76E676" w:rsidR="00123C6F" w:rsidRDefault="00123C6F" w:rsidP="00D45744">
      <w:pPr>
        <w:pStyle w:val="Appendix"/>
      </w:pPr>
      <w:r>
        <w:rPr>
          <w:noProof/>
        </w:rPr>
        <w:lastRenderedPageBreak/>
        <w:drawing>
          <wp:anchor distT="0" distB="0" distL="114300" distR="114300" simplePos="0" relativeHeight="251885568" behindDoc="1" locked="0" layoutInCell="1" allowOverlap="1" wp14:anchorId="31AF62E5" wp14:editId="131DBEBD">
            <wp:simplePos x="0" y="0"/>
            <wp:positionH relativeFrom="column">
              <wp:posOffset>1085850</wp:posOffset>
            </wp:positionH>
            <wp:positionV relativeFrom="paragraph">
              <wp:posOffset>173355</wp:posOffset>
            </wp:positionV>
            <wp:extent cx="3303270" cy="6557010"/>
            <wp:effectExtent l="0" t="0" r="0" b="0"/>
            <wp:wrapTight wrapText="bothSides">
              <wp:wrapPolygon edited="0">
                <wp:start x="0" y="0"/>
                <wp:lineTo x="0" y="21525"/>
                <wp:lineTo x="21426" y="21525"/>
                <wp:lineTo x="21426" y="0"/>
                <wp:lineTo x="0" y="0"/>
              </wp:wrapPolygon>
            </wp:wrapTight>
            <wp:docPr id="227" name="Picture 227"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 shot of a phone&#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3303270" cy="6557010"/>
                    </a:xfrm>
                    <a:prstGeom prst="rect">
                      <a:avLst/>
                    </a:prstGeom>
                  </pic:spPr>
                </pic:pic>
              </a:graphicData>
            </a:graphic>
            <wp14:sizeRelH relativeFrom="page">
              <wp14:pctWidth>0</wp14:pctWidth>
            </wp14:sizeRelH>
            <wp14:sizeRelV relativeFrom="page">
              <wp14:pctHeight>0</wp14:pctHeight>
            </wp14:sizeRelV>
          </wp:anchor>
        </w:drawing>
      </w:r>
    </w:p>
    <w:p w14:paraId="0ADB4A4C" w14:textId="5B5F8D68" w:rsidR="00123C6F" w:rsidRDefault="00123C6F" w:rsidP="00D45744">
      <w:pPr>
        <w:pStyle w:val="Appendix"/>
      </w:pPr>
    </w:p>
    <w:p w14:paraId="25E76B3D" w14:textId="78483D87" w:rsidR="00123C6F" w:rsidRDefault="00123C6F" w:rsidP="00D45744">
      <w:pPr>
        <w:pStyle w:val="Appendix"/>
      </w:pPr>
      <w:r>
        <w:rPr>
          <w:noProof/>
        </w:rPr>
        <mc:AlternateContent>
          <mc:Choice Requires="wpg">
            <w:drawing>
              <wp:anchor distT="0" distB="0" distL="114300" distR="114300" simplePos="0" relativeHeight="251886592" behindDoc="0" locked="0" layoutInCell="1" allowOverlap="1" wp14:anchorId="3ADDCC74" wp14:editId="649181E4">
                <wp:simplePos x="0" y="0"/>
                <wp:positionH relativeFrom="column">
                  <wp:posOffset>1912620</wp:posOffset>
                </wp:positionH>
                <wp:positionV relativeFrom="paragraph">
                  <wp:posOffset>299720</wp:posOffset>
                </wp:positionV>
                <wp:extent cx="4686300" cy="2444557"/>
                <wp:effectExtent l="38100" t="0" r="19050" b="13335"/>
                <wp:wrapNone/>
                <wp:docPr id="251" name="Group 251"/>
                <wp:cNvGraphicFramePr/>
                <a:graphic xmlns:a="http://schemas.openxmlformats.org/drawingml/2006/main">
                  <a:graphicData uri="http://schemas.microsoft.com/office/word/2010/wordprocessingGroup">
                    <wpg:wgp>
                      <wpg:cNvGrpSpPr/>
                      <wpg:grpSpPr>
                        <a:xfrm>
                          <a:off x="0" y="0"/>
                          <a:ext cx="4686300" cy="2444557"/>
                          <a:chOff x="0" y="0"/>
                          <a:chExt cx="4395894" cy="2444557"/>
                        </a:xfrm>
                      </wpg:grpSpPr>
                      <wps:wsp>
                        <wps:cNvPr id="228" name="Straight Arrow Connector 228"/>
                        <wps:cNvCnPr/>
                        <wps:spPr>
                          <a:xfrm flipH="1">
                            <a:off x="0" y="347133"/>
                            <a:ext cx="2505075"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29" name="Straight Arrow Connector 229"/>
                        <wps:cNvCnPr/>
                        <wps:spPr>
                          <a:xfrm flipH="1">
                            <a:off x="1794934" y="2133600"/>
                            <a:ext cx="70485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31" name="Rectangle 231"/>
                        <wps:cNvSpPr/>
                        <wps:spPr>
                          <a:xfrm>
                            <a:off x="2595034" y="0"/>
                            <a:ext cx="1800860" cy="6580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3ECCE1" w14:textId="22297118" w:rsidR="005F1161" w:rsidRDefault="005F1161" w:rsidP="005F1161">
                              <w:r>
                                <w:t>Click to get back to the category meal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ectangle 232"/>
                        <wps:cNvSpPr/>
                        <wps:spPr>
                          <a:xfrm>
                            <a:off x="2595034" y="1786467"/>
                            <a:ext cx="1800860" cy="65809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951F6FB" w14:textId="5CA0AE80" w:rsidR="005F1161" w:rsidRDefault="005F1161" w:rsidP="005F1161">
                              <w:r>
                                <w:t>FoodPanion Creator’s Disclaimer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ADDCC74" id="Group 251" o:spid="_x0000_s1115" style="position:absolute;left:0;text-align:left;margin-left:150.6pt;margin-top:23.6pt;width:369pt;height:192.5pt;z-index:251886592;mso-width-relative:margin" coordsize="43958,24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">
                <v:shape id="Straight Arrow Connector 228" o:spid="_x0000_s1116" type="#_x0000_t32" style="position:absolute;top:3471;width:2505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" strokecolor="#5b9bd5 [3204]" strokeweight="1.5pt">
                  <v:stroke endarrow="block" joinstyle="miter"/>
                </v:shape>
                <v:shape id="Straight Arrow Connector 229" o:spid="_x0000_s1117" type="#_x0000_t32" style="position:absolute;left:17949;top:21336;width:704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" strokecolor="#5b9bd5 [3204]" strokeweight="1.5pt">
                  <v:stroke endarrow="block" joinstyle="miter"/>
                </v:shape>
                <v:rect id="Rectangle 231" o:spid="_x0000_s1118" style="position:absolute;left:25950;width:18008;height:65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" filled="f" strokecolor="black [3200]">
                  <v:stroke joinstyle="round"/>
                  <v:textbox>
                    <w:txbxContent>
                      <w:p w14:paraId="163ECCE1" w14:textId="22297118" w:rsidR="005F1161" w:rsidRDefault="005F1161" w:rsidP="005F1161">
                        <w:r>
                          <w:t>Click to get back to the category meal</w:t>
                        </w:r>
                      </w:p>
                    </w:txbxContent>
                  </v:textbox>
                </v:rect>
                <v:rect id="Rectangle 232" o:spid="_x0000_s1119" style="position:absolute;left:25950;top:17864;width:18008;height:6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" filled="f" strokecolor="black [3200]">
                  <v:stroke joinstyle="round"/>
                  <v:textbox>
                    <w:txbxContent>
                      <w:p w14:paraId="1951F6FB" w14:textId="5CA0AE80" w:rsidR="005F1161" w:rsidRDefault="005F1161" w:rsidP="005F1161">
                        <w:r>
                          <w:t>FoodPanion Creator’s Disclaimer</w:t>
                        </w:r>
                      </w:p>
                    </w:txbxContent>
                  </v:textbox>
                </v:rect>
              </v:group>
            </w:pict>
          </mc:Fallback>
        </mc:AlternateContent>
      </w:r>
    </w:p>
    <w:p w14:paraId="23FAC282" w14:textId="2BB93D85" w:rsidR="00123C6F" w:rsidRDefault="00123C6F" w:rsidP="00D45744">
      <w:pPr>
        <w:pStyle w:val="Appendix"/>
      </w:pPr>
    </w:p>
    <w:p w14:paraId="53F2803F" w14:textId="17C02B1F" w:rsidR="005F1161" w:rsidRDefault="005F1161" w:rsidP="00D45744">
      <w:pPr>
        <w:pStyle w:val="Appendix"/>
      </w:pPr>
    </w:p>
    <w:p w14:paraId="5091A5CF" w14:textId="524AB5F2" w:rsidR="00D12254" w:rsidRDefault="00D12254" w:rsidP="00D45744">
      <w:pPr>
        <w:pStyle w:val="Appendix"/>
      </w:pPr>
    </w:p>
    <w:p w14:paraId="6263545F" w14:textId="79B99530" w:rsidR="00D12254" w:rsidRDefault="00D12254" w:rsidP="00D45744">
      <w:pPr>
        <w:pStyle w:val="Appendix"/>
      </w:pPr>
    </w:p>
    <w:p w14:paraId="7D505EDC" w14:textId="77777777" w:rsidR="00BE4091" w:rsidRDefault="00BE4091" w:rsidP="00D45744">
      <w:pPr>
        <w:pStyle w:val="Appendix"/>
        <w:rPr>
          <w:noProof/>
        </w:rPr>
      </w:pPr>
    </w:p>
    <w:p w14:paraId="3BA62FD0" w14:textId="41A1F568" w:rsidR="00D12254" w:rsidRDefault="00BE4091" w:rsidP="00D45744">
      <w:pPr>
        <w:pStyle w:val="Appendix"/>
      </w:pPr>
      <w:r>
        <w:rPr>
          <w:noProof/>
        </w:rPr>
        <w:lastRenderedPageBreak/>
        <w:drawing>
          <wp:anchor distT="0" distB="0" distL="114300" distR="114300" simplePos="0" relativeHeight="251887616" behindDoc="1" locked="0" layoutInCell="1" allowOverlap="1" wp14:anchorId="2CCDA341" wp14:editId="40102262">
            <wp:simplePos x="0" y="0"/>
            <wp:positionH relativeFrom="column">
              <wp:posOffset>978705</wp:posOffset>
            </wp:positionH>
            <wp:positionV relativeFrom="paragraph">
              <wp:posOffset>0</wp:posOffset>
            </wp:positionV>
            <wp:extent cx="3303270" cy="6539865"/>
            <wp:effectExtent l="0" t="0" r="0" b="0"/>
            <wp:wrapTight wrapText="bothSides">
              <wp:wrapPolygon edited="0">
                <wp:start x="0" y="0"/>
                <wp:lineTo x="0" y="21518"/>
                <wp:lineTo x="21426" y="21518"/>
                <wp:lineTo x="21426" y="0"/>
                <wp:lineTo x="0" y="0"/>
              </wp:wrapPolygon>
            </wp:wrapTight>
            <wp:docPr id="233" name="Picture 2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3303270" cy="6539865"/>
                    </a:xfrm>
                    <a:prstGeom prst="rect">
                      <a:avLst/>
                    </a:prstGeom>
                  </pic:spPr>
                </pic:pic>
              </a:graphicData>
            </a:graphic>
            <wp14:sizeRelH relativeFrom="page">
              <wp14:pctWidth>0</wp14:pctWidth>
            </wp14:sizeRelH>
            <wp14:sizeRelV relativeFrom="page">
              <wp14:pctHeight>0</wp14:pctHeight>
            </wp14:sizeRelV>
          </wp:anchor>
        </w:drawing>
      </w:r>
    </w:p>
    <w:p w14:paraId="1B64A951" w14:textId="5753EFD3" w:rsidR="00D12254" w:rsidRDefault="00D12254" w:rsidP="00D45744">
      <w:pPr>
        <w:pStyle w:val="Appendix"/>
      </w:pPr>
    </w:p>
    <w:p w14:paraId="0C1A665A" w14:textId="01EB1FDD" w:rsidR="00D12254" w:rsidRDefault="00BE4091" w:rsidP="00D45744">
      <w:pPr>
        <w:pStyle w:val="Appendix"/>
      </w:pPr>
      <w:r>
        <w:rPr>
          <w:noProof/>
        </w:rPr>
        <mc:AlternateContent>
          <mc:Choice Requires="wpg">
            <w:drawing>
              <wp:anchor distT="0" distB="0" distL="114300" distR="114300" simplePos="0" relativeHeight="251888640" behindDoc="0" locked="0" layoutInCell="1" allowOverlap="1" wp14:anchorId="061B01DA" wp14:editId="0771006D">
                <wp:simplePos x="0" y="0"/>
                <wp:positionH relativeFrom="column">
                  <wp:posOffset>2919095</wp:posOffset>
                </wp:positionH>
                <wp:positionV relativeFrom="paragraph">
                  <wp:posOffset>109855</wp:posOffset>
                </wp:positionV>
                <wp:extent cx="3660684" cy="2732314"/>
                <wp:effectExtent l="0" t="0" r="16510" b="11430"/>
                <wp:wrapNone/>
                <wp:docPr id="252" name="Group 252"/>
                <wp:cNvGraphicFramePr/>
                <a:graphic xmlns:a="http://schemas.openxmlformats.org/drawingml/2006/main">
                  <a:graphicData uri="http://schemas.microsoft.com/office/word/2010/wordprocessingGroup">
                    <wpg:wgp>
                      <wpg:cNvGrpSpPr/>
                      <wpg:grpSpPr>
                        <a:xfrm>
                          <a:off x="0" y="0"/>
                          <a:ext cx="3660684" cy="2732314"/>
                          <a:chOff x="0" y="0"/>
                          <a:chExt cx="3367193" cy="2352524"/>
                        </a:xfrm>
                      </wpg:grpSpPr>
                      <wps:wsp>
                        <wps:cNvPr id="234" name="Straight Arrow Connector 234"/>
                        <wps:cNvCnPr/>
                        <wps:spPr>
                          <a:xfrm flipH="1">
                            <a:off x="114300" y="558800"/>
                            <a:ext cx="135255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37" name="Right Bracket 237"/>
                        <wps:cNvSpPr/>
                        <wps:spPr>
                          <a:xfrm>
                            <a:off x="0" y="287867"/>
                            <a:ext cx="116205" cy="604781"/>
                          </a:xfrm>
                          <a:prstGeom prst="rightBracket">
                            <a:avLst>
                              <a:gd name="adj" fmla="val 0"/>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1566333" y="0"/>
                            <a:ext cx="1800860" cy="125185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9B46BFF" w14:textId="0540A034" w:rsidR="005F1161" w:rsidRDefault="005F1161" w:rsidP="005F1161">
                              <w:r>
                                <w:t>Available recipes for breakfast if not available chatbot will rep</w:t>
                              </w:r>
                              <w:r w:rsidR="000B6048">
                                <w:t>ly “Unfortunately this recipe is not yet available</w:t>
                              </w:r>
                              <w:r w:rsidR="0031682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Connector: Elbow 239"/>
                        <wps:cNvCnPr/>
                        <wps:spPr>
                          <a:xfrm flipH="1" flipV="1">
                            <a:off x="1011766" y="1261533"/>
                            <a:ext cx="429986" cy="239485"/>
                          </a:xfrm>
                          <a:prstGeom prst="bentConnector3">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40" name="Rectangle 240"/>
                        <wps:cNvSpPr/>
                        <wps:spPr>
                          <a:xfrm>
                            <a:off x="1557866" y="1371600"/>
                            <a:ext cx="1670957" cy="27758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C0893A4" w14:textId="205ECB49" w:rsidR="005F1161" w:rsidRDefault="005F1161" w:rsidP="005F1161">
                              <w:r>
                                <w:t>User’s input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Straight Arrow Connector 241"/>
                        <wps:cNvCnPr/>
                        <wps:spPr>
                          <a:xfrm flipH="1">
                            <a:off x="114300" y="2116667"/>
                            <a:ext cx="135255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wps:wsp>
                        <wps:cNvPr id="242" name="Rectangle 242"/>
                        <wps:cNvSpPr/>
                        <wps:spPr>
                          <a:xfrm>
                            <a:off x="1566333" y="1862667"/>
                            <a:ext cx="1768203" cy="489857"/>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5D5CDB3" w14:textId="31413299" w:rsidR="005F1161" w:rsidRDefault="005F1161" w:rsidP="005F1161">
                              <w:r>
                                <w:t>Chatbot will reply the complete needed recipe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1B01DA" id="Group 252" o:spid="_x0000_s1120" style="position:absolute;left:0;text-align:left;margin-left:229.85pt;margin-top:8.65pt;width:288.25pt;height:215.15pt;z-index:251888640;mso-width-relative:margin;mso-height-relative:margin" coordsize="33671,23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">
                <v:shape id="Straight Arrow Connector 234" o:spid="_x0000_s1121" type="#_x0000_t32" style="position:absolute;left:1143;top:5588;width:1352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" strokecolor="#5b9bd5 [3204]" strokeweight="1.5pt">
                  <v:stroke endarrow="block" joinstyle="miter"/>
                </v:shape>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Right Bracket 237" o:spid="_x0000_s1122" type="#_x0000_t86" style="position:absolute;top:2878;width:1162;height:6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" adj="0" strokecolor="#5b9bd5 [3204]" strokeweight="1.5pt">
                  <v:stroke joinstyle="miter"/>
                </v:shape>
                <v:rect id="Rectangle 238" o:spid="_x0000_s1123" style="position:absolute;left:15663;width:18008;height:12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" filled="f" strokecolor="black [3200]">
                  <v:stroke joinstyle="round"/>
                  <v:textbox>
                    <w:txbxContent>
                      <w:p w14:paraId="49B46BFF" w14:textId="0540A034" w:rsidR="005F1161" w:rsidRDefault="005F1161" w:rsidP="005F1161">
                        <w:r>
                          <w:t>Available recipes for breakfast if not available chatbot will rep</w:t>
                        </w:r>
                        <w:r w:rsidR="000B6048">
                          <w:t>ly “Unfortunately this recipe is not yet available</w:t>
                        </w:r>
                        <w:r w:rsidR="00316827">
                          <w:t>”</w:t>
                        </w:r>
                      </w:p>
                    </w:txbxContent>
                  </v:textbox>
                </v:rect>
                <v:shape id="Connector: Elbow 239" o:spid="_x0000_s1124" type="#_x0000_t34" style="position:absolute;left:10117;top:12615;width:4300;height:2395;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" strokecolor="#5b9bd5 [3204]" strokeweight="1.5pt">
                  <v:stroke endarrow="block"/>
                </v:shape>
                <v:rect id="Rectangle 240" o:spid="_x0000_s1125" style="position:absolute;left:15578;top:13716;width:16710;height:2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" filled="f" strokecolor="black [3200]">
                  <v:stroke joinstyle="round"/>
                  <v:textbox>
                    <w:txbxContent>
                      <w:p w14:paraId="1C0893A4" w14:textId="205ECB49" w:rsidR="005F1161" w:rsidRDefault="005F1161" w:rsidP="005F1161">
                        <w:r>
                          <w:t>User’s input message</w:t>
                        </w:r>
                      </w:p>
                    </w:txbxContent>
                  </v:textbox>
                </v:rect>
                <v:shape id="Straight Arrow Connector 241" o:spid="_x0000_s1126" type="#_x0000_t32" style="position:absolute;left:1143;top:21166;width:13525;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" strokecolor="#5b9bd5 [3204]" strokeweight="1.5pt">
                  <v:stroke endarrow="block" joinstyle="miter"/>
                </v:shape>
                <v:rect id="Rectangle 242" o:spid="_x0000_s1127" style="position:absolute;left:15663;top:18626;width:17682;height:4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" filled="f" strokecolor="black [3200]">
                  <v:stroke joinstyle="round"/>
                  <v:textbox>
                    <w:txbxContent>
                      <w:p w14:paraId="65D5CDB3" w14:textId="31413299" w:rsidR="005F1161" w:rsidRDefault="005F1161" w:rsidP="005F1161">
                        <w:r>
                          <w:t>Chatbot will reply the complete needed recipe</w:t>
                        </w:r>
                      </w:p>
                    </w:txbxContent>
                  </v:textbox>
                </v:rect>
              </v:group>
            </w:pict>
          </mc:Fallback>
        </mc:AlternateContent>
      </w:r>
    </w:p>
    <w:p w14:paraId="7142D2AF" w14:textId="67C8156F" w:rsidR="00D12254" w:rsidRDefault="00D12254" w:rsidP="00D45744">
      <w:pPr>
        <w:pStyle w:val="Appendix"/>
      </w:pPr>
    </w:p>
    <w:p w14:paraId="3AF9BFB2" w14:textId="02896042" w:rsidR="00D12254" w:rsidRDefault="00D12254" w:rsidP="00D45744">
      <w:pPr>
        <w:pStyle w:val="Appendix"/>
      </w:pPr>
    </w:p>
    <w:p w14:paraId="07B06915" w14:textId="15BBFC16" w:rsidR="00D12254" w:rsidRDefault="00D12254" w:rsidP="00D45744">
      <w:pPr>
        <w:pStyle w:val="Appendix"/>
      </w:pPr>
    </w:p>
    <w:p w14:paraId="67C286F8" w14:textId="2CC0D407" w:rsidR="00D12254" w:rsidRDefault="00D12254" w:rsidP="00D45744">
      <w:pPr>
        <w:pStyle w:val="Appendix"/>
      </w:pPr>
    </w:p>
    <w:p w14:paraId="3D0884A8" w14:textId="77777777" w:rsidR="0025596E" w:rsidRDefault="0025596E" w:rsidP="00D45744">
      <w:pPr>
        <w:pStyle w:val="Appendix"/>
      </w:pPr>
    </w:p>
    <w:p w14:paraId="2FB86647" w14:textId="77777777" w:rsidR="00144D09" w:rsidRDefault="00144D09" w:rsidP="00D45744">
      <w:pPr>
        <w:pStyle w:val="Appendix"/>
      </w:pPr>
    </w:p>
    <w:p w14:paraId="21943715" w14:textId="77777777" w:rsidR="00144D09" w:rsidRDefault="00144D09" w:rsidP="00D45744">
      <w:pPr>
        <w:pStyle w:val="Appendix"/>
      </w:pPr>
    </w:p>
    <w:p w14:paraId="1E28144B" w14:textId="77777777" w:rsidR="00144D09" w:rsidRDefault="00144D09" w:rsidP="00D45744">
      <w:pPr>
        <w:pStyle w:val="Appendix"/>
      </w:pPr>
    </w:p>
    <w:p w14:paraId="30E46CD0" w14:textId="77777777" w:rsidR="00144D09" w:rsidRDefault="00144D09" w:rsidP="00D45744">
      <w:pPr>
        <w:pStyle w:val="Appendix"/>
      </w:pPr>
    </w:p>
    <w:p w14:paraId="19B9E577" w14:textId="77777777" w:rsidR="00144D09" w:rsidRDefault="00144D09" w:rsidP="00D45744">
      <w:pPr>
        <w:pStyle w:val="Appendix"/>
      </w:pPr>
    </w:p>
    <w:p w14:paraId="490ACB36" w14:textId="56607868" w:rsidR="00144D09" w:rsidRDefault="00144D09" w:rsidP="00D45744">
      <w:pPr>
        <w:pStyle w:val="Appendix"/>
      </w:pPr>
    </w:p>
    <w:p w14:paraId="4DF81748" w14:textId="77777777" w:rsidR="00BE4091" w:rsidRDefault="00BE4091" w:rsidP="00D45744">
      <w:pPr>
        <w:pStyle w:val="Appendix"/>
      </w:pPr>
    </w:p>
    <w:p w14:paraId="53A1ACA2" w14:textId="77777777" w:rsidR="00144D09" w:rsidRDefault="00144D09" w:rsidP="00D45744">
      <w:pPr>
        <w:pStyle w:val="Appendix"/>
      </w:pPr>
    </w:p>
    <w:p w14:paraId="220125F9" w14:textId="77777777" w:rsidR="00144D09" w:rsidRDefault="00144D09" w:rsidP="00D45744">
      <w:pPr>
        <w:pStyle w:val="Appendix"/>
      </w:pPr>
    </w:p>
    <w:p w14:paraId="0FDF3CAC" w14:textId="77777777" w:rsidR="00144D09" w:rsidRDefault="00144D09" w:rsidP="00D45744">
      <w:pPr>
        <w:pStyle w:val="Appendix"/>
      </w:pPr>
    </w:p>
    <w:p w14:paraId="36B10BAE" w14:textId="0B4568CE" w:rsidR="00144D09" w:rsidRDefault="00144D09" w:rsidP="00D45744">
      <w:pPr>
        <w:pStyle w:val="Appendix"/>
      </w:pPr>
    </w:p>
    <w:p w14:paraId="00D25D03" w14:textId="2146FC15" w:rsidR="00AB1242" w:rsidRDefault="00AB1242" w:rsidP="00D45744">
      <w:pPr>
        <w:pStyle w:val="Appendix"/>
      </w:pPr>
    </w:p>
    <w:p w14:paraId="3B4169C1" w14:textId="5782D1F6" w:rsidR="00AB1242" w:rsidRDefault="00AB1242" w:rsidP="00D45744">
      <w:pPr>
        <w:pStyle w:val="Appendix"/>
      </w:pPr>
    </w:p>
    <w:p w14:paraId="50BDBF68" w14:textId="77777777" w:rsidR="00AB1242" w:rsidRDefault="00AB1242" w:rsidP="00D45744">
      <w:pPr>
        <w:pStyle w:val="Appendix"/>
      </w:pPr>
    </w:p>
    <w:p w14:paraId="1887AE29" w14:textId="77777777" w:rsidR="00144D09" w:rsidRDefault="00144D09" w:rsidP="00D45744">
      <w:pPr>
        <w:pStyle w:val="Appendix"/>
      </w:pPr>
    </w:p>
    <w:p w14:paraId="3981722F" w14:textId="77777777" w:rsidR="009D3E6A" w:rsidRDefault="009D3E6A" w:rsidP="00D45744">
      <w:pPr>
        <w:pStyle w:val="Appendix"/>
      </w:pPr>
    </w:p>
    <w:p w14:paraId="28061B99" w14:textId="77777777" w:rsidR="009D3E6A" w:rsidRDefault="009D3E6A" w:rsidP="00D45744">
      <w:pPr>
        <w:pStyle w:val="Appendix"/>
      </w:pPr>
    </w:p>
    <w:p w14:paraId="5A54FF6C" w14:textId="77777777" w:rsidR="009D3E6A" w:rsidRDefault="009D3E6A" w:rsidP="00D45744">
      <w:pPr>
        <w:pStyle w:val="Appendix"/>
      </w:pPr>
    </w:p>
    <w:p w14:paraId="34584AE6" w14:textId="77777777" w:rsidR="009D3E6A" w:rsidRDefault="009D3E6A" w:rsidP="00D45744">
      <w:pPr>
        <w:pStyle w:val="Appendix"/>
      </w:pPr>
    </w:p>
    <w:p w14:paraId="7F467B5C" w14:textId="77777777" w:rsidR="009D3E6A" w:rsidRDefault="009D3E6A" w:rsidP="00D45744">
      <w:pPr>
        <w:pStyle w:val="Appendix"/>
      </w:pPr>
    </w:p>
    <w:p w14:paraId="29CA24A6" w14:textId="77777777" w:rsidR="009D3E6A" w:rsidRDefault="009D3E6A" w:rsidP="00D45744">
      <w:pPr>
        <w:pStyle w:val="Appendix"/>
      </w:pPr>
    </w:p>
    <w:p w14:paraId="789C1F65" w14:textId="77777777" w:rsidR="009D3E6A" w:rsidRDefault="009D3E6A" w:rsidP="00D45744">
      <w:pPr>
        <w:pStyle w:val="Appendix"/>
      </w:pPr>
    </w:p>
    <w:p w14:paraId="39076736" w14:textId="77777777" w:rsidR="009D3E6A" w:rsidRDefault="009D3E6A" w:rsidP="00D45744">
      <w:pPr>
        <w:pStyle w:val="Appendix"/>
      </w:pPr>
    </w:p>
    <w:p w14:paraId="22B9F8EE" w14:textId="77777777" w:rsidR="009D3E6A" w:rsidRDefault="009D3E6A" w:rsidP="00D45744">
      <w:pPr>
        <w:pStyle w:val="Appendix"/>
      </w:pPr>
    </w:p>
    <w:p w14:paraId="44EDE45B" w14:textId="77777777" w:rsidR="009D3E6A" w:rsidRDefault="009D3E6A" w:rsidP="00D45744">
      <w:pPr>
        <w:pStyle w:val="Appendix"/>
      </w:pPr>
    </w:p>
    <w:p w14:paraId="435B5D9D" w14:textId="538F8BAA" w:rsidR="00C11ED3" w:rsidRDefault="00C11ED3" w:rsidP="00D45744">
      <w:pPr>
        <w:pStyle w:val="Appendix"/>
        <w:sectPr w:rsidR="00C11ED3" w:rsidSect="00402CDF">
          <w:type w:val="continuous"/>
          <w:pgSz w:w="12240" w:h="15840"/>
          <w:pgMar w:top="1440" w:right="1440" w:bottom="1440" w:left="1440" w:header="720" w:footer="720" w:gutter="0"/>
          <w:cols w:space="720"/>
          <w:titlePg/>
          <w:docGrid w:linePitch="360"/>
        </w:sectPr>
      </w:pPr>
      <w:r>
        <w:t>Personal Technical Vitae (one page per member)</w:t>
      </w:r>
    </w:p>
    <w:p w14:paraId="0D6F8A69" w14:textId="77777777" w:rsidR="00C11ED3" w:rsidRDefault="00C11ED3" w:rsidP="007915A3">
      <w:pPr>
        <w:jc w:val="both"/>
        <w:rPr>
          <w:b w:val="0"/>
          <w:bCs/>
          <w:sz w:val="18"/>
          <w:szCs w:val="24"/>
        </w:rPr>
      </w:pPr>
    </w:p>
    <w:p w14:paraId="55344B58" w14:textId="64E99DA7" w:rsidR="007843D7" w:rsidRDefault="007843D7" w:rsidP="00345573">
      <w:pPr>
        <w:rPr>
          <w:b w:val="0"/>
          <w:bCs/>
          <w:sz w:val="18"/>
          <w:szCs w:val="24"/>
        </w:rPr>
      </w:pPr>
    </w:p>
    <w:p w14:paraId="1DD3740E" w14:textId="77777777" w:rsidR="00314513" w:rsidRPr="002F450F" w:rsidRDefault="00314513" w:rsidP="00314513">
      <w:pPr>
        <w:rPr>
          <w:b w:val="0"/>
          <w:bCs/>
          <w:sz w:val="18"/>
          <w:szCs w:val="24"/>
        </w:rPr>
      </w:pPr>
      <w:r w:rsidRPr="002F450F">
        <w:rPr>
          <w:b w:val="0"/>
          <w:bCs/>
          <w:sz w:val="18"/>
          <w:szCs w:val="24"/>
        </w:rPr>
        <w:t xml:space="preserve">Curriculum Vitae of </w:t>
      </w:r>
    </w:p>
    <w:p w14:paraId="5417FA3A" w14:textId="77777777" w:rsidR="00314513" w:rsidRPr="002F450F" w:rsidRDefault="00314513" w:rsidP="00314513">
      <w:pPr>
        <w:widowControl w:val="0"/>
        <w:overflowPunct w:val="0"/>
        <w:autoSpaceDE w:val="0"/>
        <w:autoSpaceDN w:val="0"/>
        <w:adjustRightInd w:val="0"/>
        <w:rPr>
          <w:bCs/>
          <w:sz w:val="32"/>
        </w:rPr>
      </w:pPr>
      <w:r w:rsidRPr="002F450F">
        <w:rPr>
          <w:bCs/>
          <w:sz w:val="32"/>
        </w:rPr>
        <w:t>CHERRY L. ANDRADE</w:t>
      </w:r>
    </w:p>
    <w:p w14:paraId="36E7654D" w14:textId="77777777" w:rsidR="00314513" w:rsidRPr="002F450F" w:rsidRDefault="00314513" w:rsidP="00314513">
      <w:pPr>
        <w:widowControl w:val="0"/>
        <w:overflowPunct w:val="0"/>
        <w:autoSpaceDE w:val="0"/>
        <w:autoSpaceDN w:val="0"/>
        <w:adjustRightInd w:val="0"/>
        <w:rPr>
          <w:sz w:val="22"/>
        </w:rPr>
      </w:pPr>
      <w:r w:rsidRPr="002F450F">
        <w:rPr>
          <w:sz w:val="22"/>
        </w:rPr>
        <w:t>Blk 18 8</w:t>
      </w:r>
      <w:r w:rsidRPr="002F450F">
        <w:rPr>
          <w:sz w:val="22"/>
          <w:vertAlign w:val="superscript"/>
        </w:rPr>
        <w:t>th</w:t>
      </w:r>
      <w:r w:rsidRPr="002F450F">
        <w:rPr>
          <w:sz w:val="22"/>
        </w:rPr>
        <w:t xml:space="preserve"> street GHQ Barangay Katuparan Taguig City</w:t>
      </w:r>
    </w:p>
    <w:p w14:paraId="662619D4" w14:textId="041802B5" w:rsidR="00314513" w:rsidRPr="002F450F" w:rsidRDefault="00A05197" w:rsidP="00314513">
      <w:pPr>
        <w:widowControl w:val="0"/>
        <w:overflowPunct w:val="0"/>
        <w:autoSpaceDE w:val="0"/>
        <w:autoSpaceDN w:val="0"/>
        <w:adjustRightInd w:val="0"/>
        <w:rPr>
          <w:sz w:val="22"/>
        </w:rPr>
      </w:pPr>
      <w:r>
        <w:rPr>
          <w:sz w:val="22"/>
        </w:rPr>
        <w:t>a</w:t>
      </w:r>
      <w:r w:rsidR="00314513" w:rsidRPr="002F450F">
        <w:rPr>
          <w:sz w:val="22"/>
        </w:rPr>
        <w:t>ndradecherry827@gmail.com</w:t>
      </w:r>
    </w:p>
    <w:p w14:paraId="5EB9D891" w14:textId="77777777" w:rsidR="00314513" w:rsidRPr="002F450F" w:rsidRDefault="00314513" w:rsidP="00314513">
      <w:pPr>
        <w:widowControl w:val="0"/>
        <w:overflowPunct w:val="0"/>
        <w:autoSpaceDE w:val="0"/>
        <w:autoSpaceDN w:val="0"/>
        <w:adjustRightInd w:val="0"/>
        <w:rPr>
          <w:sz w:val="22"/>
        </w:rPr>
      </w:pPr>
      <w:r w:rsidRPr="002F450F">
        <w:rPr>
          <w:sz w:val="22"/>
        </w:rPr>
        <w:t>09567942830</w:t>
      </w:r>
    </w:p>
    <w:p w14:paraId="1AB62ADD" w14:textId="77777777" w:rsidR="00314513" w:rsidRPr="002F450F" w:rsidRDefault="00314513" w:rsidP="00314513">
      <w:pPr>
        <w:widowControl w:val="0"/>
        <w:overflowPunct w:val="0"/>
        <w:autoSpaceDE w:val="0"/>
        <w:autoSpaceDN w:val="0"/>
        <w:adjustRightInd w:val="0"/>
        <w:rPr>
          <w:sz w:val="22"/>
        </w:rPr>
      </w:pPr>
    </w:p>
    <w:p w14:paraId="5997213F" w14:textId="77777777" w:rsidR="00314513" w:rsidRPr="002F450F" w:rsidRDefault="00314513" w:rsidP="00314513">
      <w:pPr>
        <w:widowControl w:val="0"/>
        <w:overflowPunct w:val="0"/>
        <w:autoSpaceDE w:val="0"/>
        <w:autoSpaceDN w:val="0"/>
        <w:adjustRightInd w:val="0"/>
        <w:rPr>
          <w:sz w:val="22"/>
        </w:rPr>
      </w:pPr>
    </w:p>
    <w:p w14:paraId="15E35A3C" w14:textId="77777777" w:rsidR="00314513" w:rsidRPr="002F450F" w:rsidRDefault="00314513" w:rsidP="00314513">
      <w:pPr>
        <w:widowControl w:val="0"/>
        <w:overflowPunct w:val="0"/>
        <w:autoSpaceDE w:val="0"/>
        <w:autoSpaceDN w:val="0"/>
        <w:adjustRightInd w:val="0"/>
        <w:rPr>
          <w:b w:val="0"/>
          <w:sz w:val="22"/>
        </w:rPr>
      </w:pPr>
      <w:r w:rsidRPr="002F450F">
        <w:rPr>
          <w:b w:val="0"/>
          <w:sz w:val="22"/>
        </w:rPr>
        <w:t>EDUCATIONAL BACKGROUND</w:t>
      </w:r>
    </w:p>
    <w:tbl>
      <w:tblPr>
        <w:tblW w:w="0" w:type="auto"/>
        <w:tblLook w:val="04A0" w:firstRow="1" w:lastRow="0" w:firstColumn="1" w:lastColumn="0" w:noHBand="0" w:noVBand="1"/>
      </w:tblPr>
      <w:tblGrid>
        <w:gridCol w:w="2394"/>
        <w:gridCol w:w="1972"/>
        <w:gridCol w:w="3943"/>
      </w:tblGrid>
      <w:tr w:rsidR="00314513" w:rsidRPr="002F450F" w14:paraId="1A2D7FB2" w14:textId="77777777" w:rsidTr="0091004A">
        <w:tc>
          <w:tcPr>
            <w:tcW w:w="2394" w:type="dxa"/>
            <w:shd w:val="clear" w:color="auto" w:fill="auto"/>
          </w:tcPr>
          <w:p w14:paraId="4E097C4C"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Level</w:t>
            </w:r>
          </w:p>
        </w:tc>
        <w:tc>
          <w:tcPr>
            <w:tcW w:w="1972" w:type="dxa"/>
            <w:shd w:val="clear" w:color="auto" w:fill="auto"/>
          </w:tcPr>
          <w:p w14:paraId="5CF25AE8"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Inclusive Dates</w:t>
            </w:r>
          </w:p>
        </w:tc>
        <w:tc>
          <w:tcPr>
            <w:tcW w:w="3943" w:type="dxa"/>
            <w:shd w:val="clear" w:color="auto" w:fill="auto"/>
          </w:tcPr>
          <w:p w14:paraId="58965451"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Name of school/ Institution</w:t>
            </w:r>
          </w:p>
        </w:tc>
      </w:tr>
      <w:tr w:rsidR="00314513" w:rsidRPr="002F450F" w14:paraId="6DCB8876" w14:textId="77777777" w:rsidTr="0091004A">
        <w:tc>
          <w:tcPr>
            <w:tcW w:w="2394" w:type="dxa"/>
            <w:shd w:val="clear" w:color="auto" w:fill="auto"/>
          </w:tcPr>
          <w:p w14:paraId="5E888217"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Tertiary</w:t>
            </w:r>
          </w:p>
        </w:tc>
        <w:tc>
          <w:tcPr>
            <w:tcW w:w="1972" w:type="dxa"/>
            <w:shd w:val="clear" w:color="auto" w:fill="auto"/>
          </w:tcPr>
          <w:p w14:paraId="35F38F90"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June 2018 - Present</w:t>
            </w:r>
          </w:p>
        </w:tc>
        <w:tc>
          <w:tcPr>
            <w:tcW w:w="3943" w:type="dxa"/>
            <w:shd w:val="clear" w:color="auto" w:fill="auto"/>
          </w:tcPr>
          <w:p w14:paraId="5BD74DAB"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STI Global City</w:t>
            </w:r>
          </w:p>
        </w:tc>
      </w:tr>
      <w:tr w:rsidR="00314513" w:rsidRPr="002F450F" w14:paraId="65060053" w14:textId="77777777" w:rsidTr="0091004A">
        <w:tc>
          <w:tcPr>
            <w:tcW w:w="2394" w:type="dxa"/>
            <w:shd w:val="clear" w:color="auto" w:fill="auto"/>
          </w:tcPr>
          <w:p w14:paraId="343F13EC"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Senior High School</w:t>
            </w:r>
          </w:p>
        </w:tc>
        <w:tc>
          <w:tcPr>
            <w:tcW w:w="1972" w:type="dxa"/>
            <w:shd w:val="clear" w:color="auto" w:fill="auto"/>
          </w:tcPr>
          <w:p w14:paraId="72EC24B7"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June 2016</w:t>
            </w:r>
          </w:p>
        </w:tc>
        <w:tc>
          <w:tcPr>
            <w:tcW w:w="3943" w:type="dxa"/>
            <w:shd w:val="clear" w:color="auto" w:fill="auto"/>
          </w:tcPr>
          <w:p w14:paraId="68497478"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Thy Covenant Montessori School</w:t>
            </w:r>
          </w:p>
        </w:tc>
      </w:tr>
      <w:tr w:rsidR="00314513" w:rsidRPr="002F450F" w14:paraId="30BE0145" w14:textId="77777777" w:rsidTr="0091004A">
        <w:tc>
          <w:tcPr>
            <w:tcW w:w="2394" w:type="dxa"/>
            <w:shd w:val="clear" w:color="auto" w:fill="auto"/>
          </w:tcPr>
          <w:p w14:paraId="32475D19"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High School</w:t>
            </w:r>
          </w:p>
        </w:tc>
        <w:tc>
          <w:tcPr>
            <w:tcW w:w="1972" w:type="dxa"/>
            <w:shd w:val="clear" w:color="auto" w:fill="auto"/>
          </w:tcPr>
          <w:p w14:paraId="76CB65F7"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June 2012</w:t>
            </w:r>
          </w:p>
        </w:tc>
        <w:tc>
          <w:tcPr>
            <w:tcW w:w="3943" w:type="dxa"/>
            <w:shd w:val="clear" w:color="auto" w:fill="auto"/>
          </w:tcPr>
          <w:p w14:paraId="7413A56B"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Dapdap National High School</w:t>
            </w:r>
          </w:p>
        </w:tc>
      </w:tr>
      <w:tr w:rsidR="00314513" w:rsidRPr="002F450F" w14:paraId="6E8830D5" w14:textId="77777777" w:rsidTr="0091004A">
        <w:tc>
          <w:tcPr>
            <w:tcW w:w="2394" w:type="dxa"/>
            <w:shd w:val="clear" w:color="auto" w:fill="auto"/>
          </w:tcPr>
          <w:p w14:paraId="0443703D"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Elementary</w:t>
            </w:r>
          </w:p>
        </w:tc>
        <w:tc>
          <w:tcPr>
            <w:tcW w:w="1972" w:type="dxa"/>
            <w:shd w:val="clear" w:color="auto" w:fill="auto"/>
          </w:tcPr>
          <w:p w14:paraId="2A35822B"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June 2006</w:t>
            </w:r>
          </w:p>
        </w:tc>
        <w:tc>
          <w:tcPr>
            <w:tcW w:w="3943" w:type="dxa"/>
            <w:shd w:val="clear" w:color="auto" w:fill="auto"/>
          </w:tcPr>
          <w:p w14:paraId="61CF7353"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Rizal Elementary School</w:t>
            </w:r>
          </w:p>
        </w:tc>
      </w:tr>
    </w:tbl>
    <w:p w14:paraId="79C65AFB" w14:textId="77777777" w:rsidR="00314513" w:rsidRPr="002F450F" w:rsidRDefault="00314513" w:rsidP="00314513">
      <w:pPr>
        <w:widowControl w:val="0"/>
        <w:overflowPunct w:val="0"/>
        <w:autoSpaceDE w:val="0"/>
        <w:autoSpaceDN w:val="0"/>
        <w:adjustRightInd w:val="0"/>
        <w:ind w:right="20"/>
        <w:jc w:val="both"/>
        <w:rPr>
          <w:b w:val="0"/>
          <w:sz w:val="22"/>
        </w:rPr>
      </w:pPr>
    </w:p>
    <w:p w14:paraId="499D35E9" w14:textId="77777777" w:rsidR="00314513" w:rsidRPr="002F450F" w:rsidRDefault="00314513" w:rsidP="00314513">
      <w:pPr>
        <w:widowControl w:val="0"/>
        <w:overflowPunct w:val="0"/>
        <w:autoSpaceDE w:val="0"/>
        <w:autoSpaceDN w:val="0"/>
        <w:adjustRightInd w:val="0"/>
        <w:ind w:right="20"/>
        <w:jc w:val="both"/>
        <w:rPr>
          <w:b w:val="0"/>
          <w:sz w:val="22"/>
        </w:rPr>
      </w:pPr>
    </w:p>
    <w:p w14:paraId="2F2A06AF" w14:textId="77777777" w:rsidR="00314513" w:rsidRPr="002F450F" w:rsidRDefault="00314513" w:rsidP="00314513">
      <w:pPr>
        <w:widowControl w:val="0"/>
        <w:overflowPunct w:val="0"/>
        <w:autoSpaceDE w:val="0"/>
        <w:autoSpaceDN w:val="0"/>
        <w:adjustRightInd w:val="0"/>
        <w:ind w:right="20"/>
        <w:jc w:val="both"/>
        <w:rPr>
          <w:b w:val="0"/>
          <w:sz w:val="22"/>
        </w:rPr>
      </w:pPr>
      <w:r w:rsidRPr="002F450F">
        <w:rPr>
          <w:b w:val="0"/>
          <w:sz w:val="22"/>
        </w:rPr>
        <w:t>PROFESSIONAL OR VOLUNTEER EXPERIENCE</w:t>
      </w:r>
    </w:p>
    <w:tbl>
      <w:tblPr>
        <w:tblW w:w="0" w:type="auto"/>
        <w:tblLook w:val="04A0" w:firstRow="1" w:lastRow="0" w:firstColumn="1" w:lastColumn="0" w:noHBand="0" w:noVBand="1"/>
      </w:tblPr>
      <w:tblGrid>
        <w:gridCol w:w="1783"/>
        <w:gridCol w:w="3152"/>
        <w:gridCol w:w="3374"/>
      </w:tblGrid>
      <w:tr w:rsidR="00314513" w:rsidRPr="002F450F" w14:paraId="0E3CB133" w14:textId="77777777" w:rsidTr="0091004A">
        <w:tc>
          <w:tcPr>
            <w:tcW w:w="1783" w:type="dxa"/>
            <w:shd w:val="clear" w:color="auto" w:fill="auto"/>
            <w:vAlign w:val="center"/>
          </w:tcPr>
          <w:p w14:paraId="7A4F35A5"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Inclusive Dates</w:t>
            </w:r>
          </w:p>
        </w:tc>
        <w:tc>
          <w:tcPr>
            <w:tcW w:w="3152" w:type="dxa"/>
            <w:shd w:val="clear" w:color="auto" w:fill="auto"/>
            <w:vAlign w:val="center"/>
          </w:tcPr>
          <w:p w14:paraId="4BCA057C"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 xml:space="preserve">Nature of Experience/ </w:t>
            </w:r>
          </w:p>
          <w:p w14:paraId="20413A58"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Job Title</w:t>
            </w:r>
          </w:p>
        </w:tc>
        <w:tc>
          <w:tcPr>
            <w:tcW w:w="3374" w:type="dxa"/>
            <w:shd w:val="clear" w:color="auto" w:fill="auto"/>
            <w:vAlign w:val="center"/>
          </w:tcPr>
          <w:p w14:paraId="016802B6"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Name and Address of Company or Organization</w:t>
            </w:r>
          </w:p>
        </w:tc>
      </w:tr>
      <w:tr w:rsidR="00314513" w:rsidRPr="002F450F" w14:paraId="76441823" w14:textId="77777777" w:rsidTr="0091004A">
        <w:tc>
          <w:tcPr>
            <w:tcW w:w="1783" w:type="dxa"/>
            <w:shd w:val="clear" w:color="auto" w:fill="auto"/>
          </w:tcPr>
          <w:p w14:paraId="4966A408" w14:textId="57296A1D" w:rsidR="00314513" w:rsidRPr="002F450F" w:rsidRDefault="00314513" w:rsidP="0091004A">
            <w:pPr>
              <w:widowControl w:val="0"/>
              <w:overflowPunct w:val="0"/>
              <w:autoSpaceDE w:val="0"/>
              <w:autoSpaceDN w:val="0"/>
              <w:adjustRightInd w:val="0"/>
              <w:rPr>
                <w:b w:val="0"/>
                <w:sz w:val="22"/>
              </w:rPr>
            </w:pPr>
          </w:p>
        </w:tc>
        <w:tc>
          <w:tcPr>
            <w:tcW w:w="3152" w:type="dxa"/>
            <w:shd w:val="clear" w:color="auto" w:fill="auto"/>
          </w:tcPr>
          <w:p w14:paraId="01AF9639" w14:textId="6AD8C874" w:rsidR="00314513" w:rsidRPr="002F450F" w:rsidRDefault="00314513" w:rsidP="0091004A">
            <w:pPr>
              <w:widowControl w:val="0"/>
              <w:overflowPunct w:val="0"/>
              <w:autoSpaceDE w:val="0"/>
              <w:autoSpaceDN w:val="0"/>
              <w:adjustRightInd w:val="0"/>
              <w:rPr>
                <w:b w:val="0"/>
                <w:sz w:val="22"/>
              </w:rPr>
            </w:pPr>
          </w:p>
        </w:tc>
        <w:tc>
          <w:tcPr>
            <w:tcW w:w="3374" w:type="dxa"/>
            <w:shd w:val="clear" w:color="auto" w:fill="auto"/>
          </w:tcPr>
          <w:p w14:paraId="4822B344" w14:textId="198EF5E4" w:rsidR="00314513" w:rsidRPr="002F450F" w:rsidRDefault="00314513" w:rsidP="0091004A">
            <w:pPr>
              <w:widowControl w:val="0"/>
              <w:overflowPunct w:val="0"/>
              <w:autoSpaceDE w:val="0"/>
              <w:autoSpaceDN w:val="0"/>
              <w:adjustRightInd w:val="0"/>
              <w:rPr>
                <w:b w:val="0"/>
                <w:sz w:val="22"/>
              </w:rPr>
            </w:pPr>
          </w:p>
        </w:tc>
      </w:tr>
    </w:tbl>
    <w:p w14:paraId="2D5EDECB" w14:textId="77777777" w:rsidR="00314513" w:rsidRPr="002F450F" w:rsidRDefault="00314513" w:rsidP="00314513">
      <w:pPr>
        <w:widowControl w:val="0"/>
        <w:overflowPunct w:val="0"/>
        <w:autoSpaceDE w:val="0"/>
        <w:autoSpaceDN w:val="0"/>
        <w:adjustRightInd w:val="0"/>
        <w:ind w:right="20"/>
        <w:jc w:val="both"/>
        <w:rPr>
          <w:b w:val="0"/>
          <w:sz w:val="16"/>
        </w:rPr>
      </w:pPr>
      <w:r w:rsidRPr="002F450F">
        <w:rPr>
          <w:sz w:val="16"/>
        </w:rPr>
        <w:t>Listed in reverse chronological order (most recent first).</w:t>
      </w:r>
    </w:p>
    <w:p w14:paraId="2B95D0C3" w14:textId="77777777" w:rsidR="00314513" w:rsidRPr="002F450F" w:rsidRDefault="00314513" w:rsidP="00314513">
      <w:pPr>
        <w:widowControl w:val="0"/>
        <w:overflowPunct w:val="0"/>
        <w:autoSpaceDE w:val="0"/>
        <w:autoSpaceDN w:val="0"/>
        <w:adjustRightInd w:val="0"/>
        <w:ind w:right="20"/>
        <w:jc w:val="both"/>
        <w:rPr>
          <w:sz w:val="22"/>
        </w:rPr>
      </w:pPr>
    </w:p>
    <w:p w14:paraId="2D769977" w14:textId="77777777" w:rsidR="00314513" w:rsidRPr="002F450F" w:rsidRDefault="00314513" w:rsidP="00314513">
      <w:pPr>
        <w:widowControl w:val="0"/>
        <w:overflowPunct w:val="0"/>
        <w:autoSpaceDE w:val="0"/>
        <w:autoSpaceDN w:val="0"/>
        <w:adjustRightInd w:val="0"/>
        <w:ind w:right="20"/>
        <w:jc w:val="both"/>
        <w:rPr>
          <w:sz w:val="22"/>
        </w:rPr>
      </w:pPr>
    </w:p>
    <w:p w14:paraId="39EA2ECA" w14:textId="77777777" w:rsidR="00314513" w:rsidRPr="002F450F" w:rsidRDefault="00314513" w:rsidP="00314513">
      <w:pPr>
        <w:widowControl w:val="0"/>
        <w:overflowPunct w:val="0"/>
        <w:autoSpaceDE w:val="0"/>
        <w:autoSpaceDN w:val="0"/>
        <w:adjustRightInd w:val="0"/>
        <w:ind w:right="20"/>
        <w:jc w:val="both"/>
        <w:rPr>
          <w:b w:val="0"/>
          <w:sz w:val="22"/>
        </w:rPr>
      </w:pPr>
      <w:r w:rsidRPr="002F450F">
        <w:rPr>
          <w:b w:val="0"/>
          <w:sz w:val="22"/>
        </w:rPr>
        <w:t>AFFILIATIONS</w:t>
      </w:r>
    </w:p>
    <w:tbl>
      <w:tblPr>
        <w:tblW w:w="0" w:type="auto"/>
        <w:tblLook w:val="04A0" w:firstRow="1" w:lastRow="0" w:firstColumn="1" w:lastColumn="0" w:noHBand="0" w:noVBand="1"/>
      </w:tblPr>
      <w:tblGrid>
        <w:gridCol w:w="1788"/>
        <w:gridCol w:w="3163"/>
        <w:gridCol w:w="3358"/>
      </w:tblGrid>
      <w:tr w:rsidR="00314513" w:rsidRPr="002F450F" w14:paraId="0ACA329A" w14:textId="77777777" w:rsidTr="0091004A">
        <w:tc>
          <w:tcPr>
            <w:tcW w:w="1788" w:type="dxa"/>
            <w:shd w:val="clear" w:color="auto" w:fill="auto"/>
            <w:vAlign w:val="center"/>
          </w:tcPr>
          <w:p w14:paraId="6811DCF0"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Inclusive Dates</w:t>
            </w:r>
          </w:p>
        </w:tc>
        <w:tc>
          <w:tcPr>
            <w:tcW w:w="3163" w:type="dxa"/>
            <w:shd w:val="clear" w:color="auto" w:fill="auto"/>
            <w:vAlign w:val="center"/>
          </w:tcPr>
          <w:p w14:paraId="1055D010"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Name of Organization</w:t>
            </w:r>
          </w:p>
        </w:tc>
        <w:tc>
          <w:tcPr>
            <w:tcW w:w="3358" w:type="dxa"/>
            <w:shd w:val="clear" w:color="auto" w:fill="auto"/>
            <w:vAlign w:val="center"/>
          </w:tcPr>
          <w:p w14:paraId="471BA65E"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Position</w:t>
            </w:r>
          </w:p>
        </w:tc>
      </w:tr>
      <w:tr w:rsidR="00314513" w:rsidRPr="002F450F" w14:paraId="425B6A73" w14:textId="77777777" w:rsidTr="0091004A">
        <w:tc>
          <w:tcPr>
            <w:tcW w:w="1788" w:type="dxa"/>
            <w:shd w:val="clear" w:color="auto" w:fill="auto"/>
          </w:tcPr>
          <w:p w14:paraId="0A03F83E" w14:textId="585D778F" w:rsidR="00314513" w:rsidRPr="002F450F" w:rsidRDefault="00314513" w:rsidP="0091004A">
            <w:pPr>
              <w:widowControl w:val="0"/>
              <w:overflowPunct w:val="0"/>
              <w:autoSpaceDE w:val="0"/>
              <w:autoSpaceDN w:val="0"/>
              <w:adjustRightInd w:val="0"/>
              <w:rPr>
                <w:b w:val="0"/>
                <w:sz w:val="22"/>
              </w:rPr>
            </w:pPr>
          </w:p>
        </w:tc>
        <w:tc>
          <w:tcPr>
            <w:tcW w:w="3163" w:type="dxa"/>
            <w:shd w:val="clear" w:color="auto" w:fill="auto"/>
          </w:tcPr>
          <w:p w14:paraId="55572223" w14:textId="1C7BE719" w:rsidR="00314513" w:rsidRPr="002F450F" w:rsidRDefault="00314513" w:rsidP="0091004A">
            <w:pPr>
              <w:widowControl w:val="0"/>
              <w:overflowPunct w:val="0"/>
              <w:autoSpaceDE w:val="0"/>
              <w:autoSpaceDN w:val="0"/>
              <w:adjustRightInd w:val="0"/>
              <w:rPr>
                <w:b w:val="0"/>
                <w:sz w:val="22"/>
              </w:rPr>
            </w:pPr>
          </w:p>
        </w:tc>
        <w:tc>
          <w:tcPr>
            <w:tcW w:w="3358" w:type="dxa"/>
            <w:shd w:val="clear" w:color="auto" w:fill="auto"/>
          </w:tcPr>
          <w:p w14:paraId="5501D529" w14:textId="77777777" w:rsidR="00314513" w:rsidRPr="002F450F" w:rsidRDefault="00314513" w:rsidP="00431759">
            <w:pPr>
              <w:widowControl w:val="0"/>
              <w:overflowPunct w:val="0"/>
              <w:autoSpaceDE w:val="0"/>
              <w:autoSpaceDN w:val="0"/>
              <w:adjustRightInd w:val="0"/>
              <w:rPr>
                <w:b w:val="0"/>
                <w:sz w:val="22"/>
              </w:rPr>
            </w:pPr>
          </w:p>
        </w:tc>
      </w:tr>
      <w:tr w:rsidR="00314513" w:rsidRPr="002F450F" w14:paraId="39CA68F3" w14:textId="77777777" w:rsidTr="0091004A">
        <w:tc>
          <w:tcPr>
            <w:tcW w:w="1788" w:type="dxa"/>
            <w:shd w:val="clear" w:color="auto" w:fill="auto"/>
          </w:tcPr>
          <w:p w14:paraId="480F8E7A" w14:textId="77777777" w:rsidR="00314513" w:rsidRPr="002F450F" w:rsidRDefault="00314513" w:rsidP="0091004A">
            <w:pPr>
              <w:widowControl w:val="0"/>
              <w:overflowPunct w:val="0"/>
              <w:autoSpaceDE w:val="0"/>
              <w:autoSpaceDN w:val="0"/>
              <w:adjustRightInd w:val="0"/>
              <w:rPr>
                <w:b w:val="0"/>
                <w:sz w:val="22"/>
              </w:rPr>
            </w:pPr>
          </w:p>
        </w:tc>
        <w:tc>
          <w:tcPr>
            <w:tcW w:w="3163" w:type="dxa"/>
            <w:shd w:val="clear" w:color="auto" w:fill="auto"/>
          </w:tcPr>
          <w:p w14:paraId="17D9A9DA" w14:textId="77777777" w:rsidR="00314513" w:rsidRPr="002F450F" w:rsidRDefault="00314513" w:rsidP="0091004A">
            <w:pPr>
              <w:widowControl w:val="0"/>
              <w:overflowPunct w:val="0"/>
              <w:autoSpaceDE w:val="0"/>
              <w:autoSpaceDN w:val="0"/>
              <w:adjustRightInd w:val="0"/>
              <w:rPr>
                <w:b w:val="0"/>
                <w:sz w:val="22"/>
              </w:rPr>
            </w:pPr>
          </w:p>
        </w:tc>
        <w:tc>
          <w:tcPr>
            <w:tcW w:w="3358" w:type="dxa"/>
            <w:shd w:val="clear" w:color="auto" w:fill="auto"/>
          </w:tcPr>
          <w:p w14:paraId="1455C745" w14:textId="77777777" w:rsidR="00314513" w:rsidRPr="002F450F" w:rsidRDefault="00314513" w:rsidP="0091004A">
            <w:pPr>
              <w:widowControl w:val="0"/>
              <w:overflowPunct w:val="0"/>
              <w:autoSpaceDE w:val="0"/>
              <w:autoSpaceDN w:val="0"/>
              <w:adjustRightInd w:val="0"/>
              <w:rPr>
                <w:b w:val="0"/>
                <w:sz w:val="22"/>
              </w:rPr>
            </w:pPr>
          </w:p>
        </w:tc>
      </w:tr>
    </w:tbl>
    <w:p w14:paraId="252905AD" w14:textId="77777777" w:rsidR="00314513" w:rsidRPr="002F450F" w:rsidRDefault="00314513" w:rsidP="00314513">
      <w:pPr>
        <w:widowControl w:val="0"/>
        <w:overflowPunct w:val="0"/>
        <w:autoSpaceDE w:val="0"/>
        <w:autoSpaceDN w:val="0"/>
        <w:adjustRightInd w:val="0"/>
        <w:ind w:right="20"/>
        <w:jc w:val="both"/>
        <w:rPr>
          <w:b w:val="0"/>
          <w:sz w:val="16"/>
        </w:rPr>
      </w:pPr>
      <w:r w:rsidRPr="002F450F">
        <w:rPr>
          <w:sz w:val="16"/>
        </w:rPr>
        <w:t>Listed in reverse chronological order (most recent first).</w:t>
      </w:r>
    </w:p>
    <w:p w14:paraId="31CB77B2" w14:textId="77777777" w:rsidR="00314513" w:rsidRPr="002F450F" w:rsidRDefault="00314513" w:rsidP="00314513">
      <w:pPr>
        <w:widowControl w:val="0"/>
        <w:overflowPunct w:val="0"/>
        <w:autoSpaceDE w:val="0"/>
        <w:autoSpaceDN w:val="0"/>
        <w:adjustRightInd w:val="0"/>
        <w:ind w:right="20"/>
        <w:jc w:val="both"/>
        <w:rPr>
          <w:sz w:val="22"/>
        </w:rPr>
      </w:pPr>
    </w:p>
    <w:p w14:paraId="65BBA3D4" w14:textId="77777777" w:rsidR="00314513" w:rsidRPr="002F450F" w:rsidRDefault="00314513" w:rsidP="00314513">
      <w:pPr>
        <w:widowControl w:val="0"/>
        <w:overflowPunct w:val="0"/>
        <w:autoSpaceDE w:val="0"/>
        <w:autoSpaceDN w:val="0"/>
        <w:adjustRightInd w:val="0"/>
        <w:ind w:right="20"/>
        <w:jc w:val="both"/>
        <w:rPr>
          <w:b w:val="0"/>
          <w:sz w:val="22"/>
        </w:rPr>
      </w:pPr>
      <w:r w:rsidRPr="002F450F">
        <w:rPr>
          <w:sz w:val="22"/>
        </w:rPr>
        <w:br/>
      </w:r>
      <w:r w:rsidRPr="002F450F">
        <w:rPr>
          <w:b w:val="0"/>
          <w:sz w:val="22"/>
        </w:rPr>
        <w:t>SKILLS</w:t>
      </w:r>
    </w:p>
    <w:tbl>
      <w:tblPr>
        <w:tblW w:w="0" w:type="auto"/>
        <w:tblLook w:val="04A0" w:firstRow="1" w:lastRow="0" w:firstColumn="1" w:lastColumn="0" w:noHBand="0" w:noVBand="1"/>
      </w:tblPr>
      <w:tblGrid>
        <w:gridCol w:w="2903"/>
        <w:gridCol w:w="2639"/>
        <w:gridCol w:w="2767"/>
      </w:tblGrid>
      <w:tr w:rsidR="00314513" w:rsidRPr="002F450F" w14:paraId="014B09E5" w14:textId="77777777" w:rsidTr="0091004A">
        <w:tc>
          <w:tcPr>
            <w:tcW w:w="2903" w:type="dxa"/>
            <w:shd w:val="clear" w:color="auto" w:fill="auto"/>
          </w:tcPr>
          <w:p w14:paraId="6A88F6BF"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SKILLS</w:t>
            </w:r>
          </w:p>
        </w:tc>
        <w:tc>
          <w:tcPr>
            <w:tcW w:w="2639" w:type="dxa"/>
            <w:shd w:val="clear" w:color="auto" w:fill="auto"/>
          </w:tcPr>
          <w:p w14:paraId="236EEB75"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Level of Competency</w:t>
            </w:r>
          </w:p>
        </w:tc>
        <w:tc>
          <w:tcPr>
            <w:tcW w:w="2767" w:type="dxa"/>
            <w:shd w:val="clear" w:color="auto" w:fill="auto"/>
          </w:tcPr>
          <w:p w14:paraId="714BBAD2"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Date Acquired</w:t>
            </w:r>
          </w:p>
        </w:tc>
      </w:tr>
      <w:tr w:rsidR="00314513" w:rsidRPr="002F450F" w14:paraId="0E8DF308" w14:textId="77777777" w:rsidTr="0091004A">
        <w:tc>
          <w:tcPr>
            <w:tcW w:w="2903" w:type="dxa"/>
            <w:shd w:val="clear" w:color="auto" w:fill="auto"/>
          </w:tcPr>
          <w:p w14:paraId="36C7568E"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SAP</w:t>
            </w:r>
          </w:p>
        </w:tc>
        <w:tc>
          <w:tcPr>
            <w:tcW w:w="2639" w:type="dxa"/>
            <w:shd w:val="clear" w:color="auto" w:fill="auto"/>
          </w:tcPr>
          <w:p w14:paraId="1850608E"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Basic</w:t>
            </w:r>
          </w:p>
        </w:tc>
        <w:tc>
          <w:tcPr>
            <w:tcW w:w="2767" w:type="dxa"/>
            <w:shd w:val="clear" w:color="auto" w:fill="auto"/>
          </w:tcPr>
          <w:p w14:paraId="5E94D3CB"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2020</w:t>
            </w:r>
          </w:p>
        </w:tc>
      </w:tr>
      <w:tr w:rsidR="00314513" w:rsidRPr="002F450F" w14:paraId="442E08C3" w14:textId="77777777" w:rsidTr="0091004A">
        <w:tc>
          <w:tcPr>
            <w:tcW w:w="2903" w:type="dxa"/>
            <w:shd w:val="clear" w:color="auto" w:fill="auto"/>
          </w:tcPr>
          <w:p w14:paraId="76B13D0A"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MS Office</w:t>
            </w:r>
          </w:p>
        </w:tc>
        <w:tc>
          <w:tcPr>
            <w:tcW w:w="2639" w:type="dxa"/>
            <w:shd w:val="clear" w:color="auto" w:fill="auto"/>
          </w:tcPr>
          <w:p w14:paraId="087F9F3F"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Basic</w:t>
            </w:r>
          </w:p>
        </w:tc>
        <w:tc>
          <w:tcPr>
            <w:tcW w:w="2767" w:type="dxa"/>
            <w:shd w:val="clear" w:color="auto" w:fill="auto"/>
          </w:tcPr>
          <w:p w14:paraId="230CFC0B"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2019</w:t>
            </w:r>
          </w:p>
        </w:tc>
      </w:tr>
      <w:tr w:rsidR="00314513" w:rsidRPr="002F450F" w14:paraId="36AC9448" w14:textId="77777777" w:rsidTr="0091004A">
        <w:tc>
          <w:tcPr>
            <w:tcW w:w="2903" w:type="dxa"/>
            <w:shd w:val="clear" w:color="auto" w:fill="auto"/>
          </w:tcPr>
          <w:p w14:paraId="351307B8"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Photo and Video Editing</w:t>
            </w:r>
          </w:p>
        </w:tc>
        <w:tc>
          <w:tcPr>
            <w:tcW w:w="2639" w:type="dxa"/>
            <w:shd w:val="clear" w:color="auto" w:fill="auto"/>
          </w:tcPr>
          <w:p w14:paraId="361BE062"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Basic</w:t>
            </w:r>
          </w:p>
        </w:tc>
        <w:tc>
          <w:tcPr>
            <w:tcW w:w="2767" w:type="dxa"/>
            <w:shd w:val="clear" w:color="auto" w:fill="auto"/>
          </w:tcPr>
          <w:p w14:paraId="667BCE77"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2018</w:t>
            </w:r>
          </w:p>
        </w:tc>
      </w:tr>
    </w:tbl>
    <w:p w14:paraId="15C15AF6" w14:textId="77777777" w:rsidR="00314513" w:rsidRPr="002F450F" w:rsidRDefault="00314513" w:rsidP="00314513">
      <w:pPr>
        <w:widowControl w:val="0"/>
        <w:overflowPunct w:val="0"/>
        <w:autoSpaceDE w:val="0"/>
        <w:autoSpaceDN w:val="0"/>
        <w:adjustRightInd w:val="0"/>
        <w:ind w:right="20"/>
        <w:rPr>
          <w:b w:val="0"/>
          <w:sz w:val="22"/>
        </w:rPr>
      </w:pPr>
    </w:p>
    <w:p w14:paraId="35CB49D0" w14:textId="77777777" w:rsidR="00314513" w:rsidRPr="002F450F" w:rsidRDefault="00314513" w:rsidP="00314513">
      <w:pPr>
        <w:widowControl w:val="0"/>
        <w:overflowPunct w:val="0"/>
        <w:autoSpaceDE w:val="0"/>
        <w:autoSpaceDN w:val="0"/>
        <w:adjustRightInd w:val="0"/>
        <w:ind w:right="20"/>
        <w:jc w:val="both"/>
        <w:rPr>
          <w:b w:val="0"/>
          <w:sz w:val="22"/>
        </w:rPr>
      </w:pPr>
    </w:p>
    <w:p w14:paraId="52DB7E1D" w14:textId="77777777" w:rsidR="00314513" w:rsidRPr="002F450F" w:rsidRDefault="00314513" w:rsidP="00314513">
      <w:pPr>
        <w:widowControl w:val="0"/>
        <w:overflowPunct w:val="0"/>
        <w:autoSpaceDE w:val="0"/>
        <w:autoSpaceDN w:val="0"/>
        <w:adjustRightInd w:val="0"/>
        <w:ind w:right="20"/>
        <w:jc w:val="both"/>
        <w:rPr>
          <w:b w:val="0"/>
          <w:sz w:val="22"/>
        </w:rPr>
      </w:pPr>
      <w:r w:rsidRPr="002F450F">
        <w:rPr>
          <w:b w:val="0"/>
          <w:sz w:val="22"/>
        </w:rPr>
        <w:t>TRAININGS, SEMINARS, OR WORKSHOPS ATTENDED</w:t>
      </w:r>
    </w:p>
    <w:tbl>
      <w:tblPr>
        <w:tblW w:w="0" w:type="auto"/>
        <w:tblLook w:val="04A0" w:firstRow="1" w:lastRow="0" w:firstColumn="1" w:lastColumn="0" w:noHBand="0" w:noVBand="1"/>
      </w:tblPr>
      <w:tblGrid>
        <w:gridCol w:w="1710"/>
        <w:gridCol w:w="6599"/>
      </w:tblGrid>
      <w:tr w:rsidR="00314513" w:rsidRPr="002F450F" w14:paraId="4299065C" w14:textId="77777777" w:rsidTr="0091004A">
        <w:tc>
          <w:tcPr>
            <w:tcW w:w="1710" w:type="dxa"/>
            <w:shd w:val="clear" w:color="auto" w:fill="auto"/>
          </w:tcPr>
          <w:p w14:paraId="4981F84D" w14:textId="7777777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Inclusive Dates</w:t>
            </w:r>
          </w:p>
        </w:tc>
        <w:tc>
          <w:tcPr>
            <w:tcW w:w="6599" w:type="dxa"/>
            <w:shd w:val="clear" w:color="auto" w:fill="auto"/>
          </w:tcPr>
          <w:p w14:paraId="1A1F6CAE" w14:textId="7777777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Title of Training, Seminar, or Workshop</w:t>
            </w:r>
          </w:p>
        </w:tc>
      </w:tr>
      <w:tr w:rsidR="00314513" w:rsidRPr="002F450F" w14:paraId="45EF22F9" w14:textId="77777777" w:rsidTr="0091004A">
        <w:tc>
          <w:tcPr>
            <w:tcW w:w="1710" w:type="dxa"/>
            <w:shd w:val="clear" w:color="auto" w:fill="auto"/>
          </w:tcPr>
          <w:p w14:paraId="0395C547"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October 2019</w:t>
            </w:r>
          </w:p>
        </w:tc>
        <w:tc>
          <w:tcPr>
            <w:tcW w:w="6599" w:type="dxa"/>
            <w:shd w:val="clear" w:color="auto" w:fill="auto"/>
          </w:tcPr>
          <w:p w14:paraId="23BDDDB5" w14:textId="129DB53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ENIGMA a Computer Engineering Convention</w:t>
            </w:r>
            <w:r w:rsidR="00661AB3">
              <w:rPr>
                <w:b w:val="0"/>
                <w:sz w:val="22"/>
              </w:rPr>
              <w:t xml:space="preserve"> (Arduino Workshop)</w:t>
            </w:r>
          </w:p>
        </w:tc>
      </w:tr>
      <w:tr w:rsidR="00661AB3" w:rsidRPr="002F450F" w14:paraId="2EA06601" w14:textId="77777777" w:rsidTr="0091004A">
        <w:tc>
          <w:tcPr>
            <w:tcW w:w="1710" w:type="dxa"/>
            <w:shd w:val="clear" w:color="auto" w:fill="auto"/>
          </w:tcPr>
          <w:p w14:paraId="3E5DB3A3" w14:textId="3F0FBB00" w:rsidR="00661AB3" w:rsidRPr="002F450F" w:rsidRDefault="00661AB3" w:rsidP="00661AB3">
            <w:pPr>
              <w:widowControl w:val="0"/>
              <w:overflowPunct w:val="0"/>
              <w:autoSpaceDE w:val="0"/>
              <w:autoSpaceDN w:val="0"/>
              <w:adjustRightInd w:val="0"/>
              <w:ind w:right="20"/>
              <w:rPr>
                <w:b w:val="0"/>
                <w:sz w:val="22"/>
              </w:rPr>
            </w:pPr>
            <w:r w:rsidRPr="002F450F">
              <w:rPr>
                <w:b w:val="0"/>
                <w:sz w:val="22"/>
              </w:rPr>
              <w:t>October 2019</w:t>
            </w:r>
          </w:p>
        </w:tc>
        <w:tc>
          <w:tcPr>
            <w:tcW w:w="6599" w:type="dxa"/>
            <w:shd w:val="clear" w:color="auto" w:fill="auto"/>
          </w:tcPr>
          <w:p w14:paraId="2BC1387A" w14:textId="4A4BE88C" w:rsidR="00661AB3" w:rsidRPr="002F450F" w:rsidRDefault="00661AB3" w:rsidP="00661AB3">
            <w:pPr>
              <w:widowControl w:val="0"/>
              <w:overflowPunct w:val="0"/>
              <w:autoSpaceDE w:val="0"/>
              <w:autoSpaceDN w:val="0"/>
              <w:adjustRightInd w:val="0"/>
              <w:ind w:right="20"/>
              <w:jc w:val="both"/>
              <w:rPr>
                <w:b w:val="0"/>
                <w:sz w:val="22"/>
              </w:rPr>
            </w:pPr>
            <w:r w:rsidRPr="002F450F">
              <w:rPr>
                <w:b w:val="0"/>
                <w:sz w:val="22"/>
              </w:rPr>
              <w:t>ENIGMA a Computer Engineering Convention</w:t>
            </w:r>
            <w:r>
              <w:rPr>
                <w:b w:val="0"/>
                <w:sz w:val="22"/>
              </w:rPr>
              <w:t xml:space="preserve"> (Cyber Security)</w:t>
            </w:r>
          </w:p>
        </w:tc>
      </w:tr>
      <w:tr w:rsidR="00661AB3" w:rsidRPr="002F450F" w14:paraId="6CD139D5" w14:textId="77777777" w:rsidTr="0091004A">
        <w:tc>
          <w:tcPr>
            <w:tcW w:w="1710" w:type="dxa"/>
            <w:shd w:val="clear" w:color="auto" w:fill="auto"/>
          </w:tcPr>
          <w:p w14:paraId="1E3FFA5D" w14:textId="2F4C3446" w:rsidR="00661AB3" w:rsidRPr="002F450F" w:rsidRDefault="00661AB3" w:rsidP="00661AB3">
            <w:pPr>
              <w:widowControl w:val="0"/>
              <w:overflowPunct w:val="0"/>
              <w:autoSpaceDE w:val="0"/>
              <w:autoSpaceDN w:val="0"/>
              <w:adjustRightInd w:val="0"/>
              <w:ind w:right="20"/>
              <w:rPr>
                <w:b w:val="0"/>
                <w:sz w:val="22"/>
              </w:rPr>
            </w:pPr>
            <w:r w:rsidRPr="002F450F">
              <w:rPr>
                <w:b w:val="0"/>
                <w:sz w:val="22"/>
              </w:rPr>
              <w:t>October 2019</w:t>
            </w:r>
          </w:p>
        </w:tc>
        <w:tc>
          <w:tcPr>
            <w:tcW w:w="6599" w:type="dxa"/>
            <w:shd w:val="clear" w:color="auto" w:fill="auto"/>
          </w:tcPr>
          <w:p w14:paraId="177489A5" w14:textId="74632A38" w:rsidR="00661AB3" w:rsidRPr="002F450F" w:rsidRDefault="00661AB3" w:rsidP="00661AB3">
            <w:pPr>
              <w:widowControl w:val="0"/>
              <w:overflowPunct w:val="0"/>
              <w:autoSpaceDE w:val="0"/>
              <w:autoSpaceDN w:val="0"/>
              <w:adjustRightInd w:val="0"/>
              <w:ind w:right="20"/>
              <w:jc w:val="both"/>
              <w:rPr>
                <w:b w:val="0"/>
                <w:sz w:val="22"/>
              </w:rPr>
            </w:pPr>
            <w:r w:rsidRPr="002F450F">
              <w:rPr>
                <w:b w:val="0"/>
                <w:sz w:val="22"/>
              </w:rPr>
              <w:t>ENIGMA a Computer Engineering Convention</w:t>
            </w:r>
            <w:r>
              <w:rPr>
                <w:b w:val="0"/>
                <w:sz w:val="22"/>
              </w:rPr>
              <w:t xml:space="preserve"> (Database Management)</w:t>
            </w:r>
          </w:p>
        </w:tc>
      </w:tr>
      <w:tr w:rsidR="00661AB3" w:rsidRPr="002F450F" w14:paraId="335C1301" w14:textId="77777777" w:rsidTr="0091004A">
        <w:tc>
          <w:tcPr>
            <w:tcW w:w="1710" w:type="dxa"/>
            <w:shd w:val="clear" w:color="auto" w:fill="auto"/>
          </w:tcPr>
          <w:p w14:paraId="021D8978" w14:textId="75471FF1" w:rsidR="00661AB3" w:rsidRPr="002F450F" w:rsidRDefault="00661AB3" w:rsidP="00661AB3">
            <w:pPr>
              <w:widowControl w:val="0"/>
              <w:overflowPunct w:val="0"/>
              <w:autoSpaceDE w:val="0"/>
              <w:autoSpaceDN w:val="0"/>
              <w:adjustRightInd w:val="0"/>
              <w:ind w:right="20"/>
              <w:rPr>
                <w:b w:val="0"/>
                <w:sz w:val="22"/>
              </w:rPr>
            </w:pPr>
            <w:r>
              <w:rPr>
                <w:b w:val="0"/>
                <w:sz w:val="22"/>
              </w:rPr>
              <w:t>March 2021</w:t>
            </w:r>
          </w:p>
        </w:tc>
        <w:tc>
          <w:tcPr>
            <w:tcW w:w="6599" w:type="dxa"/>
            <w:shd w:val="clear" w:color="auto" w:fill="auto"/>
          </w:tcPr>
          <w:p w14:paraId="422F805C" w14:textId="53F8D2C0" w:rsidR="00661AB3" w:rsidRPr="002F450F" w:rsidRDefault="00661AB3" w:rsidP="00661AB3">
            <w:pPr>
              <w:widowControl w:val="0"/>
              <w:overflowPunct w:val="0"/>
              <w:autoSpaceDE w:val="0"/>
              <w:autoSpaceDN w:val="0"/>
              <w:adjustRightInd w:val="0"/>
              <w:ind w:right="20"/>
              <w:jc w:val="both"/>
              <w:rPr>
                <w:b w:val="0"/>
                <w:sz w:val="22"/>
              </w:rPr>
            </w:pPr>
            <w:r>
              <w:rPr>
                <w:b w:val="0"/>
                <w:sz w:val="22"/>
              </w:rPr>
              <w:t>SAP Business One – SAP Advance (Implementation and Support)</w:t>
            </w:r>
          </w:p>
        </w:tc>
      </w:tr>
    </w:tbl>
    <w:p w14:paraId="23DD84D3" w14:textId="20375C2A" w:rsidR="00314513" w:rsidRDefault="00314513" w:rsidP="00C11ED3">
      <w:pPr>
        <w:pStyle w:val="BodyofResearch"/>
        <w:ind w:left="0"/>
      </w:pPr>
    </w:p>
    <w:p w14:paraId="06D78496" w14:textId="77777777" w:rsidR="007915A3" w:rsidRDefault="007915A3" w:rsidP="00C11ED3">
      <w:pPr>
        <w:pStyle w:val="BodyofResearch"/>
        <w:ind w:left="0"/>
      </w:pPr>
    </w:p>
    <w:p w14:paraId="6AD51009" w14:textId="77777777" w:rsidR="005C13F7" w:rsidRPr="002F450F" w:rsidRDefault="005C13F7" w:rsidP="00C11ED3">
      <w:pPr>
        <w:pStyle w:val="BodyofResearch"/>
        <w:ind w:left="0"/>
      </w:pPr>
    </w:p>
    <w:p w14:paraId="1015AA2F" w14:textId="77777777" w:rsidR="00314513" w:rsidRPr="002F450F" w:rsidRDefault="00314513" w:rsidP="00314513">
      <w:pPr>
        <w:rPr>
          <w:b w:val="0"/>
          <w:bCs/>
          <w:sz w:val="18"/>
          <w:szCs w:val="24"/>
        </w:rPr>
      </w:pPr>
      <w:r w:rsidRPr="002F450F">
        <w:rPr>
          <w:b w:val="0"/>
          <w:bCs/>
          <w:sz w:val="18"/>
          <w:szCs w:val="24"/>
        </w:rPr>
        <w:lastRenderedPageBreak/>
        <w:t xml:space="preserve">Curriculum Vitae of </w:t>
      </w:r>
    </w:p>
    <w:p w14:paraId="2A2E7C6E" w14:textId="77777777" w:rsidR="00314513" w:rsidRPr="002F450F" w:rsidRDefault="00314513" w:rsidP="00314513">
      <w:pPr>
        <w:rPr>
          <w:bCs/>
          <w:sz w:val="32"/>
        </w:rPr>
      </w:pPr>
      <w:r w:rsidRPr="002F450F">
        <w:rPr>
          <w:bCs/>
          <w:sz w:val="32"/>
        </w:rPr>
        <w:t>RAVEN P. ATIENZA</w:t>
      </w:r>
    </w:p>
    <w:p w14:paraId="54685A02" w14:textId="77777777" w:rsidR="00314513" w:rsidRPr="002F450F" w:rsidRDefault="00314513" w:rsidP="00314513">
      <w:r w:rsidRPr="002F450F">
        <w:t>23 G-7</w:t>
      </w:r>
      <w:r w:rsidRPr="002F450F">
        <w:rPr>
          <w:vertAlign w:val="superscript"/>
        </w:rPr>
        <w:t>th</w:t>
      </w:r>
      <w:r w:rsidRPr="002F450F">
        <w:t xml:space="preserve"> Ave. North Signal Taguig City</w:t>
      </w:r>
    </w:p>
    <w:p w14:paraId="4251D498" w14:textId="77777777" w:rsidR="00314513" w:rsidRPr="002F450F" w:rsidRDefault="00314513" w:rsidP="00314513">
      <w:r w:rsidRPr="002F450F">
        <w:t>Atienzaraven17@gmail.com</w:t>
      </w:r>
    </w:p>
    <w:p w14:paraId="5855AB33" w14:textId="77777777" w:rsidR="00314513" w:rsidRPr="002F450F" w:rsidRDefault="00314513" w:rsidP="00314513">
      <w:r w:rsidRPr="002F450F">
        <w:t>09672543204/09989341971</w:t>
      </w:r>
    </w:p>
    <w:p w14:paraId="6995B784" w14:textId="77777777" w:rsidR="00314513" w:rsidRPr="002F450F" w:rsidRDefault="00314513" w:rsidP="00314513">
      <w:pPr>
        <w:widowControl w:val="0"/>
        <w:overflowPunct w:val="0"/>
        <w:autoSpaceDE w:val="0"/>
        <w:autoSpaceDN w:val="0"/>
        <w:adjustRightInd w:val="0"/>
        <w:rPr>
          <w:sz w:val="22"/>
        </w:rPr>
      </w:pPr>
    </w:p>
    <w:p w14:paraId="2FAE23B0" w14:textId="77777777" w:rsidR="00314513" w:rsidRPr="002F450F" w:rsidRDefault="00314513" w:rsidP="00314513">
      <w:pPr>
        <w:widowControl w:val="0"/>
        <w:overflowPunct w:val="0"/>
        <w:autoSpaceDE w:val="0"/>
        <w:autoSpaceDN w:val="0"/>
        <w:adjustRightInd w:val="0"/>
        <w:rPr>
          <w:sz w:val="22"/>
        </w:rPr>
      </w:pPr>
    </w:p>
    <w:p w14:paraId="469BDD85" w14:textId="77777777" w:rsidR="00314513" w:rsidRPr="002F450F" w:rsidRDefault="00314513" w:rsidP="00314513">
      <w:pPr>
        <w:widowControl w:val="0"/>
        <w:overflowPunct w:val="0"/>
        <w:autoSpaceDE w:val="0"/>
        <w:autoSpaceDN w:val="0"/>
        <w:adjustRightInd w:val="0"/>
        <w:rPr>
          <w:b w:val="0"/>
          <w:sz w:val="22"/>
        </w:rPr>
      </w:pPr>
      <w:r w:rsidRPr="002F450F">
        <w:rPr>
          <w:b w:val="0"/>
          <w:sz w:val="22"/>
        </w:rPr>
        <w:t>EDUCATIONAL BACKGROUND</w:t>
      </w:r>
    </w:p>
    <w:tbl>
      <w:tblPr>
        <w:tblW w:w="0" w:type="auto"/>
        <w:tblLook w:val="04A0" w:firstRow="1" w:lastRow="0" w:firstColumn="1" w:lastColumn="0" w:noHBand="0" w:noVBand="1"/>
      </w:tblPr>
      <w:tblGrid>
        <w:gridCol w:w="2394"/>
        <w:gridCol w:w="1972"/>
        <w:gridCol w:w="3943"/>
      </w:tblGrid>
      <w:tr w:rsidR="00314513" w:rsidRPr="002F450F" w14:paraId="006BBC56" w14:textId="77777777" w:rsidTr="0091004A">
        <w:tc>
          <w:tcPr>
            <w:tcW w:w="2394" w:type="dxa"/>
            <w:shd w:val="clear" w:color="auto" w:fill="auto"/>
          </w:tcPr>
          <w:p w14:paraId="648E1533"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Level</w:t>
            </w:r>
          </w:p>
        </w:tc>
        <w:tc>
          <w:tcPr>
            <w:tcW w:w="1972" w:type="dxa"/>
            <w:shd w:val="clear" w:color="auto" w:fill="auto"/>
          </w:tcPr>
          <w:p w14:paraId="39D03638"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Inclusive Dates</w:t>
            </w:r>
          </w:p>
        </w:tc>
        <w:tc>
          <w:tcPr>
            <w:tcW w:w="3943" w:type="dxa"/>
            <w:shd w:val="clear" w:color="auto" w:fill="auto"/>
          </w:tcPr>
          <w:p w14:paraId="03BCE361"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Name of school/ Institution</w:t>
            </w:r>
          </w:p>
        </w:tc>
      </w:tr>
      <w:tr w:rsidR="00314513" w:rsidRPr="002F450F" w14:paraId="43E933BF" w14:textId="77777777" w:rsidTr="0091004A">
        <w:tc>
          <w:tcPr>
            <w:tcW w:w="2394" w:type="dxa"/>
            <w:shd w:val="clear" w:color="auto" w:fill="auto"/>
          </w:tcPr>
          <w:p w14:paraId="4024D648"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Tertiary</w:t>
            </w:r>
          </w:p>
        </w:tc>
        <w:tc>
          <w:tcPr>
            <w:tcW w:w="1972" w:type="dxa"/>
            <w:shd w:val="clear" w:color="auto" w:fill="auto"/>
          </w:tcPr>
          <w:p w14:paraId="603D53FC" w14:textId="77777777" w:rsidR="00314513" w:rsidRPr="002F450F" w:rsidRDefault="00314513" w:rsidP="0091004A">
            <w:pPr>
              <w:widowControl w:val="0"/>
              <w:overflowPunct w:val="0"/>
              <w:autoSpaceDE w:val="0"/>
              <w:autoSpaceDN w:val="0"/>
              <w:adjustRightInd w:val="0"/>
              <w:rPr>
                <w:b w:val="0"/>
                <w:sz w:val="22"/>
              </w:rPr>
            </w:pPr>
            <w:r w:rsidRPr="002F450F">
              <w:rPr>
                <w:rStyle w:val="normaltextrun"/>
                <w:sz w:val="22"/>
              </w:rPr>
              <w:t xml:space="preserve"> </w:t>
            </w:r>
            <w:r w:rsidRPr="002F450F">
              <w:rPr>
                <w:rStyle w:val="normaltextrun"/>
              </w:rPr>
              <w:t xml:space="preserve">    </w:t>
            </w:r>
            <w:r w:rsidRPr="002F450F">
              <w:rPr>
                <w:rStyle w:val="normaltextrun"/>
                <w:sz w:val="22"/>
              </w:rPr>
              <w:t>2018 - Present</w:t>
            </w:r>
            <w:r w:rsidRPr="002F450F">
              <w:rPr>
                <w:rStyle w:val="eop"/>
                <w:b w:val="0"/>
                <w:bCs/>
                <w:sz w:val="22"/>
              </w:rPr>
              <w:t> </w:t>
            </w:r>
          </w:p>
        </w:tc>
        <w:tc>
          <w:tcPr>
            <w:tcW w:w="3943" w:type="dxa"/>
            <w:shd w:val="clear" w:color="auto" w:fill="auto"/>
          </w:tcPr>
          <w:p w14:paraId="2BCBC8F5"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STI Global City</w:t>
            </w:r>
          </w:p>
        </w:tc>
      </w:tr>
      <w:tr w:rsidR="00314513" w:rsidRPr="002F450F" w14:paraId="6BE169F3" w14:textId="77777777" w:rsidTr="0091004A">
        <w:tc>
          <w:tcPr>
            <w:tcW w:w="2394" w:type="dxa"/>
            <w:shd w:val="clear" w:color="auto" w:fill="auto"/>
          </w:tcPr>
          <w:p w14:paraId="647310EF"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Vocational/Technical</w:t>
            </w:r>
          </w:p>
        </w:tc>
        <w:tc>
          <w:tcPr>
            <w:tcW w:w="1972" w:type="dxa"/>
            <w:shd w:val="clear" w:color="auto" w:fill="auto"/>
          </w:tcPr>
          <w:p w14:paraId="2D5D85E7" w14:textId="77777777" w:rsidR="00314513" w:rsidRPr="002F450F" w:rsidRDefault="00314513" w:rsidP="0091004A">
            <w:pPr>
              <w:widowControl w:val="0"/>
              <w:overflowPunct w:val="0"/>
              <w:autoSpaceDE w:val="0"/>
              <w:autoSpaceDN w:val="0"/>
              <w:adjustRightInd w:val="0"/>
              <w:rPr>
                <w:b w:val="0"/>
                <w:sz w:val="22"/>
              </w:rPr>
            </w:pPr>
            <w:r w:rsidRPr="002F450F">
              <w:rPr>
                <w:rStyle w:val="normaltextrun"/>
                <w:sz w:val="22"/>
              </w:rPr>
              <w:t>2016 - 2018</w:t>
            </w:r>
            <w:r w:rsidRPr="002F450F">
              <w:rPr>
                <w:rStyle w:val="eop"/>
                <w:b w:val="0"/>
                <w:bCs/>
                <w:sz w:val="22"/>
              </w:rPr>
              <w:t> </w:t>
            </w:r>
          </w:p>
        </w:tc>
        <w:tc>
          <w:tcPr>
            <w:tcW w:w="3943" w:type="dxa"/>
            <w:shd w:val="clear" w:color="auto" w:fill="auto"/>
          </w:tcPr>
          <w:p w14:paraId="77E6CA07"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President Diosdado Macapagal High School- Taguig</w:t>
            </w:r>
          </w:p>
        </w:tc>
      </w:tr>
      <w:tr w:rsidR="00314513" w:rsidRPr="002F450F" w14:paraId="4FAB741C" w14:textId="77777777" w:rsidTr="0091004A">
        <w:tc>
          <w:tcPr>
            <w:tcW w:w="2394" w:type="dxa"/>
            <w:shd w:val="clear" w:color="auto" w:fill="auto"/>
          </w:tcPr>
          <w:p w14:paraId="41AA6F69"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High School</w:t>
            </w:r>
          </w:p>
        </w:tc>
        <w:tc>
          <w:tcPr>
            <w:tcW w:w="1972" w:type="dxa"/>
            <w:shd w:val="clear" w:color="auto" w:fill="auto"/>
          </w:tcPr>
          <w:p w14:paraId="4280EAC8" w14:textId="77777777" w:rsidR="00314513" w:rsidRPr="002F450F" w:rsidRDefault="00314513" w:rsidP="0091004A">
            <w:pPr>
              <w:widowControl w:val="0"/>
              <w:overflowPunct w:val="0"/>
              <w:autoSpaceDE w:val="0"/>
              <w:autoSpaceDN w:val="0"/>
              <w:adjustRightInd w:val="0"/>
              <w:rPr>
                <w:b w:val="0"/>
                <w:sz w:val="22"/>
              </w:rPr>
            </w:pPr>
            <w:r w:rsidRPr="002F450F">
              <w:rPr>
                <w:rStyle w:val="normaltextrun"/>
                <w:sz w:val="22"/>
              </w:rPr>
              <w:t>2012 - 2016</w:t>
            </w:r>
            <w:r w:rsidRPr="002F450F">
              <w:rPr>
                <w:rStyle w:val="eop"/>
                <w:b w:val="0"/>
                <w:bCs/>
                <w:sz w:val="22"/>
              </w:rPr>
              <w:t> </w:t>
            </w:r>
          </w:p>
        </w:tc>
        <w:tc>
          <w:tcPr>
            <w:tcW w:w="3943" w:type="dxa"/>
            <w:shd w:val="clear" w:color="auto" w:fill="auto"/>
          </w:tcPr>
          <w:p w14:paraId="66BBDA1D"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eastern achiever academy of Taguig inc.</w:t>
            </w:r>
          </w:p>
        </w:tc>
      </w:tr>
      <w:tr w:rsidR="00314513" w:rsidRPr="002F450F" w14:paraId="4C976C6F" w14:textId="77777777" w:rsidTr="0091004A">
        <w:tc>
          <w:tcPr>
            <w:tcW w:w="2394" w:type="dxa"/>
            <w:shd w:val="clear" w:color="auto" w:fill="auto"/>
          </w:tcPr>
          <w:p w14:paraId="7F922D63"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Elementary</w:t>
            </w:r>
          </w:p>
        </w:tc>
        <w:tc>
          <w:tcPr>
            <w:tcW w:w="1972" w:type="dxa"/>
            <w:shd w:val="clear" w:color="auto" w:fill="auto"/>
          </w:tcPr>
          <w:p w14:paraId="25E4194A" w14:textId="77777777" w:rsidR="00314513" w:rsidRPr="002F450F" w:rsidRDefault="00314513" w:rsidP="0091004A">
            <w:pPr>
              <w:widowControl w:val="0"/>
              <w:overflowPunct w:val="0"/>
              <w:autoSpaceDE w:val="0"/>
              <w:autoSpaceDN w:val="0"/>
              <w:adjustRightInd w:val="0"/>
              <w:rPr>
                <w:b w:val="0"/>
                <w:sz w:val="22"/>
              </w:rPr>
            </w:pPr>
            <w:r w:rsidRPr="002F450F">
              <w:rPr>
                <w:rStyle w:val="normaltextrun"/>
                <w:sz w:val="22"/>
              </w:rPr>
              <w:t>2006 - 2012</w:t>
            </w:r>
            <w:r w:rsidRPr="002F450F">
              <w:rPr>
                <w:rStyle w:val="eop"/>
                <w:b w:val="0"/>
                <w:bCs/>
                <w:sz w:val="22"/>
              </w:rPr>
              <w:t> </w:t>
            </w:r>
          </w:p>
        </w:tc>
        <w:tc>
          <w:tcPr>
            <w:tcW w:w="3943" w:type="dxa"/>
            <w:shd w:val="clear" w:color="auto" w:fill="auto"/>
          </w:tcPr>
          <w:p w14:paraId="3AAAFC22"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Kapt. Eddie T. Reyes Integrated School</w:t>
            </w:r>
          </w:p>
        </w:tc>
      </w:tr>
    </w:tbl>
    <w:p w14:paraId="6827AE1F" w14:textId="77777777" w:rsidR="00314513" w:rsidRPr="002F450F" w:rsidRDefault="00314513" w:rsidP="00314513">
      <w:pPr>
        <w:widowControl w:val="0"/>
        <w:overflowPunct w:val="0"/>
        <w:autoSpaceDE w:val="0"/>
        <w:autoSpaceDN w:val="0"/>
        <w:adjustRightInd w:val="0"/>
        <w:ind w:right="20"/>
        <w:jc w:val="both"/>
        <w:rPr>
          <w:b w:val="0"/>
          <w:sz w:val="22"/>
        </w:rPr>
      </w:pPr>
    </w:p>
    <w:p w14:paraId="554FC642" w14:textId="77777777" w:rsidR="00314513" w:rsidRPr="002F450F" w:rsidRDefault="00314513" w:rsidP="00314513">
      <w:pPr>
        <w:widowControl w:val="0"/>
        <w:overflowPunct w:val="0"/>
        <w:autoSpaceDE w:val="0"/>
        <w:autoSpaceDN w:val="0"/>
        <w:adjustRightInd w:val="0"/>
        <w:ind w:right="20"/>
        <w:jc w:val="both"/>
        <w:rPr>
          <w:b w:val="0"/>
          <w:sz w:val="22"/>
        </w:rPr>
      </w:pPr>
    </w:p>
    <w:p w14:paraId="7075BA80" w14:textId="77777777" w:rsidR="00314513" w:rsidRPr="002F450F" w:rsidRDefault="00314513" w:rsidP="00314513">
      <w:pPr>
        <w:widowControl w:val="0"/>
        <w:overflowPunct w:val="0"/>
        <w:autoSpaceDE w:val="0"/>
        <w:autoSpaceDN w:val="0"/>
        <w:adjustRightInd w:val="0"/>
        <w:ind w:right="20"/>
        <w:jc w:val="both"/>
        <w:rPr>
          <w:b w:val="0"/>
          <w:sz w:val="22"/>
        </w:rPr>
      </w:pPr>
      <w:r w:rsidRPr="002F450F">
        <w:rPr>
          <w:b w:val="0"/>
          <w:sz w:val="22"/>
        </w:rPr>
        <w:t>PROFESSIONAL OR VOLUNTEER EXPERIENCE</w:t>
      </w:r>
    </w:p>
    <w:tbl>
      <w:tblPr>
        <w:tblW w:w="0" w:type="auto"/>
        <w:tblLook w:val="04A0" w:firstRow="1" w:lastRow="0" w:firstColumn="1" w:lastColumn="0" w:noHBand="0" w:noVBand="1"/>
      </w:tblPr>
      <w:tblGrid>
        <w:gridCol w:w="1783"/>
        <w:gridCol w:w="3152"/>
        <w:gridCol w:w="3374"/>
      </w:tblGrid>
      <w:tr w:rsidR="00314513" w:rsidRPr="002F450F" w14:paraId="20B1C574" w14:textId="77777777" w:rsidTr="0091004A">
        <w:tc>
          <w:tcPr>
            <w:tcW w:w="1783" w:type="dxa"/>
            <w:shd w:val="clear" w:color="auto" w:fill="auto"/>
            <w:vAlign w:val="center"/>
          </w:tcPr>
          <w:p w14:paraId="6F80A93F"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Inclusive Dates</w:t>
            </w:r>
          </w:p>
        </w:tc>
        <w:tc>
          <w:tcPr>
            <w:tcW w:w="3152" w:type="dxa"/>
            <w:shd w:val="clear" w:color="auto" w:fill="auto"/>
            <w:vAlign w:val="center"/>
          </w:tcPr>
          <w:p w14:paraId="35E9D3B1"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 xml:space="preserve">Nature of Experience/ </w:t>
            </w:r>
          </w:p>
          <w:p w14:paraId="666B063D"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Job Title</w:t>
            </w:r>
          </w:p>
        </w:tc>
        <w:tc>
          <w:tcPr>
            <w:tcW w:w="3374" w:type="dxa"/>
            <w:shd w:val="clear" w:color="auto" w:fill="auto"/>
            <w:vAlign w:val="center"/>
          </w:tcPr>
          <w:p w14:paraId="32DB434E"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Name and Address of Company or Organization</w:t>
            </w:r>
          </w:p>
        </w:tc>
      </w:tr>
      <w:tr w:rsidR="00314513" w:rsidRPr="002F450F" w14:paraId="42CEF8E8" w14:textId="77777777" w:rsidTr="0091004A">
        <w:tc>
          <w:tcPr>
            <w:tcW w:w="1783" w:type="dxa"/>
            <w:shd w:val="clear" w:color="auto" w:fill="auto"/>
          </w:tcPr>
          <w:p w14:paraId="5EF0BCDE" w14:textId="4A657DC1" w:rsidR="00314513" w:rsidRPr="002F450F" w:rsidRDefault="00314513" w:rsidP="0091004A">
            <w:pPr>
              <w:widowControl w:val="0"/>
              <w:overflowPunct w:val="0"/>
              <w:autoSpaceDE w:val="0"/>
              <w:autoSpaceDN w:val="0"/>
              <w:adjustRightInd w:val="0"/>
              <w:rPr>
                <w:b w:val="0"/>
                <w:sz w:val="22"/>
              </w:rPr>
            </w:pPr>
          </w:p>
        </w:tc>
        <w:tc>
          <w:tcPr>
            <w:tcW w:w="3152" w:type="dxa"/>
            <w:shd w:val="clear" w:color="auto" w:fill="auto"/>
          </w:tcPr>
          <w:p w14:paraId="548A86A9" w14:textId="37581D36" w:rsidR="00314513" w:rsidRPr="002F450F" w:rsidRDefault="00314513" w:rsidP="0091004A">
            <w:pPr>
              <w:widowControl w:val="0"/>
              <w:overflowPunct w:val="0"/>
              <w:autoSpaceDE w:val="0"/>
              <w:autoSpaceDN w:val="0"/>
              <w:adjustRightInd w:val="0"/>
              <w:rPr>
                <w:b w:val="0"/>
                <w:sz w:val="22"/>
              </w:rPr>
            </w:pPr>
          </w:p>
        </w:tc>
        <w:tc>
          <w:tcPr>
            <w:tcW w:w="3374" w:type="dxa"/>
            <w:shd w:val="clear" w:color="auto" w:fill="auto"/>
          </w:tcPr>
          <w:p w14:paraId="615CDE74" w14:textId="14C07BBF" w:rsidR="00314513" w:rsidRPr="002F450F" w:rsidRDefault="00314513" w:rsidP="0091004A">
            <w:pPr>
              <w:widowControl w:val="0"/>
              <w:overflowPunct w:val="0"/>
              <w:autoSpaceDE w:val="0"/>
              <w:autoSpaceDN w:val="0"/>
              <w:adjustRightInd w:val="0"/>
              <w:rPr>
                <w:b w:val="0"/>
                <w:sz w:val="22"/>
              </w:rPr>
            </w:pPr>
          </w:p>
        </w:tc>
      </w:tr>
      <w:tr w:rsidR="00314513" w:rsidRPr="002F450F" w14:paraId="19483888" w14:textId="77777777" w:rsidTr="0091004A">
        <w:tc>
          <w:tcPr>
            <w:tcW w:w="1783" w:type="dxa"/>
            <w:shd w:val="clear" w:color="auto" w:fill="auto"/>
          </w:tcPr>
          <w:p w14:paraId="192FC449" w14:textId="77777777" w:rsidR="00314513" w:rsidRPr="002F450F" w:rsidRDefault="00314513" w:rsidP="0091004A">
            <w:pPr>
              <w:widowControl w:val="0"/>
              <w:overflowPunct w:val="0"/>
              <w:autoSpaceDE w:val="0"/>
              <w:autoSpaceDN w:val="0"/>
              <w:adjustRightInd w:val="0"/>
              <w:rPr>
                <w:b w:val="0"/>
                <w:sz w:val="22"/>
              </w:rPr>
            </w:pPr>
          </w:p>
        </w:tc>
        <w:tc>
          <w:tcPr>
            <w:tcW w:w="3152" w:type="dxa"/>
            <w:shd w:val="clear" w:color="auto" w:fill="auto"/>
          </w:tcPr>
          <w:p w14:paraId="5889DC7D" w14:textId="77777777" w:rsidR="00314513" w:rsidRPr="002F450F" w:rsidRDefault="00314513" w:rsidP="0091004A">
            <w:pPr>
              <w:widowControl w:val="0"/>
              <w:overflowPunct w:val="0"/>
              <w:autoSpaceDE w:val="0"/>
              <w:autoSpaceDN w:val="0"/>
              <w:adjustRightInd w:val="0"/>
              <w:rPr>
                <w:b w:val="0"/>
                <w:sz w:val="22"/>
              </w:rPr>
            </w:pPr>
          </w:p>
        </w:tc>
        <w:tc>
          <w:tcPr>
            <w:tcW w:w="3374" w:type="dxa"/>
            <w:shd w:val="clear" w:color="auto" w:fill="auto"/>
          </w:tcPr>
          <w:p w14:paraId="3BDC9B8D" w14:textId="77777777" w:rsidR="00314513" w:rsidRPr="002F450F" w:rsidRDefault="00314513" w:rsidP="0091004A">
            <w:pPr>
              <w:widowControl w:val="0"/>
              <w:overflowPunct w:val="0"/>
              <w:autoSpaceDE w:val="0"/>
              <w:autoSpaceDN w:val="0"/>
              <w:adjustRightInd w:val="0"/>
              <w:rPr>
                <w:b w:val="0"/>
                <w:sz w:val="22"/>
              </w:rPr>
            </w:pPr>
          </w:p>
        </w:tc>
      </w:tr>
      <w:tr w:rsidR="00314513" w:rsidRPr="002F450F" w14:paraId="1520706C" w14:textId="77777777" w:rsidTr="0091004A">
        <w:tc>
          <w:tcPr>
            <w:tcW w:w="1783" w:type="dxa"/>
            <w:shd w:val="clear" w:color="auto" w:fill="auto"/>
          </w:tcPr>
          <w:p w14:paraId="02AD77C0" w14:textId="77777777" w:rsidR="00314513" w:rsidRPr="002F450F" w:rsidRDefault="00314513" w:rsidP="0091004A">
            <w:pPr>
              <w:widowControl w:val="0"/>
              <w:overflowPunct w:val="0"/>
              <w:autoSpaceDE w:val="0"/>
              <w:autoSpaceDN w:val="0"/>
              <w:adjustRightInd w:val="0"/>
              <w:rPr>
                <w:b w:val="0"/>
                <w:sz w:val="22"/>
              </w:rPr>
            </w:pPr>
          </w:p>
        </w:tc>
        <w:tc>
          <w:tcPr>
            <w:tcW w:w="3152" w:type="dxa"/>
            <w:shd w:val="clear" w:color="auto" w:fill="auto"/>
          </w:tcPr>
          <w:p w14:paraId="53D7B905" w14:textId="77777777" w:rsidR="00314513" w:rsidRPr="002F450F" w:rsidRDefault="00314513" w:rsidP="0091004A">
            <w:pPr>
              <w:widowControl w:val="0"/>
              <w:overflowPunct w:val="0"/>
              <w:autoSpaceDE w:val="0"/>
              <w:autoSpaceDN w:val="0"/>
              <w:adjustRightInd w:val="0"/>
              <w:rPr>
                <w:b w:val="0"/>
                <w:sz w:val="22"/>
              </w:rPr>
            </w:pPr>
          </w:p>
        </w:tc>
        <w:tc>
          <w:tcPr>
            <w:tcW w:w="3374" w:type="dxa"/>
            <w:shd w:val="clear" w:color="auto" w:fill="auto"/>
          </w:tcPr>
          <w:p w14:paraId="15E1DE78" w14:textId="77777777" w:rsidR="00314513" w:rsidRPr="002F450F" w:rsidRDefault="00314513" w:rsidP="0091004A">
            <w:pPr>
              <w:widowControl w:val="0"/>
              <w:overflowPunct w:val="0"/>
              <w:autoSpaceDE w:val="0"/>
              <w:autoSpaceDN w:val="0"/>
              <w:adjustRightInd w:val="0"/>
              <w:rPr>
                <w:b w:val="0"/>
                <w:sz w:val="22"/>
              </w:rPr>
            </w:pPr>
          </w:p>
        </w:tc>
      </w:tr>
      <w:tr w:rsidR="00314513" w:rsidRPr="002F450F" w14:paraId="30871214" w14:textId="77777777" w:rsidTr="0091004A">
        <w:tc>
          <w:tcPr>
            <w:tcW w:w="1783" w:type="dxa"/>
            <w:shd w:val="clear" w:color="auto" w:fill="auto"/>
          </w:tcPr>
          <w:p w14:paraId="18859602" w14:textId="77777777" w:rsidR="00314513" w:rsidRPr="002F450F" w:rsidRDefault="00314513" w:rsidP="0091004A">
            <w:pPr>
              <w:widowControl w:val="0"/>
              <w:overflowPunct w:val="0"/>
              <w:autoSpaceDE w:val="0"/>
              <w:autoSpaceDN w:val="0"/>
              <w:adjustRightInd w:val="0"/>
              <w:rPr>
                <w:b w:val="0"/>
                <w:sz w:val="22"/>
              </w:rPr>
            </w:pPr>
          </w:p>
        </w:tc>
        <w:tc>
          <w:tcPr>
            <w:tcW w:w="3152" w:type="dxa"/>
            <w:shd w:val="clear" w:color="auto" w:fill="auto"/>
          </w:tcPr>
          <w:p w14:paraId="57D89C19" w14:textId="77777777" w:rsidR="00314513" w:rsidRPr="002F450F" w:rsidRDefault="00314513" w:rsidP="0091004A">
            <w:pPr>
              <w:widowControl w:val="0"/>
              <w:overflowPunct w:val="0"/>
              <w:autoSpaceDE w:val="0"/>
              <w:autoSpaceDN w:val="0"/>
              <w:adjustRightInd w:val="0"/>
              <w:rPr>
                <w:b w:val="0"/>
                <w:sz w:val="22"/>
              </w:rPr>
            </w:pPr>
          </w:p>
        </w:tc>
        <w:tc>
          <w:tcPr>
            <w:tcW w:w="3374" w:type="dxa"/>
            <w:shd w:val="clear" w:color="auto" w:fill="auto"/>
          </w:tcPr>
          <w:p w14:paraId="2BE94EF7" w14:textId="77777777" w:rsidR="00314513" w:rsidRPr="002F450F" w:rsidRDefault="00314513" w:rsidP="0091004A">
            <w:pPr>
              <w:widowControl w:val="0"/>
              <w:overflowPunct w:val="0"/>
              <w:autoSpaceDE w:val="0"/>
              <w:autoSpaceDN w:val="0"/>
              <w:adjustRightInd w:val="0"/>
              <w:rPr>
                <w:b w:val="0"/>
                <w:sz w:val="22"/>
              </w:rPr>
            </w:pPr>
          </w:p>
        </w:tc>
      </w:tr>
    </w:tbl>
    <w:p w14:paraId="48CD5385" w14:textId="16F587A5" w:rsidR="00314513" w:rsidRPr="002F450F" w:rsidRDefault="00314513" w:rsidP="00314513">
      <w:pPr>
        <w:widowControl w:val="0"/>
        <w:overflowPunct w:val="0"/>
        <w:autoSpaceDE w:val="0"/>
        <w:autoSpaceDN w:val="0"/>
        <w:adjustRightInd w:val="0"/>
        <w:ind w:right="20"/>
        <w:jc w:val="both"/>
        <w:rPr>
          <w:b w:val="0"/>
          <w:sz w:val="16"/>
        </w:rPr>
      </w:pPr>
    </w:p>
    <w:p w14:paraId="0809EF62" w14:textId="77777777" w:rsidR="00314513" w:rsidRPr="002F450F" w:rsidRDefault="00314513" w:rsidP="00314513">
      <w:pPr>
        <w:widowControl w:val="0"/>
        <w:overflowPunct w:val="0"/>
        <w:autoSpaceDE w:val="0"/>
        <w:autoSpaceDN w:val="0"/>
        <w:adjustRightInd w:val="0"/>
        <w:ind w:right="20"/>
        <w:jc w:val="both"/>
        <w:rPr>
          <w:sz w:val="22"/>
        </w:rPr>
      </w:pPr>
    </w:p>
    <w:p w14:paraId="003142D2" w14:textId="77777777" w:rsidR="00314513" w:rsidRPr="002F450F" w:rsidRDefault="00314513" w:rsidP="00314513">
      <w:pPr>
        <w:widowControl w:val="0"/>
        <w:overflowPunct w:val="0"/>
        <w:autoSpaceDE w:val="0"/>
        <w:autoSpaceDN w:val="0"/>
        <w:adjustRightInd w:val="0"/>
        <w:ind w:right="20"/>
        <w:jc w:val="both"/>
        <w:rPr>
          <w:sz w:val="22"/>
        </w:rPr>
      </w:pPr>
    </w:p>
    <w:p w14:paraId="7CDD18F3" w14:textId="77777777" w:rsidR="00314513" w:rsidRPr="002F450F" w:rsidRDefault="00314513" w:rsidP="00314513">
      <w:pPr>
        <w:widowControl w:val="0"/>
        <w:overflowPunct w:val="0"/>
        <w:autoSpaceDE w:val="0"/>
        <w:autoSpaceDN w:val="0"/>
        <w:adjustRightInd w:val="0"/>
        <w:ind w:right="20"/>
        <w:jc w:val="both"/>
        <w:rPr>
          <w:b w:val="0"/>
          <w:sz w:val="22"/>
        </w:rPr>
      </w:pPr>
      <w:r w:rsidRPr="002F450F">
        <w:rPr>
          <w:b w:val="0"/>
          <w:sz w:val="22"/>
        </w:rPr>
        <w:t>AFFILIATIONS</w:t>
      </w:r>
    </w:p>
    <w:tbl>
      <w:tblPr>
        <w:tblW w:w="0" w:type="auto"/>
        <w:tblLook w:val="04A0" w:firstRow="1" w:lastRow="0" w:firstColumn="1" w:lastColumn="0" w:noHBand="0" w:noVBand="1"/>
      </w:tblPr>
      <w:tblGrid>
        <w:gridCol w:w="1788"/>
        <w:gridCol w:w="3163"/>
        <w:gridCol w:w="3358"/>
      </w:tblGrid>
      <w:tr w:rsidR="00314513" w:rsidRPr="002F450F" w14:paraId="3B37F8AA" w14:textId="77777777" w:rsidTr="0091004A">
        <w:tc>
          <w:tcPr>
            <w:tcW w:w="1788" w:type="dxa"/>
            <w:shd w:val="clear" w:color="auto" w:fill="auto"/>
            <w:vAlign w:val="center"/>
          </w:tcPr>
          <w:p w14:paraId="491317FE"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Inclusive Dates</w:t>
            </w:r>
          </w:p>
        </w:tc>
        <w:tc>
          <w:tcPr>
            <w:tcW w:w="3163" w:type="dxa"/>
            <w:shd w:val="clear" w:color="auto" w:fill="auto"/>
            <w:vAlign w:val="center"/>
          </w:tcPr>
          <w:p w14:paraId="7C8C3AEB"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Name of Organization</w:t>
            </w:r>
          </w:p>
        </w:tc>
        <w:tc>
          <w:tcPr>
            <w:tcW w:w="3358" w:type="dxa"/>
            <w:shd w:val="clear" w:color="auto" w:fill="auto"/>
            <w:vAlign w:val="center"/>
          </w:tcPr>
          <w:p w14:paraId="2ABD4CCC"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Position</w:t>
            </w:r>
          </w:p>
        </w:tc>
      </w:tr>
      <w:tr w:rsidR="00314513" w:rsidRPr="002F450F" w14:paraId="7BFCD1C0" w14:textId="77777777" w:rsidTr="0091004A">
        <w:tc>
          <w:tcPr>
            <w:tcW w:w="1788" w:type="dxa"/>
            <w:shd w:val="clear" w:color="auto" w:fill="auto"/>
          </w:tcPr>
          <w:p w14:paraId="6D4B6154" w14:textId="3296267D" w:rsidR="00314513" w:rsidRPr="002F450F" w:rsidRDefault="00314513" w:rsidP="0091004A">
            <w:pPr>
              <w:widowControl w:val="0"/>
              <w:overflowPunct w:val="0"/>
              <w:autoSpaceDE w:val="0"/>
              <w:autoSpaceDN w:val="0"/>
              <w:adjustRightInd w:val="0"/>
              <w:rPr>
                <w:b w:val="0"/>
                <w:sz w:val="22"/>
              </w:rPr>
            </w:pPr>
          </w:p>
        </w:tc>
        <w:tc>
          <w:tcPr>
            <w:tcW w:w="3163" w:type="dxa"/>
            <w:shd w:val="clear" w:color="auto" w:fill="auto"/>
          </w:tcPr>
          <w:p w14:paraId="7FE1CFF8" w14:textId="454F46ED" w:rsidR="00314513" w:rsidRPr="002F450F" w:rsidRDefault="00314513" w:rsidP="0091004A">
            <w:pPr>
              <w:widowControl w:val="0"/>
              <w:overflowPunct w:val="0"/>
              <w:autoSpaceDE w:val="0"/>
              <w:autoSpaceDN w:val="0"/>
              <w:adjustRightInd w:val="0"/>
              <w:rPr>
                <w:b w:val="0"/>
                <w:sz w:val="22"/>
              </w:rPr>
            </w:pPr>
          </w:p>
        </w:tc>
        <w:tc>
          <w:tcPr>
            <w:tcW w:w="3358" w:type="dxa"/>
            <w:shd w:val="clear" w:color="auto" w:fill="auto"/>
          </w:tcPr>
          <w:p w14:paraId="14F4520F" w14:textId="0D60D0CF" w:rsidR="00314513" w:rsidRPr="002F450F" w:rsidRDefault="00314513" w:rsidP="0091004A">
            <w:pPr>
              <w:widowControl w:val="0"/>
              <w:overflowPunct w:val="0"/>
              <w:autoSpaceDE w:val="0"/>
              <w:autoSpaceDN w:val="0"/>
              <w:adjustRightInd w:val="0"/>
              <w:rPr>
                <w:b w:val="0"/>
                <w:sz w:val="22"/>
              </w:rPr>
            </w:pPr>
          </w:p>
        </w:tc>
      </w:tr>
      <w:tr w:rsidR="00314513" w:rsidRPr="002F450F" w14:paraId="0877C7C5" w14:textId="77777777" w:rsidTr="0091004A">
        <w:tc>
          <w:tcPr>
            <w:tcW w:w="1788" w:type="dxa"/>
            <w:shd w:val="clear" w:color="auto" w:fill="auto"/>
          </w:tcPr>
          <w:p w14:paraId="2D07BDD2" w14:textId="77777777" w:rsidR="00314513" w:rsidRPr="002F450F" w:rsidRDefault="00314513" w:rsidP="0091004A">
            <w:pPr>
              <w:widowControl w:val="0"/>
              <w:overflowPunct w:val="0"/>
              <w:autoSpaceDE w:val="0"/>
              <w:autoSpaceDN w:val="0"/>
              <w:adjustRightInd w:val="0"/>
              <w:rPr>
                <w:b w:val="0"/>
                <w:sz w:val="22"/>
              </w:rPr>
            </w:pPr>
          </w:p>
        </w:tc>
        <w:tc>
          <w:tcPr>
            <w:tcW w:w="3163" w:type="dxa"/>
            <w:shd w:val="clear" w:color="auto" w:fill="auto"/>
          </w:tcPr>
          <w:p w14:paraId="1D09D990" w14:textId="77777777" w:rsidR="00314513" w:rsidRPr="002F450F" w:rsidRDefault="00314513" w:rsidP="0091004A">
            <w:pPr>
              <w:widowControl w:val="0"/>
              <w:overflowPunct w:val="0"/>
              <w:autoSpaceDE w:val="0"/>
              <w:autoSpaceDN w:val="0"/>
              <w:adjustRightInd w:val="0"/>
              <w:rPr>
                <w:b w:val="0"/>
                <w:sz w:val="22"/>
              </w:rPr>
            </w:pPr>
          </w:p>
        </w:tc>
        <w:tc>
          <w:tcPr>
            <w:tcW w:w="3358" w:type="dxa"/>
            <w:shd w:val="clear" w:color="auto" w:fill="auto"/>
          </w:tcPr>
          <w:p w14:paraId="1DEC2C9A" w14:textId="77777777" w:rsidR="00314513" w:rsidRPr="002F450F" w:rsidRDefault="00314513" w:rsidP="0091004A">
            <w:pPr>
              <w:widowControl w:val="0"/>
              <w:overflowPunct w:val="0"/>
              <w:autoSpaceDE w:val="0"/>
              <w:autoSpaceDN w:val="0"/>
              <w:adjustRightInd w:val="0"/>
              <w:rPr>
                <w:b w:val="0"/>
                <w:sz w:val="22"/>
              </w:rPr>
            </w:pPr>
          </w:p>
        </w:tc>
      </w:tr>
      <w:tr w:rsidR="00314513" w:rsidRPr="002F450F" w14:paraId="7DAEF924" w14:textId="77777777" w:rsidTr="0091004A">
        <w:tc>
          <w:tcPr>
            <w:tcW w:w="1788" w:type="dxa"/>
            <w:shd w:val="clear" w:color="auto" w:fill="auto"/>
          </w:tcPr>
          <w:p w14:paraId="76379067" w14:textId="77777777" w:rsidR="00314513" w:rsidRPr="002F450F" w:rsidRDefault="00314513" w:rsidP="0091004A">
            <w:pPr>
              <w:widowControl w:val="0"/>
              <w:overflowPunct w:val="0"/>
              <w:autoSpaceDE w:val="0"/>
              <w:autoSpaceDN w:val="0"/>
              <w:adjustRightInd w:val="0"/>
              <w:rPr>
                <w:b w:val="0"/>
                <w:sz w:val="22"/>
              </w:rPr>
            </w:pPr>
          </w:p>
        </w:tc>
        <w:tc>
          <w:tcPr>
            <w:tcW w:w="3163" w:type="dxa"/>
            <w:shd w:val="clear" w:color="auto" w:fill="auto"/>
          </w:tcPr>
          <w:p w14:paraId="4CABB654" w14:textId="77777777" w:rsidR="00314513" w:rsidRPr="002F450F" w:rsidRDefault="00314513" w:rsidP="0091004A">
            <w:pPr>
              <w:widowControl w:val="0"/>
              <w:overflowPunct w:val="0"/>
              <w:autoSpaceDE w:val="0"/>
              <w:autoSpaceDN w:val="0"/>
              <w:adjustRightInd w:val="0"/>
              <w:rPr>
                <w:b w:val="0"/>
                <w:sz w:val="22"/>
              </w:rPr>
            </w:pPr>
          </w:p>
        </w:tc>
        <w:tc>
          <w:tcPr>
            <w:tcW w:w="3358" w:type="dxa"/>
            <w:shd w:val="clear" w:color="auto" w:fill="auto"/>
          </w:tcPr>
          <w:p w14:paraId="727E988B" w14:textId="77777777" w:rsidR="00314513" w:rsidRPr="002F450F" w:rsidRDefault="00314513" w:rsidP="0091004A">
            <w:pPr>
              <w:widowControl w:val="0"/>
              <w:overflowPunct w:val="0"/>
              <w:autoSpaceDE w:val="0"/>
              <w:autoSpaceDN w:val="0"/>
              <w:adjustRightInd w:val="0"/>
              <w:rPr>
                <w:b w:val="0"/>
                <w:sz w:val="22"/>
              </w:rPr>
            </w:pPr>
          </w:p>
        </w:tc>
      </w:tr>
      <w:tr w:rsidR="00314513" w:rsidRPr="002F450F" w14:paraId="151D28D3" w14:textId="77777777" w:rsidTr="0091004A">
        <w:tc>
          <w:tcPr>
            <w:tcW w:w="1788" w:type="dxa"/>
            <w:shd w:val="clear" w:color="auto" w:fill="auto"/>
          </w:tcPr>
          <w:p w14:paraId="3C98C29B" w14:textId="77777777" w:rsidR="00314513" w:rsidRPr="002F450F" w:rsidRDefault="00314513" w:rsidP="0091004A">
            <w:pPr>
              <w:widowControl w:val="0"/>
              <w:overflowPunct w:val="0"/>
              <w:autoSpaceDE w:val="0"/>
              <w:autoSpaceDN w:val="0"/>
              <w:adjustRightInd w:val="0"/>
              <w:rPr>
                <w:b w:val="0"/>
                <w:sz w:val="22"/>
              </w:rPr>
            </w:pPr>
          </w:p>
        </w:tc>
        <w:tc>
          <w:tcPr>
            <w:tcW w:w="3163" w:type="dxa"/>
            <w:shd w:val="clear" w:color="auto" w:fill="auto"/>
          </w:tcPr>
          <w:p w14:paraId="4B6E76C5" w14:textId="77777777" w:rsidR="00314513" w:rsidRPr="002F450F" w:rsidRDefault="00314513" w:rsidP="0091004A">
            <w:pPr>
              <w:widowControl w:val="0"/>
              <w:overflowPunct w:val="0"/>
              <w:autoSpaceDE w:val="0"/>
              <w:autoSpaceDN w:val="0"/>
              <w:adjustRightInd w:val="0"/>
              <w:rPr>
                <w:b w:val="0"/>
                <w:sz w:val="22"/>
              </w:rPr>
            </w:pPr>
          </w:p>
        </w:tc>
        <w:tc>
          <w:tcPr>
            <w:tcW w:w="3358" w:type="dxa"/>
            <w:shd w:val="clear" w:color="auto" w:fill="auto"/>
          </w:tcPr>
          <w:p w14:paraId="67CF41D3" w14:textId="77777777" w:rsidR="00314513" w:rsidRPr="002F450F" w:rsidRDefault="00314513" w:rsidP="0091004A">
            <w:pPr>
              <w:widowControl w:val="0"/>
              <w:overflowPunct w:val="0"/>
              <w:autoSpaceDE w:val="0"/>
              <w:autoSpaceDN w:val="0"/>
              <w:adjustRightInd w:val="0"/>
              <w:rPr>
                <w:b w:val="0"/>
                <w:sz w:val="22"/>
              </w:rPr>
            </w:pPr>
          </w:p>
        </w:tc>
      </w:tr>
    </w:tbl>
    <w:p w14:paraId="1AB3F315" w14:textId="2E9B4D69" w:rsidR="00314513" w:rsidRPr="002F450F" w:rsidRDefault="00314513" w:rsidP="00314513">
      <w:pPr>
        <w:widowControl w:val="0"/>
        <w:overflowPunct w:val="0"/>
        <w:autoSpaceDE w:val="0"/>
        <w:autoSpaceDN w:val="0"/>
        <w:adjustRightInd w:val="0"/>
        <w:ind w:right="20"/>
        <w:jc w:val="both"/>
        <w:rPr>
          <w:b w:val="0"/>
          <w:sz w:val="16"/>
        </w:rPr>
      </w:pPr>
    </w:p>
    <w:p w14:paraId="04812A99" w14:textId="77777777" w:rsidR="00314513" w:rsidRPr="002F450F" w:rsidRDefault="00314513" w:rsidP="00314513">
      <w:pPr>
        <w:widowControl w:val="0"/>
        <w:overflowPunct w:val="0"/>
        <w:autoSpaceDE w:val="0"/>
        <w:autoSpaceDN w:val="0"/>
        <w:adjustRightInd w:val="0"/>
        <w:ind w:right="20"/>
        <w:jc w:val="both"/>
        <w:rPr>
          <w:sz w:val="22"/>
        </w:rPr>
      </w:pPr>
    </w:p>
    <w:p w14:paraId="6A4BEB5F" w14:textId="77777777" w:rsidR="00314513" w:rsidRPr="002F450F" w:rsidRDefault="00314513" w:rsidP="00314513">
      <w:pPr>
        <w:widowControl w:val="0"/>
        <w:overflowPunct w:val="0"/>
        <w:autoSpaceDE w:val="0"/>
        <w:autoSpaceDN w:val="0"/>
        <w:adjustRightInd w:val="0"/>
        <w:ind w:right="20"/>
        <w:jc w:val="both"/>
        <w:rPr>
          <w:b w:val="0"/>
          <w:sz w:val="22"/>
        </w:rPr>
      </w:pPr>
      <w:r w:rsidRPr="002F450F">
        <w:rPr>
          <w:sz w:val="22"/>
        </w:rPr>
        <w:br/>
      </w:r>
      <w:r w:rsidRPr="002F450F">
        <w:rPr>
          <w:b w:val="0"/>
          <w:sz w:val="22"/>
        </w:rPr>
        <w:t>SKILLS</w:t>
      </w:r>
    </w:p>
    <w:tbl>
      <w:tblPr>
        <w:tblW w:w="0" w:type="auto"/>
        <w:tblLook w:val="04A0" w:firstRow="1" w:lastRow="0" w:firstColumn="1" w:lastColumn="0" w:noHBand="0" w:noVBand="1"/>
      </w:tblPr>
      <w:tblGrid>
        <w:gridCol w:w="2903"/>
        <w:gridCol w:w="2639"/>
        <w:gridCol w:w="2767"/>
      </w:tblGrid>
      <w:tr w:rsidR="00314513" w:rsidRPr="002F450F" w14:paraId="21C118E8" w14:textId="77777777" w:rsidTr="0091004A">
        <w:tc>
          <w:tcPr>
            <w:tcW w:w="2903" w:type="dxa"/>
            <w:shd w:val="clear" w:color="auto" w:fill="auto"/>
          </w:tcPr>
          <w:p w14:paraId="7D9199C3"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SKILLS</w:t>
            </w:r>
          </w:p>
        </w:tc>
        <w:tc>
          <w:tcPr>
            <w:tcW w:w="2639" w:type="dxa"/>
            <w:shd w:val="clear" w:color="auto" w:fill="auto"/>
          </w:tcPr>
          <w:p w14:paraId="55C4D084"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Level of Competency</w:t>
            </w:r>
          </w:p>
        </w:tc>
        <w:tc>
          <w:tcPr>
            <w:tcW w:w="2767" w:type="dxa"/>
            <w:shd w:val="clear" w:color="auto" w:fill="auto"/>
          </w:tcPr>
          <w:p w14:paraId="7A802966"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Date Acquired</w:t>
            </w:r>
          </w:p>
        </w:tc>
      </w:tr>
      <w:tr w:rsidR="00314513" w:rsidRPr="002F450F" w14:paraId="27707CE6" w14:textId="77777777" w:rsidTr="0091004A">
        <w:tc>
          <w:tcPr>
            <w:tcW w:w="2903" w:type="dxa"/>
            <w:shd w:val="clear" w:color="auto" w:fill="auto"/>
          </w:tcPr>
          <w:p w14:paraId="07E530A9" w14:textId="7777777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Network</w:t>
            </w:r>
          </w:p>
        </w:tc>
        <w:tc>
          <w:tcPr>
            <w:tcW w:w="2639" w:type="dxa"/>
            <w:shd w:val="clear" w:color="auto" w:fill="auto"/>
          </w:tcPr>
          <w:p w14:paraId="7E887598" w14:textId="7777777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 xml:space="preserve">    Basic</w:t>
            </w:r>
          </w:p>
        </w:tc>
        <w:tc>
          <w:tcPr>
            <w:tcW w:w="2767" w:type="dxa"/>
            <w:shd w:val="clear" w:color="auto" w:fill="auto"/>
          </w:tcPr>
          <w:p w14:paraId="54143CE2"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2020</w:t>
            </w:r>
          </w:p>
        </w:tc>
      </w:tr>
      <w:tr w:rsidR="00314513" w:rsidRPr="002F450F" w14:paraId="37D6E8C4" w14:textId="77777777" w:rsidTr="0091004A">
        <w:tc>
          <w:tcPr>
            <w:tcW w:w="2903" w:type="dxa"/>
            <w:shd w:val="clear" w:color="auto" w:fill="auto"/>
          </w:tcPr>
          <w:p w14:paraId="21745262" w14:textId="4F34ECB8"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 xml:space="preserve">Programming (Language C#, </w:t>
            </w:r>
            <w:r w:rsidR="00BD7D8F" w:rsidRPr="002F450F">
              <w:rPr>
                <w:b w:val="0"/>
                <w:sz w:val="22"/>
              </w:rPr>
              <w:t>Java</w:t>
            </w:r>
            <w:r w:rsidR="007D6116">
              <w:rPr>
                <w:b w:val="0"/>
                <w:sz w:val="22"/>
              </w:rPr>
              <w:t>)</w:t>
            </w:r>
          </w:p>
        </w:tc>
        <w:tc>
          <w:tcPr>
            <w:tcW w:w="2639" w:type="dxa"/>
            <w:shd w:val="clear" w:color="auto" w:fill="auto"/>
          </w:tcPr>
          <w:p w14:paraId="06893061" w14:textId="7777777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 xml:space="preserve">    Basic</w:t>
            </w:r>
          </w:p>
        </w:tc>
        <w:tc>
          <w:tcPr>
            <w:tcW w:w="2767" w:type="dxa"/>
            <w:shd w:val="clear" w:color="auto" w:fill="auto"/>
          </w:tcPr>
          <w:p w14:paraId="5811A43F"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2018</w:t>
            </w:r>
          </w:p>
        </w:tc>
      </w:tr>
      <w:tr w:rsidR="00314513" w:rsidRPr="002F450F" w14:paraId="46CDB5FF" w14:textId="77777777" w:rsidTr="0091004A">
        <w:tc>
          <w:tcPr>
            <w:tcW w:w="2903" w:type="dxa"/>
            <w:shd w:val="clear" w:color="auto" w:fill="auto"/>
          </w:tcPr>
          <w:p w14:paraId="4AAC85EA" w14:textId="7777777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 xml:space="preserve">Basic Troubleshooting </w:t>
            </w:r>
          </w:p>
        </w:tc>
        <w:tc>
          <w:tcPr>
            <w:tcW w:w="2639" w:type="dxa"/>
            <w:shd w:val="clear" w:color="auto" w:fill="auto"/>
          </w:tcPr>
          <w:p w14:paraId="579A2C43" w14:textId="7777777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 xml:space="preserve">    Basic</w:t>
            </w:r>
          </w:p>
        </w:tc>
        <w:tc>
          <w:tcPr>
            <w:tcW w:w="2767" w:type="dxa"/>
            <w:shd w:val="clear" w:color="auto" w:fill="auto"/>
          </w:tcPr>
          <w:p w14:paraId="50A0E067"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2017</w:t>
            </w:r>
          </w:p>
        </w:tc>
      </w:tr>
    </w:tbl>
    <w:p w14:paraId="5CCBC4A9" w14:textId="77777777" w:rsidR="00314513" w:rsidRPr="002F450F" w:rsidRDefault="00314513" w:rsidP="00314513">
      <w:pPr>
        <w:widowControl w:val="0"/>
        <w:overflowPunct w:val="0"/>
        <w:autoSpaceDE w:val="0"/>
        <w:autoSpaceDN w:val="0"/>
        <w:adjustRightInd w:val="0"/>
        <w:ind w:right="20"/>
        <w:jc w:val="both"/>
        <w:rPr>
          <w:b w:val="0"/>
          <w:sz w:val="22"/>
        </w:rPr>
      </w:pPr>
    </w:p>
    <w:p w14:paraId="10447D1C" w14:textId="77777777" w:rsidR="00314513" w:rsidRPr="002F450F" w:rsidRDefault="00314513" w:rsidP="00314513">
      <w:pPr>
        <w:widowControl w:val="0"/>
        <w:overflowPunct w:val="0"/>
        <w:autoSpaceDE w:val="0"/>
        <w:autoSpaceDN w:val="0"/>
        <w:adjustRightInd w:val="0"/>
        <w:ind w:right="20"/>
        <w:jc w:val="both"/>
        <w:rPr>
          <w:b w:val="0"/>
          <w:sz w:val="22"/>
        </w:rPr>
      </w:pPr>
    </w:p>
    <w:p w14:paraId="2E805C5C" w14:textId="77777777" w:rsidR="00314513" w:rsidRPr="002F450F" w:rsidRDefault="00314513" w:rsidP="00314513">
      <w:pPr>
        <w:widowControl w:val="0"/>
        <w:overflowPunct w:val="0"/>
        <w:autoSpaceDE w:val="0"/>
        <w:autoSpaceDN w:val="0"/>
        <w:adjustRightInd w:val="0"/>
        <w:ind w:right="20"/>
        <w:jc w:val="both"/>
        <w:rPr>
          <w:b w:val="0"/>
          <w:sz w:val="22"/>
        </w:rPr>
      </w:pPr>
      <w:r w:rsidRPr="002F450F">
        <w:rPr>
          <w:b w:val="0"/>
          <w:sz w:val="22"/>
        </w:rPr>
        <w:t>TRAININGS, SEMINARS, OR WORKSHOPS ATTENDED</w:t>
      </w:r>
    </w:p>
    <w:tbl>
      <w:tblPr>
        <w:tblW w:w="0" w:type="auto"/>
        <w:tblLook w:val="04A0" w:firstRow="1" w:lastRow="0" w:firstColumn="1" w:lastColumn="0" w:noHBand="0" w:noVBand="1"/>
      </w:tblPr>
      <w:tblGrid>
        <w:gridCol w:w="1710"/>
        <w:gridCol w:w="6599"/>
      </w:tblGrid>
      <w:tr w:rsidR="00314513" w:rsidRPr="002F450F" w14:paraId="727FC9F2" w14:textId="77777777" w:rsidTr="0091004A">
        <w:tc>
          <w:tcPr>
            <w:tcW w:w="1710" w:type="dxa"/>
            <w:shd w:val="clear" w:color="auto" w:fill="auto"/>
          </w:tcPr>
          <w:p w14:paraId="0D641050" w14:textId="7777777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Inclusive Dates</w:t>
            </w:r>
          </w:p>
        </w:tc>
        <w:tc>
          <w:tcPr>
            <w:tcW w:w="6599" w:type="dxa"/>
            <w:shd w:val="clear" w:color="auto" w:fill="auto"/>
          </w:tcPr>
          <w:p w14:paraId="52D28D33" w14:textId="7777777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Title of Training, Seminar, or Workshop</w:t>
            </w:r>
          </w:p>
        </w:tc>
      </w:tr>
      <w:tr w:rsidR="00661AB3" w:rsidRPr="002F450F" w14:paraId="165AB277" w14:textId="77777777" w:rsidTr="0091004A">
        <w:trPr>
          <w:trHeight w:val="189"/>
        </w:trPr>
        <w:tc>
          <w:tcPr>
            <w:tcW w:w="1710" w:type="dxa"/>
            <w:shd w:val="clear" w:color="auto" w:fill="auto"/>
          </w:tcPr>
          <w:p w14:paraId="2B7342C0" w14:textId="04FB397C" w:rsidR="00661AB3" w:rsidRPr="002F450F" w:rsidRDefault="00661AB3" w:rsidP="00661AB3">
            <w:pPr>
              <w:widowControl w:val="0"/>
              <w:overflowPunct w:val="0"/>
              <w:autoSpaceDE w:val="0"/>
              <w:autoSpaceDN w:val="0"/>
              <w:adjustRightInd w:val="0"/>
              <w:ind w:right="20"/>
              <w:rPr>
                <w:b w:val="0"/>
                <w:sz w:val="22"/>
              </w:rPr>
            </w:pPr>
            <w:r w:rsidRPr="002F450F">
              <w:rPr>
                <w:b w:val="0"/>
                <w:sz w:val="22"/>
              </w:rPr>
              <w:t>October 2019</w:t>
            </w:r>
          </w:p>
        </w:tc>
        <w:tc>
          <w:tcPr>
            <w:tcW w:w="6599" w:type="dxa"/>
            <w:shd w:val="clear" w:color="auto" w:fill="auto"/>
          </w:tcPr>
          <w:p w14:paraId="7FD480B6" w14:textId="057F9877" w:rsidR="00661AB3" w:rsidRPr="002F450F" w:rsidRDefault="00661AB3" w:rsidP="00661AB3">
            <w:pPr>
              <w:widowControl w:val="0"/>
              <w:overflowPunct w:val="0"/>
              <w:autoSpaceDE w:val="0"/>
              <w:autoSpaceDN w:val="0"/>
              <w:adjustRightInd w:val="0"/>
              <w:ind w:right="20"/>
              <w:jc w:val="both"/>
              <w:rPr>
                <w:b w:val="0"/>
                <w:sz w:val="22"/>
              </w:rPr>
            </w:pPr>
            <w:r w:rsidRPr="002F450F">
              <w:rPr>
                <w:b w:val="0"/>
                <w:sz w:val="22"/>
              </w:rPr>
              <w:t>ENIGMA a Computer Engineering Convention</w:t>
            </w:r>
            <w:r>
              <w:rPr>
                <w:b w:val="0"/>
                <w:sz w:val="22"/>
              </w:rPr>
              <w:t xml:space="preserve"> (Arduino Workshop)</w:t>
            </w:r>
          </w:p>
        </w:tc>
      </w:tr>
      <w:tr w:rsidR="00661AB3" w:rsidRPr="002F450F" w14:paraId="48696010" w14:textId="77777777" w:rsidTr="0091004A">
        <w:trPr>
          <w:trHeight w:val="189"/>
        </w:trPr>
        <w:tc>
          <w:tcPr>
            <w:tcW w:w="1710" w:type="dxa"/>
            <w:shd w:val="clear" w:color="auto" w:fill="auto"/>
          </w:tcPr>
          <w:p w14:paraId="2067222D" w14:textId="69B0531B" w:rsidR="00661AB3" w:rsidRPr="002F450F" w:rsidRDefault="00661AB3" w:rsidP="00661AB3">
            <w:pPr>
              <w:widowControl w:val="0"/>
              <w:overflowPunct w:val="0"/>
              <w:autoSpaceDE w:val="0"/>
              <w:autoSpaceDN w:val="0"/>
              <w:adjustRightInd w:val="0"/>
              <w:ind w:right="20"/>
              <w:rPr>
                <w:b w:val="0"/>
                <w:sz w:val="22"/>
              </w:rPr>
            </w:pPr>
            <w:r w:rsidRPr="002F450F">
              <w:rPr>
                <w:b w:val="0"/>
                <w:sz w:val="22"/>
              </w:rPr>
              <w:t>October 2019</w:t>
            </w:r>
          </w:p>
        </w:tc>
        <w:tc>
          <w:tcPr>
            <w:tcW w:w="6599" w:type="dxa"/>
            <w:shd w:val="clear" w:color="auto" w:fill="auto"/>
          </w:tcPr>
          <w:p w14:paraId="2F96D4AB" w14:textId="0A355481" w:rsidR="00661AB3" w:rsidRPr="002F450F" w:rsidRDefault="00661AB3" w:rsidP="00661AB3">
            <w:pPr>
              <w:widowControl w:val="0"/>
              <w:overflowPunct w:val="0"/>
              <w:autoSpaceDE w:val="0"/>
              <w:autoSpaceDN w:val="0"/>
              <w:adjustRightInd w:val="0"/>
              <w:ind w:right="20"/>
              <w:jc w:val="both"/>
              <w:rPr>
                <w:b w:val="0"/>
                <w:sz w:val="22"/>
              </w:rPr>
            </w:pPr>
            <w:r w:rsidRPr="002F450F">
              <w:rPr>
                <w:b w:val="0"/>
                <w:sz w:val="22"/>
              </w:rPr>
              <w:t>ENIGMA a Computer Engineering Convention</w:t>
            </w:r>
            <w:r>
              <w:rPr>
                <w:b w:val="0"/>
                <w:sz w:val="22"/>
              </w:rPr>
              <w:t xml:space="preserve"> (Cyber Security)</w:t>
            </w:r>
          </w:p>
        </w:tc>
      </w:tr>
      <w:tr w:rsidR="00661AB3" w:rsidRPr="002F450F" w14:paraId="7106F93F" w14:textId="77777777" w:rsidTr="0091004A">
        <w:tc>
          <w:tcPr>
            <w:tcW w:w="1710" w:type="dxa"/>
            <w:shd w:val="clear" w:color="auto" w:fill="auto"/>
          </w:tcPr>
          <w:p w14:paraId="307D4BE2" w14:textId="44CFE2CA" w:rsidR="00661AB3" w:rsidRPr="002F450F" w:rsidRDefault="00661AB3" w:rsidP="00661AB3">
            <w:pPr>
              <w:widowControl w:val="0"/>
              <w:overflowPunct w:val="0"/>
              <w:autoSpaceDE w:val="0"/>
              <w:autoSpaceDN w:val="0"/>
              <w:adjustRightInd w:val="0"/>
              <w:ind w:right="20"/>
              <w:rPr>
                <w:b w:val="0"/>
                <w:sz w:val="22"/>
              </w:rPr>
            </w:pPr>
            <w:r w:rsidRPr="002F450F">
              <w:rPr>
                <w:b w:val="0"/>
                <w:sz w:val="22"/>
              </w:rPr>
              <w:t>October 2019</w:t>
            </w:r>
          </w:p>
        </w:tc>
        <w:tc>
          <w:tcPr>
            <w:tcW w:w="6599" w:type="dxa"/>
            <w:shd w:val="clear" w:color="auto" w:fill="auto"/>
          </w:tcPr>
          <w:p w14:paraId="51D4EFF9" w14:textId="7CD40F40" w:rsidR="00661AB3" w:rsidRPr="002F450F" w:rsidRDefault="00661AB3" w:rsidP="00661AB3">
            <w:pPr>
              <w:widowControl w:val="0"/>
              <w:overflowPunct w:val="0"/>
              <w:autoSpaceDE w:val="0"/>
              <w:autoSpaceDN w:val="0"/>
              <w:adjustRightInd w:val="0"/>
              <w:ind w:right="20"/>
              <w:jc w:val="both"/>
              <w:rPr>
                <w:b w:val="0"/>
                <w:sz w:val="22"/>
              </w:rPr>
            </w:pPr>
            <w:r w:rsidRPr="002F450F">
              <w:rPr>
                <w:b w:val="0"/>
                <w:sz w:val="22"/>
              </w:rPr>
              <w:t>ENIGMA a Computer Engineering Convention</w:t>
            </w:r>
            <w:r>
              <w:rPr>
                <w:b w:val="0"/>
                <w:sz w:val="22"/>
              </w:rPr>
              <w:t xml:space="preserve"> (Database Management)</w:t>
            </w:r>
          </w:p>
        </w:tc>
      </w:tr>
      <w:tr w:rsidR="00661AB3" w:rsidRPr="002F450F" w14:paraId="7ED77590" w14:textId="77777777" w:rsidTr="0091004A">
        <w:tc>
          <w:tcPr>
            <w:tcW w:w="1710" w:type="dxa"/>
            <w:shd w:val="clear" w:color="auto" w:fill="auto"/>
          </w:tcPr>
          <w:p w14:paraId="5C07DDBB" w14:textId="6E5A02F5" w:rsidR="00661AB3" w:rsidRPr="002F450F" w:rsidRDefault="00661AB3" w:rsidP="00661AB3">
            <w:pPr>
              <w:widowControl w:val="0"/>
              <w:overflowPunct w:val="0"/>
              <w:autoSpaceDE w:val="0"/>
              <w:autoSpaceDN w:val="0"/>
              <w:adjustRightInd w:val="0"/>
              <w:ind w:right="20"/>
              <w:rPr>
                <w:b w:val="0"/>
                <w:sz w:val="22"/>
              </w:rPr>
            </w:pPr>
            <w:r>
              <w:rPr>
                <w:b w:val="0"/>
                <w:sz w:val="22"/>
              </w:rPr>
              <w:t>March 2021</w:t>
            </w:r>
          </w:p>
        </w:tc>
        <w:tc>
          <w:tcPr>
            <w:tcW w:w="6599" w:type="dxa"/>
            <w:shd w:val="clear" w:color="auto" w:fill="auto"/>
          </w:tcPr>
          <w:p w14:paraId="34D23211" w14:textId="0E3062D3" w:rsidR="00661AB3" w:rsidRPr="002F450F" w:rsidRDefault="00661AB3" w:rsidP="00661AB3">
            <w:pPr>
              <w:widowControl w:val="0"/>
              <w:overflowPunct w:val="0"/>
              <w:autoSpaceDE w:val="0"/>
              <w:autoSpaceDN w:val="0"/>
              <w:adjustRightInd w:val="0"/>
              <w:ind w:right="20"/>
              <w:jc w:val="both"/>
              <w:rPr>
                <w:b w:val="0"/>
                <w:sz w:val="22"/>
              </w:rPr>
            </w:pPr>
            <w:r>
              <w:rPr>
                <w:b w:val="0"/>
                <w:sz w:val="22"/>
              </w:rPr>
              <w:t>SAP Business One – SAP Advance (Implementation and Support)</w:t>
            </w:r>
          </w:p>
        </w:tc>
      </w:tr>
    </w:tbl>
    <w:p w14:paraId="163D66E1" w14:textId="2AA9BAB6" w:rsidR="00314513" w:rsidRDefault="00314513" w:rsidP="00314513">
      <w:pPr>
        <w:jc w:val="both"/>
        <w:rPr>
          <w:b w:val="0"/>
          <w:bCs/>
          <w:sz w:val="18"/>
          <w:szCs w:val="24"/>
        </w:rPr>
      </w:pPr>
    </w:p>
    <w:p w14:paraId="4C6C9B7A" w14:textId="77777777" w:rsidR="005C13F7" w:rsidRDefault="005C13F7" w:rsidP="00314513">
      <w:pPr>
        <w:jc w:val="both"/>
        <w:rPr>
          <w:b w:val="0"/>
          <w:bCs/>
          <w:sz w:val="18"/>
          <w:szCs w:val="24"/>
        </w:rPr>
      </w:pPr>
    </w:p>
    <w:p w14:paraId="4CA086ED" w14:textId="77777777" w:rsidR="00314513" w:rsidRPr="002F450F" w:rsidRDefault="00314513" w:rsidP="00314513">
      <w:pPr>
        <w:rPr>
          <w:b w:val="0"/>
          <w:bCs/>
          <w:sz w:val="18"/>
          <w:szCs w:val="24"/>
        </w:rPr>
      </w:pPr>
      <w:r w:rsidRPr="002F450F">
        <w:rPr>
          <w:b w:val="0"/>
          <w:bCs/>
          <w:sz w:val="18"/>
          <w:szCs w:val="24"/>
        </w:rPr>
        <w:lastRenderedPageBreak/>
        <w:t>Curriculum Vitae of</w:t>
      </w:r>
    </w:p>
    <w:p w14:paraId="45650CFC" w14:textId="77777777" w:rsidR="00314513" w:rsidRPr="002F450F" w:rsidRDefault="00314513" w:rsidP="00314513">
      <w:pPr>
        <w:rPr>
          <w:bCs/>
          <w:sz w:val="32"/>
        </w:rPr>
      </w:pPr>
      <w:r w:rsidRPr="002F450F">
        <w:rPr>
          <w:bCs/>
          <w:sz w:val="32"/>
        </w:rPr>
        <w:t xml:space="preserve">ALLYSON ANNE C. SAMBAJON </w:t>
      </w:r>
    </w:p>
    <w:p w14:paraId="50B0060C" w14:textId="77777777" w:rsidR="00314513" w:rsidRPr="002F450F" w:rsidRDefault="00314513" w:rsidP="00314513">
      <w:pPr>
        <w:widowControl w:val="0"/>
        <w:overflowPunct w:val="0"/>
        <w:autoSpaceDE w:val="0"/>
        <w:autoSpaceDN w:val="0"/>
        <w:adjustRightInd w:val="0"/>
        <w:rPr>
          <w:sz w:val="22"/>
        </w:rPr>
      </w:pPr>
      <w:r w:rsidRPr="002F450F">
        <w:rPr>
          <w:sz w:val="22"/>
        </w:rPr>
        <w:t>11-2 Kabuyao St. Bilog Balangkas Valenzuela City</w:t>
      </w:r>
    </w:p>
    <w:p w14:paraId="0BE4E6C9" w14:textId="77777777" w:rsidR="00314513" w:rsidRPr="002F450F" w:rsidRDefault="00314513" w:rsidP="00314513">
      <w:pPr>
        <w:widowControl w:val="0"/>
        <w:overflowPunct w:val="0"/>
        <w:autoSpaceDE w:val="0"/>
        <w:autoSpaceDN w:val="0"/>
        <w:adjustRightInd w:val="0"/>
        <w:rPr>
          <w:sz w:val="22"/>
        </w:rPr>
      </w:pPr>
      <w:r w:rsidRPr="002F450F">
        <w:rPr>
          <w:sz w:val="22"/>
        </w:rPr>
        <w:t>allysonsambajon0804@gmail.com</w:t>
      </w:r>
    </w:p>
    <w:p w14:paraId="67765A20" w14:textId="4C57F770" w:rsidR="00314513" w:rsidRPr="002F450F" w:rsidRDefault="00314513" w:rsidP="00314513">
      <w:pPr>
        <w:widowControl w:val="0"/>
        <w:overflowPunct w:val="0"/>
        <w:autoSpaceDE w:val="0"/>
        <w:autoSpaceDN w:val="0"/>
        <w:adjustRightInd w:val="0"/>
        <w:rPr>
          <w:sz w:val="22"/>
        </w:rPr>
      </w:pPr>
      <w:r w:rsidRPr="002F450F">
        <w:rPr>
          <w:sz w:val="22"/>
        </w:rPr>
        <w:t>0977-417-3504/</w:t>
      </w:r>
      <w:r w:rsidR="000746E4">
        <w:rPr>
          <w:sz w:val="22"/>
        </w:rPr>
        <w:t xml:space="preserve"> </w:t>
      </w:r>
      <w:r w:rsidRPr="002F450F">
        <w:rPr>
          <w:sz w:val="22"/>
        </w:rPr>
        <w:t>(02)294-35-19</w:t>
      </w:r>
    </w:p>
    <w:p w14:paraId="426C64CD" w14:textId="77777777" w:rsidR="00314513" w:rsidRPr="002F450F" w:rsidRDefault="00314513" w:rsidP="00314513">
      <w:pPr>
        <w:widowControl w:val="0"/>
        <w:overflowPunct w:val="0"/>
        <w:autoSpaceDE w:val="0"/>
        <w:autoSpaceDN w:val="0"/>
        <w:adjustRightInd w:val="0"/>
        <w:rPr>
          <w:sz w:val="22"/>
        </w:rPr>
      </w:pPr>
    </w:p>
    <w:p w14:paraId="5363EAE2" w14:textId="77777777" w:rsidR="00314513" w:rsidRPr="002F450F" w:rsidRDefault="00314513" w:rsidP="00314513">
      <w:pPr>
        <w:widowControl w:val="0"/>
        <w:overflowPunct w:val="0"/>
        <w:autoSpaceDE w:val="0"/>
        <w:autoSpaceDN w:val="0"/>
        <w:adjustRightInd w:val="0"/>
        <w:rPr>
          <w:sz w:val="22"/>
        </w:rPr>
      </w:pPr>
    </w:p>
    <w:p w14:paraId="3B36B4D9" w14:textId="77777777" w:rsidR="00314513" w:rsidRPr="002F450F" w:rsidRDefault="00314513" w:rsidP="00314513">
      <w:pPr>
        <w:widowControl w:val="0"/>
        <w:overflowPunct w:val="0"/>
        <w:autoSpaceDE w:val="0"/>
        <w:autoSpaceDN w:val="0"/>
        <w:adjustRightInd w:val="0"/>
        <w:rPr>
          <w:b w:val="0"/>
          <w:sz w:val="22"/>
        </w:rPr>
      </w:pPr>
      <w:r w:rsidRPr="002F450F">
        <w:rPr>
          <w:b w:val="0"/>
          <w:sz w:val="22"/>
        </w:rPr>
        <w:t>EDUCATIONAL BACKGROUND</w:t>
      </w:r>
    </w:p>
    <w:tbl>
      <w:tblPr>
        <w:tblW w:w="0" w:type="auto"/>
        <w:tblLook w:val="04A0" w:firstRow="1" w:lastRow="0" w:firstColumn="1" w:lastColumn="0" w:noHBand="0" w:noVBand="1"/>
      </w:tblPr>
      <w:tblGrid>
        <w:gridCol w:w="2394"/>
        <w:gridCol w:w="1972"/>
        <w:gridCol w:w="3943"/>
      </w:tblGrid>
      <w:tr w:rsidR="00314513" w:rsidRPr="002F450F" w14:paraId="08B8DE5D" w14:textId="77777777" w:rsidTr="0091004A">
        <w:tc>
          <w:tcPr>
            <w:tcW w:w="2394" w:type="dxa"/>
            <w:shd w:val="clear" w:color="auto" w:fill="auto"/>
          </w:tcPr>
          <w:p w14:paraId="3CC4AD04"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Level</w:t>
            </w:r>
          </w:p>
        </w:tc>
        <w:tc>
          <w:tcPr>
            <w:tcW w:w="1972" w:type="dxa"/>
            <w:shd w:val="clear" w:color="auto" w:fill="auto"/>
          </w:tcPr>
          <w:p w14:paraId="602E5788"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Inclusive Dates</w:t>
            </w:r>
          </w:p>
        </w:tc>
        <w:tc>
          <w:tcPr>
            <w:tcW w:w="3943" w:type="dxa"/>
            <w:shd w:val="clear" w:color="auto" w:fill="auto"/>
          </w:tcPr>
          <w:p w14:paraId="6CE0D784"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Name of school/ Institution</w:t>
            </w:r>
          </w:p>
        </w:tc>
      </w:tr>
      <w:tr w:rsidR="00314513" w:rsidRPr="002F450F" w14:paraId="36C152F1" w14:textId="77777777" w:rsidTr="0091004A">
        <w:tc>
          <w:tcPr>
            <w:tcW w:w="2394" w:type="dxa"/>
            <w:shd w:val="clear" w:color="auto" w:fill="auto"/>
          </w:tcPr>
          <w:p w14:paraId="37374F8E"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Tertiary</w:t>
            </w:r>
          </w:p>
        </w:tc>
        <w:tc>
          <w:tcPr>
            <w:tcW w:w="1972" w:type="dxa"/>
            <w:shd w:val="clear" w:color="auto" w:fill="auto"/>
          </w:tcPr>
          <w:p w14:paraId="5FF3D626"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2018 - present</w:t>
            </w:r>
          </w:p>
        </w:tc>
        <w:tc>
          <w:tcPr>
            <w:tcW w:w="3943" w:type="dxa"/>
            <w:shd w:val="clear" w:color="auto" w:fill="auto"/>
          </w:tcPr>
          <w:p w14:paraId="286B484C"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STI College Global City</w:t>
            </w:r>
          </w:p>
        </w:tc>
      </w:tr>
      <w:tr w:rsidR="00314513" w:rsidRPr="002F450F" w14:paraId="6EB99A71" w14:textId="77777777" w:rsidTr="0091004A">
        <w:tc>
          <w:tcPr>
            <w:tcW w:w="2394" w:type="dxa"/>
            <w:shd w:val="clear" w:color="auto" w:fill="auto"/>
          </w:tcPr>
          <w:p w14:paraId="3197BE65"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Senior High School</w:t>
            </w:r>
          </w:p>
        </w:tc>
        <w:tc>
          <w:tcPr>
            <w:tcW w:w="1972" w:type="dxa"/>
            <w:shd w:val="clear" w:color="auto" w:fill="auto"/>
          </w:tcPr>
          <w:p w14:paraId="256FF02D"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2016 - 2018</w:t>
            </w:r>
          </w:p>
        </w:tc>
        <w:tc>
          <w:tcPr>
            <w:tcW w:w="3943" w:type="dxa"/>
            <w:shd w:val="clear" w:color="auto" w:fill="auto"/>
          </w:tcPr>
          <w:p w14:paraId="525DACC3"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STI College Meycauayan</w:t>
            </w:r>
          </w:p>
        </w:tc>
      </w:tr>
      <w:tr w:rsidR="00314513" w:rsidRPr="002F450F" w14:paraId="29E44B94" w14:textId="77777777" w:rsidTr="0091004A">
        <w:tc>
          <w:tcPr>
            <w:tcW w:w="2394" w:type="dxa"/>
            <w:shd w:val="clear" w:color="auto" w:fill="auto"/>
          </w:tcPr>
          <w:p w14:paraId="6166C694"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High School</w:t>
            </w:r>
          </w:p>
        </w:tc>
        <w:tc>
          <w:tcPr>
            <w:tcW w:w="1972" w:type="dxa"/>
            <w:shd w:val="clear" w:color="auto" w:fill="auto"/>
          </w:tcPr>
          <w:p w14:paraId="3EDCFA67"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2012 - 2016</w:t>
            </w:r>
          </w:p>
        </w:tc>
        <w:tc>
          <w:tcPr>
            <w:tcW w:w="3943" w:type="dxa"/>
            <w:shd w:val="clear" w:color="auto" w:fill="auto"/>
          </w:tcPr>
          <w:p w14:paraId="3E7F04B4"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Polo National High School</w:t>
            </w:r>
          </w:p>
        </w:tc>
      </w:tr>
      <w:tr w:rsidR="00314513" w:rsidRPr="002F450F" w14:paraId="39ABFE45" w14:textId="77777777" w:rsidTr="0091004A">
        <w:tc>
          <w:tcPr>
            <w:tcW w:w="2394" w:type="dxa"/>
            <w:shd w:val="clear" w:color="auto" w:fill="auto"/>
          </w:tcPr>
          <w:p w14:paraId="36342C9B"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Elementary</w:t>
            </w:r>
          </w:p>
        </w:tc>
        <w:tc>
          <w:tcPr>
            <w:tcW w:w="1972" w:type="dxa"/>
            <w:shd w:val="clear" w:color="auto" w:fill="auto"/>
          </w:tcPr>
          <w:p w14:paraId="0AA006DC"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2006 - 2012</w:t>
            </w:r>
          </w:p>
        </w:tc>
        <w:tc>
          <w:tcPr>
            <w:tcW w:w="3943" w:type="dxa"/>
            <w:shd w:val="clear" w:color="auto" w:fill="auto"/>
          </w:tcPr>
          <w:p w14:paraId="3833E384"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Arcadio F. Deato Elementary School</w:t>
            </w:r>
          </w:p>
        </w:tc>
      </w:tr>
    </w:tbl>
    <w:p w14:paraId="16466334" w14:textId="77777777" w:rsidR="00314513" w:rsidRPr="002F450F" w:rsidRDefault="00314513" w:rsidP="00314513">
      <w:pPr>
        <w:widowControl w:val="0"/>
        <w:overflowPunct w:val="0"/>
        <w:autoSpaceDE w:val="0"/>
        <w:autoSpaceDN w:val="0"/>
        <w:adjustRightInd w:val="0"/>
        <w:ind w:right="20"/>
        <w:jc w:val="both"/>
        <w:rPr>
          <w:b w:val="0"/>
          <w:sz w:val="22"/>
        </w:rPr>
      </w:pPr>
    </w:p>
    <w:p w14:paraId="255875F8" w14:textId="77777777" w:rsidR="00314513" w:rsidRPr="002F450F" w:rsidRDefault="00314513" w:rsidP="00314513">
      <w:pPr>
        <w:widowControl w:val="0"/>
        <w:overflowPunct w:val="0"/>
        <w:autoSpaceDE w:val="0"/>
        <w:autoSpaceDN w:val="0"/>
        <w:adjustRightInd w:val="0"/>
        <w:ind w:right="20"/>
        <w:jc w:val="both"/>
        <w:rPr>
          <w:b w:val="0"/>
          <w:sz w:val="22"/>
        </w:rPr>
      </w:pPr>
    </w:p>
    <w:p w14:paraId="4DB267C9" w14:textId="77777777" w:rsidR="00314513" w:rsidRPr="002F450F" w:rsidRDefault="00314513" w:rsidP="00314513">
      <w:pPr>
        <w:widowControl w:val="0"/>
        <w:overflowPunct w:val="0"/>
        <w:autoSpaceDE w:val="0"/>
        <w:autoSpaceDN w:val="0"/>
        <w:adjustRightInd w:val="0"/>
        <w:ind w:right="20"/>
        <w:jc w:val="both"/>
        <w:rPr>
          <w:b w:val="0"/>
          <w:sz w:val="22"/>
        </w:rPr>
      </w:pPr>
      <w:r w:rsidRPr="002F450F">
        <w:rPr>
          <w:b w:val="0"/>
          <w:sz w:val="22"/>
        </w:rPr>
        <w:t>PROFESSIONAL OR VOLUNTEER EXPERIENCE</w:t>
      </w:r>
    </w:p>
    <w:tbl>
      <w:tblPr>
        <w:tblW w:w="0" w:type="auto"/>
        <w:tblLook w:val="04A0" w:firstRow="1" w:lastRow="0" w:firstColumn="1" w:lastColumn="0" w:noHBand="0" w:noVBand="1"/>
      </w:tblPr>
      <w:tblGrid>
        <w:gridCol w:w="1783"/>
        <w:gridCol w:w="3152"/>
        <w:gridCol w:w="3374"/>
      </w:tblGrid>
      <w:tr w:rsidR="00314513" w:rsidRPr="002F450F" w14:paraId="6B51BF87" w14:textId="77777777" w:rsidTr="0091004A">
        <w:tc>
          <w:tcPr>
            <w:tcW w:w="1783" w:type="dxa"/>
            <w:shd w:val="clear" w:color="auto" w:fill="auto"/>
            <w:vAlign w:val="center"/>
          </w:tcPr>
          <w:p w14:paraId="504468CE"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Inclusive Dates</w:t>
            </w:r>
          </w:p>
        </w:tc>
        <w:tc>
          <w:tcPr>
            <w:tcW w:w="3152" w:type="dxa"/>
            <w:shd w:val="clear" w:color="auto" w:fill="auto"/>
            <w:vAlign w:val="center"/>
          </w:tcPr>
          <w:p w14:paraId="6B75780E"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 xml:space="preserve">Nature of Experience/ </w:t>
            </w:r>
          </w:p>
          <w:p w14:paraId="148BAD65"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Job Title</w:t>
            </w:r>
          </w:p>
        </w:tc>
        <w:tc>
          <w:tcPr>
            <w:tcW w:w="3374" w:type="dxa"/>
            <w:shd w:val="clear" w:color="auto" w:fill="auto"/>
            <w:vAlign w:val="center"/>
          </w:tcPr>
          <w:p w14:paraId="4D87BC5B"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Name and Address of Company or Organization</w:t>
            </w:r>
          </w:p>
        </w:tc>
      </w:tr>
      <w:tr w:rsidR="00314513" w:rsidRPr="002F450F" w14:paraId="776B1D3C" w14:textId="77777777" w:rsidTr="0091004A">
        <w:tc>
          <w:tcPr>
            <w:tcW w:w="1783" w:type="dxa"/>
            <w:shd w:val="clear" w:color="auto" w:fill="auto"/>
          </w:tcPr>
          <w:p w14:paraId="3A2DA165" w14:textId="65951477" w:rsidR="00314513" w:rsidRPr="002F450F" w:rsidRDefault="00314513" w:rsidP="0091004A">
            <w:pPr>
              <w:widowControl w:val="0"/>
              <w:overflowPunct w:val="0"/>
              <w:autoSpaceDE w:val="0"/>
              <w:autoSpaceDN w:val="0"/>
              <w:adjustRightInd w:val="0"/>
              <w:rPr>
                <w:b w:val="0"/>
                <w:sz w:val="22"/>
              </w:rPr>
            </w:pPr>
          </w:p>
        </w:tc>
        <w:tc>
          <w:tcPr>
            <w:tcW w:w="3152" w:type="dxa"/>
            <w:shd w:val="clear" w:color="auto" w:fill="auto"/>
          </w:tcPr>
          <w:p w14:paraId="03956335" w14:textId="2555BF35" w:rsidR="00314513" w:rsidRPr="002F450F" w:rsidRDefault="00314513" w:rsidP="0091004A">
            <w:pPr>
              <w:widowControl w:val="0"/>
              <w:overflowPunct w:val="0"/>
              <w:autoSpaceDE w:val="0"/>
              <w:autoSpaceDN w:val="0"/>
              <w:adjustRightInd w:val="0"/>
              <w:rPr>
                <w:b w:val="0"/>
                <w:sz w:val="22"/>
              </w:rPr>
            </w:pPr>
          </w:p>
        </w:tc>
        <w:tc>
          <w:tcPr>
            <w:tcW w:w="3374" w:type="dxa"/>
            <w:shd w:val="clear" w:color="auto" w:fill="auto"/>
          </w:tcPr>
          <w:p w14:paraId="150B8E9F" w14:textId="56375F74" w:rsidR="00314513" w:rsidRPr="002F450F" w:rsidRDefault="00314513" w:rsidP="0091004A">
            <w:pPr>
              <w:widowControl w:val="0"/>
              <w:overflowPunct w:val="0"/>
              <w:autoSpaceDE w:val="0"/>
              <w:autoSpaceDN w:val="0"/>
              <w:adjustRightInd w:val="0"/>
              <w:rPr>
                <w:b w:val="0"/>
                <w:sz w:val="22"/>
              </w:rPr>
            </w:pPr>
          </w:p>
        </w:tc>
      </w:tr>
      <w:tr w:rsidR="00314513" w:rsidRPr="002F450F" w14:paraId="12378C48" w14:textId="77777777" w:rsidTr="0091004A">
        <w:tc>
          <w:tcPr>
            <w:tcW w:w="1783" w:type="dxa"/>
            <w:shd w:val="clear" w:color="auto" w:fill="auto"/>
          </w:tcPr>
          <w:p w14:paraId="634D7ED5" w14:textId="77777777" w:rsidR="00314513" w:rsidRPr="002F450F" w:rsidRDefault="00314513" w:rsidP="0091004A">
            <w:pPr>
              <w:widowControl w:val="0"/>
              <w:overflowPunct w:val="0"/>
              <w:autoSpaceDE w:val="0"/>
              <w:autoSpaceDN w:val="0"/>
              <w:adjustRightInd w:val="0"/>
              <w:rPr>
                <w:b w:val="0"/>
                <w:sz w:val="22"/>
              </w:rPr>
            </w:pPr>
          </w:p>
        </w:tc>
        <w:tc>
          <w:tcPr>
            <w:tcW w:w="3152" w:type="dxa"/>
            <w:shd w:val="clear" w:color="auto" w:fill="auto"/>
          </w:tcPr>
          <w:p w14:paraId="2F078AEB" w14:textId="77777777" w:rsidR="00314513" w:rsidRPr="002F450F" w:rsidRDefault="00314513" w:rsidP="0091004A">
            <w:pPr>
              <w:widowControl w:val="0"/>
              <w:overflowPunct w:val="0"/>
              <w:autoSpaceDE w:val="0"/>
              <w:autoSpaceDN w:val="0"/>
              <w:adjustRightInd w:val="0"/>
              <w:rPr>
                <w:b w:val="0"/>
                <w:sz w:val="22"/>
              </w:rPr>
            </w:pPr>
          </w:p>
        </w:tc>
        <w:tc>
          <w:tcPr>
            <w:tcW w:w="3374" w:type="dxa"/>
            <w:shd w:val="clear" w:color="auto" w:fill="auto"/>
          </w:tcPr>
          <w:p w14:paraId="4F693588" w14:textId="77777777" w:rsidR="00314513" w:rsidRPr="002F450F" w:rsidRDefault="00314513" w:rsidP="0091004A">
            <w:pPr>
              <w:widowControl w:val="0"/>
              <w:overflowPunct w:val="0"/>
              <w:autoSpaceDE w:val="0"/>
              <w:autoSpaceDN w:val="0"/>
              <w:adjustRightInd w:val="0"/>
              <w:rPr>
                <w:b w:val="0"/>
                <w:sz w:val="22"/>
              </w:rPr>
            </w:pPr>
          </w:p>
        </w:tc>
      </w:tr>
      <w:tr w:rsidR="00314513" w:rsidRPr="002F450F" w14:paraId="6C74FFF7" w14:textId="77777777" w:rsidTr="0091004A">
        <w:tc>
          <w:tcPr>
            <w:tcW w:w="1783" w:type="dxa"/>
            <w:shd w:val="clear" w:color="auto" w:fill="auto"/>
          </w:tcPr>
          <w:p w14:paraId="780D72E1" w14:textId="77777777" w:rsidR="00314513" w:rsidRPr="002F450F" w:rsidRDefault="00314513" w:rsidP="0091004A">
            <w:pPr>
              <w:widowControl w:val="0"/>
              <w:overflowPunct w:val="0"/>
              <w:autoSpaceDE w:val="0"/>
              <w:autoSpaceDN w:val="0"/>
              <w:adjustRightInd w:val="0"/>
              <w:rPr>
                <w:b w:val="0"/>
                <w:sz w:val="22"/>
              </w:rPr>
            </w:pPr>
          </w:p>
        </w:tc>
        <w:tc>
          <w:tcPr>
            <w:tcW w:w="3152" w:type="dxa"/>
            <w:shd w:val="clear" w:color="auto" w:fill="auto"/>
          </w:tcPr>
          <w:p w14:paraId="36FD21F1" w14:textId="77777777" w:rsidR="00314513" w:rsidRPr="002F450F" w:rsidRDefault="00314513" w:rsidP="0091004A">
            <w:pPr>
              <w:widowControl w:val="0"/>
              <w:overflowPunct w:val="0"/>
              <w:autoSpaceDE w:val="0"/>
              <w:autoSpaceDN w:val="0"/>
              <w:adjustRightInd w:val="0"/>
              <w:rPr>
                <w:b w:val="0"/>
                <w:sz w:val="22"/>
              </w:rPr>
            </w:pPr>
          </w:p>
        </w:tc>
        <w:tc>
          <w:tcPr>
            <w:tcW w:w="3374" w:type="dxa"/>
            <w:shd w:val="clear" w:color="auto" w:fill="auto"/>
          </w:tcPr>
          <w:p w14:paraId="280BEC4D" w14:textId="77777777" w:rsidR="00314513" w:rsidRPr="002F450F" w:rsidRDefault="00314513" w:rsidP="0091004A">
            <w:pPr>
              <w:widowControl w:val="0"/>
              <w:overflowPunct w:val="0"/>
              <w:autoSpaceDE w:val="0"/>
              <w:autoSpaceDN w:val="0"/>
              <w:adjustRightInd w:val="0"/>
              <w:rPr>
                <w:b w:val="0"/>
                <w:sz w:val="22"/>
              </w:rPr>
            </w:pPr>
          </w:p>
        </w:tc>
      </w:tr>
    </w:tbl>
    <w:p w14:paraId="5F8C9732" w14:textId="032B17CD" w:rsidR="00314513" w:rsidRPr="002F450F" w:rsidRDefault="00314513" w:rsidP="00314513">
      <w:pPr>
        <w:widowControl w:val="0"/>
        <w:overflowPunct w:val="0"/>
        <w:autoSpaceDE w:val="0"/>
        <w:autoSpaceDN w:val="0"/>
        <w:adjustRightInd w:val="0"/>
        <w:ind w:right="20"/>
        <w:jc w:val="both"/>
        <w:rPr>
          <w:b w:val="0"/>
          <w:sz w:val="16"/>
        </w:rPr>
      </w:pPr>
    </w:p>
    <w:p w14:paraId="2F914BBB" w14:textId="77777777" w:rsidR="00314513" w:rsidRPr="002F450F" w:rsidRDefault="00314513" w:rsidP="00314513">
      <w:pPr>
        <w:widowControl w:val="0"/>
        <w:overflowPunct w:val="0"/>
        <w:autoSpaceDE w:val="0"/>
        <w:autoSpaceDN w:val="0"/>
        <w:adjustRightInd w:val="0"/>
        <w:ind w:right="20"/>
        <w:jc w:val="both"/>
        <w:rPr>
          <w:sz w:val="22"/>
        </w:rPr>
      </w:pPr>
    </w:p>
    <w:p w14:paraId="7413145B" w14:textId="77777777" w:rsidR="00314513" w:rsidRPr="002F450F" w:rsidRDefault="00314513" w:rsidP="00314513">
      <w:pPr>
        <w:widowControl w:val="0"/>
        <w:overflowPunct w:val="0"/>
        <w:autoSpaceDE w:val="0"/>
        <w:autoSpaceDN w:val="0"/>
        <w:adjustRightInd w:val="0"/>
        <w:ind w:right="20"/>
        <w:jc w:val="both"/>
        <w:rPr>
          <w:sz w:val="22"/>
        </w:rPr>
      </w:pPr>
    </w:p>
    <w:p w14:paraId="1B00D595" w14:textId="77777777" w:rsidR="00314513" w:rsidRPr="002F450F" w:rsidRDefault="00314513" w:rsidP="00314513">
      <w:pPr>
        <w:widowControl w:val="0"/>
        <w:overflowPunct w:val="0"/>
        <w:autoSpaceDE w:val="0"/>
        <w:autoSpaceDN w:val="0"/>
        <w:adjustRightInd w:val="0"/>
        <w:ind w:right="20"/>
        <w:jc w:val="both"/>
        <w:rPr>
          <w:b w:val="0"/>
          <w:sz w:val="22"/>
        </w:rPr>
      </w:pPr>
      <w:r w:rsidRPr="002F450F">
        <w:rPr>
          <w:b w:val="0"/>
          <w:sz w:val="22"/>
        </w:rPr>
        <w:t>AFFILIATIONS</w:t>
      </w:r>
    </w:p>
    <w:tbl>
      <w:tblPr>
        <w:tblW w:w="0" w:type="auto"/>
        <w:tblLook w:val="04A0" w:firstRow="1" w:lastRow="0" w:firstColumn="1" w:lastColumn="0" w:noHBand="0" w:noVBand="1"/>
      </w:tblPr>
      <w:tblGrid>
        <w:gridCol w:w="1788"/>
        <w:gridCol w:w="3163"/>
        <w:gridCol w:w="3358"/>
      </w:tblGrid>
      <w:tr w:rsidR="00314513" w:rsidRPr="002F450F" w14:paraId="4202D684" w14:textId="77777777" w:rsidTr="0091004A">
        <w:tc>
          <w:tcPr>
            <w:tcW w:w="1788" w:type="dxa"/>
            <w:shd w:val="clear" w:color="auto" w:fill="auto"/>
            <w:vAlign w:val="center"/>
          </w:tcPr>
          <w:p w14:paraId="0A0E659C"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Inclusive Dates</w:t>
            </w:r>
          </w:p>
        </w:tc>
        <w:tc>
          <w:tcPr>
            <w:tcW w:w="3163" w:type="dxa"/>
            <w:shd w:val="clear" w:color="auto" w:fill="auto"/>
            <w:vAlign w:val="center"/>
          </w:tcPr>
          <w:p w14:paraId="655CD927"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Name of Organization</w:t>
            </w:r>
          </w:p>
        </w:tc>
        <w:tc>
          <w:tcPr>
            <w:tcW w:w="3358" w:type="dxa"/>
            <w:shd w:val="clear" w:color="auto" w:fill="auto"/>
            <w:vAlign w:val="center"/>
          </w:tcPr>
          <w:p w14:paraId="360391F3"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Position</w:t>
            </w:r>
          </w:p>
        </w:tc>
      </w:tr>
      <w:tr w:rsidR="00314513" w:rsidRPr="002F450F" w14:paraId="0573A934" w14:textId="77777777" w:rsidTr="0091004A">
        <w:tc>
          <w:tcPr>
            <w:tcW w:w="1788" w:type="dxa"/>
            <w:shd w:val="clear" w:color="auto" w:fill="auto"/>
          </w:tcPr>
          <w:p w14:paraId="01EC6B7C"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2018 - present</w:t>
            </w:r>
          </w:p>
        </w:tc>
        <w:tc>
          <w:tcPr>
            <w:tcW w:w="3163" w:type="dxa"/>
            <w:shd w:val="clear" w:color="auto" w:fill="auto"/>
          </w:tcPr>
          <w:p w14:paraId="65E42C3E"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Stage Group</w:t>
            </w:r>
          </w:p>
        </w:tc>
        <w:tc>
          <w:tcPr>
            <w:tcW w:w="3358" w:type="dxa"/>
            <w:shd w:val="clear" w:color="auto" w:fill="auto"/>
          </w:tcPr>
          <w:p w14:paraId="7D822934" w14:textId="77777777" w:rsidR="00314513" w:rsidRPr="002F450F" w:rsidRDefault="00314513" w:rsidP="0091004A">
            <w:pPr>
              <w:widowControl w:val="0"/>
              <w:overflowPunct w:val="0"/>
              <w:autoSpaceDE w:val="0"/>
              <w:autoSpaceDN w:val="0"/>
              <w:adjustRightInd w:val="0"/>
              <w:rPr>
                <w:b w:val="0"/>
                <w:sz w:val="22"/>
              </w:rPr>
            </w:pPr>
            <w:r w:rsidRPr="002F450F">
              <w:rPr>
                <w:b w:val="0"/>
                <w:sz w:val="22"/>
              </w:rPr>
              <w:t>Member</w:t>
            </w:r>
          </w:p>
        </w:tc>
      </w:tr>
      <w:tr w:rsidR="00314513" w:rsidRPr="002F450F" w14:paraId="101FA48D" w14:textId="77777777" w:rsidTr="0091004A">
        <w:tc>
          <w:tcPr>
            <w:tcW w:w="1788" w:type="dxa"/>
            <w:shd w:val="clear" w:color="auto" w:fill="auto"/>
          </w:tcPr>
          <w:p w14:paraId="412EE65D" w14:textId="107B16B6" w:rsidR="00314513" w:rsidRPr="002F450F" w:rsidRDefault="00AF2289" w:rsidP="0091004A">
            <w:pPr>
              <w:widowControl w:val="0"/>
              <w:overflowPunct w:val="0"/>
              <w:autoSpaceDE w:val="0"/>
              <w:autoSpaceDN w:val="0"/>
              <w:adjustRightInd w:val="0"/>
              <w:rPr>
                <w:b w:val="0"/>
                <w:sz w:val="22"/>
              </w:rPr>
            </w:pPr>
            <w:r>
              <w:rPr>
                <w:b w:val="0"/>
                <w:sz w:val="22"/>
              </w:rPr>
              <w:t>2021-2022</w:t>
            </w:r>
          </w:p>
        </w:tc>
        <w:tc>
          <w:tcPr>
            <w:tcW w:w="3163" w:type="dxa"/>
            <w:shd w:val="clear" w:color="auto" w:fill="auto"/>
          </w:tcPr>
          <w:p w14:paraId="3F4859A6" w14:textId="73BCFB3D" w:rsidR="00314513" w:rsidRPr="002F450F" w:rsidRDefault="00AF2289" w:rsidP="0091004A">
            <w:pPr>
              <w:widowControl w:val="0"/>
              <w:overflowPunct w:val="0"/>
              <w:autoSpaceDE w:val="0"/>
              <w:autoSpaceDN w:val="0"/>
              <w:adjustRightInd w:val="0"/>
              <w:rPr>
                <w:b w:val="0"/>
                <w:sz w:val="22"/>
              </w:rPr>
            </w:pPr>
            <w:r>
              <w:rPr>
                <w:b w:val="0"/>
                <w:sz w:val="22"/>
              </w:rPr>
              <w:t>ICT Org.-Neo GenSys</w:t>
            </w:r>
          </w:p>
        </w:tc>
        <w:tc>
          <w:tcPr>
            <w:tcW w:w="3358" w:type="dxa"/>
            <w:shd w:val="clear" w:color="auto" w:fill="auto"/>
          </w:tcPr>
          <w:p w14:paraId="55A4034E" w14:textId="719A9EEE" w:rsidR="00314513" w:rsidRPr="002F450F" w:rsidRDefault="00AF2289" w:rsidP="0091004A">
            <w:pPr>
              <w:widowControl w:val="0"/>
              <w:overflowPunct w:val="0"/>
              <w:autoSpaceDE w:val="0"/>
              <w:autoSpaceDN w:val="0"/>
              <w:adjustRightInd w:val="0"/>
              <w:rPr>
                <w:b w:val="0"/>
                <w:sz w:val="22"/>
              </w:rPr>
            </w:pPr>
            <w:r>
              <w:rPr>
                <w:b w:val="0"/>
                <w:sz w:val="22"/>
              </w:rPr>
              <w:t>Vice President</w:t>
            </w:r>
          </w:p>
        </w:tc>
      </w:tr>
      <w:tr w:rsidR="00314513" w:rsidRPr="002F450F" w14:paraId="2265DB0B" w14:textId="77777777" w:rsidTr="0091004A">
        <w:tc>
          <w:tcPr>
            <w:tcW w:w="1788" w:type="dxa"/>
            <w:shd w:val="clear" w:color="auto" w:fill="auto"/>
          </w:tcPr>
          <w:p w14:paraId="28F86734" w14:textId="77777777" w:rsidR="00314513" w:rsidRPr="002F450F" w:rsidRDefault="00314513" w:rsidP="0091004A">
            <w:pPr>
              <w:widowControl w:val="0"/>
              <w:overflowPunct w:val="0"/>
              <w:autoSpaceDE w:val="0"/>
              <w:autoSpaceDN w:val="0"/>
              <w:adjustRightInd w:val="0"/>
              <w:rPr>
                <w:b w:val="0"/>
                <w:sz w:val="22"/>
              </w:rPr>
            </w:pPr>
          </w:p>
        </w:tc>
        <w:tc>
          <w:tcPr>
            <w:tcW w:w="3163" w:type="dxa"/>
            <w:shd w:val="clear" w:color="auto" w:fill="auto"/>
          </w:tcPr>
          <w:p w14:paraId="5C9BEF49" w14:textId="77777777" w:rsidR="00314513" w:rsidRPr="002F450F" w:rsidRDefault="00314513" w:rsidP="0091004A">
            <w:pPr>
              <w:widowControl w:val="0"/>
              <w:overflowPunct w:val="0"/>
              <w:autoSpaceDE w:val="0"/>
              <w:autoSpaceDN w:val="0"/>
              <w:adjustRightInd w:val="0"/>
              <w:rPr>
                <w:b w:val="0"/>
                <w:sz w:val="22"/>
              </w:rPr>
            </w:pPr>
          </w:p>
        </w:tc>
        <w:tc>
          <w:tcPr>
            <w:tcW w:w="3358" w:type="dxa"/>
            <w:shd w:val="clear" w:color="auto" w:fill="auto"/>
          </w:tcPr>
          <w:p w14:paraId="6537A29A" w14:textId="77777777" w:rsidR="00314513" w:rsidRPr="002F450F" w:rsidRDefault="00314513" w:rsidP="0091004A">
            <w:pPr>
              <w:widowControl w:val="0"/>
              <w:overflowPunct w:val="0"/>
              <w:autoSpaceDE w:val="0"/>
              <w:autoSpaceDN w:val="0"/>
              <w:adjustRightInd w:val="0"/>
              <w:rPr>
                <w:b w:val="0"/>
                <w:sz w:val="22"/>
              </w:rPr>
            </w:pPr>
          </w:p>
        </w:tc>
      </w:tr>
      <w:tr w:rsidR="00314513" w:rsidRPr="002F450F" w14:paraId="05E67EA2" w14:textId="77777777" w:rsidTr="0091004A">
        <w:tc>
          <w:tcPr>
            <w:tcW w:w="1788" w:type="dxa"/>
            <w:shd w:val="clear" w:color="auto" w:fill="auto"/>
          </w:tcPr>
          <w:p w14:paraId="3890FA75" w14:textId="77777777" w:rsidR="00314513" w:rsidRPr="002F450F" w:rsidRDefault="00314513" w:rsidP="0091004A">
            <w:pPr>
              <w:widowControl w:val="0"/>
              <w:overflowPunct w:val="0"/>
              <w:autoSpaceDE w:val="0"/>
              <w:autoSpaceDN w:val="0"/>
              <w:adjustRightInd w:val="0"/>
              <w:rPr>
                <w:b w:val="0"/>
                <w:sz w:val="22"/>
              </w:rPr>
            </w:pPr>
          </w:p>
        </w:tc>
        <w:tc>
          <w:tcPr>
            <w:tcW w:w="3163" w:type="dxa"/>
            <w:shd w:val="clear" w:color="auto" w:fill="auto"/>
          </w:tcPr>
          <w:p w14:paraId="2CE51C98" w14:textId="77777777" w:rsidR="00314513" w:rsidRPr="002F450F" w:rsidRDefault="00314513" w:rsidP="0091004A">
            <w:pPr>
              <w:widowControl w:val="0"/>
              <w:overflowPunct w:val="0"/>
              <w:autoSpaceDE w:val="0"/>
              <w:autoSpaceDN w:val="0"/>
              <w:adjustRightInd w:val="0"/>
              <w:rPr>
                <w:b w:val="0"/>
                <w:sz w:val="22"/>
              </w:rPr>
            </w:pPr>
          </w:p>
        </w:tc>
        <w:tc>
          <w:tcPr>
            <w:tcW w:w="3358" w:type="dxa"/>
            <w:shd w:val="clear" w:color="auto" w:fill="auto"/>
          </w:tcPr>
          <w:p w14:paraId="6C86AEA2" w14:textId="77777777" w:rsidR="00314513" w:rsidRPr="002F450F" w:rsidRDefault="00314513" w:rsidP="0091004A">
            <w:pPr>
              <w:widowControl w:val="0"/>
              <w:overflowPunct w:val="0"/>
              <w:autoSpaceDE w:val="0"/>
              <w:autoSpaceDN w:val="0"/>
              <w:adjustRightInd w:val="0"/>
              <w:rPr>
                <w:b w:val="0"/>
                <w:sz w:val="22"/>
              </w:rPr>
            </w:pPr>
          </w:p>
        </w:tc>
      </w:tr>
    </w:tbl>
    <w:p w14:paraId="7694B10A" w14:textId="6BA0640C" w:rsidR="00314513" w:rsidRPr="002F450F" w:rsidRDefault="00314513" w:rsidP="00314513">
      <w:pPr>
        <w:widowControl w:val="0"/>
        <w:overflowPunct w:val="0"/>
        <w:autoSpaceDE w:val="0"/>
        <w:autoSpaceDN w:val="0"/>
        <w:adjustRightInd w:val="0"/>
        <w:ind w:right="20"/>
        <w:jc w:val="both"/>
        <w:rPr>
          <w:b w:val="0"/>
          <w:sz w:val="16"/>
        </w:rPr>
      </w:pPr>
    </w:p>
    <w:p w14:paraId="4158C292" w14:textId="77777777" w:rsidR="00314513" w:rsidRPr="002F450F" w:rsidRDefault="00314513" w:rsidP="00314513">
      <w:pPr>
        <w:widowControl w:val="0"/>
        <w:overflowPunct w:val="0"/>
        <w:autoSpaceDE w:val="0"/>
        <w:autoSpaceDN w:val="0"/>
        <w:adjustRightInd w:val="0"/>
        <w:ind w:right="20"/>
        <w:jc w:val="both"/>
        <w:rPr>
          <w:sz w:val="22"/>
        </w:rPr>
      </w:pPr>
    </w:p>
    <w:p w14:paraId="052D3149" w14:textId="77777777" w:rsidR="00314513" w:rsidRPr="002F450F" w:rsidRDefault="00314513" w:rsidP="00314513">
      <w:pPr>
        <w:widowControl w:val="0"/>
        <w:overflowPunct w:val="0"/>
        <w:autoSpaceDE w:val="0"/>
        <w:autoSpaceDN w:val="0"/>
        <w:adjustRightInd w:val="0"/>
        <w:ind w:right="20"/>
        <w:jc w:val="both"/>
        <w:rPr>
          <w:b w:val="0"/>
          <w:sz w:val="22"/>
        </w:rPr>
      </w:pPr>
      <w:r w:rsidRPr="002F450F">
        <w:rPr>
          <w:sz w:val="22"/>
        </w:rPr>
        <w:br/>
      </w:r>
      <w:r w:rsidRPr="002F450F">
        <w:rPr>
          <w:b w:val="0"/>
          <w:sz w:val="22"/>
        </w:rPr>
        <w:t>SKILLS</w:t>
      </w:r>
    </w:p>
    <w:tbl>
      <w:tblPr>
        <w:tblW w:w="0" w:type="auto"/>
        <w:tblLook w:val="04A0" w:firstRow="1" w:lastRow="0" w:firstColumn="1" w:lastColumn="0" w:noHBand="0" w:noVBand="1"/>
      </w:tblPr>
      <w:tblGrid>
        <w:gridCol w:w="2903"/>
        <w:gridCol w:w="2639"/>
        <w:gridCol w:w="2767"/>
      </w:tblGrid>
      <w:tr w:rsidR="00314513" w:rsidRPr="002F450F" w14:paraId="70FA9FAD" w14:textId="77777777" w:rsidTr="0091004A">
        <w:tc>
          <w:tcPr>
            <w:tcW w:w="2903" w:type="dxa"/>
            <w:shd w:val="clear" w:color="auto" w:fill="auto"/>
          </w:tcPr>
          <w:p w14:paraId="31C8739E"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SKILLS</w:t>
            </w:r>
          </w:p>
        </w:tc>
        <w:tc>
          <w:tcPr>
            <w:tcW w:w="2639" w:type="dxa"/>
            <w:shd w:val="clear" w:color="auto" w:fill="auto"/>
          </w:tcPr>
          <w:p w14:paraId="720853C8"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Level of Competency</w:t>
            </w:r>
          </w:p>
        </w:tc>
        <w:tc>
          <w:tcPr>
            <w:tcW w:w="2767" w:type="dxa"/>
            <w:shd w:val="clear" w:color="auto" w:fill="auto"/>
          </w:tcPr>
          <w:p w14:paraId="44830243"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Date Acquired</w:t>
            </w:r>
          </w:p>
        </w:tc>
      </w:tr>
      <w:tr w:rsidR="00314513" w:rsidRPr="002F450F" w14:paraId="40719B6A" w14:textId="77777777" w:rsidTr="0091004A">
        <w:tc>
          <w:tcPr>
            <w:tcW w:w="2903" w:type="dxa"/>
            <w:shd w:val="clear" w:color="auto" w:fill="auto"/>
          </w:tcPr>
          <w:p w14:paraId="59CC99CC" w14:textId="7777777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Cisco Packet Tracer</w:t>
            </w:r>
          </w:p>
        </w:tc>
        <w:tc>
          <w:tcPr>
            <w:tcW w:w="2639" w:type="dxa"/>
            <w:shd w:val="clear" w:color="auto" w:fill="auto"/>
          </w:tcPr>
          <w:p w14:paraId="1934FAF5" w14:textId="7777777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Basic</w:t>
            </w:r>
          </w:p>
        </w:tc>
        <w:tc>
          <w:tcPr>
            <w:tcW w:w="2767" w:type="dxa"/>
            <w:shd w:val="clear" w:color="auto" w:fill="auto"/>
          </w:tcPr>
          <w:p w14:paraId="208C464C"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2021</w:t>
            </w:r>
          </w:p>
        </w:tc>
      </w:tr>
      <w:tr w:rsidR="00314513" w:rsidRPr="002F450F" w14:paraId="5E88839E" w14:textId="77777777" w:rsidTr="0091004A">
        <w:tc>
          <w:tcPr>
            <w:tcW w:w="2903" w:type="dxa"/>
            <w:shd w:val="clear" w:color="auto" w:fill="auto"/>
          </w:tcPr>
          <w:p w14:paraId="61640820" w14:textId="7777777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SAP</w:t>
            </w:r>
          </w:p>
        </w:tc>
        <w:tc>
          <w:tcPr>
            <w:tcW w:w="2639" w:type="dxa"/>
            <w:shd w:val="clear" w:color="auto" w:fill="auto"/>
          </w:tcPr>
          <w:p w14:paraId="55988C90" w14:textId="7777777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Basic</w:t>
            </w:r>
          </w:p>
        </w:tc>
        <w:tc>
          <w:tcPr>
            <w:tcW w:w="2767" w:type="dxa"/>
            <w:shd w:val="clear" w:color="auto" w:fill="auto"/>
          </w:tcPr>
          <w:p w14:paraId="58556174"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2019</w:t>
            </w:r>
          </w:p>
        </w:tc>
      </w:tr>
      <w:tr w:rsidR="00314513" w:rsidRPr="002F450F" w14:paraId="08838704" w14:textId="77777777" w:rsidTr="0091004A">
        <w:tc>
          <w:tcPr>
            <w:tcW w:w="2903" w:type="dxa"/>
            <w:shd w:val="clear" w:color="auto" w:fill="auto"/>
          </w:tcPr>
          <w:p w14:paraId="362E347E" w14:textId="7777777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HTML, Java, Python</w:t>
            </w:r>
          </w:p>
        </w:tc>
        <w:tc>
          <w:tcPr>
            <w:tcW w:w="2639" w:type="dxa"/>
            <w:shd w:val="clear" w:color="auto" w:fill="auto"/>
          </w:tcPr>
          <w:p w14:paraId="25A0956D" w14:textId="7777777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Basic</w:t>
            </w:r>
          </w:p>
        </w:tc>
        <w:tc>
          <w:tcPr>
            <w:tcW w:w="2767" w:type="dxa"/>
            <w:shd w:val="clear" w:color="auto" w:fill="auto"/>
          </w:tcPr>
          <w:p w14:paraId="1C912D4C"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2018</w:t>
            </w:r>
          </w:p>
        </w:tc>
      </w:tr>
      <w:tr w:rsidR="00314513" w:rsidRPr="002F450F" w14:paraId="7FBD19B8" w14:textId="77777777" w:rsidTr="0091004A">
        <w:tc>
          <w:tcPr>
            <w:tcW w:w="2903" w:type="dxa"/>
            <w:shd w:val="clear" w:color="auto" w:fill="auto"/>
          </w:tcPr>
          <w:p w14:paraId="38DF6617" w14:textId="7777777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Video and Voice Editing</w:t>
            </w:r>
          </w:p>
        </w:tc>
        <w:tc>
          <w:tcPr>
            <w:tcW w:w="2639" w:type="dxa"/>
            <w:shd w:val="clear" w:color="auto" w:fill="auto"/>
          </w:tcPr>
          <w:p w14:paraId="6D5C5EB0" w14:textId="7777777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Basic</w:t>
            </w:r>
          </w:p>
        </w:tc>
        <w:tc>
          <w:tcPr>
            <w:tcW w:w="2767" w:type="dxa"/>
            <w:shd w:val="clear" w:color="auto" w:fill="auto"/>
          </w:tcPr>
          <w:p w14:paraId="0BA97A14"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2017</w:t>
            </w:r>
          </w:p>
        </w:tc>
      </w:tr>
      <w:tr w:rsidR="00314513" w:rsidRPr="002F450F" w14:paraId="59C602EA" w14:textId="77777777" w:rsidTr="0091004A">
        <w:tc>
          <w:tcPr>
            <w:tcW w:w="2903" w:type="dxa"/>
            <w:shd w:val="clear" w:color="auto" w:fill="auto"/>
          </w:tcPr>
          <w:p w14:paraId="14909A7D" w14:textId="7777777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MS Office</w:t>
            </w:r>
          </w:p>
        </w:tc>
        <w:tc>
          <w:tcPr>
            <w:tcW w:w="2639" w:type="dxa"/>
            <w:shd w:val="clear" w:color="auto" w:fill="auto"/>
          </w:tcPr>
          <w:p w14:paraId="0A835D98" w14:textId="7777777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Basic</w:t>
            </w:r>
          </w:p>
        </w:tc>
        <w:tc>
          <w:tcPr>
            <w:tcW w:w="2767" w:type="dxa"/>
            <w:shd w:val="clear" w:color="auto" w:fill="auto"/>
          </w:tcPr>
          <w:p w14:paraId="6CAA3BD3"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2016</w:t>
            </w:r>
          </w:p>
        </w:tc>
      </w:tr>
    </w:tbl>
    <w:p w14:paraId="1C6AAF30" w14:textId="77777777" w:rsidR="00314513" w:rsidRPr="002F450F" w:rsidRDefault="00314513" w:rsidP="00314513">
      <w:pPr>
        <w:widowControl w:val="0"/>
        <w:overflowPunct w:val="0"/>
        <w:autoSpaceDE w:val="0"/>
        <w:autoSpaceDN w:val="0"/>
        <w:adjustRightInd w:val="0"/>
        <w:ind w:right="20"/>
        <w:jc w:val="both"/>
        <w:rPr>
          <w:b w:val="0"/>
          <w:sz w:val="22"/>
        </w:rPr>
      </w:pPr>
      <w:r w:rsidRPr="002F450F">
        <w:rPr>
          <w:b w:val="0"/>
          <w:sz w:val="22"/>
        </w:rPr>
        <w:t xml:space="preserve">  </w:t>
      </w:r>
    </w:p>
    <w:p w14:paraId="43CF98A8" w14:textId="77777777" w:rsidR="00314513" w:rsidRPr="002F450F" w:rsidRDefault="00314513" w:rsidP="00314513">
      <w:pPr>
        <w:widowControl w:val="0"/>
        <w:overflowPunct w:val="0"/>
        <w:autoSpaceDE w:val="0"/>
        <w:autoSpaceDN w:val="0"/>
        <w:adjustRightInd w:val="0"/>
        <w:ind w:right="20"/>
        <w:jc w:val="both"/>
        <w:rPr>
          <w:b w:val="0"/>
          <w:sz w:val="22"/>
        </w:rPr>
      </w:pPr>
    </w:p>
    <w:p w14:paraId="0E20452B" w14:textId="77777777" w:rsidR="00314513" w:rsidRPr="002F450F" w:rsidRDefault="00314513" w:rsidP="00314513">
      <w:pPr>
        <w:widowControl w:val="0"/>
        <w:overflowPunct w:val="0"/>
        <w:autoSpaceDE w:val="0"/>
        <w:autoSpaceDN w:val="0"/>
        <w:adjustRightInd w:val="0"/>
        <w:ind w:right="20"/>
        <w:jc w:val="both"/>
        <w:rPr>
          <w:b w:val="0"/>
          <w:sz w:val="22"/>
        </w:rPr>
      </w:pPr>
      <w:r w:rsidRPr="002F450F">
        <w:rPr>
          <w:b w:val="0"/>
          <w:sz w:val="22"/>
        </w:rPr>
        <w:t>TRAININGS, SEMINARS, OR WORKSHOPS ATTENDED</w:t>
      </w:r>
    </w:p>
    <w:tbl>
      <w:tblPr>
        <w:tblW w:w="0" w:type="auto"/>
        <w:tblLook w:val="04A0" w:firstRow="1" w:lastRow="0" w:firstColumn="1" w:lastColumn="0" w:noHBand="0" w:noVBand="1"/>
      </w:tblPr>
      <w:tblGrid>
        <w:gridCol w:w="1710"/>
        <w:gridCol w:w="6599"/>
      </w:tblGrid>
      <w:tr w:rsidR="00314513" w:rsidRPr="002F450F" w14:paraId="28C3FEFD" w14:textId="77777777" w:rsidTr="0091004A">
        <w:tc>
          <w:tcPr>
            <w:tcW w:w="1710" w:type="dxa"/>
            <w:shd w:val="clear" w:color="auto" w:fill="auto"/>
          </w:tcPr>
          <w:p w14:paraId="070A37D3" w14:textId="7777777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Inclusive Dates</w:t>
            </w:r>
          </w:p>
        </w:tc>
        <w:tc>
          <w:tcPr>
            <w:tcW w:w="6599" w:type="dxa"/>
            <w:shd w:val="clear" w:color="auto" w:fill="auto"/>
          </w:tcPr>
          <w:p w14:paraId="2E0C4BC8" w14:textId="7777777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Title of Training, Seminar, or Workshop</w:t>
            </w:r>
          </w:p>
        </w:tc>
      </w:tr>
      <w:tr w:rsidR="00314513" w:rsidRPr="002F450F" w14:paraId="00B86901" w14:textId="77777777" w:rsidTr="0091004A">
        <w:tc>
          <w:tcPr>
            <w:tcW w:w="1710" w:type="dxa"/>
            <w:shd w:val="clear" w:color="auto" w:fill="auto"/>
          </w:tcPr>
          <w:p w14:paraId="021A06C2" w14:textId="77777777" w:rsidR="00314513" w:rsidRPr="002F450F" w:rsidRDefault="00314513" w:rsidP="0091004A">
            <w:pPr>
              <w:widowControl w:val="0"/>
              <w:overflowPunct w:val="0"/>
              <w:autoSpaceDE w:val="0"/>
              <w:autoSpaceDN w:val="0"/>
              <w:adjustRightInd w:val="0"/>
              <w:ind w:right="20"/>
              <w:rPr>
                <w:b w:val="0"/>
                <w:sz w:val="22"/>
              </w:rPr>
            </w:pPr>
            <w:r w:rsidRPr="002F450F">
              <w:rPr>
                <w:b w:val="0"/>
                <w:sz w:val="22"/>
              </w:rPr>
              <w:t>October 2019</w:t>
            </w:r>
          </w:p>
        </w:tc>
        <w:tc>
          <w:tcPr>
            <w:tcW w:w="6599" w:type="dxa"/>
            <w:shd w:val="clear" w:color="auto" w:fill="auto"/>
          </w:tcPr>
          <w:p w14:paraId="3B81E198" w14:textId="77777777" w:rsidR="00314513" w:rsidRPr="002F450F" w:rsidRDefault="00314513" w:rsidP="0091004A">
            <w:pPr>
              <w:widowControl w:val="0"/>
              <w:overflowPunct w:val="0"/>
              <w:autoSpaceDE w:val="0"/>
              <w:autoSpaceDN w:val="0"/>
              <w:adjustRightInd w:val="0"/>
              <w:ind w:right="20"/>
              <w:jc w:val="both"/>
              <w:rPr>
                <w:b w:val="0"/>
                <w:sz w:val="22"/>
              </w:rPr>
            </w:pPr>
            <w:r w:rsidRPr="002F450F">
              <w:rPr>
                <w:b w:val="0"/>
                <w:sz w:val="22"/>
              </w:rPr>
              <w:t>ENIGMA a Computer Engineering Convention</w:t>
            </w:r>
          </w:p>
        </w:tc>
      </w:tr>
      <w:tr w:rsidR="00C32927" w:rsidRPr="002F450F" w14:paraId="3D968F65" w14:textId="77777777" w:rsidTr="0091004A">
        <w:tc>
          <w:tcPr>
            <w:tcW w:w="1710" w:type="dxa"/>
            <w:shd w:val="clear" w:color="auto" w:fill="auto"/>
          </w:tcPr>
          <w:p w14:paraId="3DA0FB3E" w14:textId="4309B239" w:rsidR="00C32927" w:rsidRPr="002F450F" w:rsidRDefault="00C32927" w:rsidP="00C32927">
            <w:pPr>
              <w:widowControl w:val="0"/>
              <w:overflowPunct w:val="0"/>
              <w:autoSpaceDE w:val="0"/>
              <w:autoSpaceDN w:val="0"/>
              <w:adjustRightInd w:val="0"/>
              <w:ind w:right="20"/>
              <w:rPr>
                <w:b w:val="0"/>
                <w:sz w:val="22"/>
              </w:rPr>
            </w:pPr>
            <w:r>
              <w:rPr>
                <w:b w:val="0"/>
                <w:sz w:val="22"/>
              </w:rPr>
              <w:t>March 2021</w:t>
            </w:r>
          </w:p>
        </w:tc>
        <w:tc>
          <w:tcPr>
            <w:tcW w:w="6599" w:type="dxa"/>
            <w:shd w:val="clear" w:color="auto" w:fill="auto"/>
          </w:tcPr>
          <w:p w14:paraId="63D355FC" w14:textId="371F357F" w:rsidR="00C32927" w:rsidRPr="002F450F" w:rsidRDefault="00C32927" w:rsidP="00C32927">
            <w:pPr>
              <w:widowControl w:val="0"/>
              <w:overflowPunct w:val="0"/>
              <w:autoSpaceDE w:val="0"/>
              <w:autoSpaceDN w:val="0"/>
              <w:adjustRightInd w:val="0"/>
              <w:ind w:right="20"/>
              <w:jc w:val="both"/>
              <w:rPr>
                <w:b w:val="0"/>
                <w:sz w:val="22"/>
              </w:rPr>
            </w:pPr>
            <w:r>
              <w:rPr>
                <w:b w:val="0"/>
                <w:sz w:val="22"/>
              </w:rPr>
              <w:t>SAP Business One – SAP Advance (Implementation and Support)</w:t>
            </w:r>
          </w:p>
        </w:tc>
      </w:tr>
      <w:tr w:rsidR="001E2214" w:rsidRPr="002F450F" w14:paraId="591F298F" w14:textId="77777777" w:rsidTr="0091004A">
        <w:tc>
          <w:tcPr>
            <w:tcW w:w="1710" w:type="dxa"/>
            <w:shd w:val="clear" w:color="auto" w:fill="auto"/>
          </w:tcPr>
          <w:p w14:paraId="5407F047" w14:textId="63FEB716" w:rsidR="001E2214" w:rsidRPr="002F450F" w:rsidRDefault="001E2214" w:rsidP="001E2214">
            <w:pPr>
              <w:widowControl w:val="0"/>
              <w:overflowPunct w:val="0"/>
              <w:autoSpaceDE w:val="0"/>
              <w:autoSpaceDN w:val="0"/>
              <w:adjustRightInd w:val="0"/>
              <w:ind w:right="20"/>
              <w:rPr>
                <w:b w:val="0"/>
                <w:sz w:val="22"/>
              </w:rPr>
            </w:pPr>
            <w:r>
              <w:rPr>
                <w:b w:val="0"/>
                <w:sz w:val="22"/>
              </w:rPr>
              <w:t>October 2021</w:t>
            </w:r>
          </w:p>
        </w:tc>
        <w:tc>
          <w:tcPr>
            <w:tcW w:w="6599" w:type="dxa"/>
            <w:shd w:val="clear" w:color="auto" w:fill="auto"/>
          </w:tcPr>
          <w:p w14:paraId="4F99C4C9" w14:textId="3DC2A614" w:rsidR="001E2214" w:rsidRPr="002F450F" w:rsidRDefault="001E2214" w:rsidP="001E2214">
            <w:pPr>
              <w:widowControl w:val="0"/>
              <w:overflowPunct w:val="0"/>
              <w:autoSpaceDE w:val="0"/>
              <w:autoSpaceDN w:val="0"/>
              <w:adjustRightInd w:val="0"/>
              <w:ind w:right="20"/>
              <w:jc w:val="both"/>
              <w:rPr>
                <w:b w:val="0"/>
                <w:sz w:val="22"/>
              </w:rPr>
            </w:pPr>
            <w:r>
              <w:rPr>
                <w:b w:val="0"/>
                <w:sz w:val="22"/>
              </w:rPr>
              <w:t>Student Leaders Webinar/ Leadership with a Mind and Heart</w:t>
            </w:r>
          </w:p>
        </w:tc>
      </w:tr>
      <w:tr w:rsidR="001E2214" w:rsidRPr="002F450F" w14:paraId="270B32FA" w14:textId="77777777" w:rsidTr="0091004A">
        <w:tc>
          <w:tcPr>
            <w:tcW w:w="1710" w:type="dxa"/>
            <w:shd w:val="clear" w:color="auto" w:fill="auto"/>
          </w:tcPr>
          <w:p w14:paraId="1B8A4B49" w14:textId="0E43DBF4" w:rsidR="001E2214" w:rsidRPr="002F450F" w:rsidRDefault="001E2214" w:rsidP="001E2214">
            <w:pPr>
              <w:widowControl w:val="0"/>
              <w:overflowPunct w:val="0"/>
              <w:autoSpaceDE w:val="0"/>
              <w:autoSpaceDN w:val="0"/>
              <w:adjustRightInd w:val="0"/>
              <w:ind w:right="20"/>
              <w:rPr>
                <w:b w:val="0"/>
                <w:sz w:val="22"/>
              </w:rPr>
            </w:pPr>
            <w:r>
              <w:rPr>
                <w:b w:val="0"/>
                <w:sz w:val="22"/>
              </w:rPr>
              <w:t>October 2021</w:t>
            </w:r>
          </w:p>
        </w:tc>
        <w:tc>
          <w:tcPr>
            <w:tcW w:w="6599" w:type="dxa"/>
            <w:shd w:val="clear" w:color="auto" w:fill="auto"/>
          </w:tcPr>
          <w:p w14:paraId="2376FE6C" w14:textId="24F16AC0" w:rsidR="001E2214" w:rsidRPr="002F450F" w:rsidRDefault="001E2214" w:rsidP="001E2214">
            <w:pPr>
              <w:widowControl w:val="0"/>
              <w:overflowPunct w:val="0"/>
              <w:autoSpaceDE w:val="0"/>
              <w:autoSpaceDN w:val="0"/>
              <w:adjustRightInd w:val="0"/>
              <w:ind w:right="20"/>
              <w:jc w:val="both"/>
              <w:rPr>
                <w:b w:val="0"/>
                <w:sz w:val="22"/>
              </w:rPr>
            </w:pPr>
            <w:r>
              <w:rPr>
                <w:b w:val="0"/>
                <w:sz w:val="22"/>
              </w:rPr>
              <w:t>The Art of #Padayon and Helping others through Psychological First Aid</w:t>
            </w:r>
          </w:p>
        </w:tc>
      </w:tr>
    </w:tbl>
    <w:p w14:paraId="2B0C2316" w14:textId="646177E4" w:rsidR="00314513" w:rsidRDefault="00314513" w:rsidP="00C11ED3">
      <w:pPr>
        <w:widowControl w:val="0"/>
        <w:overflowPunct w:val="0"/>
        <w:autoSpaceDE w:val="0"/>
        <w:autoSpaceDN w:val="0"/>
        <w:adjustRightInd w:val="0"/>
        <w:ind w:right="20"/>
        <w:jc w:val="both"/>
      </w:pPr>
    </w:p>
    <w:p w14:paraId="0277D168" w14:textId="49A92EFD" w:rsidR="00C11ED3" w:rsidRDefault="00C11ED3" w:rsidP="00C11ED3">
      <w:pPr>
        <w:widowControl w:val="0"/>
        <w:overflowPunct w:val="0"/>
        <w:autoSpaceDE w:val="0"/>
        <w:autoSpaceDN w:val="0"/>
        <w:adjustRightInd w:val="0"/>
        <w:ind w:right="20"/>
        <w:jc w:val="both"/>
      </w:pPr>
    </w:p>
    <w:p w14:paraId="0CCCEF99" w14:textId="77777777" w:rsidR="00C11ED3" w:rsidRPr="00C11ED3" w:rsidRDefault="00C11ED3" w:rsidP="00C11ED3">
      <w:pPr>
        <w:widowControl w:val="0"/>
        <w:overflowPunct w:val="0"/>
        <w:autoSpaceDE w:val="0"/>
        <w:autoSpaceDN w:val="0"/>
        <w:adjustRightInd w:val="0"/>
        <w:ind w:right="20"/>
        <w:jc w:val="both"/>
        <w:rPr>
          <w:b w:val="0"/>
          <w:sz w:val="16"/>
        </w:rPr>
      </w:pPr>
    </w:p>
    <w:p w14:paraId="0BAAC695" w14:textId="77777777" w:rsidR="00314513" w:rsidRPr="002F450F" w:rsidRDefault="00314513" w:rsidP="00314513">
      <w:pPr>
        <w:rPr>
          <w:b w:val="0"/>
          <w:bCs/>
          <w:sz w:val="18"/>
          <w:szCs w:val="24"/>
        </w:rPr>
      </w:pPr>
    </w:p>
    <w:p w14:paraId="3190EF76" w14:textId="77777777" w:rsidR="00314513" w:rsidRPr="002F450F" w:rsidRDefault="00314513" w:rsidP="00314513">
      <w:pPr>
        <w:rPr>
          <w:b w:val="0"/>
          <w:bCs/>
          <w:sz w:val="18"/>
          <w:szCs w:val="24"/>
        </w:rPr>
      </w:pPr>
      <w:r w:rsidRPr="002F450F">
        <w:rPr>
          <w:b w:val="0"/>
          <w:bCs/>
          <w:sz w:val="18"/>
          <w:szCs w:val="24"/>
        </w:rPr>
        <w:t xml:space="preserve">Curriculum Vitae of </w:t>
      </w:r>
    </w:p>
    <w:p w14:paraId="203F5796" w14:textId="77777777" w:rsidR="00314513" w:rsidRPr="002F450F" w:rsidRDefault="00314513" w:rsidP="00314513">
      <w:pPr>
        <w:pStyle w:val="paragraph"/>
        <w:spacing w:before="0" w:beforeAutospacing="0" w:after="0" w:afterAutospacing="0"/>
        <w:jc w:val="center"/>
        <w:textAlignment w:val="baseline"/>
        <w:rPr>
          <w:b/>
          <w:bCs/>
          <w:sz w:val="20"/>
          <w:szCs w:val="20"/>
        </w:rPr>
      </w:pPr>
      <w:r w:rsidRPr="002F450F">
        <w:rPr>
          <w:rStyle w:val="normaltextrun"/>
          <w:b/>
          <w:bCs/>
          <w:sz w:val="32"/>
          <w:szCs w:val="32"/>
        </w:rPr>
        <w:t xml:space="preserve">KYLE JOSHUA L. TODA </w:t>
      </w:r>
    </w:p>
    <w:p w14:paraId="390FE78A" w14:textId="77777777" w:rsidR="00314513" w:rsidRPr="002F450F" w:rsidRDefault="00314513" w:rsidP="00314513">
      <w:pPr>
        <w:pStyle w:val="paragraph"/>
        <w:spacing w:before="0" w:beforeAutospacing="0" w:after="0" w:afterAutospacing="0"/>
        <w:jc w:val="center"/>
        <w:textAlignment w:val="baseline"/>
        <w:rPr>
          <w:b/>
          <w:bCs/>
          <w:sz w:val="22"/>
          <w:szCs w:val="22"/>
        </w:rPr>
      </w:pPr>
      <w:r w:rsidRPr="002F450F">
        <w:rPr>
          <w:rStyle w:val="normaltextrun"/>
          <w:b/>
          <w:bCs/>
          <w:sz w:val="22"/>
          <w:szCs w:val="22"/>
        </w:rPr>
        <w:t>Blk 207 Lot 25 Lotus St. Pembo Makati City</w:t>
      </w:r>
    </w:p>
    <w:p w14:paraId="32326F00" w14:textId="77777777" w:rsidR="00314513" w:rsidRPr="002F450F" w:rsidRDefault="00314513" w:rsidP="00314513">
      <w:pPr>
        <w:pStyle w:val="paragraph"/>
        <w:spacing w:before="0" w:beforeAutospacing="0" w:after="0" w:afterAutospacing="0"/>
        <w:jc w:val="center"/>
        <w:textAlignment w:val="baseline"/>
        <w:rPr>
          <w:b/>
          <w:bCs/>
          <w:sz w:val="22"/>
          <w:szCs w:val="22"/>
          <w:lang w:val="en"/>
        </w:rPr>
      </w:pPr>
      <w:r w:rsidRPr="002F450F">
        <w:rPr>
          <w:b/>
          <w:bCs/>
          <w:sz w:val="22"/>
          <w:szCs w:val="22"/>
          <w:lang w:val="en"/>
        </w:rPr>
        <w:t>kylejoshuatoda31@gmail.com</w:t>
      </w:r>
    </w:p>
    <w:p w14:paraId="53D932FB" w14:textId="77777777" w:rsidR="00314513" w:rsidRPr="002F450F" w:rsidRDefault="00314513" w:rsidP="00314513">
      <w:pPr>
        <w:pStyle w:val="paragraph"/>
        <w:spacing w:before="0" w:beforeAutospacing="0" w:after="0" w:afterAutospacing="0"/>
        <w:jc w:val="center"/>
        <w:textAlignment w:val="baseline"/>
        <w:rPr>
          <w:b/>
          <w:bCs/>
          <w:sz w:val="22"/>
          <w:szCs w:val="22"/>
          <w:lang w:val="en-PH"/>
        </w:rPr>
      </w:pPr>
      <w:r w:rsidRPr="002F450F">
        <w:rPr>
          <w:rStyle w:val="normaltextrun"/>
          <w:b/>
          <w:bCs/>
          <w:sz w:val="22"/>
          <w:szCs w:val="22"/>
        </w:rPr>
        <w:t>0939-207-2613</w:t>
      </w:r>
    </w:p>
    <w:p w14:paraId="4E85BB2C" w14:textId="77777777" w:rsidR="00314513" w:rsidRPr="002F450F" w:rsidRDefault="00314513" w:rsidP="00314513"/>
    <w:p w14:paraId="7B6A67B7" w14:textId="77777777" w:rsidR="00314513" w:rsidRPr="002F450F" w:rsidRDefault="00314513" w:rsidP="00314513">
      <w:pPr>
        <w:widowControl w:val="0"/>
        <w:overflowPunct w:val="0"/>
        <w:autoSpaceDE w:val="0"/>
        <w:autoSpaceDN w:val="0"/>
        <w:adjustRightInd w:val="0"/>
        <w:rPr>
          <w:sz w:val="22"/>
        </w:rPr>
      </w:pPr>
    </w:p>
    <w:p w14:paraId="3C19C46D" w14:textId="77777777" w:rsidR="00314513" w:rsidRPr="002F450F" w:rsidRDefault="00314513" w:rsidP="00314513">
      <w:pPr>
        <w:widowControl w:val="0"/>
        <w:overflowPunct w:val="0"/>
        <w:autoSpaceDE w:val="0"/>
        <w:autoSpaceDN w:val="0"/>
        <w:adjustRightInd w:val="0"/>
        <w:rPr>
          <w:b w:val="0"/>
          <w:sz w:val="22"/>
        </w:rPr>
      </w:pPr>
      <w:r w:rsidRPr="002F450F">
        <w:rPr>
          <w:b w:val="0"/>
          <w:sz w:val="22"/>
        </w:rPr>
        <w:t>EDUCATIONAL BACKGROUND</w:t>
      </w:r>
    </w:p>
    <w:tbl>
      <w:tblPr>
        <w:tblW w:w="0" w:type="auto"/>
        <w:tblLook w:val="04A0" w:firstRow="1" w:lastRow="0" w:firstColumn="1" w:lastColumn="0" w:noHBand="0" w:noVBand="1"/>
      </w:tblPr>
      <w:tblGrid>
        <w:gridCol w:w="2394"/>
        <w:gridCol w:w="1972"/>
        <w:gridCol w:w="3943"/>
      </w:tblGrid>
      <w:tr w:rsidR="00314513" w:rsidRPr="002F450F" w14:paraId="2BB53825" w14:textId="77777777" w:rsidTr="0091004A">
        <w:tc>
          <w:tcPr>
            <w:tcW w:w="2394" w:type="dxa"/>
            <w:hideMark/>
          </w:tcPr>
          <w:p w14:paraId="439167A2" w14:textId="77777777" w:rsidR="00314513" w:rsidRPr="002F450F" w:rsidRDefault="00314513" w:rsidP="0091004A">
            <w:pPr>
              <w:widowControl w:val="0"/>
              <w:overflowPunct w:val="0"/>
              <w:autoSpaceDE w:val="0"/>
              <w:autoSpaceDN w:val="0"/>
              <w:adjustRightInd w:val="0"/>
              <w:spacing w:line="256" w:lineRule="auto"/>
              <w:rPr>
                <w:b w:val="0"/>
                <w:color w:val="000000" w:themeColor="text1"/>
                <w:sz w:val="22"/>
              </w:rPr>
            </w:pPr>
            <w:r w:rsidRPr="002F450F">
              <w:rPr>
                <w:b w:val="0"/>
                <w:color w:val="000000" w:themeColor="text1"/>
                <w:sz w:val="22"/>
              </w:rPr>
              <w:t>Level</w:t>
            </w:r>
          </w:p>
        </w:tc>
        <w:tc>
          <w:tcPr>
            <w:tcW w:w="1972" w:type="dxa"/>
            <w:hideMark/>
          </w:tcPr>
          <w:p w14:paraId="3C418A1E" w14:textId="77777777" w:rsidR="00314513" w:rsidRPr="002F450F" w:rsidRDefault="00314513" w:rsidP="0091004A">
            <w:pPr>
              <w:widowControl w:val="0"/>
              <w:overflowPunct w:val="0"/>
              <w:autoSpaceDE w:val="0"/>
              <w:autoSpaceDN w:val="0"/>
              <w:adjustRightInd w:val="0"/>
              <w:spacing w:line="256" w:lineRule="auto"/>
              <w:rPr>
                <w:b w:val="0"/>
                <w:color w:val="000000" w:themeColor="text1"/>
                <w:sz w:val="22"/>
              </w:rPr>
            </w:pPr>
            <w:r w:rsidRPr="002F450F">
              <w:rPr>
                <w:b w:val="0"/>
                <w:color w:val="000000" w:themeColor="text1"/>
                <w:sz w:val="22"/>
              </w:rPr>
              <w:t>Inclusive Dates</w:t>
            </w:r>
          </w:p>
        </w:tc>
        <w:tc>
          <w:tcPr>
            <w:tcW w:w="3943" w:type="dxa"/>
            <w:hideMark/>
          </w:tcPr>
          <w:p w14:paraId="395C79B0" w14:textId="77777777" w:rsidR="00314513" w:rsidRPr="002F450F" w:rsidRDefault="00314513" w:rsidP="0091004A">
            <w:pPr>
              <w:widowControl w:val="0"/>
              <w:overflowPunct w:val="0"/>
              <w:autoSpaceDE w:val="0"/>
              <w:autoSpaceDN w:val="0"/>
              <w:adjustRightInd w:val="0"/>
              <w:spacing w:line="256" w:lineRule="auto"/>
              <w:rPr>
                <w:b w:val="0"/>
                <w:color w:val="000000" w:themeColor="text1"/>
                <w:sz w:val="22"/>
              </w:rPr>
            </w:pPr>
            <w:r w:rsidRPr="002F450F">
              <w:rPr>
                <w:b w:val="0"/>
                <w:color w:val="000000" w:themeColor="text1"/>
                <w:sz w:val="22"/>
              </w:rPr>
              <w:t>Name of school/ Institution</w:t>
            </w:r>
          </w:p>
        </w:tc>
      </w:tr>
      <w:tr w:rsidR="00314513" w:rsidRPr="002F450F" w14:paraId="4263DC1E" w14:textId="77777777" w:rsidTr="0091004A">
        <w:tc>
          <w:tcPr>
            <w:tcW w:w="2394" w:type="dxa"/>
            <w:hideMark/>
          </w:tcPr>
          <w:p w14:paraId="6237A9CC" w14:textId="77777777" w:rsidR="00314513" w:rsidRPr="002F450F" w:rsidRDefault="00314513" w:rsidP="0091004A">
            <w:pPr>
              <w:widowControl w:val="0"/>
              <w:overflowPunct w:val="0"/>
              <w:autoSpaceDE w:val="0"/>
              <w:autoSpaceDN w:val="0"/>
              <w:adjustRightInd w:val="0"/>
              <w:spacing w:line="256" w:lineRule="auto"/>
              <w:rPr>
                <w:b w:val="0"/>
                <w:color w:val="000000" w:themeColor="text1"/>
                <w:sz w:val="22"/>
              </w:rPr>
            </w:pPr>
            <w:r w:rsidRPr="002F450F">
              <w:rPr>
                <w:b w:val="0"/>
                <w:color w:val="000000" w:themeColor="text1"/>
                <w:sz w:val="22"/>
              </w:rPr>
              <w:t>Tertiary</w:t>
            </w:r>
          </w:p>
          <w:p w14:paraId="0C79E675" w14:textId="77777777" w:rsidR="00314513" w:rsidRPr="002F450F" w:rsidRDefault="00314513" w:rsidP="0091004A">
            <w:pPr>
              <w:widowControl w:val="0"/>
              <w:overflowPunct w:val="0"/>
              <w:autoSpaceDE w:val="0"/>
              <w:autoSpaceDN w:val="0"/>
              <w:adjustRightInd w:val="0"/>
              <w:spacing w:line="256" w:lineRule="auto"/>
              <w:rPr>
                <w:b w:val="0"/>
                <w:color w:val="000000" w:themeColor="text1"/>
                <w:sz w:val="22"/>
              </w:rPr>
            </w:pPr>
            <w:r w:rsidRPr="002F450F">
              <w:rPr>
                <w:b w:val="0"/>
                <w:color w:val="000000" w:themeColor="text1"/>
                <w:sz w:val="22"/>
              </w:rPr>
              <w:t>Senior High School</w:t>
            </w:r>
          </w:p>
        </w:tc>
        <w:tc>
          <w:tcPr>
            <w:tcW w:w="1972" w:type="dxa"/>
            <w:hideMark/>
          </w:tcPr>
          <w:p w14:paraId="3B8AC6D5" w14:textId="77777777" w:rsidR="00314513" w:rsidRPr="002F450F" w:rsidRDefault="00314513" w:rsidP="0091004A">
            <w:pPr>
              <w:widowControl w:val="0"/>
              <w:overflowPunct w:val="0"/>
              <w:autoSpaceDE w:val="0"/>
              <w:autoSpaceDN w:val="0"/>
              <w:adjustRightInd w:val="0"/>
              <w:spacing w:line="256" w:lineRule="auto"/>
              <w:rPr>
                <w:b w:val="0"/>
                <w:color w:val="000000" w:themeColor="text1"/>
                <w:sz w:val="22"/>
              </w:rPr>
            </w:pPr>
            <w:r w:rsidRPr="002F450F">
              <w:rPr>
                <w:b w:val="0"/>
                <w:color w:val="000000" w:themeColor="text1"/>
                <w:sz w:val="22"/>
              </w:rPr>
              <w:t>June - 2018</w:t>
            </w:r>
          </w:p>
          <w:p w14:paraId="55FAB949" w14:textId="77777777" w:rsidR="00314513" w:rsidRPr="002F450F" w:rsidRDefault="00314513" w:rsidP="0091004A">
            <w:pPr>
              <w:widowControl w:val="0"/>
              <w:overflowPunct w:val="0"/>
              <w:autoSpaceDE w:val="0"/>
              <w:autoSpaceDN w:val="0"/>
              <w:adjustRightInd w:val="0"/>
              <w:spacing w:line="256" w:lineRule="auto"/>
              <w:rPr>
                <w:b w:val="0"/>
                <w:color w:val="000000" w:themeColor="text1"/>
                <w:sz w:val="22"/>
              </w:rPr>
            </w:pPr>
            <w:r w:rsidRPr="002F450F">
              <w:rPr>
                <w:b w:val="0"/>
                <w:color w:val="000000" w:themeColor="text1"/>
                <w:sz w:val="22"/>
              </w:rPr>
              <w:t>June - 2016</w:t>
            </w:r>
          </w:p>
        </w:tc>
        <w:tc>
          <w:tcPr>
            <w:tcW w:w="3943" w:type="dxa"/>
            <w:hideMark/>
          </w:tcPr>
          <w:p w14:paraId="0EA3128B" w14:textId="77777777" w:rsidR="00314513" w:rsidRPr="002F450F" w:rsidRDefault="00314513" w:rsidP="0091004A">
            <w:pPr>
              <w:widowControl w:val="0"/>
              <w:overflowPunct w:val="0"/>
              <w:autoSpaceDE w:val="0"/>
              <w:autoSpaceDN w:val="0"/>
              <w:adjustRightInd w:val="0"/>
              <w:spacing w:line="256" w:lineRule="auto"/>
              <w:rPr>
                <w:rStyle w:val="normaltextrun"/>
                <w:lang w:val="en-US"/>
              </w:rPr>
            </w:pPr>
            <w:r w:rsidRPr="002F450F">
              <w:rPr>
                <w:rStyle w:val="normaltextrun"/>
                <w:b w:val="0"/>
                <w:color w:val="000000" w:themeColor="text1"/>
                <w:sz w:val="22"/>
                <w:lang w:val="en-US"/>
              </w:rPr>
              <w:t>STI Global City</w:t>
            </w:r>
          </w:p>
          <w:p w14:paraId="210B1CFD" w14:textId="77777777" w:rsidR="00314513" w:rsidRPr="002F450F" w:rsidRDefault="00314513" w:rsidP="0091004A">
            <w:pPr>
              <w:widowControl w:val="0"/>
              <w:overflowPunct w:val="0"/>
              <w:autoSpaceDE w:val="0"/>
              <w:autoSpaceDN w:val="0"/>
              <w:adjustRightInd w:val="0"/>
              <w:spacing w:line="256" w:lineRule="auto"/>
            </w:pPr>
            <w:r w:rsidRPr="002F450F">
              <w:rPr>
                <w:rStyle w:val="normaltextrun"/>
                <w:b w:val="0"/>
                <w:color w:val="000000" w:themeColor="text1"/>
                <w:sz w:val="22"/>
                <w:lang w:val="en-US"/>
              </w:rPr>
              <w:t>STI Global City</w:t>
            </w:r>
          </w:p>
        </w:tc>
      </w:tr>
      <w:tr w:rsidR="00314513" w:rsidRPr="002F450F" w14:paraId="18C4DFC7" w14:textId="77777777" w:rsidTr="0091004A">
        <w:tc>
          <w:tcPr>
            <w:tcW w:w="2394" w:type="dxa"/>
            <w:hideMark/>
          </w:tcPr>
          <w:p w14:paraId="0C004C4F" w14:textId="77777777" w:rsidR="00314513" w:rsidRPr="002F450F" w:rsidRDefault="00314513" w:rsidP="0091004A">
            <w:pPr>
              <w:widowControl w:val="0"/>
              <w:overflowPunct w:val="0"/>
              <w:autoSpaceDE w:val="0"/>
              <w:autoSpaceDN w:val="0"/>
              <w:adjustRightInd w:val="0"/>
              <w:spacing w:line="256" w:lineRule="auto"/>
              <w:rPr>
                <w:b w:val="0"/>
                <w:color w:val="000000" w:themeColor="text1"/>
                <w:sz w:val="22"/>
              </w:rPr>
            </w:pPr>
            <w:r w:rsidRPr="002F450F">
              <w:rPr>
                <w:b w:val="0"/>
                <w:color w:val="000000" w:themeColor="text1"/>
                <w:sz w:val="22"/>
              </w:rPr>
              <w:t>High School</w:t>
            </w:r>
          </w:p>
        </w:tc>
        <w:tc>
          <w:tcPr>
            <w:tcW w:w="1972" w:type="dxa"/>
            <w:hideMark/>
          </w:tcPr>
          <w:p w14:paraId="027C2B46" w14:textId="77777777" w:rsidR="00314513" w:rsidRPr="002F450F" w:rsidRDefault="00314513" w:rsidP="0091004A">
            <w:pPr>
              <w:widowControl w:val="0"/>
              <w:overflowPunct w:val="0"/>
              <w:autoSpaceDE w:val="0"/>
              <w:autoSpaceDN w:val="0"/>
              <w:adjustRightInd w:val="0"/>
              <w:spacing w:line="256" w:lineRule="auto"/>
              <w:rPr>
                <w:b w:val="0"/>
                <w:bCs/>
                <w:color w:val="000000" w:themeColor="text1"/>
                <w:sz w:val="22"/>
              </w:rPr>
            </w:pPr>
            <w:r w:rsidRPr="002F450F">
              <w:rPr>
                <w:rStyle w:val="normaltextrun"/>
                <w:b w:val="0"/>
                <w:bCs/>
                <w:color w:val="000000" w:themeColor="text1"/>
                <w:sz w:val="22"/>
                <w:lang w:val="en-US"/>
              </w:rPr>
              <w:t>June -</w:t>
            </w:r>
            <w:r w:rsidRPr="002F450F">
              <w:rPr>
                <w:rStyle w:val="normaltextrun"/>
                <w:bCs/>
                <w:color w:val="000000" w:themeColor="text1"/>
              </w:rPr>
              <w:t xml:space="preserve"> </w:t>
            </w:r>
            <w:r w:rsidRPr="002F450F">
              <w:rPr>
                <w:rStyle w:val="normaltextrun"/>
                <w:b w:val="0"/>
                <w:bCs/>
                <w:color w:val="000000" w:themeColor="text1"/>
                <w:sz w:val="22"/>
                <w:lang w:val="en-US"/>
              </w:rPr>
              <w:t>2012</w:t>
            </w:r>
          </w:p>
        </w:tc>
        <w:tc>
          <w:tcPr>
            <w:tcW w:w="3943" w:type="dxa"/>
            <w:hideMark/>
          </w:tcPr>
          <w:p w14:paraId="7094D539" w14:textId="77777777" w:rsidR="00314513" w:rsidRPr="002F450F" w:rsidRDefault="00314513" w:rsidP="0091004A">
            <w:pPr>
              <w:widowControl w:val="0"/>
              <w:overflowPunct w:val="0"/>
              <w:autoSpaceDE w:val="0"/>
              <w:autoSpaceDN w:val="0"/>
              <w:adjustRightInd w:val="0"/>
              <w:spacing w:line="256" w:lineRule="auto"/>
              <w:rPr>
                <w:b w:val="0"/>
                <w:bCs/>
                <w:color w:val="000000" w:themeColor="text1"/>
                <w:sz w:val="22"/>
              </w:rPr>
            </w:pPr>
            <w:r w:rsidRPr="002F450F">
              <w:rPr>
                <w:rStyle w:val="normaltextrun"/>
                <w:b w:val="0"/>
                <w:bCs/>
                <w:color w:val="000000" w:themeColor="text1"/>
                <w:sz w:val="22"/>
                <w:lang w:val="en-US"/>
              </w:rPr>
              <w:t>Benigno Ninoy S. Aquino High School</w:t>
            </w:r>
          </w:p>
        </w:tc>
      </w:tr>
      <w:tr w:rsidR="00314513" w:rsidRPr="002F450F" w14:paraId="0C764706" w14:textId="77777777" w:rsidTr="008A372C">
        <w:trPr>
          <w:trHeight w:val="369"/>
        </w:trPr>
        <w:tc>
          <w:tcPr>
            <w:tcW w:w="2394" w:type="dxa"/>
            <w:hideMark/>
          </w:tcPr>
          <w:p w14:paraId="53C98745" w14:textId="77777777" w:rsidR="00314513" w:rsidRPr="002F450F" w:rsidRDefault="00314513" w:rsidP="0091004A">
            <w:pPr>
              <w:widowControl w:val="0"/>
              <w:overflowPunct w:val="0"/>
              <w:autoSpaceDE w:val="0"/>
              <w:autoSpaceDN w:val="0"/>
              <w:adjustRightInd w:val="0"/>
              <w:spacing w:line="256" w:lineRule="auto"/>
              <w:rPr>
                <w:b w:val="0"/>
                <w:color w:val="000000" w:themeColor="text1"/>
                <w:sz w:val="22"/>
              </w:rPr>
            </w:pPr>
            <w:r w:rsidRPr="002F450F">
              <w:rPr>
                <w:b w:val="0"/>
                <w:color w:val="000000" w:themeColor="text1"/>
                <w:sz w:val="22"/>
              </w:rPr>
              <w:t>Elementary</w:t>
            </w:r>
          </w:p>
        </w:tc>
        <w:tc>
          <w:tcPr>
            <w:tcW w:w="1972" w:type="dxa"/>
            <w:hideMark/>
          </w:tcPr>
          <w:p w14:paraId="755741D2" w14:textId="77777777" w:rsidR="00314513" w:rsidRPr="002F450F" w:rsidRDefault="00314513" w:rsidP="0091004A">
            <w:pPr>
              <w:widowControl w:val="0"/>
              <w:overflowPunct w:val="0"/>
              <w:autoSpaceDE w:val="0"/>
              <w:autoSpaceDN w:val="0"/>
              <w:adjustRightInd w:val="0"/>
              <w:spacing w:line="256" w:lineRule="auto"/>
              <w:rPr>
                <w:b w:val="0"/>
                <w:bCs/>
                <w:color w:val="000000" w:themeColor="text1"/>
                <w:sz w:val="22"/>
              </w:rPr>
            </w:pPr>
            <w:r w:rsidRPr="002F450F">
              <w:rPr>
                <w:rStyle w:val="normaltextrun"/>
                <w:b w:val="0"/>
                <w:bCs/>
                <w:color w:val="000000" w:themeColor="text1"/>
                <w:sz w:val="22"/>
                <w:lang w:val="en-US"/>
              </w:rPr>
              <w:t>June -</w:t>
            </w:r>
            <w:r w:rsidRPr="002F450F">
              <w:rPr>
                <w:rStyle w:val="normaltextrun"/>
                <w:bCs/>
                <w:color w:val="000000" w:themeColor="text1"/>
              </w:rPr>
              <w:t xml:space="preserve"> </w:t>
            </w:r>
            <w:r w:rsidRPr="002F450F">
              <w:rPr>
                <w:rStyle w:val="normaltextrun"/>
                <w:b w:val="0"/>
                <w:bCs/>
                <w:color w:val="000000" w:themeColor="text1"/>
                <w:sz w:val="22"/>
                <w:lang w:val="en-US"/>
              </w:rPr>
              <w:t>2006</w:t>
            </w:r>
          </w:p>
        </w:tc>
        <w:tc>
          <w:tcPr>
            <w:tcW w:w="3943" w:type="dxa"/>
          </w:tcPr>
          <w:p w14:paraId="205F8B78" w14:textId="57704944" w:rsidR="00314513" w:rsidRPr="008A372C" w:rsidRDefault="00314513" w:rsidP="008A372C">
            <w:pPr>
              <w:widowControl w:val="0"/>
              <w:overflowPunct w:val="0"/>
              <w:autoSpaceDE w:val="0"/>
              <w:autoSpaceDN w:val="0"/>
              <w:adjustRightInd w:val="0"/>
              <w:spacing w:line="256" w:lineRule="auto"/>
              <w:rPr>
                <w:lang w:val="en-US"/>
              </w:rPr>
            </w:pPr>
            <w:r w:rsidRPr="002F450F">
              <w:rPr>
                <w:rStyle w:val="normaltextrun"/>
                <w:b w:val="0"/>
                <w:bCs/>
                <w:color w:val="000000" w:themeColor="text1"/>
                <w:sz w:val="22"/>
                <w:lang w:val="en-US"/>
              </w:rPr>
              <w:t>Pembo Elementary School</w:t>
            </w:r>
          </w:p>
        </w:tc>
      </w:tr>
    </w:tbl>
    <w:p w14:paraId="308F6F26" w14:textId="77777777" w:rsidR="00314513" w:rsidRPr="002F450F" w:rsidRDefault="00314513" w:rsidP="00314513">
      <w:pPr>
        <w:widowControl w:val="0"/>
        <w:overflowPunct w:val="0"/>
        <w:autoSpaceDE w:val="0"/>
        <w:autoSpaceDN w:val="0"/>
        <w:adjustRightInd w:val="0"/>
        <w:ind w:right="20"/>
        <w:jc w:val="both"/>
        <w:rPr>
          <w:b w:val="0"/>
          <w:sz w:val="22"/>
        </w:rPr>
      </w:pPr>
    </w:p>
    <w:p w14:paraId="09A7C09A" w14:textId="77777777" w:rsidR="00314513" w:rsidRPr="002F450F" w:rsidRDefault="00314513" w:rsidP="00314513">
      <w:pPr>
        <w:widowControl w:val="0"/>
        <w:overflowPunct w:val="0"/>
        <w:autoSpaceDE w:val="0"/>
        <w:autoSpaceDN w:val="0"/>
        <w:adjustRightInd w:val="0"/>
        <w:ind w:right="20"/>
        <w:jc w:val="both"/>
        <w:rPr>
          <w:b w:val="0"/>
          <w:sz w:val="22"/>
        </w:rPr>
      </w:pPr>
    </w:p>
    <w:p w14:paraId="0394857A" w14:textId="77777777" w:rsidR="00314513" w:rsidRPr="002F450F" w:rsidRDefault="00314513" w:rsidP="00314513">
      <w:pPr>
        <w:widowControl w:val="0"/>
        <w:overflowPunct w:val="0"/>
        <w:autoSpaceDE w:val="0"/>
        <w:autoSpaceDN w:val="0"/>
        <w:adjustRightInd w:val="0"/>
        <w:ind w:right="20"/>
        <w:jc w:val="both"/>
        <w:rPr>
          <w:b w:val="0"/>
          <w:sz w:val="22"/>
        </w:rPr>
      </w:pPr>
    </w:p>
    <w:p w14:paraId="73D14F44" w14:textId="77777777" w:rsidR="00314513" w:rsidRPr="002F450F" w:rsidRDefault="00314513" w:rsidP="00314513">
      <w:pPr>
        <w:widowControl w:val="0"/>
        <w:overflowPunct w:val="0"/>
        <w:autoSpaceDE w:val="0"/>
        <w:autoSpaceDN w:val="0"/>
        <w:adjustRightInd w:val="0"/>
        <w:ind w:right="20"/>
        <w:jc w:val="both"/>
        <w:rPr>
          <w:b w:val="0"/>
          <w:sz w:val="22"/>
        </w:rPr>
      </w:pPr>
      <w:r w:rsidRPr="002F450F">
        <w:rPr>
          <w:b w:val="0"/>
          <w:sz w:val="22"/>
        </w:rPr>
        <w:t>PROFESSIONAL OR VOLUNTEER EXPERIENCE</w:t>
      </w:r>
    </w:p>
    <w:tbl>
      <w:tblPr>
        <w:tblW w:w="0" w:type="auto"/>
        <w:tblLook w:val="04A0" w:firstRow="1" w:lastRow="0" w:firstColumn="1" w:lastColumn="0" w:noHBand="0" w:noVBand="1"/>
      </w:tblPr>
      <w:tblGrid>
        <w:gridCol w:w="1783"/>
        <w:gridCol w:w="3152"/>
        <w:gridCol w:w="3374"/>
      </w:tblGrid>
      <w:tr w:rsidR="00314513" w:rsidRPr="002F450F" w14:paraId="3D12FCF9" w14:textId="77777777" w:rsidTr="0091004A">
        <w:tc>
          <w:tcPr>
            <w:tcW w:w="1783" w:type="dxa"/>
            <w:vAlign w:val="center"/>
          </w:tcPr>
          <w:p w14:paraId="3FDADB84" w14:textId="77777777" w:rsidR="00314513" w:rsidRPr="002F450F" w:rsidRDefault="00314513" w:rsidP="0091004A">
            <w:pPr>
              <w:widowControl w:val="0"/>
              <w:overflowPunct w:val="0"/>
              <w:autoSpaceDE w:val="0"/>
              <w:autoSpaceDN w:val="0"/>
              <w:adjustRightInd w:val="0"/>
              <w:spacing w:line="256" w:lineRule="auto"/>
              <w:rPr>
                <w:b w:val="0"/>
                <w:color w:val="000000" w:themeColor="text1"/>
                <w:sz w:val="22"/>
              </w:rPr>
            </w:pPr>
          </w:p>
          <w:p w14:paraId="4A241B83" w14:textId="77777777" w:rsidR="00314513" w:rsidRPr="002F450F" w:rsidRDefault="00314513" w:rsidP="0091004A">
            <w:pPr>
              <w:widowControl w:val="0"/>
              <w:overflowPunct w:val="0"/>
              <w:autoSpaceDE w:val="0"/>
              <w:autoSpaceDN w:val="0"/>
              <w:adjustRightInd w:val="0"/>
              <w:spacing w:line="256" w:lineRule="auto"/>
              <w:rPr>
                <w:b w:val="0"/>
                <w:color w:val="000000" w:themeColor="text1"/>
                <w:sz w:val="22"/>
              </w:rPr>
            </w:pPr>
            <w:r w:rsidRPr="002F450F">
              <w:rPr>
                <w:b w:val="0"/>
                <w:color w:val="000000" w:themeColor="text1"/>
                <w:sz w:val="22"/>
              </w:rPr>
              <w:t>Inclusive Dates</w:t>
            </w:r>
          </w:p>
          <w:p w14:paraId="66405225" w14:textId="13EEBCBA" w:rsidR="00314513" w:rsidRPr="002F450F" w:rsidRDefault="00314513" w:rsidP="0091004A">
            <w:pPr>
              <w:widowControl w:val="0"/>
              <w:overflowPunct w:val="0"/>
              <w:autoSpaceDE w:val="0"/>
              <w:autoSpaceDN w:val="0"/>
              <w:adjustRightInd w:val="0"/>
              <w:spacing w:line="256" w:lineRule="auto"/>
              <w:rPr>
                <w:b w:val="0"/>
                <w:bCs/>
                <w:color w:val="000000" w:themeColor="text1"/>
                <w:sz w:val="22"/>
              </w:rPr>
            </w:pPr>
          </w:p>
        </w:tc>
        <w:tc>
          <w:tcPr>
            <w:tcW w:w="3152" w:type="dxa"/>
            <w:vAlign w:val="center"/>
            <w:hideMark/>
          </w:tcPr>
          <w:p w14:paraId="4C9C4250" w14:textId="77777777" w:rsidR="00314513" w:rsidRPr="002F450F" w:rsidRDefault="00314513" w:rsidP="0091004A">
            <w:pPr>
              <w:widowControl w:val="0"/>
              <w:overflowPunct w:val="0"/>
              <w:autoSpaceDE w:val="0"/>
              <w:autoSpaceDN w:val="0"/>
              <w:adjustRightInd w:val="0"/>
              <w:spacing w:line="256" w:lineRule="auto"/>
              <w:rPr>
                <w:b w:val="0"/>
                <w:color w:val="000000" w:themeColor="text1"/>
                <w:sz w:val="22"/>
              </w:rPr>
            </w:pPr>
            <w:r w:rsidRPr="002F450F">
              <w:rPr>
                <w:b w:val="0"/>
                <w:color w:val="000000" w:themeColor="text1"/>
                <w:sz w:val="22"/>
              </w:rPr>
              <w:t xml:space="preserve">Nature of Experience/ </w:t>
            </w:r>
          </w:p>
          <w:p w14:paraId="21A8CDFB" w14:textId="77777777" w:rsidR="00314513" w:rsidRPr="002F450F" w:rsidRDefault="00314513" w:rsidP="0091004A">
            <w:pPr>
              <w:widowControl w:val="0"/>
              <w:overflowPunct w:val="0"/>
              <w:autoSpaceDE w:val="0"/>
              <w:autoSpaceDN w:val="0"/>
              <w:adjustRightInd w:val="0"/>
              <w:spacing w:line="256" w:lineRule="auto"/>
              <w:rPr>
                <w:b w:val="0"/>
                <w:color w:val="000000" w:themeColor="text1"/>
                <w:sz w:val="22"/>
              </w:rPr>
            </w:pPr>
            <w:r w:rsidRPr="002F450F">
              <w:rPr>
                <w:b w:val="0"/>
                <w:color w:val="000000" w:themeColor="text1"/>
                <w:sz w:val="22"/>
              </w:rPr>
              <w:t>Job Title</w:t>
            </w:r>
          </w:p>
          <w:p w14:paraId="63F2E4A2" w14:textId="44D3FF1C" w:rsidR="00314513" w:rsidRPr="002F450F" w:rsidRDefault="00314513" w:rsidP="0091004A">
            <w:pPr>
              <w:widowControl w:val="0"/>
              <w:overflowPunct w:val="0"/>
              <w:autoSpaceDE w:val="0"/>
              <w:autoSpaceDN w:val="0"/>
              <w:adjustRightInd w:val="0"/>
              <w:spacing w:line="256" w:lineRule="auto"/>
              <w:rPr>
                <w:b w:val="0"/>
                <w:color w:val="000000" w:themeColor="text1"/>
                <w:sz w:val="22"/>
              </w:rPr>
            </w:pPr>
          </w:p>
        </w:tc>
        <w:tc>
          <w:tcPr>
            <w:tcW w:w="3374" w:type="dxa"/>
            <w:vAlign w:val="center"/>
            <w:hideMark/>
          </w:tcPr>
          <w:p w14:paraId="7839FB82" w14:textId="77777777" w:rsidR="00314513" w:rsidRPr="002F450F" w:rsidRDefault="00314513" w:rsidP="0091004A">
            <w:pPr>
              <w:widowControl w:val="0"/>
              <w:overflowPunct w:val="0"/>
              <w:autoSpaceDE w:val="0"/>
              <w:autoSpaceDN w:val="0"/>
              <w:adjustRightInd w:val="0"/>
              <w:spacing w:line="256" w:lineRule="auto"/>
              <w:rPr>
                <w:b w:val="0"/>
                <w:bCs/>
                <w:color w:val="000000" w:themeColor="text1"/>
              </w:rPr>
            </w:pPr>
            <w:r w:rsidRPr="002F450F">
              <w:rPr>
                <w:b w:val="0"/>
                <w:color w:val="000000" w:themeColor="text1"/>
                <w:sz w:val="22"/>
              </w:rPr>
              <w:t>Name and Address of Company or Organization</w:t>
            </w:r>
            <w:r w:rsidRPr="002F450F">
              <w:rPr>
                <w:b w:val="0"/>
                <w:bCs/>
                <w:color w:val="000000" w:themeColor="text1"/>
              </w:rPr>
              <w:t xml:space="preserve"> </w:t>
            </w:r>
          </w:p>
          <w:p w14:paraId="63729034" w14:textId="233F0C9F" w:rsidR="00314513" w:rsidRPr="002F450F" w:rsidRDefault="00314513" w:rsidP="0091004A">
            <w:pPr>
              <w:widowControl w:val="0"/>
              <w:overflowPunct w:val="0"/>
              <w:autoSpaceDE w:val="0"/>
              <w:autoSpaceDN w:val="0"/>
              <w:adjustRightInd w:val="0"/>
              <w:spacing w:line="256" w:lineRule="auto"/>
              <w:rPr>
                <w:b w:val="0"/>
                <w:color w:val="000000" w:themeColor="text1"/>
                <w:sz w:val="22"/>
              </w:rPr>
            </w:pPr>
          </w:p>
        </w:tc>
      </w:tr>
    </w:tbl>
    <w:p w14:paraId="1C7FAD62" w14:textId="77777777" w:rsidR="00314513" w:rsidRPr="002F450F" w:rsidRDefault="00314513" w:rsidP="00314513">
      <w:pPr>
        <w:widowControl w:val="0"/>
        <w:overflowPunct w:val="0"/>
        <w:autoSpaceDE w:val="0"/>
        <w:autoSpaceDN w:val="0"/>
        <w:adjustRightInd w:val="0"/>
        <w:ind w:right="20"/>
        <w:jc w:val="both"/>
        <w:rPr>
          <w:sz w:val="22"/>
        </w:rPr>
      </w:pPr>
    </w:p>
    <w:p w14:paraId="692B42AB" w14:textId="77777777" w:rsidR="00314513" w:rsidRPr="002F450F" w:rsidRDefault="00314513" w:rsidP="00314513">
      <w:pPr>
        <w:widowControl w:val="0"/>
        <w:overflowPunct w:val="0"/>
        <w:autoSpaceDE w:val="0"/>
        <w:autoSpaceDN w:val="0"/>
        <w:adjustRightInd w:val="0"/>
        <w:ind w:right="20"/>
        <w:jc w:val="both"/>
        <w:rPr>
          <w:sz w:val="22"/>
        </w:rPr>
      </w:pPr>
    </w:p>
    <w:p w14:paraId="3BA9918F" w14:textId="77777777" w:rsidR="00314513" w:rsidRPr="002F450F" w:rsidRDefault="00314513" w:rsidP="00314513">
      <w:pPr>
        <w:widowControl w:val="0"/>
        <w:overflowPunct w:val="0"/>
        <w:autoSpaceDE w:val="0"/>
        <w:autoSpaceDN w:val="0"/>
        <w:adjustRightInd w:val="0"/>
        <w:ind w:right="20"/>
        <w:jc w:val="both"/>
        <w:rPr>
          <w:sz w:val="22"/>
        </w:rPr>
      </w:pPr>
    </w:p>
    <w:p w14:paraId="7341E2F4" w14:textId="77777777" w:rsidR="00314513" w:rsidRPr="002F450F" w:rsidRDefault="00314513" w:rsidP="00314513">
      <w:pPr>
        <w:widowControl w:val="0"/>
        <w:overflowPunct w:val="0"/>
        <w:autoSpaceDE w:val="0"/>
        <w:autoSpaceDN w:val="0"/>
        <w:adjustRightInd w:val="0"/>
        <w:ind w:right="20"/>
        <w:jc w:val="both"/>
        <w:rPr>
          <w:b w:val="0"/>
          <w:sz w:val="22"/>
        </w:rPr>
      </w:pPr>
      <w:r w:rsidRPr="002F450F">
        <w:rPr>
          <w:b w:val="0"/>
          <w:sz w:val="22"/>
        </w:rPr>
        <w:t>AFFILIATIONS</w:t>
      </w:r>
    </w:p>
    <w:tbl>
      <w:tblPr>
        <w:tblW w:w="0" w:type="auto"/>
        <w:tblLook w:val="04A0" w:firstRow="1" w:lastRow="0" w:firstColumn="1" w:lastColumn="0" w:noHBand="0" w:noVBand="1"/>
      </w:tblPr>
      <w:tblGrid>
        <w:gridCol w:w="1788"/>
        <w:gridCol w:w="3163"/>
        <w:gridCol w:w="3358"/>
      </w:tblGrid>
      <w:tr w:rsidR="00513FC0" w:rsidRPr="002F450F" w14:paraId="0485B01A" w14:textId="77777777" w:rsidTr="00CB309F">
        <w:tc>
          <w:tcPr>
            <w:tcW w:w="1788" w:type="dxa"/>
            <w:shd w:val="clear" w:color="auto" w:fill="auto"/>
            <w:vAlign w:val="center"/>
          </w:tcPr>
          <w:p w14:paraId="54D08678" w14:textId="77777777" w:rsidR="00513FC0" w:rsidRPr="002F450F" w:rsidRDefault="00513FC0" w:rsidP="00CB309F">
            <w:pPr>
              <w:widowControl w:val="0"/>
              <w:overflowPunct w:val="0"/>
              <w:autoSpaceDE w:val="0"/>
              <w:autoSpaceDN w:val="0"/>
              <w:adjustRightInd w:val="0"/>
              <w:rPr>
                <w:b w:val="0"/>
                <w:sz w:val="22"/>
              </w:rPr>
            </w:pPr>
            <w:r w:rsidRPr="002F450F">
              <w:rPr>
                <w:b w:val="0"/>
                <w:sz w:val="22"/>
              </w:rPr>
              <w:t>Inclusive Dates</w:t>
            </w:r>
          </w:p>
        </w:tc>
        <w:tc>
          <w:tcPr>
            <w:tcW w:w="3163" w:type="dxa"/>
            <w:shd w:val="clear" w:color="auto" w:fill="auto"/>
            <w:vAlign w:val="center"/>
          </w:tcPr>
          <w:p w14:paraId="5EC3914C" w14:textId="77777777" w:rsidR="00513FC0" w:rsidRPr="002F450F" w:rsidRDefault="00513FC0" w:rsidP="00CB309F">
            <w:pPr>
              <w:widowControl w:val="0"/>
              <w:overflowPunct w:val="0"/>
              <w:autoSpaceDE w:val="0"/>
              <w:autoSpaceDN w:val="0"/>
              <w:adjustRightInd w:val="0"/>
              <w:rPr>
                <w:b w:val="0"/>
                <w:sz w:val="22"/>
              </w:rPr>
            </w:pPr>
            <w:r w:rsidRPr="002F450F">
              <w:rPr>
                <w:b w:val="0"/>
                <w:sz w:val="22"/>
              </w:rPr>
              <w:t>Name of Organization</w:t>
            </w:r>
          </w:p>
        </w:tc>
        <w:tc>
          <w:tcPr>
            <w:tcW w:w="3358" w:type="dxa"/>
            <w:shd w:val="clear" w:color="auto" w:fill="auto"/>
            <w:vAlign w:val="center"/>
          </w:tcPr>
          <w:p w14:paraId="0FA9EA14" w14:textId="77777777" w:rsidR="00513FC0" w:rsidRPr="002F450F" w:rsidRDefault="00513FC0" w:rsidP="00CB309F">
            <w:pPr>
              <w:widowControl w:val="0"/>
              <w:overflowPunct w:val="0"/>
              <w:autoSpaceDE w:val="0"/>
              <w:autoSpaceDN w:val="0"/>
              <w:adjustRightInd w:val="0"/>
              <w:rPr>
                <w:b w:val="0"/>
                <w:sz w:val="22"/>
              </w:rPr>
            </w:pPr>
            <w:r w:rsidRPr="002F450F">
              <w:rPr>
                <w:b w:val="0"/>
                <w:sz w:val="22"/>
              </w:rPr>
              <w:t>Position</w:t>
            </w:r>
          </w:p>
        </w:tc>
      </w:tr>
      <w:tr w:rsidR="00513FC0" w:rsidRPr="002F450F" w14:paraId="49012716" w14:textId="77777777" w:rsidTr="00CB309F">
        <w:tc>
          <w:tcPr>
            <w:tcW w:w="1788" w:type="dxa"/>
            <w:shd w:val="clear" w:color="auto" w:fill="auto"/>
          </w:tcPr>
          <w:p w14:paraId="17C176B7" w14:textId="77777777" w:rsidR="00513FC0" w:rsidRPr="002F450F" w:rsidRDefault="00513FC0" w:rsidP="00CB309F">
            <w:pPr>
              <w:widowControl w:val="0"/>
              <w:overflowPunct w:val="0"/>
              <w:autoSpaceDE w:val="0"/>
              <w:autoSpaceDN w:val="0"/>
              <w:adjustRightInd w:val="0"/>
              <w:rPr>
                <w:b w:val="0"/>
                <w:sz w:val="22"/>
              </w:rPr>
            </w:pPr>
          </w:p>
        </w:tc>
        <w:tc>
          <w:tcPr>
            <w:tcW w:w="3163" w:type="dxa"/>
            <w:shd w:val="clear" w:color="auto" w:fill="auto"/>
          </w:tcPr>
          <w:p w14:paraId="73F416D4" w14:textId="77777777" w:rsidR="00513FC0" w:rsidRPr="002F450F" w:rsidRDefault="00513FC0" w:rsidP="00CB309F">
            <w:pPr>
              <w:widowControl w:val="0"/>
              <w:overflowPunct w:val="0"/>
              <w:autoSpaceDE w:val="0"/>
              <w:autoSpaceDN w:val="0"/>
              <w:adjustRightInd w:val="0"/>
              <w:rPr>
                <w:b w:val="0"/>
                <w:sz w:val="22"/>
              </w:rPr>
            </w:pPr>
          </w:p>
        </w:tc>
        <w:tc>
          <w:tcPr>
            <w:tcW w:w="3358" w:type="dxa"/>
            <w:shd w:val="clear" w:color="auto" w:fill="auto"/>
          </w:tcPr>
          <w:p w14:paraId="761CC6BD" w14:textId="77777777" w:rsidR="00513FC0" w:rsidRPr="002F450F" w:rsidRDefault="00513FC0" w:rsidP="00CB309F">
            <w:pPr>
              <w:widowControl w:val="0"/>
              <w:overflowPunct w:val="0"/>
              <w:autoSpaceDE w:val="0"/>
              <w:autoSpaceDN w:val="0"/>
              <w:adjustRightInd w:val="0"/>
              <w:rPr>
                <w:b w:val="0"/>
                <w:sz w:val="22"/>
              </w:rPr>
            </w:pPr>
          </w:p>
        </w:tc>
      </w:tr>
      <w:tr w:rsidR="00513FC0" w:rsidRPr="002F450F" w14:paraId="18BE1765" w14:textId="77777777" w:rsidTr="00CB309F">
        <w:tc>
          <w:tcPr>
            <w:tcW w:w="1788" w:type="dxa"/>
            <w:shd w:val="clear" w:color="auto" w:fill="auto"/>
          </w:tcPr>
          <w:p w14:paraId="4C455C85" w14:textId="77777777" w:rsidR="00513FC0" w:rsidRPr="002F450F" w:rsidRDefault="00513FC0" w:rsidP="00CB309F">
            <w:pPr>
              <w:widowControl w:val="0"/>
              <w:overflowPunct w:val="0"/>
              <w:autoSpaceDE w:val="0"/>
              <w:autoSpaceDN w:val="0"/>
              <w:adjustRightInd w:val="0"/>
              <w:rPr>
                <w:b w:val="0"/>
                <w:sz w:val="22"/>
              </w:rPr>
            </w:pPr>
          </w:p>
        </w:tc>
        <w:tc>
          <w:tcPr>
            <w:tcW w:w="3163" w:type="dxa"/>
            <w:shd w:val="clear" w:color="auto" w:fill="auto"/>
          </w:tcPr>
          <w:p w14:paraId="1BFB38E1" w14:textId="77777777" w:rsidR="00513FC0" w:rsidRPr="002F450F" w:rsidRDefault="00513FC0" w:rsidP="00CB309F">
            <w:pPr>
              <w:widowControl w:val="0"/>
              <w:overflowPunct w:val="0"/>
              <w:autoSpaceDE w:val="0"/>
              <w:autoSpaceDN w:val="0"/>
              <w:adjustRightInd w:val="0"/>
              <w:rPr>
                <w:b w:val="0"/>
                <w:sz w:val="22"/>
              </w:rPr>
            </w:pPr>
          </w:p>
        </w:tc>
        <w:tc>
          <w:tcPr>
            <w:tcW w:w="3358" w:type="dxa"/>
            <w:shd w:val="clear" w:color="auto" w:fill="auto"/>
          </w:tcPr>
          <w:p w14:paraId="0FC1CC0F" w14:textId="77777777" w:rsidR="00513FC0" w:rsidRPr="002F450F" w:rsidRDefault="00513FC0" w:rsidP="00CB309F">
            <w:pPr>
              <w:widowControl w:val="0"/>
              <w:overflowPunct w:val="0"/>
              <w:autoSpaceDE w:val="0"/>
              <w:autoSpaceDN w:val="0"/>
              <w:adjustRightInd w:val="0"/>
              <w:rPr>
                <w:b w:val="0"/>
                <w:sz w:val="22"/>
              </w:rPr>
            </w:pPr>
          </w:p>
        </w:tc>
      </w:tr>
      <w:tr w:rsidR="00513FC0" w:rsidRPr="002F450F" w14:paraId="449EE9E2" w14:textId="77777777" w:rsidTr="00CB309F">
        <w:tc>
          <w:tcPr>
            <w:tcW w:w="1788" w:type="dxa"/>
            <w:shd w:val="clear" w:color="auto" w:fill="auto"/>
          </w:tcPr>
          <w:p w14:paraId="4F943D28" w14:textId="77777777" w:rsidR="00513FC0" w:rsidRPr="002F450F" w:rsidRDefault="00513FC0" w:rsidP="00CB309F">
            <w:pPr>
              <w:widowControl w:val="0"/>
              <w:overflowPunct w:val="0"/>
              <w:autoSpaceDE w:val="0"/>
              <w:autoSpaceDN w:val="0"/>
              <w:adjustRightInd w:val="0"/>
              <w:rPr>
                <w:b w:val="0"/>
                <w:sz w:val="22"/>
              </w:rPr>
            </w:pPr>
          </w:p>
        </w:tc>
        <w:tc>
          <w:tcPr>
            <w:tcW w:w="3163" w:type="dxa"/>
            <w:shd w:val="clear" w:color="auto" w:fill="auto"/>
          </w:tcPr>
          <w:p w14:paraId="04FAFB9B" w14:textId="77777777" w:rsidR="00513FC0" w:rsidRPr="002F450F" w:rsidRDefault="00513FC0" w:rsidP="00CB309F">
            <w:pPr>
              <w:widowControl w:val="0"/>
              <w:overflowPunct w:val="0"/>
              <w:autoSpaceDE w:val="0"/>
              <w:autoSpaceDN w:val="0"/>
              <w:adjustRightInd w:val="0"/>
              <w:rPr>
                <w:b w:val="0"/>
                <w:sz w:val="22"/>
              </w:rPr>
            </w:pPr>
          </w:p>
        </w:tc>
        <w:tc>
          <w:tcPr>
            <w:tcW w:w="3358" w:type="dxa"/>
            <w:shd w:val="clear" w:color="auto" w:fill="auto"/>
          </w:tcPr>
          <w:p w14:paraId="2B931525" w14:textId="77777777" w:rsidR="00513FC0" w:rsidRPr="002F450F" w:rsidRDefault="00513FC0" w:rsidP="00CB309F">
            <w:pPr>
              <w:widowControl w:val="0"/>
              <w:overflowPunct w:val="0"/>
              <w:autoSpaceDE w:val="0"/>
              <w:autoSpaceDN w:val="0"/>
              <w:adjustRightInd w:val="0"/>
              <w:rPr>
                <w:b w:val="0"/>
                <w:sz w:val="22"/>
              </w:rPr>
            </w:pPr>
          </w:p>
        </w:tc>
      </w:tr>
      <w:tr w:rsidR="00513FC0" w:rsidRPr="002F450F" w14:paraId="7E908EB3" w14:textId="77777777" w:rsidTr="00CB309F">
        <w:tc>
          <w:tcPr>
            <w:tcW w:w="1788" w:type="dxa"/>
            <w:shd w:val="clear" w:color="auto" w:fill="auto"/>
          </w:tcPr>
          <w:p w14:paraId="1F7F5AD8" w14:textId="77777777" w:rsidR="00513FC0" w:rsidRPr="002F450F" w:rsidRDefault="00513FC0" w:rsidP="00CB309F">
            <w:pPr>
              <w:widowControl w:val="0"/>
              <w:overflowPunct w:val="0"/>
              <w:autoSpaceDE w:val="0"/>
              <w:autoSpaceDN w:val="0"/>
              <w:adjustRightInd w:val="0"/>
              <w:rPr>
                <w:b w:val="0"/>
                <w:sz w:val="22"/>
              </w:rPr>
            </w:pPr>
          </w:p>
        </w:tc>
        <w:tc>
          <w:tcPr>
            <w:tcW w:w="3163" w:type="dxa"/>
            <w:shd w:val="clear" w:color="auto" w:fill="auto"/>
          </w:tcPr>
          <w:p w14:paraId="73CCDED7" w14:textId="77777777" w:rsidR="00513FC0" w:rsidRPr="002F450F" w:rsidRDefault="00513FC0" w:rsidP="00CB309F">
            <w:pPr>
              <w:widowControl w:val="0"/>
              <w:overflowPunct w:val="0"/>
              <w:autoSpaceDE w:val="0"/>
              <w:autoSpaceDN w:val="0"/>
              <w:adjustRightInd w:val="0"/>
              <w:rPr>
                <w:b w:val="0"/>
                <w:sz w:val="22"/>
              </w:rPr>
            </w:pPr>
          </w:p>
        </w:tc>
        <w:tc>
          <w:tcPr>
            <w:tcW w:w="3358" w:type="dxa"/>
            <w:shd w:val="clear" w:color="auto" w:fill="auto"/>
          </w:tcPr>
          <w:p w14:paraId="158DDE29" w14:textId="77777777" w:rsidR="00513FC0" w:rsidRPr="002F450F" w:rsidRDefault="00513FC0" w:rsidP="00CB309F">
            <w:pPr>
              <w:widowControl w:val="0"/>
              <w:overflowPunct w:val="0"/>
              <w:autoSpaceDE w:val="0"/>
              <w:autoSpaceDN w:val="0"/>
              <w:adjustRightInd w:val="0"/>
              <w:rPr>
                <w:b w:val="0"/>
                <w:sz w:val="22"/>
              </w:rPr>
            </w:pPr>
          </w:p>
        </w:tc>
      </w:tr>
    </w:tbl>
    <w:p w14:paraId="1845655C" w14:textId="77777777" w:rsidR="00314513" w:rsidRPr="002F450F" w:rsidRDefault="00314513" w:rsidP="00314513">
      <w:pPr>
        <w:widowControl w:val="0"/>
        <w:overflowPunct w:val="0"/>
        <w:autoSpaceDE w:val="0"/>
        <w:autoSpaceDN w:val="0"/>
        <w:adjustRightInd w:val="0"/>
        <w:ind w:right="20"/>
        <w:jc w:val="both"/>
        <w:rPr>
          <w:b w:val="0"/>
          <w:sz w:val="22"/>
        </w:rPr>
      </w:pPr>
      <w:r w:rsidRPr="002F450F">
        <w:rPr>
          <w:sz w:val="22"/>
        </w:rPr>
        <w:br/>
      </w:r>
      <w:r w:rsidRPr="002F450F">
        <w:rPr>
          <w:b w:val="0"/>
          <w:sz w:val="22"/>
        </w:rPr>
        <w:t>SKILLS</w:t>
      </w:r>
    </w:p>
    <w:tbl>
      <w:tblPr>
        <w:tblW w:w="0" w:type="auto"/>
        <w:tblLook w:val="04A0" w:firstRow="1" w:lastRow="0" w:firstColumn="1" w:lastColumn="0" w:noHBand="0" w:noVBand="1"/>
      </w:tblPr>
      <w:tblGrid>
        <w:gridCol w:w="2903"/>
        <w:gridCol w:w="2639"/>
        <w:gridCol w:w="2767"/>
      </w:tblGrid>
      <w:tr w:rsidR="00314513" w:rsidRPr="002F450F" w14:paraId="049BAE50" w14:textId="77777777" w:rsidTr="0091004A">
        <w:tc>
          <w:tcPr>
            <w:tcW w:w="2903" w:type="dxa"/>
            <w:hideMark/>
          </w:tcPr>
          <w:p w14:paraId="394E3E9B" w14:textId="77777777" w:rsidR="00314513" w:rsidRPr="002F450F" w:rsidRDefault="00314513" w:rsidP="0091004A">
            <w:pPr>
              <w:widowControl w:val="0"/>
              <w:overflowPunct w:val="0"/>
              <w:autoSpaceDE w:val="0"/>
              <w:autoSpaceDN w:val="0"/>
              <w:adjustRightInd w:val="0"/>
              <w:spacing w:line="256" w:lineRule="auto"/>
              <w:ind w:right="20"/>
              <w:rPr>
                <w:b w:val="0"/>
                <w:color w:val="000000" w:themeColor="text1"/>
                <w:sz w:val="22"/>
              </w:rPr>
            </w:pPr>
            <w:r w:rsidRPr="002F450F">
              <w:rPr>
                <w:b w:val="0"/>
                <w:color w:val="000000" w:themeColor="text1"/>
                <w:sz w:val="22"/>
              </w:rPr>
              <w:t>SKILLS</w:t>
            </w:r>
          </w:p>
        </w:tc>
        <w:tc>
          <w:tcPr>
            <w:tcW w:w="2639" w:type="dxa"/>
            <w:hideMark/>
          </w:tcPr>
          <w:p w14:paraId="09C4A564" w14:textId="77777777" w:rsidR="00314513" w:rsidRPr="002F450F" w:rsidRDefault="00314513" w:rsidP="0091004A">
            <w:pPr>
              <w:widowControl w:val="0"/>
              <w:overflowPunct w:val="0"/>
              <w:autoSpaceDE w:val="0"/>
              <w:autoSpaceDN w:val="0"/>
              <w:adjustRightInd w:val="0"/>
              <w:spacing w:line="256" w:lineRule="auto"/>
              <w:ind w:right="20"/>
              <w:rPr>
                <w:b w:val="0"/>
                <w:color w:val="000000" w:themeColor="text1"/>
                <w:sz w:val="22"/>
              </w:rPr>
            </w:pPr>
            <w:r w:rsidRPr="002F450F">
              <w:rPr>
                <w:b w:val="0"/>
                <w:color w:val="000000" w:themeColor="text1"/>
                <w:sz w:val="22"/>
              </w:rPr>
              <w:t>Level of Competency</w:t>
            </w:r>
          </w:p>
        </w:tc>
        <w:tc>
          <w:tcPr>
            <w:tcW w:w="2767" w:type="dxa"/>
            <w:hideMark/>
          </w:tcPr>
          <w:p w14:paraId="5809A214" w14:textId="77777777" w:rsidR="00314513" w:rsidRPr="002F450F" w:rsidRDefault="00314513" w:rsidP="0091004A">
            <w:pPr>
              <w:widowControl w:val="0"/>
              <w:overflowPunct w:val="0"/>
              <w:autoSpaceDE w:val="0"/>
              <w:autoSpaceDN w:val="0"/>
              <w:adjustRightInd w:val="0"/>
              <w:spacing w:line="256" w:lineRule="auto"/>
              <w:ind w:right="20"/>
              <w:rPr>
                <w:b w:val="0"/>
                <w:color w:val="000000" w:themeColor="text1"/>
                <w:sz w:val="22"/>
              </w:rPr>
            </w:pPr>
            <w:r w:rsidRPr="002F450F">
              <w:rPr>
                <w:b w:val="0"/>
                <w:color w:val="000000" w:themeColor="text1"/>
                <w:sz w:val="22"/>
              </w:rPr>
              <w:t>Date Acquired</w:t>
            </w:r>
          </w:p>
        </w:tc>
      </w:tr>
      <w:tr w:rsidR="00314513" w:rsidRPr="002F450F" w14:paraId="592B8D20" w14:textId="77777777" w:rsidTr="008A372C">
        <w:tc>
          <w:tcPr>
            <w:tcW w:w="2903" w:type="dxa"/>
            <w:hideMark/>
          </w:tcPr>
          <w:p w14:paraId="637AECC1" w14:textId="77777777" w:rsidR="00314513" w:rsidRPr="002F450F" w:rsidRDefault="00314513" w:rsidP="0091004A">
            <w:pPr>
              <w:widowControl w:val="0"/>
              <w:overflowPunct w:val="0"/>
              <w:autoSpaceDE w:val="0"/>
              <w:autoSpaceDN w:val="0"/>
              <w:adjustRightInd w:val="0"/>
              <w:spacing w:line="256" w:lineRule="auto"/>
              <w:ind w:right="20"/>
              <w:rPr>
                <w:b w:val="0"/>
                <w:color w:val="000000" w:themeColor="text1"/>
                <w:sz w:val="22"/>
              </w:rPr>
            </w:pPr>
            <w:r w:rsidRPr="002F450F">
              <w:rPr>
                <w:b w:val="0"/>
                <w:color w:val="000000" w:themeColor="text1"/>
                <w:sz w:val="22"/>
              </w:rPr>
              <w:t xml:space="preserve">SAP, Cisco Packet Tracer </w:t>
            </w:r>
          </w:p>
        </w:tc>
        <w:tc>
          <w:tcPr>
            <w:tcW w:w="2639" w:type="dxa"/>
            <w:hideMark/>
          </w:tcPr>
          <w:p w14:paraId="7DD9A311" w14:textId="77777777" w:rsidR="00314513" w:rsidRPr="002F450F" w:rsidRDefault="00314513" w:rsidP="0091004A">
            <w:pPr>
              <w:widowControl w:val="0"/>
              <w:overflowPunct w:val="0"/>
              <w:autoSpaceDE w:val="0"/>
              <w:autoSpaceDN w:val="0"/>
              <w:adjustRightInd w:val="0"/>
              <w:spacing w:line="256" w:lineRule="auto"/>
              <w:ind w:right="20"/>
              <w:rPr>
                <w:b w:val="0"/>
                <w:color w:val="000000" w:themeColor="text1"/>
                <w:sz w:val="22"/>
              </w:rPr>
            </w:pPr>
            <w:r w:rsidRPr="002F450F">
              <w:rPr>
                <w:b w:val="0"/>
                <w:color w:val="000000" w:themeColor="text1"/>
                <w:sz w:val="22"/>
              </w:rPr>
              <w:t>Basic</w:t>
            </w:r>
          </w:p>
        </w:tc>
        <w:tc>
          <w:tcPr>
            <w:tcW w:w="2767" w:type="dxa"/>
            <w:hideMark/>
          </w:tcPr>
          <w:p w14:paraId="2151C627" w14:textId="77777777" w:rsidR="00314513" w:rsidRPr="002F450F" w:rsidRDefault="00314513" w:rsidP="0091004A">
            <w:pPr>
              <w:widowControl w:val="0"/>
              <w:overflowPunct w:val="0"/>
              <w:autoSpaceDE w:val="0"/>
              <w:autoSpaceDN w:val="0"/>
              <w:adjustRightInd w:val="0"/>
              <w:spacing w:line="256" w:lineRule="auto"/>
              <w:ind w:right="20"/>
              <w:rPr>
                <w:b w:val="0"/>
                <w:color w:val="000000" w:themeColor="text1"/>
                <w:sz w:val="22"/>
              </w:rPr>
            </w:pPr>
            <w:r w:rsidRPr="002F450F">
              <w:rPr>
                <w:b w:val="0"/>
                <w:color w:val="000000" w:themeColor="text1"/>
                <w:sz w:val="22"/>
              </w:rPr>
              <w:t>2020</w:t>
            </w:r>
          </w:p>
        </w:tc>
      </w:tr>
      <w:tr w:rsidR="00314513" w:rsidRPr="002F450F" w14:paraId="1A63DA86" w14:textId="77777777" w:rsidTr="008A372C">
        <w:tc>
          <w:tcPr>
            <w:tcW w:w="2903" w:type="dxa"/>
            <w:hideMark/>
          </w:tcPr>
          <w:p w14:paraId="6C646BFF" w14:textId="5DBCAC77" w:rsidR="00314513" w:rsidRPr="002F450F" w:rsidRDefault="00314513" w:rsidP="00BA72CF">
            <w:pPr>
              <w:widowControl w:val="0"/>
              <w:overflowPunct w:val="0"/>
              <w:autoSpaceDE w:val="0"/>
              <w:autoSpaceDN w:val="0"/>
              <w:adjustRightInd w:val="0"/>
              <w:spacing w:line="256" w:lineRule="auto"/>
              <w:ind w:right="20"/>
              <w:rPr>
                <w:b w:val="0"/>
                <w:color w:val="000000" w:themeColor="text1"/>
                <w:sz w:val="22"/>
              </w:rPr>
            </w:pPr>
            <w:r w:rsidRPr="002F450F">
              <w:rPr>
                <w:b w:val="0"/>
                <w:color w:val="000000" w:themeColor="text1"/>
                <w:sz w:val="22"/>
              </w:rPr>
              <w:t>Java, C#, MySQL</w:t>
            </w:r>
          </w:p>
        </w:tc>
        <w:tc>
          <w:tcPr>
            <w:tcW w:w="2639" w:type="dxa"/>
            <w:hideMark/>
          </w:tcPr>
          <w:p w14:paraId="25419D4B" w14:textId="0EC1F07C" w:rsidR="00314513" w:rsidRPr="002F450F" w:rsidRDefault="00314513" w:rsidP="00BA72CF">
            <w:pPr>
              <w:widowControl w:val="0"/>
              <w:overflowPunct w:val="0"/>
              <w:autoSpaceDE w:val="0"/>
              <w:autoSpaceDN w:val="0"/>
              <w:adjustRightInd w:val="0"/>
              <w:spacing w:line="256" w:lineRule="auto"/>
              <w:ind w:right="20"/>
              <w:rPr>
                <w:b w:val="0"/>
                <w:color w:val="000000" w:themeColor="text1"/>
                <w:sz w:val="22"/>
              </w:rPr>
            </w:pPr>
            <w:r w:rsidRPr="002F450F">
              <w:rPr>
                <w:b w:val="0"/>
                <w:color w:val="000000" w:themeColor="text1"/>
                <w:sz w:val="22"/>
              </w:rPr>
              <w:t>Basic</w:t>
            </w:r>
          </w:p>
        </w:tc>
        <w:tc>
          <w:tcPr>
            <w:tcW w:w="2767" w:type="dxa"/>
            <w:hideMark/>
          </w:tcPr>
          <w:p w14:paraId="5546DB9C" w14:textId="413385A3" w:rsidR="00314513" w:rsidRPr="002F450F" w:rsidRDefault="00314513" w:rsidP="00BA72CF">
            <w:pPr>
              <w:widowControl w:val="0"/>
              <w:overflowPunct w:val="0"/>
              <w:autoSpaceDE w:val="0"/>
              <w:autoSpaceDN w:val="0"/>
              <w:adjustRightInd w:val="0"/>
              <w:spacing w:line="256" w:lineRule="auto"/>
              <w:ind w:right="20"/>
              <w:rPr>
                <w:b w:val="0"/>
                <w:color w:val="000000" w:themeColor="text1"/>
                <w:sz w:val="22"/>
              </w:rPr>
            </w:pPr>
            <w:r w:rsidRPr="002F450F">
              <w:rPr>
                <w:b w:val="0"/>
                <w:color w:val="000000" w:themeColor="text1"/>
                <w:sz w:val="22"/>
              </w:rPr>
              <w:t>2020</w:t>
            </w:r>
          </w:p>
        </w:tc>
      </w:tr>
      <w:tr w:rsidR="00BA72CF" w:rsidRPr="002F450F" w14:paraId="7DB09F19" w14:textId="77777777" w:rsidTr="008A372C">
        <w:tc>
          <w:tcPr>
            <w:tcW w:w="2903" w:type="dxa"/>
          </w:tcPr>
          <w:p w14:paraId="753D28C8" w14:textId="3C6DDCCE" w:rsidR="00BA72CF" w:rsidRPr="002F450F" w:rsidRDefault="00BA72CF" w:rsidP="0091004A">
            <w:pPr>
              <w:widowControl w:val="0"/>
              <w:overflowPunct w:val="0"/>
              <w:autoSpaceDE w:val="0"/>
              <w:autoSpaceDN w:val="0"/>
              <w:adjustRightInd w:val="0"/>
              <w:spacing w:line="256" w:lineRule="auto"/>
              <w:ind w:right="20"/>
              <w:rPr>
                <w:b w:val="0"/>
                <w:color w:val="000000" w:themeColor="text1"/>
                <w:sz w:val="22"/>
              </w:rPr>
            </w:pPr>
            <w:r w:rsidRPr="002F450F">
              <w:rPr>
                <w:b w:val="0"/>
                <w:color w:val="000000" w:themeColor="text1"/>
                <w:sz w:val="22"/>
              </w:rPr>
              <w:t>Video and Photo Editing</w:t>
            </w:r>
          </w:p>
        </w:tc>
        <w:tc>
          <w:tcPr>
            <w:tcW w:w="2639" w:type="dxa"/>
          </w:tcPr>
          <w:p w14:paraId="46527A44" w14:textId="630FD94F" w:rsidR="00BA72CF" w:rsidRPr="002F450F" w:rsidRDefault="00BA72CF" w:rsidP="0091004A">
            <w:pPr>
              <w:widowControl w:val="0"/>
              <w:overflowPunct w:val="0"/>
              <w:autoSpaceDE w:val="0"/>
              <w:autoSpaceDN w:val="0"/>
              <w:adjustRightInd w:val="0"/>
              <w:spacing w:line="256" w:lineRule="auto"/>
              <w:ind w:right="20"/>
              <w:rPr>
                <w:b w:val="0"/>
                <w:color w:val="000000" w:themeColor="text1"/>
                <w:sz w:val="22"/>
              </w:rPr>
            </w:pPr>
            <w:r w:rsidRPr="002F450F">
              <w:rPr>
                <w:b w:val="0"/>
                <w:color w:val="000000" w:themeColor="text1"/>
                <w:sz w:val="22"/>
              </w:rPr>
              <w:t>Basic</w:t>
            </w:r>
          </w:p>
        </w:tc>
        <w:tc>
          <w:tcPr>
            <w:tcW w:w="2767" w:type="dxa"/>
          </w:tcPr>
          <w:p w14:paraId="6529550C" w14:textId="25858812" w:rsidR="00BA72CF" w:rsidRPr="002F450F" w:rsidRDefault="00BA72CF" w:rsidP="0091004A">
            <w:pPr>
              <w:widowControl w:val="0"/>
              <w:overflowPunct w:val="0"/>
              <w:autoSpaceDE w:val="0"/>
              <w:autoSpaceDN w:val="0"/>
              <w:adjustRightInd w:val="0"/>
              <w:spacing w:line="256" w:lineRule="auto"/>
              <w:ind w:right="20"/>
              <w:rPr>
                <w:b w:val="0"/>
                <w:color w:val="000000" w:themeColor="text1"/>
                <w:sz w:val="22"/>
              </w:rPr>
            </w:pPr>
            <w:r w:rsidRPr="002F450F">
              <w:rPr>
                <w:b w:val="0"/>
                <w:color w:val="000000" w:themeColor="text1"/>
                <w:sz w:val="22"/>
              </w:rPr>
              <w:t>2016</w:t>
            </w:r>
          </w:p>
        </w:tc>
      </w:tr>
      <w:tr w:rsidR="00314513" w:rsidRPr="002F450F" w14:paraId="6C5E8068" w14:textId="77777777" w:rsidTr="008A372C">
        <w:tc>
          <w:tcPr>
            <w:tcW w:w="2903" w:type="dxa"/>
            <w:hideMark/>
          </w:tcPr>
          <w:p w14:paraId="03C2FAE9" w14:textId="77777777" w:rsidR="00314513" w:rsidRPr="002F450F" w:rsidRDefault="00314513" w:rsidP="0091004A">
            <w:pPr>
              <w:widowControl w:val="0"/>
              <w:overflowPunct w:val="0"/>
              <w:autoSpaceDE w:val="0"/>
              <w:autoSpaceDN w:val="0"/>
              <w:adjustRightInd w:val="0"/>
              <w:spacing w:line="256" w:lineRule="auto"/>
              <w:ind w:right="20"/>
              <w:rPr>
                <w:b w:val="0"/>
                <w:color w:val="000000" w:themeColor="text1"/>
                <w:sz w:val="22"/>
              </w:rPr>
            </w:pPr>
            <w:r w:rsidRPr="002F450F">
              <w:rPr>
                <w:b w:val="0"/>
                <w:color w:val="000000" w:themeColor="text1"/>
                <w:sz w:val="22"/>
              </w:rPr>
              <w:t>MS Office</w:t>
            </w:r>
          </w:p>
        </w:tc>
        <w:tc>
          <w:tcPr>
            <w:tcW w:w="2639" w:type="dxa"/>
            <w:hideMark/>
          </w:tcPr>
          <w:p w14:paraId="6A2060E8" w14:textId="77777777" w:rsidR="00314513" w:rsidRPr="002F450F" w:rsidRDefault="00314513" w:rsidP="0091004A">
            <w:pPr>
              <w:widowControl w:val="0"/>
              <w:overflowPunct w:val="0"/>
              <w:autoSpaceDE w:val="0"/>
              <w:autoSpaceDN w:val="0"/>
              <w:adjustRightInd w:val="0"/>
              <w:spacing w:line="256" w:lineRule="auto"/>
              <w:ind w:right="20"/>
              <w:rPr>
                <w:b w:val="0"/>
                <w:color w:val="000000" w:themeColor="text1"/>
                <w:sz w:val="22"/>
              </w:rPr>
            </w:pPr>
            <w:r w:rsidRPr="002F450F">
              <w:rPr>
                <w:b w:val="0"/>
                <w:color w:val="000000" w:themeColor="text1"/>
                <w:sz w:val="22"/>
              </w:rPr>
              <w:t>Basic</w:t>
            </w:r>
          </w:p>
        </w:tc>
        <w:tc>
          <w:tcPr>
            <w:tcW w:w="2767" w:type="dxa"/>
            <w:hideMark/>
          </w:tcPr>
          <w:p w14:paraId="7732A12F" w14:textId="77777777" w:rsidR="00314513" w:rsidRPr="002F450F" w:rsidRDefault="00314513" w:rsidP="0091004A">
            <w:pPr>
              <w:widowControl w:val="0"/>
              <w:overflowPunct w:val="0"/>
              <w:autoSpaceDE w:val="0"/>
              <w:autoSpaceDN w:val="0"/>
              <w:adjustRightInd w:val="0"/>
              <w:spacing w:line="256" w:lineRule="auto"/>
              <w:ind w:right="20"/>
              <w:rPr>
                <w:b w:val="0"/>
                <w:color w:val="000000" w:themeColor="text1"/>
                <w:sz w:val="22"/>
              </w:rPr>
            </w:pPr>
            <w:r w:rsidRPr="002F450F">
              <w:rPr>
                <w:b w:val="0"/>
                <w:color w:val="000000" w:themeColor="text1"/>
                <w:sz w:val="22"/>
              </w:rPr>
              <w:t>2012</w:t>
            </w:r>
          </w:p>
        </w:tc>
      </w:tr>
    </w:tbl>
    <w:p w14:paraId="00710B33" w14:textId="77777777" w:rsidR="00314513" w:rsidRPr="002F450F" w:rsidRDefault="00314513" w:rsidP="00314513">
      <w:pPr>
        <w:widowControl w:val="0"/>
        <w:overflowPunct w:val="0"/>
        <w:autoSpaceDE w:val="0"/>
        <w:autoSpaceDN w:val="0"/>
        <w:adjustRightInd w:val="0"/>
        <w:ind w:right="20"/>
        <w:jc w:val="both"/>
        <w:rPr>
          <w:b w:val="0"/>
          <w:sz w:val="22"/>
        </w:rPr>
      </w:pPr>
    </w:p>
    <w:p w14:paraId="0BC748EC" w14:textId="77777777" w:rsidR="00314513" w:rsidRPr="002F450F" w:rsidRDefault="00314513" w:rsidP="00314513">
      <w:pPr>
        <w:widowControl w:val="0"/>
        <w:overflowPunct w:val="0"/>
        <w:autoSpaceDE w:val="0"/>
        <w:autoSpaceDN w:val="0"/>
        <w:adjustRightInd w:val="0"/>
        <w:ind w:right="20"/>
        <w:jc w:val="both"/>
        <w:rPr>
          <w:b w:val="0"/>
          <w:sz w:val="22"/>
        </w:rPr>
      </w:pPr>
    </w:p>
    <w:p w14:paraId="77452B59" w14:textId="77777777" w:rsidR="00314513" w:rsidRPr="002F450F" w:rsidRDefault="00314513" w:rsidP="00314513">
      <w:pPr>
        <w:widowControl w:val="0"/>
        <w:overflowPunct w:val="0"/>
        <w:autoSpaceDE w:val="0"/>
        <w:autoSpaceDN w:val="0"/>
        <w:adjustRightInd w:val="0"/>
        <w:ind w:right="20"/>
        <w:jc w:val="both"/>
        <w:rPr>
          <w:b w:val="0"/>
          <w:sz w:val="22"/>
        </w:rPr>
      </w:pPr>
      <w:r w:rsidRPr="002F450F">
        <w:rPr>
          <w:b w:val="0"/>
          <w:sz w:val="22"/>
        </w:rPr>
        <w:t>TRAININGS, SEMINARS, OR WORKSHOPS ATTENDED</w:t>
      </w:r>
    </w:p>
    <w:tbl>
      <w:tblPr>
        <w:tblW w:w="0" w:type="auto"/>
        <w:tblLook w:val="04A0" w:firstRow="1" w:lastRow="0" w:firstColumn="1" w:lastColumn="0" w:noHBand="0" w:noVBand="1"/>
      </w:tblPr>
      <w:tblGrid>
        <w:gridCol w:w="1710"/>
        <w:gridCol w:w="6660"/>
      </w:tblGrid>
      <w:tr w:rsidR="00661AB3" w:rsidRPr="002F450F" w14:paraId="2BD2622B" w14:textId="77777777" w:rsidTr="00C32927">
        <w:tc>
          <w:tcPr>
            <w:tcW w:w="1710" w:type="dxa"/>
          </w:tcPr>
          <w:p w14:paraId="339CE1B8" w14:textId="6CCF399A" w:rsidR="00661AB3" w:rsidRPr="002F450F" w:rsidRDefault="00661AB3" w:rsidP="00661AB3">
            <w:pPr>
              <w:widowControl w:val="0"/>
              <w:overflowPunct w:val="0"/>
              <w:autoSpaceDE w:val="0"/>
              <w:autoSpaceDN w:val="0"/>
              <w:adjustRightInd w:val="0"/>
              <w:spacing w:line="256" w:lineRule="auto"/>
              <w:ind w:right="20"/>
              <w:jc w:val="both"/>
              <w:rPr>
                <w:b w:val="0"/>
                <w:color w:val="000000" w:themeColor="text1"/>
                <w:sz w:val="22"/>
              </w:rPr>
            </w:pPr>
            <w:r w:rsidRPr="002F450F">
              <w:rPr>
                <w:b w:val="0"/>
                <w:sz w:val="22"/>
              </w:rPr>
              <w:t>October 2019</w:t>
            </w:r>
          </w:p>
        </w:tc>
        <w:tc>
          <w:tcPr>
            <w:tcW w:w="6660" w:type="dxa"/>
          </w:tcPr>
          <w:p w14:paraId="248C0CC3" w14:textId="421A2924" w:rsidR="00661AB3" w:rsidRPr="002F450F" w:rsidRDefault="00661AB3" w:rsidP="00661AB3">
            <w:pPr>
              <w:widowControl w:val="0"/>
              <w:overflowPunct w:val="0"/>
              <w:autoSpaceDE w:val="0"/>
              <w:autoSpaceDN w:val="0"/>
              <w:adjustRightInd w:val="0"/>
              <w:spacing w:line="256" w:lineRule="auto"/>
              <w:ind w:right="20"/>
              <w:jc w:val="both"/>
              <w:rPr>
                <w:b w:val="0"/>
                <w:color w:val="000000" w:themeColor="text1"/>
                <w:sz w:val="22"/>
              </w:rPr>
            </w:pPr>
            <w:r w:rsidRPr="002F450F">
              <w:rPr>
                <w:b w:val="0"/>
                <w:sz w:val="22"/>
              </w:rPr>
              <w:t>ENIGMA a Computer Engineering Convention</w:t>
            </w:r>
            <w:r>
              <w:rPr>
                <w:b w:val="0"/>
                <w:sz w:val="22"/>
              </w:rPr>
              <w:t xml:space="preserve"> (Arduino Workshop)</w:t>
            </w:r>
          </w:p>
        </w:tc>
      </w:tr>
      <w:tr w:rsidR="00661AB3" w:rsidRPr="002F450F" w14:paraId="0F0642E9" w14:textId="77777777" w:rsidTr="00C32927">
        <w:tc>
          <w:tcPr>
            <w:tcW w:w="1710" w:type="dxa"/>
          </w:tcPr>
          <w:p w14:paraId="271D05EF" w14:textId="75355022" w:rsidR="00661AB3" w:rsidRPr="002F450F" w:rsidRDefault="00661AB3" w:rsidP="00661AB3">
            <w:pPr>
              <w:widowControl w:val="0"/>
              <w:overflowPunct w:val="0"/>
              <w:autoSpaceDE w:val="0"/>
              <w:autoSpaceDN w:val="0"/>
              <w:adjustRightInd w:val="0"/>
              <w:spacing w:line="256" w:lineRule="auto"/>
              <w:ind w:right="20"/>
              <w:jc w:val="both"/>
              <w:rPr>
                <w:b w:val="0"/>
                <w:sz w:val="22"/>
              </w:rPr>
            </w:pPr>
            <w:r w:rsidRPr="002F450F">
              <w:rPr>
                <w:b w:val="0"/>
                <w:sz w:val="22"/>
              </w:rPr>
              <w:t>October 2019</w:t>
            </w:r>
          </w:p>
        </w:tc>
        <w:tc>
          <w:tcPr>
            <w:tcW w:w="6660" w:type="dxa"/>
          </w:tcPr>
          <w:p w14:paraId="1F796437" w14:textId="19501FF1" w:rsidR="00661AB3" w:rsidRPr="002F450F" w:rsidRDefault="00661AB3" w:rsidP="00661AB3">
            <w:pPr>
              <w:widowControl w:val="0"/>
              <w:overflowPunct w:val="0"/>
              <w:autoSpaceDE w:val="0"/>
              <w:autoSpaceDN w:val="0"/>
              <w:adjustRightInd w:val="0"/>
              <w:spacing w:line="256" w:lineRule="auto"/>
              <w:ind w:right="20"/>
              <w:jc w:val="both"/>
              <w:rPr>
                <w:b w:val="0"/>
                <w:sz w:val="22"/>
              </w:rPr>
            </w:pPr>
            <w:r w:rsidRPr="002F450F">
              <w:rPr>
                <w:b w:val="0"/>
                <w:sz w:val="22"/>
              </w:rPr>
              <w:t>ENIGMA a Computer Engineering Convention</w:t>
            </w:r>
            <w:r>
              <w:rPr>
                <w:b w:val="0"/>
                <w:sz w:val="22"/>
              </w:rPr>
              <w:t xml:space="preserve"> (Cyber Security)</w:t>
            </w:r>
          </w:p>
        </w:tc>
      </w:tr>
      <w:tr w:rsidR="00661AB3" w:rsidRPr="002F450F" w14:paraId="76859C30" w14:textId="77777777" w:rsidTr="00C32927">
        <w:tc>
          <w:tcPr>
            <w:tcW w:w="1710" w:type="dxa"/>
          </w:tcPr>
          <w:p w14:paraId="7E5FED64" w14:textId="63C05506" w:rsidR="00661AB3" w:rsidRPr="002F450F" w:rsidRDefault="00661AB3" w:rsidP="00661AB3">
            <w:pPr>
              <w:widowControl w:val="0"/>
              <w:overflowPunct w:val="0"/>
              <w:autoSpaceDE w:val="0"/>
              <w:autoSpaceDN w:val="0"/>
              <w:adjustRightInd w:val="0"/>
              <w:spacing w:line="256" w:lineRule="auto"/>
              <w:ind w:right="20"/>
              <w:jc w:val="both"/>
              <w:rPr>
                <w:b w:val="0"/>
                <w:sz w:val="22"/>
              </w:rPr>
            </w:pPr>
            <w:r w:rsidRPr="002F450F">
              <w:rPr>
                <w:b w:val="0"/>
                <w:sz w:val="22"/>
              </w:rPr>
              <w:t>October 2019</w:t>
            </w:r>
          </w:p>
        </w:tc>
        <w:tc>
          <w:tcPr>
            <w:tcW w:w="6660" w:type="dxa"/>
          </w:tcPr>
          <w:p w14:paraId="4122FE61" w14:textId="648AA237" w:rsidR="00661AB3" w:rsidRPr="002F450F" w:rsidRDefault="00661AB3" w:rsidP="00661AB3">
            <w:pPr>
              <w:widowControl w:val="0"/>
              <w:overflowPunct w:val="0"/>
              <w:autoSpaceDE w:val="0"/>
              <w:autoSpaceDN w:val="0"/>
              <w:adjustRightInd w:val="0"/>
              <w:spacing w:line="256" w:lineRule="auto"/>
              <w:ind w:right="20"/>
              <w:jc w:val="both"/>
              <w:rPr>
                <w:b w:val="0"/>
                <w:sz w:val="22"/>
              </w:rPr>
            </w:pPr>
            <w:r w:rsidRPr="002F450F">
              <w:rPr>
                <w:b w:val="0"/>
                <w:sz w:val="22"/>
              </w:rPr>
              <w:t>ENIGMA a Computer Engineering Convention</w:t>
            </w:r>
            <w:r>
              <w:rPr>
                <w:b w:val="0"/>
                <w:sz w:val="22"/>
              </w:rPr>
              <w:t xml:space="preserve"> (Database Management)</w:t>
            </w:r>
          </w:p>
        </w:tc>
      </w:tr>
      <w:tr w:rsidR="00661AB3" w:rsidRPr="002F450F" w14:paraId="52630323" w14:textId="77777777" w:rsidTr="00C32927">
        <w:tc>
          <w:tcPr>
            <w:tcW w:w="1710" w:type="dxa"/>
          </w:tcPr>
          <w:p w14:paraId="410CD07B" w14:textId="3FAF490D" w:rsidR="00661AB3" w:rsidRPr="002F450F" w:rsidRDefault="00661AB3" w:rsidP="00661AB3">
            <w:pPr>
              <w:widowControl w:val="0"/>
              <w:overflowPunct w:val="0"/>
              <w:autoSpaceDE w:val="0"/>
              <w:autoSpaceDN w:val="0"/>
              <w:adjustRightInd w:val="0"/>
              <w:spacing w:line="256" w:lineRule="auto"/>
              <w:ind w:right="20"/>
              <w:rPr>
                <w:b w:val="0"/>
                <w:color w:val="000000" w:themeColor="text1"/>
                <w:sz w:val="22"/>
              </w:rPr>
            </w:pPr>
            <w:r>
              <w:rPr>
                <w:b w:val="0"/>
                <w:sz w:val="22"/>
              </w:rPr>
              <w:t>March 2021</w:t>
            </w:r>
          </w:p>
        </w:tc>
        <w:tc>
          <w:tcPr>
            <w:tcW w:w="6660" w:type="dxa"/>
          </w:tcPr>
          <w:p w14:paraId="23A6D5C1" w14:textId="01783CB0" w:rsidR="00661AB3" w:rsidRPr="002F450F" w:rsidRDefault="00661AB3" w:rsidP="00661AB3">
            <w:pPr>
              <w:widowControl w:val="0"/>
              <w:overflowPunct w:val="0"/>
              <w:autoSpaceDE w:val="0"/>
              <w:autoSpaceDN w:val="0"/>
              <w:adjustRightInd w:val="0"/>
              <w:spacing w:line="256" w:lineRule="auto"/>
              <w:ind w:right="20"/>
              <w:jc w:val="both"/>
              <w:rPr>
                <w:b w:val="0"/>
                <w:color w:val="000000" w:themeColor="text1"/>
                <w:sz w:val="22"/>
              </w:rPr>
            </w:pPr>
            <w:r>
              <w:rPr>
                <w:b w:val="0"/>
                <w:sz w:val="22"/>
              </w:rPr>
              <w:t>SAP Business One – SAP Advance (Implementation and Support)</w:t>
            </w:r>
          </w:p>
        </w:tc>
      </w:tr>
    </w:tbl>
    <w:p w14:paraId="7D31AABB" w14:textId="57A631DB" w:rsidR="007843D7" w:rsidRPr="007843D7" w:rsidRDefault="007843D7" w:rsidP="007843D7">
      <w:pPr>
        <w:tabs>
          <w:tab w:val="left" w:pos="195"/>
          <w:tab w:val="center" w:pos="4320"/>
        </w:tabs>
        <w:jc w:val="left"/>
        <w:rPr>
          <w:lang w:eastAsia="en-PH"/>
        </w:rPr>
      </w:pPr>
      <w:r>
        <w:rPr>
          <w:lang w:eastAsia="en-PH"/>
        </w:rPr>
        <w:tab/>
      </w:r>
    </w:p>
    <w:sectPr w:rsidR="007843D7" w:rsidRPr="007843D7" w:rsidSect="001F5EA3">
      <w:pgSz w:w="12240" w:h="15840" w:code="1"/>
      <w:pgMar w:top="1440" w:right="1440" w:bottom="1440" w:left="216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693FD" w14:textId="77777777" w:rsidR="009D018F" w:rsidRDefault="009D018F" w:rsidP="0023168E">
      <w:r>
        <w:separator/>
      </w:r>
    </w:p>
  </w:endnote>
  <w:endnote w:type="continuationSeparator" w:id="0">
    <w:p w14:paraId="378F72D4" w14:textId="77777777" w:rsidR="009D018F" w:rsidRDefault="009D018F" w:rsidP="002316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tblGrid>
    <w:tr w:rsidR="004B43DE" w14:paraId="52129398" w14:textId="77777777" w:rsidTr="004B43DE">
      <w:tc>
        <w:tcPr>
          <w:tcW w:w="7191" w:type="dxa"/>
          <w:vAlign w:val="center"/>
        </w:tcPr>
        <w:p w14:paraId="4C15267C" w14:textId="5141E96F" w:rsidR="004B43DE" w:rsidRDefault="004B43DE" w:rsidP="003E0F44">
          <w:pPr>
            <w:pStyle w:val="Footer"/>
            <w:tabs>
              <w:tab w:val="clear" w:pos="4680"/>
              <w:tab w:val="clear" w:pos="9360"/>
            </w:tabs>
            <w:jc w:val="left"/>
            <w:rPr>
              <w:b w:val="0"/>
              <w:i/>
              <w:sz w:val="18"/>
            </w:rPr>
          </w:pPr>
          <w:r>
            <w:rPr>
              <w:b w:val="0"/>
              <w:i/>
              <w:sz w:val="18"/>
            </w:rPr>
            <w:t xml:space="preserve">STI College </w:t>
          </w:r>
          <w:r w:rsidR="005776D3">
            <w:rPr>
              <w:b w:val="0"/>
              <w:i/>
              <w:sz w:val="18"/>
            </w:rPr>
            <w:t>Global City</w:t>
          </w:r>
        </w:p>
      </w:tc>
      <w:tc>
        <w:tcPr>
          <w:tcW w:w="1439" w:type="dxa"/>
          <w:vAlign w:val="center"/>
        </w:tcPr>
        <w:p w14:paraId="627232C5" w14:textId="77777777" w:rsidR="004B43DE" w:rsidRDefault="004B43DE" w:rsidP="003E0F44">
          <w:pPr>
            <w:pStyle w:val="Footer"/>
            <w:tabs>
              <w:tab w:val="clear" w:pos="4680"/>
              <w:tab w:val="clear" w:pos="9360"/>
            </w:tabs>
            <w:jc w:val="right"/>
            <w:rPr>
              <w:b w:val="0"/>
              <w:i/>
              <w:sz w:val="18"/>
            </w:rPr>
          </w:pPr>
        </w:p>
      </w:tc>
    </w:tr>
  </w:tbl>
  <w:p w14:paraId="2DB51ADE" w14:textId="77777777" w:rsidR="004B43DE" w:rsidRPr="001F5EA3" w:rsidRDefault="004B43DE" w:rsidP="003E0F44">
    <w:pPr>
      <w:pStyle w:val="Footer"/>
      <w:tabs>
        <w:tab w:val="clear" w:pos="4680"/>
        <w:tab w:val="clear" w:pos="9360"/>
      </w:tabs>
      <w:jc w:val="left"/>
      <w:rPr>
        <w:b w:val="0"/>
        <w:sz w:val="18"/>
      </w:rPr>
    </w:pPr>
  </w:p>
  <w:p w14:paraId="17D478AA" w14:textId="77777777" w:rsidR="004B43DE" w:rsidRDefault="004B43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1BECA" w14:textId="77777777" w:rsidR="004B43DE" w:rsidRPr="001F5EA3" w:rsidRDefault="004B43DE" w:rsidP="00CA247D">
    <w:pPr>
      <w:pStyle w:val="Footer"/>
      <w:tabs>
        <w:tab w:val="clear" w:pos="4680"/>
        <w:tab w:val="clear" w:pos="9360"/>
      </w:tabs>
      <w:rPr>
        <w:b w:val="0"/>
        <w:sz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tblGrid>
    <w:tr w:rsidR="004B43DE" w14:paraId="7E250355" w14:textId="77777777" w:rsidTr="001F5EA3">
      <w:tc>
        <w:tcPr>
          <w:tcW w:w="7191" w:type="dxa"/>
          <w:vAlign w:val="center"/>
        </w:tcPr>
        <w:p w14:paraId="65550868" w14:textId="0BA1CC07" w:rsidR="004B43DE" w:rsidRDefault="004B43DE" w:rsidP="001F5EA3">
          <w:pPr>
            <w:pStyle w:val="Footer"/>
            <w:tabs>
              <w:tab w:val="clear" w:pos="4680"/>
              <w:tab w:val="clear" w:pos="9360"/>
            </w:tabs>
            <w:jc w:val="left"/>
            <w:rPr>
              <w:b w:val="0"/>
              <w:i/>
              <w:sz w:val="18"/>
            </w:rPr>
          </w:pPr>
          <w:r>
            <w:rPr>
              <w:b w:val="0"/>
              <w:i/>
              <w:sz w:val="18"/>
            </w:rPr>
            <w:t xml:space="preserve">STI College </w:t>
          </w:r>
          <w:r w:rsidR="003C76CC">
            <w:rPr>
              <w:b w:val="0"/>
              <w:i/>
              <w:sz w:val="18"/>
            </w:rPr>
            <w:t>Global City</w:t>
          </w:r>
        </w:p>
      </w:tc>
      <w:tc>
        <w:tcPr>
          <w:tcW w:w="1439" w:type="dxa"/>
          <w:vAlign w:val="center"/>
        </w:tcPr>
        <w:p w14:paraId="0A30687C" w14:textId="77777777" w:rsidR="004B43DE" w:rsidRDefault="004B43DE" w:rsidP="001F5EA3">
          <w:pPr>
            <w:pStyle w:val="Footer"/>
            <w:tabs>
              <w:tab w:val="clear" w:pos="4680"/>
              <w:tab w:val="clear" w:pos="9360"/>
            </w:tabs>
            <w:jc w:val="right"/>
            <w:rPr>
              <w:b w:val="0"/>
              <w:i/>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sidR="00710C2E">
            <w:rPr>
              <w:b w:val="0"/>
              <w:noProof/>
              <w:sz w:val="20"/>
            </w:rPr>
            <w:t>3</w:t>
          </w:r>
          <w:r w:rsidRPr="00390D06">
            <w:rPr>
              <w:b w:val="0"/>
              <w:noProof/>
              <w:sz w:val="20"/>
            </w:rPr>
            <w:fldChar w:fldCharType="end"/>
          </w:r>
        </w:p>
      </w:tc>
    </w:tr>
  </w:tbl>
  <w:p w14:paraId="6CFDCD1C" w14:textId="77777777" w:rsidR="004B43DE" w:rsidRPr="001F5EA3" w:rsidRDefault="004B43DE" w:rsidP="00CA247D">
    <w:pPr>
      <w:pStyle w:val="Footer"/>
      <w:tabs>
        <w:tab w:val="clear" w:pos="4680"/>
        <w:tab w:val="clear" w:pos="9360"/>
      </w:tabs>
      <w:jc w:val="left"/>
      <w:rPr>
        <w:b w:val="0"/>
        <w:sz w:val="18"/>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458" w:type="dxa"/>
      <w:tblInd w:w="7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380"/>
      <w:gridCol w:w="6078"/>
    </w:tblGrid>
    <w:tr w:rsidR="00454411" w14:paraId="1C0E3CB8" w14:textId="77777777" w:rsidTr="00454411">
      <w:trPr>
        <w:trHeight w:val="341"/>
      </w:trPr>
      <w:tc>
        <w:tcPr>
          <w:tcW w:w="5380" w:type="dxa"/>
          <w:vAlign w:val="center"/>
        </w:tcPr>
        <w:p w14:paraId="6B7B8599" w14:textId="77777777" w:rsidR="00454411" w:rsidRDefault="00454411" w:rsidP="00454411">
          <w:pPr>
            <w:pStyle w:val="Footer"/>
            <w:tabs>
              <w:tab w:val="clear" w:pos="4680"/>
              <w:tab w:val="clear" w:pos="9360"/>
            </w:tabs>
            <w:jc w:val="left"/>
            <w:rPr>
              <w:b w:val="0"/>
              <w:sz w:val="18"/>
            </w:rPr>
          </w:pPr>
          <w:r>
            <w:rPr>
              <w:b w:val="0"/>
              <w:i/>
              <w:sz w:val="18"/>
            </w:rPr>
            <w:t>STI College &lt;School Name&gt;</w:t>
          </w:r>
        </w:p>
      </w:tc>
      <w:tc>
        <w:tcPr>
          <w:tcW w:w="6078" w:type="dxa"/>
          <w:vAlign w:val="center"/>
        </w:tcPr>
        <w:p w14:paraId="7CC13B56" w14:textId="77777777" w:rsidR="00454411" w:rsidRDefault="00454411" w:rsidP="00454411">
          <w:pPr>
            <w:pStyle w:val="Footer"/>
            <w:tabs>
              <w:tab w:val="clear" w:pos="4680"/>
              <w:tab w:val="clear" w:pos="9360"/>
            </w:tabs>
            <w:jc w:val="right"/>
            <w:rPr>
              <w:b w:val="0"/>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sidRPr="009874D9">
            <w:rPr>
              <w:noProof/>
              <w:sz w:val="20"/>
            </w:rPr>
            <w:t>26</w:t>
          </w:r>
          <w:r w:rsidRPr="00390D06">
            <w:rPr>
              <w:b w:val="0"/>
              <w:noProof/>
              <w:sz w:val="20"/>
            </w:rPr>
            <w:fldChar w:fldCharType="end"/>
          </w:r>
        </w:p>
      </w:tc>
    </w:tr>
  </w:tbl>
  <w:p w14:paraId="6AC66916" w14:textId="77777777" w:rsidR="004B43DE" w:rsidRPr="001F5EA3" w:rsidRDefault="004B43DE" w:rsidP="001F5EA3">
    <w:pPr>
      <w:pStyle w:val="Footer"/>
      <w:tabs>
        <w:tab w:val="clear" w:pos="4680"/>
        <w:tab w:val="clear" w:pos="9360"/>
      </w:tabs>
      <w:jc w:val="left"/>
      <w:rPr>
        <w:b w:val="0"/>
        <w:sz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8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191"/>
      <w:gridCol w:w="1439"/>
    </w:tblGrid>
    <w:tr w:rsidR="008B61D7" w14:paraId="6910F40B" w14:textId="77777777" w:rsidTr="008B61D7">
      <w:tc>
        <w:tcPr>
          <w:tcW w:w="7191" w:type="dxa"/>
          <w:vAlign w:val="center"/>
        </w:tcPr>
        <w:p w14:paraId="41DB2863" w14:textId="77777777" w:rsidR="008B61D7" w:rsidRDefault="008B61D7" w:rsidP="008B61D7">
          <w:pPr>
            <w:pStyle w:val="Footer"/>
            <w:tabs>
              <w:tab w:val="clear" w:pos="4680"/>
              <w:tab w:val="clear" w:pos="9360"/>
            </w:tabs>
            <w:jc w:val="left"/>
            <w:rPr>
              <w:b w:val="0"/>
              <w:i/>
              <w:sz w:val="18"/>
            </w:rPr>
          </w:pPr>
          <w:r>
            <w:rPr>
              <w:b w:val="0"/>
              <w:i/>
              <w:sz w:val="18"/>
            </w:rPr>
            <w:t>STI College Global City</w:t>
          </w:r>
        </w:p>
      </w:tc>
      <w:tc>
        <w:tcPr>
          <w:tcW w:w="1439" w:type="dxa"/>
          <w:vAlign w:val="center"/>
        </w:tcPr>
        <w:p w14:paraId="0FA932DD" w14:textId="77777777" w:rsidR="008B61D7" w:rsidRDefault="008B61D7" w:rsidP="008B61D7">
          <w:pPr>
            <w:pStyle w:val="Footer"/>
            <w:tabs>
              <w:tab w:val="clear" w:pos="4680"/>
              <w:tab w:val="clear" w:pos="9360"/>
            </w:tabs>
            <w:jc w:val="right"/>
            <w:rPr>
              <w:b w:val="0"/>
              <w:i/>
              <w:sz w:val="18"/>
            </w:rPr>
          </w:pPr>
          <w:r w:rsidRPr="00390D06">
            <w:rPr>
              <w:b w:val="0"/>
              <w:sz w:val="20"/>
            </w:rPr>
            <w:fldChar w:fldCharType="begin"/>
          </w:r>
          <w:r w:rsidRPr="00390D06">
            <w:rPr>
              <w:b w:val="0"/>
              <w:sz w:val="20"/>
            </w:rPr>
            <w:instrText xml:space="preserve"> PAGE   \* MERGEFORMAT </w:instrText>
          </w:r>
          <w:r w:rsidRPr="00390D06">
            <w:rPr>
              <w:b w:val="0"/>
              <w:sz w:val="20"/>
            </w:rPr>
            <w:fldChar w:fldCharType="separate"/>
          </w:r>
          <w:r>
            <w:rPr>
              <w:b w:val="0"/>
              <w:noProof/>
              <w:sz w:val="20"/>
            </w:rPr>
            <w:t>3</w:t>
          </w:r>
          <w:r w:rsidRPr="00390D06">
            <w:rPr>
              <w:b w:val="0"/>
              <w:noProof/>
              <w:sz w:val="20"/>
            </w:rPr>
            <w:fldChar w:fldCharType="end"/>
          </w:r>
        </w:p>
      </w:tc>
    </w:tr>
  </w:tbl>
  <w:p w14:paraId="68388B0F" w14:textId="77777777" w:rsidR="00454411" w:rsidRPr="001F5EA3" w:rsidRDefault="00454411" w:rsidP="00E7631F">
    <w:pPr>
      <w:pStyle w:val="Footer"/>
      <w:tabs>
        <w:tab w:val="clear" w:pos="4680"/>
        <w:tab w:val="clear" w:pos="9360"/>
      </w:tabs>
      <w:jc w:val="left"/>
      <w:rPr>
        <w:b w:val="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E0121F" w14:textId="77777777" w:rsidR="009D018F" w:rsidRDefault="009D018F" w:rsidP="0023168E">
      <w:r>
        <w:separator/>
      </w:r>
    </w:p>
  </w:footnote>
  <w:footnote w:type="continuationSeparator" w:id="0">
    <w:p w14:paraId="76AE0BFB" w14:textId="77777777" w:rsidR="009D018F" w:rsidRDefault="009D018F" w:rsidP="0023168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E44E4"/>
    <w:multiLevelType w:val="hybridMultilevel"/>
    <w:tmpl w:val="5288A6A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F4C65C8"/>
    <w:multiLevelType w:val="multilevel"/>
    <w:tmpl w:val="A1F4BAEC"/>
    <w:lvl w:ilvl="0">
      <w:start w:val="1"/>
      <w:numFmt w:val="decimal"/>
      <w:pStyle w:val="Proposal1"/>
      <w:lvlText w:val="%1"/>
      <w:lvlJc w:val="left"/>
      <w:pPr>
        <w:tabs>
          <w:tab w:val="num" w:pos="720"/>
        </w:tabs>
        <w:ind w:left="720" w:hanging="720"/>
      </w:pPr>
    </w:lvl>
    <w:lvl w:ilvl="1">
      <w:start w:val="1"/>
      <w:numFmt w:val="decimal"/>
      <w:pStyle w:val="Proposal2"/>
      <w:lvlText w:val="%1.%2"/>
      <w:lvlJc w:val="left"/>
      <w:pPr>
        <w:tabs>
          <w:tab w:val="num" w:pos="1440"/>
        </w:tabs>
        <w:ind w:left="1440" w:hanging="720"/>
      </w:pPr>
    </w:lvl>
    <w:lvl w:ilvl="2">
      <w:start w:val="1"/>
      <w:numFmt w:val="decimal"/>
      <w:lvlText w:val="%1.%2.%3"/>
      <w:lvlJc w:val="left"/>
      <w:pPr>
        <w:tabs>
          <w:tab w:val="num" w:pos="2160"/>
        </w:tabs>
        <w:ind w:left="2160" w:hanging="720"/>
      </w:pPr>
    </w:lvl>
    <w:lvl w:ilvl="3">
      <w:start w:val="1"/>
      <w:numFmt w:val="decimal"/>
      <w:lvlText w:val="%1.%2.%3.%4"/>
      <w:lvlJc w:val="left"/>
      <w:pPr>
        <w:tabs>
          <w:tab w:val="num" w:pos="2880"/>
        </w:tabs>
        <w:ind w:left="2880" w:hanging="720"/>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252075E1"/>
    <w:multiLevelType w:val="hybridMultilevel"/>
    <w:tmpl w:val="08BEACB4"/>
    <w:lvl w:ilvl="0" w:tplc="34090001">
      <w:start w:val="1"/>
      <w:numFmt w:val="bullet"/>
      <w:lvlText w:val=""/>
      <w:lvlJc w:val="left"/>
      <w:pPr>
        <w:ind w:left="1440" w:hanging="360"/>
      </w:pPr>
      <w:rPr>
        <w:rFonts w:ascii="Symbol" w:hAnsi="Symbol" w:hint="default"/>
      </w:rPr>
    </w:lvl>
    <w:lvl w:ilvl="1" w:tplc="34090003">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 w15:restartNumberingAfterBreak="0">
    <w:nsid w:val="2CDA51F4"/>
    <w:multiLevelType w:val="hybridMultilevel"/>
    <w:tmpl w:val="9786793E"/>
    <w:lvl w:ilvl="0" w:tplc="3409000F">
      <w:start w:val="1"/>
      <w:numFmt w:val="decimal"/>
      <w:lvlText w:val="%1."/>
      <w:lvlJc w:val="left"/>
      <w:pPr>
        <w:ind w:left="787" w:hanging="360"/>
      </w:pPr>
    </w:lvl>
    <w:lvl w:ilvl="1" w:tplc="34090019" w:tentative="1">
      <w:start w:val="1"/>
      <w:numFmt w:val="lowerLetter"/>
      <w:lvlText w:val="%2."/>
      <w:lvlJc w:val="left"/>
      <w:pPr>
        <w:ind w:left="1507" w:hanging="360"/>
      </w:pPr>
    </w:lvl>
    <w:lvl w:ilvl="2" w:tplc="3409001B" w:tentative="1">
      <w:start w:val="1"/>
      <w:numFmt w:val="lowerRoman"/>
      <w:lvlText w:val="%3."/>
      <w:lvlJc w:val="right"/>
      <w:pPr>
        <w:ind w:left="2227" w:hanging="180"/>
      </w:pPr>
    </w:lvl>
    <w:lvl w:ilvl="3" w:tplc="3409000F" w:tentative="1">
      <w:start w:val="1"/>
      <w:numFmt w:val="decimal"/>
      <w:lvlText w:val="%4."/>
      <w:lvlJc w:val="left"/>
      <w:pPr>
        <w:ind w:left="2947" w:hanging="360"/>
      </w:pPr>
    </w:lvl>
    <w:lvl w:ilvl="4" w:tplc="34090019" w:tentative="1">
      <w:start w:val="1"/>
      <w:numFmt w:val="lowerLetter"/>
      <w:lvlText w:val="%5."/>
      <w:lvlJc w:val="left"/>
      <w:pPr>
        <w:ind w:left="3667" w:hanging="360"/>
      </w:pPr>
    </w:lvl>
    <w:lvl w:ilvl="5" w:tplc="3409001B" w:tentative="1">
      <w:start w:val="1"/>
      <w:numFmt w:val="lowerRoman"/>
      <w:lvlText w:val="%6."/>
      <w:lvlJc w:val="right"/>
      <w:pPr>
        <w:ind w:left="4387" w:hanging="180"/>
      </w:pPr>
    </w:lvl>
    <w:lvl w:ilvl="6" w:tplc="3409000F" w:tentative="1">
      <w:start w:val="1"/>
      <w:numFmt w:val="decimal"/>
      <w:lvlText w:val="%7."/>
      <w:lvlJc w:val="left"/>
      <w:pPr>
        <w:ind w:left="5107" w:hanging="360"/>
      </w:pPr>
    </w:lvl>
    <w:lvl w:ilvl="7" w:tplc="34090019" w:tentative="1">
      <w:start w:val="1"/>
      <w:numFmt w:val="lowerLetter"/>
      <w:lvlText w:val="%8."/>
      <w:lvlJc w:val="left"/>
      <w:pPr>
        <w:ind w:left="5827" w:hanging="360"/>
      </w:pPr>
    </w:lvl>
    <w:lvl w:ilvl="8" w:tplc="3409001B" w:tentative="1">
      <w:start w:val="1"/>
      <w:numFmt w:val="lowerRoman"/>
      <w:lvlText w:val="%9."/>
      <w:lvlJc w:val="right"/>
      <w:pPr>
        <w:ind w:left="6547" w:hanging="180"/>
      </w:pPr>
    </w:lvl>
  </w:abstractNum>
  <w:abstractNum w:abstractNumId="4" w15:restartNumberingAfterBreak="0">
    <w:nsid w:val="2D136A04"/>
    <w:multiLevelType w:val="hybridMultilevel"/>
    <w:tmpl w:val="CAFCA5F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6C979FB"/>
    <w:multiLevelType w:val="hybridMultilevel"/>
    <w:tmpl w:val="CC3A67EE"/>
    <w:lvl w:ilvl="0" w:tplc="3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7AA2BD4"/>
    <w:multiLevelType w:val="hybridMultilevel"/>
    <w:tmpl w:val="4A4A4E50"/>
    <w:lvl w:ilvl="0" w:tplc="04090001">
      <w:start w:val="1"/>
      <w:numFmt w:val="bullet"/>
      <w:lvlText w:val=""/>
      <w:lvlJc w:val="left"/>
      <w:pPr>
        <w:ind w:left="787" w:hanging="360"/>
      </w:pPr>
      <w:rPr>
        <w:rFonts w:ascii="Symbol" w:hAnsi="Symbol" w:hint="default"/>
      </w:rPr>
    </w:lvl>
    <w:lvl w:ilvl="1" w:tplc="34090019" w:tentative="1">
      <w:start w:val="1"/>
      <w:numFmt w:val="lowerLetter"/>
      <w:lvlText w:val="%2."/>
      <w:lvlJc w:val="left"/>
      <w:pPr>
        <w:ind w:left="1507" w:hanging="360"/>
      </w:pPr>
    </w:lvl>
    <w:lvl w:ilvl="2" w:tplc="3409001B" w:tentative="1">
      <w:start w:val="1"/>
      <w:numFmt w:val="lowerRoman"/>
      <w:lvlText w:val="%3."/>
      <w:lvlJc w:val="right"/>
      <w:pPr>
        <w:ind w:left="2227" w:hanging="180"/>
      </w:pPr>
    </w:lvl>
    <w:lvl w:ilvl="3" w:tplc="3409000F" w:tentative="1">
      <w:start w:val="1"/>
      <w:numFmt w:val="decimal"/>
      <w:lvlText w:val="%4."/>
      <w:lvlJc w:val="left"/>
      <w:pPr>
        <w:ind w:left="2947" w:hanging="360"/>
      </w:pPr>
    </w:lvl>
    <w:lvl w:ilvl="4" w:tplc="34090019" w:tentative="1">
      <w:start w:val="1"/>
      <w:numFmt w:val="lowerLetter"/>
      <w:lvlText w:val="%5."/>
      <w:lvlJc w:val="left"/>
      <w:pPr>
        <w:ind w:left="3667" w:hanging="360"/>
      </w:pPr>
    </w:lvl>
    <w:lvl w:ilvl="5" w:tplc="3409001B" w:tentative="1">
      <w:start w:val="1"/>
      <w:numFmt w:val="lowerRoman"/>
      <w:lvlText w:val="%6."/>
      <w:lvlJc w:val="right"/>
      <w:pPr>
        <w:ind w:left="4387" w:hanging="180"/>
      </w:pPr>
    </w:lvl>
    <w:lvl w:ilvl="6" w:tplc="3409000F" w:tentative="1">
      <w:start w:val="1"/>
      <w:numFmt w:val="decimal"/>
      <w:lvlText w:val="%7."/>
      <w:lvlJc w:val="left"/>
      <w:pPr>
        <w:ind w:left="5107" w:hanging="360"/>
      </w:pPr>
    </w:lvl>
    <w:lvl w:ilvl="7" w:tplc="34090019" w:tentative="1">
      <w:start w:val="1"/>
      <w:numFmt w:val="lowerLetter"/>
      <w:lvlText w:val="%8."/>
      <w:lvlJc w:val="left"/>
      <w:pPr>
        <w:ind w:left="5827" w:hanging="360"/>
      </w:pPr>
    </w:lvl>
    <w:lvl w:ilvl="8" w:tplc="3409001B" w:tentative="1">
      <w:start w:val="1"/>
      <w:numFmt w:val="lowerRoman"/>
      <w:lvlText w:val="%9."/>
      <w:lvlJc w:val="right"/>
      <w:pPr>
        <w:ind w:left="6547" w:hanging="180"/>
      </w:pPr>
    </w:lvl>
  </w:abstractNum>
  <w:num w:numId="1">
    <w:abstractNumId w:val="1"/>
  </w:num>
  <w:num w:numId="2">
    <w:abstractNumId w:val="3"/>
  </w:num>
  <w:num w:numId="3">
    <w:abstractNumId w:val="2"/>
  </w:num>
  <w:num w:numId="4">
    <w:abstractNumId w:val="6"/>
  </w:num>
  <w:num w:numId="5">
    <w:abstractNumId w:val="5"/>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TA0NzUzMjA0MTc0MTFV0lEKTi0uzszPAykwNqoFAOAouJAtAAAA"/>
  </w:docVars>
  <w:rsids>
    <w:rsidRoot w:val="00BB2D68"/>
    <w:rsid w:val="0000332C"/>
    <w:rsid w:val="000058CF"/>
    <w:rsid w:val="00007976"/>
    <w:rsid w:val="00012591"/>
    <w:rsid w:val="00016E1F"/>
    <w:rsid w:val="00017F22"/>
    <w:rsid w:val="0003440E"/>
    <w:rsid w:val="00044BE0"/>
    <w:rsid w:val="00050C19"/>
    <w:rsid w:val="00055644"/>
    <w:rsid w:val="00056723"/>
    <w:rsid w:val="00056774"/>
    <w:rsid w:val="00060DF6"/>
    <w:rsid w:val="00071F86"/>
    <w:rsid w:val="00072279"/>
    <w:rsid w:val="00072FF5"/>
    <w:rsid w:val="000746E4"/>
    <w:rsid w:val="000762A9"/>
    <w:rsid w:val="00084156"/>
    <w:rsid w:val="00086A08"/>
    <w:rsid w:val="000872F8"/>
    <w:rsid w:val="000874FA"/>
    <w:rsid w:val="0009135A"/>
    <w:rsid w:val="000A1CBB"/>
    <w:rsid w:val="000A362F"/>
    <w:rsid w:val="000A4F6C"/>
    <w:rsid w:val="000A5C99"/>
    <w:rsid w:val="000A5D48"/>
    <w:rsid w:val="000B1183"/>
    <w:rsid w:val="000B6048"/>
    <w:rsid w:val="000B6FFA"/>
    <w:rsid w:val="000C518F"/>
    <w:rsid w:val="000C640D"/>
    <w:rsid w:val="000C6D83"/>
    <w:rsid w:val="000C6E64"/>
    <w:rsid w:val="000D1152"/>
    <w:rsid w:val="000D3238"/>
    <w:rsid w:val="000D7A51"/>
    <w:rsid w:val="000E03D9"/>
    <w:rsid w:val="000E41A0"/>
    <w:rsid w:val="000E5DA9"/>
    <w:rsid w:val="000F15A7"/>
    <w:rsid w:val="000F41C2"/>
    <w:rsid w:val="000F433D"/>
    <w:rsid w:val="00102CB4"/>
    <w:rsid w:val="001074A3"/>
    <w:rsid w:val="00107807"/>
    <w:rsid w:val="00110952"/>
    <w:rsid w:val="001141AF"/>
    <w:rsid w:val="00115339"/>
    <w:rsid w:val="00122532"/>
    <w:rsid w:val="00123C6F"/>
    <w:rsid w:val="00124577"/>
    <w:rsid w:val="0013126D"/>
    <w:rsid w:val="00131500"/>
    <w:rsid w:val="00132439"/>
    <w:rsid w:val="001324FB"/>
    <w:rsid w:val="00133E28"/>
    <w:rsid w:val="00134B45"/>
    <w:rsid w:val="00136E74"/>
    <w:rsid w:val="00140EEB"/>
    <w:rsid w:val="00140F39"/>
    <w:rsid w:val="00144D09"/>
    <w:rsid w:val="001532B2"/>
    <w:rsid w:val="00153A47"/>
    <w:rsid w:val="00154A6C"/>
    <w:rsid w:val="00155ED5"/>
    <w:rsid w:val="00157084"/>
    <w:rsid w:val="00160B57"/>
    <w:rsid w:val="001662AC"/>
    <w:rsid w:val="00173774"/>
    <w:rsid w:val="0017656E"/>
    <w:rsid w:val="00184D66"/>
    <w:rsid w:val="00186DA3"/>
    <w:rsid w:val="001925CB"/>
    <w:rsid w:val="001964E1"/>
    <w:rsid w:val="00197A7F"/>
    <w:rsid w:val="001A543C"/>
    <w:rsid w:val="001A774A"/>
    <w:rsid w:val="001B18AE"/>
    <w:rsid w:val="001B3F49"/>
    <w:rsid w:val="001B6680"/>
    <w:rsid w:val="001B738A"/>
    <w:rsid w:val="001C2DDE"/>
    <w:rsid w:val="001C31D8"/>
    <w:rsid w:val="001D4986"/>
    <w:rsid w:val="001E2214"/>
    <w:rsid w:val="001E241B"/>
    <w:rsid w:val="001E453A"/>
    <w:rsid w:val="001F385A"/>
    <w:rsid w:val="001F4388"/>
    <w:rsid w:val="001F5EA3"/>
    <w:rsid w:val="001F62CB"/>
    <w:rsid w:val="001F7EB6"/>
    <w:rsid w:val="002118A5"/>
    <w:rsid w:val="00213C95"/>
    <w:rsid w:val="00215296"/>
    <w:rsid w:val="002165A4"/>
    <w:rsid w:val="00216EDB"/>
    <w:rsid w:val="00217760"/>
    <w:rsid w:val="00222A13"/>
    <w:rsid w:val="00230858"/>
    <w:rsid w:val="0023168E"/>
    <w:rsid w:val="00236E1B"/>
    <w:rsid w:val="00237280"/>
    <w:rsid w:val="00243887"/>
    <w:rsid w:val="0024638A"/>
    <w:rsid w:val="0025596E"/>
    <w:rsid w:val="00270E11"/>
    <w:rsid w:val="002710B0"/>
    <w:rsid w:val="00271293"/>
    <w:rsid w:val="002730AE"/>
    <w:rsid w:val="0027639E"/>
    <w:rsid w:val="002819F4"/>
    <w:rsid w:val="0028321C"/>
    <w:rsid w:val="002903A2"/>
    <w:rsid w:val="00294C6C"/>
    <w:rsid w:val="002A2515"/>
    <w:rsid w:val="002A5400"/>
    <w:rsid w:val="002A56B7"/>
    <w:rsid w:val="002B6C6C"/>
    <w:rsid w:val="002B7F8A"/>
    <w:rsid w:val="002C1175"/>
    <w:rsid w:val="002C1D02"/>
    <w:rsid w:val="002C4C45"/>
    <w:rsid w:val="002D4718"/>
    <w:rsid w:val="002D7331"/>
    <w:rsid w:val="002E0967"/>
    <w:rsid w:val="002E1B9A"/>
    <w:rsid w:val="002E3582"/>
    <w:rsid w:val="002E7E45"/>
    <w:rsid w:val="002F5833"/>
    <w:rsid w:val="0031110A"/>
    <w:rsid w:val="003133DE"/>
    <w:rsid w:val="00314513"/>
    <w:rsid w:val="003145AC"/>
    <w:rsid w:val="00314C4D"/>
    <w:rsid w:val="003167CC"/>
    <w:rsid w:val="00316827"/>
    <w:rsid w:val="00316DE6"/>
    <w:rsid w:val="0032123C"/>
    <w:rsid w:val="00322741"/>
    <w:rsid w:val="00331272"/>
    <w:rsid w:val="00334482"/>
    <w:rsid w:val="00334F23"/>
    <w:rsid w:val="00336749"/>
    <w:rsid w:val="00336918"/>
    <w:rsid w:val="00336D0C"/>
    <w:rsid w:val="00345573"/>
    <w:rsid w:val="0035591B"/>
    <w:rsid w:val="003561CF"/>
    <w:rsid w:val="003712DE"/>
    <w:rsid w:val="003719C7"/>
    <w:rsid w:val="00376AFB"/>
    <w:rsid w:val="00383A89"/>
    <w:rsid w:val="00383CF5"/>
    <w:rsid w:val="00384624"/>
    <w:rsid w:val="00390D06"/>
    <w:rsid w:val="0039332F"/>
    <w:rsid w:val="003B3AAF"/>
    <w:rsid w:val="003C1019"/>
    <w:rsid w:val="003C3D0B"/>
    <w:rsid w:val="003C76CC"/>
    <w:rsid w:val="003D1595"/>
    <w:rsid w:val="003D3B6F"/>
    <w:rsid w:val="003E0F44"/>
    <w:rsid w:val="003E4F0A"/>
    <w:rsid w:val="003E66EE"/>
    <w:rsid w:val="003E7DE3"/>
    <w:rsid w:val="003F0CB5"/>
    <w:rsid w:val="003F144C"/>
    <w:rsid w:val="003F14BA"/>
    <w:rsid w:val="003F2755"/>
    <w:rsid w:val="003F363B"/>
    <w:rsid w:val="003F72DD"/>
    <w:rsid w:val="00401F09"/>
    <w:rsid w:val="00402CDF"/>
    <w:rsid w:val="004047CD"/>
    <w:rsid w:val="0040482B"/>
    <w:rsid w:val="004075A7"/>
    <w:rsid w:val="00412F34"/>
    <w:rsid w:val="0042027A"/>
    <w:rsid w:val="0042363F"/>
    <w:rsid w:val="00425173"/>
    <w:rsid w:val="004269DF"/>
    <w:rsid w:val="00426BB2"/>
    <w:rsid w:val="00431759"/>
    <w:rsid w:val="0043710C"/>
    <w:rsid w:val="004465C3"/>
    <w:rsid w:val="004504B0"/>
    <w:rsid w:val="004514FB"/>
    <w:rsid w:val="00454411"/>
    <w:rsid w:val="004569F8"/>
    <w:rsid w:val="00460867"/>
    <w:rsid w:val="00461031"/>
    <w:rsid w:val="00466D24"/>
    <w:rsid w:val="00485A3C"/>
    <w:rsid w:val="00485B59"/>
    <w:rsid w:val="00493DDE"/>
    <w:rsid w:val="00495009"/>
    <w:rsid w:val="0049725C"/>
    <w:rsid w:val="0049780F"/>
    <w:rsid w:val="004A63B7"/>
    <w:rsid w:val="004B07F3"/>
    <w:rsid w:val="004B43DE"/>
    <w:rsid w:val="004B476B"/>
    <w:rsid w:val="004C2542"/>
    <w:rsid w:val="004C57D1"/>
    <w:rsid w:val="004D0455"/>
    <w:rsid w:val="004D51BC"/>
    <w:rsid w:val="004E146A"/>
    <w:rsid w:val="004E294A"/>
    <w:rsid w:val="004F3697"/>
    <w:rsid w:val="004F5A4C"/>
    <w:rsid w:val="00504F7C"/>
    <w:rsid w:val="0051051C"/>
    <w:rsid w:val="00512462"/>
    <w:rsid w:val="00513FC0"/>
    <w:rsid w:val="005226E7"/>
    <w:rsid w:val="00523105"/>
    <w:rsid w:val="00525DD3"/>
    <w:rsid w:val="005321FC"/>
    <w:rsid w:val="0053367C"/>
    <w:rsid w:val="0053388F"/>
    <w:rsid w:val="005432DC"/>
    <w:rsid w:val="005443EA"/>
    <w:rsid w:val="00551199"/>
    <w:rsid w:val="005511DA"/>
    <w:rsid w:val="00551920"/>
    <w:rsid w:val="00562330"/>
    <w:rsid w:val="00574A8F"/>
    <w:rsid w:val="005776D3"/>
    <w:rsid w:val="00582A19"/>
    <w:rsid w:val="00584806"/>
    <w:rsid w:val="00585BA3"/>
    <w:rsid w:val="005914B1"/>
    <w:rsid w:val="00591870"/>
    <w:rsid w:val="005929D1"/>
    <w:rsid w:val="005940CC"/>
    <w:rsid w:val="00596600"/>
    <w:rsid w:val="00597589"/>
    <w:rsid w:val="005A059F"/>
    <w:rsid w:val="005A1904"/>
    <w:rsid w:val="005A547A"/>
    <w:rsid w:val="005A5D55"/>
    <w:rsid w:val="005A6396"/>
    <w:rsid w:val="005A7380"/>
    <w:rsid w:val="005B2930"/>
    <w:rsid w:val="005C0EEB"/>
    <w:rsid w:val="005C13F7"/>
    <w:rsid w:val="005C68D4"/>
    <w:rsid w:val="005C6ADB"/>
    <w:rsid w:val="005D1478"/>
    <w:rsid w:val="005D3532"/>
    <w:rsid w:val="005D660B"/>
    <w:rsid w:val="005E5C9A"/>
    <w:rsid w:val="005F1161"/>
    <w:rsid w:val="005F2D4B"/>
    <w:rsid w:val="005F3540"/>
    <w:rsid w:val="005F5CB1"/>
    <w:rsid w:val="005F7883"/>
    <w:rsid w:val="006023F6"/>
    <w:rsid w:val="0060476D"/>
    <w:rsid w:val="0060577E"/>
    <w:rsid w:val="006073DD"/>
    <w:rsid w:val="00607DE8"/>
    <w:rsid w:val="0061746D"/>
    <w:rsid w:val="00617A9A"/>
    <w:rsid w:val="00621A18"/>
    <w:rsid w:val="00622402"/>
    <w:rsid w:val="006233F5"/>
    <w:rsid w:val="006234F4"/>
    <w:rsid w:val="00624A0C"/>
    <w:rsid w:val="00626457"/>
    <w:rsid w:val="00631A1B"/>
    <w:rsid w:val="006343B0"/>
    <w:rsid w:val="0063701E"/>
    <w:rsid w:val="00640A9D"/>
    <w:rsid w:val="00645973"/>
    <w:rsid w:val="006475F2"/>
    <w:rsid w:val="00651005"/>
    <w:rsid w:val="00656BA4"/>
    <w:rsid w:val="006619A8"/>
    <w:rsid w:val="00661AB3"/>
    <w:rsid w:val="006628A2"/>
    <w:rsid w:val="00665671"/>
    <w:rsid w:val="00667073"/>
    <w:rsid w:val="0067123F"/>
    <w:rsid w:val="00674953"/>
    <w:rsid w:val="00691C3A"/>
    <w:rsid w:val="00693944"/>
    <w:rsid w:val="006A0137"/>
    <w:rsid w:val="006A0A0F"/>
    <w:rsid w:val="006A19BD"/>
    <w:rsid w:val="006A1C6D"/>
    <w:rsid w:val="006C1C4D"/>
    <w:rsid w:val="006C6142"/>
    <w:rsid w:val="006C7E08"/>
    <w:rsid w:val="006D1B98"/>
    <w:rsid w:val="006D2CC6"/>
    <w:rsid w:val="006D5195"/>
    <w:rsid w:val="006D74A3"/>
    <w:rsid w:val="006E2FB7"/>
    <w:rsid w:val="006E31D5"/>
    <w:rsid w:val="006E6C32"/>
    <w:rsid w:val="006E7AED"/>
    <w:rsid w:val="006F2E03"/>
    <w:rsid w:val="006F6B5A"/>
    <w:rsid w:val="007076E3"/>
    <w:rsid w:val="00707D59"/>
    <w:rsid w:val="0071082F"/>
    <w:rsid w:val="00710C2E"/>
    <w:rsid w:val="0071246D"/>
    <w:rsid w:val="00717371"/>
    <w:rsid w:val="00723451"/>
    <w:rsid w:val="00726DA0"/>
    <w:rsid w:val="00734B4D"/>
    <w:rsid w:val="00737043"/>
    <w:rsid w:val="00740FDE"/>
    <w:rsid w:val="0074394A"/>
    <w:rsid w:val="007554E8"/>
    <w:rsid w:val="00756F94"/>
    <w:rsid w:val="007577E4"/>
    <w:rsid w:val="007620BE"/>
    <w:rsid w:val="00763810"/>
    <w:rsid w:val="00763A09"/>
    <w:rsid w:val="007671A7"/>
    <w:rsid w:val="007726D1"/>
    <w:rsid w:val="0077631F"/>
    <w:rsid w:val="007824D2"/>
    <w:rsid w:val="007839AF"/>
    <w:rsid w:val="007843D7"/>
    <w:rsid w:val="00786694"/>
    <w:rsid w:val="007915A3"/>
    <w:rsid w:val="00791D3C"/>
    <w:rsid w:val="00792815"/>
    <w:rsid w:val="00795D5A"/>
    <w:rsid w:val="007C0258"/>
    <w:rsid w:val="007C49D1"/>
    <w:rsid w:val="007D3988"/>
    <w:rsid w:val="007D6116"/>
    <w:rsid w:val="007E01D5"/>
    <w:rsid w:val="007E0EB0"/>
    <w:rsid w:val="007E21B6"/>
    <w:rsid w:val="007E363D"/>
    <w:rsid w:val="007E3B52"/>
    <w:rsid w:val="007E4115"/>
    <w:rsid w:val="007E68BA"/>
    <w:rsid w:val="007F49B6"/>
    <w:rsid w:val="007F4B8F"/>
    <w:rsid w:val="007F5D16"/>
    <w:rsid w:val="007F7C56"/>
    <w:rsid w:val="00801101"/>
    <w:rsid w:val="0080563C"/>
    <w:rsid w:val="008136FF"/>
    <w:rsid w:val="008153F4"/>
    <w:rsid w:val="0082274F"/>
    <w:rsid w:val="00832A98"/>
    <w:rsid w:val="00837BCE"/>
    <w:rsid w:val="008436EB"/>
    <w:rsid w:val="00845926"/>
    <w:rsid w:val="008475B1"/>
    <w:rsid w:val="0085350F"/>
    <w:rsid w:val="008565E3"/>
    <w:rsid w:val="00856A05"/>
    <w:rsid w:val="00861D4E"/>
    <w:rsid w:val="00861EE3"/>
    <w:rsid w:val="00862B78"/>
    <w:rsid w:val="008632BA"/>
    <w:rsid w:val="0086400E"/>
    <w:rsid w:val="008713D9"/>
    <w:rsid w:val="00872B41"/>
    <w:rsid w:val="00880CA7"/>
    <w:rsid w:val="008812E0"/>
    <w:rsid w:val="00884B43"/>
    <w:rsid w:val="00886721"/>
    <w:rsid w:val="00893070"/>
    <w:rsid w:val="00894C4C"/>
    <w:rsid w:val="008A0641"/>
    <w:rsid w:val="008A0B73"/>
    <w:rsid w:val="008A0EAE"/>
    <w:rsid w:val="008A372C"/>
    <w:rsid w:val="008A4A69"/>
    <w:rsid w:val="008A5352"/>
    <w:rsid w:val="008B0792"/>
    <w:rsid w:val="008B2289"/>
    <w:rsid w:val="008B3569"/>
    <w:rsid w:val="008B61D7"/>
    <w:rsid w:val="008B7BFF"/>
    <w:rsid w:val="008D36C1"/>
    <w:rsid w:val="008D593E"/>
    <w:rsid w:val="008E0D84"/>
    <w:rsid w:val="008E1516"/>
    <w:rsid w:val="008E54A5"/>
    <w:rsid w:val="008E57EA"/>
    <w:rsid w:val="008F02C9"/>
    <w:rsid w:val="008F75D8"/>
    <w:rsid w:val="00901955"/>
    <w:rsid w:val="009029F6"/>
    <w:rsid w:val="0090522B"/>
    <w:rsid w:val="0091356C"/>
    <w:rsid w:val="009159D1"/>
    <w:rsid w:val="00916614"/>
    <w:rsid w:val="009226CF"/>
    <w:rsid w:val="009251F9"/>
    <w:rsid w:val="00926093"/>
    <w:rsid w:val="00927099"/>
    <w:rsid w:val="00931309"/>
    <w:rsid w:val="00951BE5"/>
    <w:rsid w:val="00955DFA"/>
    <w:rsid w:val="009564CE"/>
    <w:rsid w:val="0095694C"/>
    <w:rsid w:val="009614E4"/>
    <w:rsid w:val="00964186"/>
    <w:rsid w:val="009723E2"/>
    <w:rsid w:val="00972EEC"/>
    <w:rsid w:val="009830D7"/>
    <w:rsid w:val="009868AF"/>
    <w:rsid w:val="00990F8D"/>
    <w:rsid w:val="009944AD"/>
    <w:rsid w:val="00997FAB"/>
    <w:rsid w:val="009A334D"/>
    <w:rsid w:val="009B3D8B"/>
    <w:rsid w:val="009C188D"/>
    <w:rsid w:val="009C3143"/>
    <w:rsid w:val="009C4A18"/>
    <w:rsid w:val="009C68DE"/>
    <w:rsid w:val="009C7A5F"/>
    <w:rsid w:val="009D018F"/>
    <w:rsid w:val="009D0B3B"/>
    <w:rsid w:val="009D3886"/>
    <w:rsid w:val="009D3E6A"/>
    <w:rsid w:val="009E2FA1"/>
    <w:rsid w:val="009E3CF0"/>
    <w:rsid w:val="009E5A9D"/>
    <w:rsid w:val="009F0989"/>
    <w:rsid w:val="009F1EB1"/>
    <w:rsid w:val="00A01D04"/>
    <w:rsid w:val="00A0357A"/>
    <w:rsid w:val="00A05197"/>
    <w:rsid w:val="00A27221"/>
    <w:rsid w:val="00A316F6"/>
    <w:rsid w:val="00A325D5"/>
    <w:rsid w:val="00A338E6"/>
    <w:rsid w:val="00A36190"/>
    <w:rsid w:val="00A42114"/>
    <w:rsid w:val="00A4215C"/>
    <w:rsid w:val="00A4328C"/>
    <w:rsid w:val="00A50705"/>
    <w:rsid w:val="00A56B6C"/>
    <w:rsid w:val="00A574C0"/>
    <w:rsid w:val="00A65ECF"/>
    <w:rsid w:val="00A66F1D"/>
    <w:rsid w:val="00A7189B"/>
    <w:rsid w:val="00A807CA"/>
    <w:rsid w:val="00A8139C"/>
    <w:rsid w:val="00A8278D"/>
    <w:rsid w:val="00A82C2B"/>
    <w:rsid w:val="00A90690"/>
    <w:rsid w:val="00A91C6C"/>
    <w:rsid w:val="00AA03A9"/>
    <w:rsid w:val="00AA291D"/>
    <w:rsid w:val="00AA6AB7"/>
    <w:rsid w:val="00AB1242"/>
    <w:rsid w:val="00AB52DF"/>
    <w:rsid w:val="00AC2239"/>
    <w:rsid w:val="00AC56FC"/>
    <w:rsid w:val="00AD3CB8"/>
    <w:rsid w:val="00AE2CDF"/>
    <w:rsid w:val="00AE3246"/>
    <w:rsid w:val="00AE4827"/>
    <w:rsid w:val="00AE5FEA"/>
    <w:rsid w:val="00AF0FDF"/>
    <w:rsid w:val="00AF2289"/>
    <w:rsid w:val="00AF2CC0"/>
    <w:rsid w:val="00AF455E"/>
    <w:rsid w:val="00B049B3"/>
    <w:rsid w:val="00B04FDC"/>
    <w:rsid w:val="00B07A1A"/>
    <w:rsid w:val="00B113B3"/>
    <w:rsid w:val="00B1267A"/>
    <w:rsid w:val="00B13DA4"/>
    <w:rsid w:val="00B224E3"/>
    <w:rsid w:val="00B2298A"/>
    <w:rsid w:val="00B2323A"/>
    <w:rsid w:val="00B32AD1"/>
    <w:rsid w:val="00B335E3"/>
    <w:rsid w:val="00B46F1B"/>
    <w:rsid w:val="00B541AB"/>
    <w:rsid w:val="00B61F06"/>
    <w:rsid w:val="00B6370D"/>
    <w:rsid w:val="00B65A94"/>
    <w:rsid w:val="00B73FEA"/>
    <w:rsid w:val="00B908E7"/>
    <w:rsid w:val="00B91B52"/>
    <w:rsid w:val="00B94D7D"/>
    <w:rsid w:val="00BA2334"/>
    <w:rsid w:val="00BA3FD0"/>
    <w:rsid w:val="00BA40ED"/>
    <w:rsid w:val="00BA6E1F"/>
    <w:rsid w:val="00BA72CF"/>
    <w:rsid w:val="00BA7E09"/>
    <w:rsid w:val="00BB2D68"/>
    <w:rsid w:val="00BB42D0"/>
    <w:rsid w:val="00BB4C56"/>
    <w:rsid w:val="00BB62F2"/>
    <w:rsid w:val="00BC4B4B"/>
    <w:rsid w:val="00BD0C5D"/>
    <w:rsid w:val="00BD64B9"/>
    <w:rsid w:val="00BD745D"/>
    <w:rsid w:val="00BD7D8F"/>
    <w:rsid w:val="00BD7EBE"/>
    <w:rsid w:val="00BE24F7"/>
    <w:rsid w:val="00BE4091"/>
    <w:rsid w:val="00BE4903"/>
    <w:rsid w:val="00BF4C57"/>
    <w:rsid w:val="00C11ED3"/>
    <w:rsid w:val="00C15B29"/>
    <w:rsid w:val="00C2262A"/>
    <w:rsid w:val="00C22E03"/>
    <w:rsid w:val="00C304CD"/>
    <w:rsid w:val="00C32927"/>
    <w:rsid w:val="00C35A2D"/>
    <w:rsid w:val="00C36BD2"/>
    <w:rsid w:val="00C44202"/>
    <w:rsid w:val="00C473B7"/>
    <w:rsid w:val="00C477DA"/>
    <w:rsid w:val="00C50984"/>
    <w:rsid w:val="00C53686"/>
    <w:rsid w:val="00C5503C"/>
    <w:rsid w:val="00C550E5"/>
    <w:rsid w:val="00C60BAF"/>
    <w:rsid w:val="00C617BE"/>
    <w:rsid w:val="00C67AE4"/>
    <w:rsid w:val="00C67B50"/>
    <w:rsid w:val="00C74791"/>
    <w:rsid w:val="00C80DE8"/>
    <w:rsid w:val="00C8166A"/>
    <w:rsid w:val="00C81C22"/>
    <w:rsid w:val="00C81FC6"/>
    <w:rsid w:val="00C87499"/>
    <w:rsid w:val="00C901E7"/>
    <w:rsid w:val="00C95626"/>
    <w:rsid w:val="00CA004E"/>
    <w:rsid w:val="00CA247D"/>
    <w:rsid w:val="00CA3871"/>
    <w:rsid w:val="00CA4F59"/>
    <w:rsid w:val="00CA6448"/>
    <w:rsid w:val="00CA696B"/>
    <w:rsid w:val="00CB0B8D"/>
    <w:rsid w:val="00CB3599"/>
    <w:rsid w:val="00CD066B"/>
    <w:rsid w:val="00CD5FC9"/>
    <w:rsid w:val="00CD60E6"/>
    <w:rsid w:val="00CE170D"/>
    <w:rsid w:val="00CE20D1"/>
    <w:rsid w:val="00CE602F"/>
    <w:rsid w:val="00CF4F36"/>
    <w:rsid w:val="00D11178"/>
    <w:rsid w:val="00D12254"/>
    <w:rsid w:val="00D220A0"/>
    <w:rsid w:val="00D25996"/>
    <w:rsid w:val="00D265BB"/>
    <w:rsid w:val="00D27383"/>
    <w:rsid w:val="00D35F12"/>
    <w:rsid w:val="00D41667"/>
    <w:rsid w:val="00D43BC1"/>
    <w:rsid w:val="00D44896"/>
    <w:rsid w:val="00D45744"/>
    <w:rsid w:val="00D562F8"/>
    <w:rsid w:val="00D57BA4"/>
    <w:rsid w:val="00D74025"/>
    <w:rsid w:val="00D740E5"/>
    <w:rsid w:val="00D811CC"/>
    <w:rsid w:val="00D83B25"/>
    <w:rsid w:val="00D84AB7"/>
    <w:rsid w:val="00D94B05"/>
    <w:rsid w:val="00D96297"/>
    <w:rsid w:val="00D97CB2"/>
    <w:rsid w:val="00DA430E"/>
    <w:rsid w:val="00DB3608"/>
    <w:rsid w:val="00DD26C9"/>
    <w:rsid w:val="00DD459D"/>
    <w:rsid w:val="00DD55C9"/>
    <w:rsid w:val="00DE0EE9"/>
    <w:rsid w:val="00DF34AF"/>
    <w:rsid w:val="00DF4A09"/>
    <w:rsid w:val="00DF7954"/>
    <w:rsid w:val="00E0065D"/>
    <w:rsid w:val="00E02947"/>
    <w:rsid w:val="00E02ED1"/>
    <w:rsid w:val="00E101AA"/>
    <w:rsid w:val="00E16F90"/>
    <w:rsid w:val="00E20950"/>
    <w:rsid w:val="00E20B89"/>
    <w:rsid w:val="00E257EA"/>
    <w:rsid w:val="00E4767E"/>
    <w:rsid w:val="00E47A9B"/>
    <w:rsid w:val="00E555DE"/>
    <w:rsid w:val="00E5670A"/>
    <w:rsid w:val="00E6099D"/>
    <w:rsid w:val="00E63D5C"/>
    <w:rsid w:val="00E6654C"/>
    <w:rsid w:val="00E66A0C"/>
    <w:rsid w:val="00E70C57"/>
    <w:rsid w:val="00E772EC"/>
    <w:rsid w:val="00E77F50"/>
    <w:rsid w:val="00E81D5A"/>
    <w:rsid w:val="00E825BD"/>
    <w:rsid w:val="00E83500"/>
    <w:rsid w:val="00E83ABA"/>
    <w:rsid w:val="00E84829"/>
    <w:rsid w:val="00E874EB"/>
    <w:rsid w:val="00E94326"/>
    <w:rsid w:val="00E97D14"/>
    <w:rsid w:val="00EA525F"/>
    <w:rsid w:val="00EA6FD4"/>
    <w:rsid w:val="00EB086A"/>
    <w:rsid w:val="00EB46D5"/>
    <w:rsid w:val="00EB536E"/>
    <w:rsid w:val="00EB601D"/>
    <w:rsid w:val="00EC5332"/>
    <w:rsid w:val="00EC61F4"/>
    <w:rsid w:val="00EE1E59"/>
    <w:rsid w:val="00EF195E"/>
    <w:rsid w:val="00EF3471"/>
    <w:rsid w:val="00EF703C"/>
    <w:rsid w:val="00EF7630"/>
    <w:rsid w:val="00F00FAA"/>
    <w:rsid w:val="00F02184"/>
    <w:rsid w:val="00F04666"/>
    <w:rsid w:val="00F04ECF"/>
    <w:rsid w:val="00F164F4"/>
    <w:rsid w:val="00F16D3D"/>
    <w:rsid w:val="00F17C4A"/>
    <w:rsid w:val="00F24220"/>
    <w:rsid w:val="00F24CF8"/>
    <w:rsid w:val="00F277E9"/>
    <w:rsid w:val="00F27EAC"/>
    <w:rsid w:val="00F3006D"/>
    <w:rsid w:val="00F31809"/>
    <w:rsid w:val="00F376D2"/>
    <w:rsid w:val="00F449E6"/>
    <w:rsid w:val="00F5182F"/>
    <w:rsid w:val="00F545D0"/>
    <w:rsid w:val="00F550A5"/>
    <w:rsid w:val="00F554C3"/>
    <w:rsid w:val="00F57A0E"/>
    <w:rsid w:val="00F6383A"/>
    <w:rsid w:val="00F67AD5"/>
    <w:rsid w:val="00F73805"/>
    <w:rsid w:val="00F740EB"/>
    <w:rsid w:val="00F82BA7"/>
    <w:rsid w:val="00F82F22"/>
    <w:rsid w:val="00F83473"/>
    <w:rsid w:val="00F83775"/>
    <w:rsid w:val="00F85BCA"/>
    <w:rsid w:val="00F917FD"/>
    <w:rsid w:val="00F91F57"/>
    <w:rsid w:val="00F921BE"/>
    <w:rsid w:val="00F9388D"/>
    <w:rsid w:val="00F93B65"/>
    <w:rsid w:val="00F94151"/>
    <w:rsid w:val="00FA37C7"/>
    <w:rsid w:val="00FB0FE1"/>
    <w:rsid w:val="00FB1ACF"/>
    <w:rsid w:val="00FB397F"/>
    <w:rsid w:val="00FC1A59"/>
    <w:rsid w:val="00FC2598"/>
    <w:rsid w:val="00FC46A7"/>
    <w:rsid w:val="00FC56B6"/>
    <w:rsid w:val="00FD1E15"/>
    <w:rsid w:val="00FD2CE7"/>
    <w:rsid w:val="00FD3EC2"/>
    <w:rsid w:val="00FD5328"/>
    <w:rsid w:val="00FD72B2"/>
    <w:rsid w:val="00FD7464"/>
    <w:rsid w:val="00FE7975"/>
    <w:rsid w:val="00FF3511"/>
    <w:rsid w:val="00FF71CF"/>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D8F520"/>
  <w15:chartTrackingRefBased/>
  <w15:docId w15:val="{25661F96-FF09-4EBC-A820-D047173DD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168E"/>
    <w:pPr>
      <w:spacing w:after="0" w:line="240" w:lineRule="auto"/>
      <w:jc w:val="center"/>
    </w:pPr>
    <w:rPr>
      <w:rFonts w:ascii="Times New Roman" w:hAnsi="Times New Roman"/>
      <w:b/>
      <w:sz w:val="24"/>
    </w:rPr>
  </w:style>
  <w:style w:type="paragraph" w:styleId="Heading1">
    <w:name w:val="heading 1"/>
    <w:basedOn w:val="Normal"/>
    <w:next w:val="Normal"/>
    <w:link w:val="Heading1Char"/>
    <w:autoRedefine/>
    <w:uiPriority w:val="9"/>
    <w:qFormat/>
    <w:rsid w:val="008713D9"/>
    <w:pPr>
      <w:spacing w:before="120" w:after="480" w:line="360" w:lineRule="auto"/>
      <w:outlineLvl w:val="0"/>
    </w:pPr>
    <w:rPr>
      <w:rFonts w:eastAsia="Times New Roman" w:cs="Times New Roman"/>
      <w:bCs/>
      <w:caps/>
      <w:kern w:val="36"/>
      <w:szCs w:val="48"/>
      <w:lang w:eastAsia="en-PH"/>
    </w:rPr>
  </w:style>
  <w:style w:type="paragraph" w:styleId="Heading2">
    <w:name w:val="heading 2"/>
    <w:basedOn w:val="Normal"/>
    <w:next w:val="Normal"/>
    <w:link w:val="Heading2Char"/>
    <w:autoRedefine/>
    <w:uiPriority w:val="9"/>
    <w:unhideWhenUsed/>
    <w:qFormat/>
    <w:rsid w:val="00916614"/>
    <w:pPr>
      <w:keepNext/>
      <w:keepLines/>
      <w:spacing w:after="360" w:line="360" w:lineRule="auto"/>
      <w:jc w:val="both"/>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016E1F"/>
    <w:pPr>
      <w:keepNext/>
      <w:keepLines/>
      <w:spacing w:before="240" w:after="240" w:line="360" w:lineRule="auto"/>
      <w:jc w:val="both"/>
      <w:outlineLvl w:val="2"/>
    </w:pPr>
    <w:rPr>
      <w:rFonts w:eastAsiaTheme="majorEastAsia" w:cstheme="majorBidi"/>
      <w:b w:val="0"/>
      <w:i/>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168E"/>
    <w:pPr>
      <w:tabs>
        <w:tab w:val="center" w:pos="4680"/>
        <w:tab w:val="right" w:pos="9360"/>
      </w:tabs>
    </w:pPr>
  </w:style>
  <w:style w:type="character" w:customStyle="1" w:styleId="HeaderChar">
    <w:name w:val="Header Char"/>
    <w:basedOn w:val="DefaultParagraphFont"/>
    <w:link w:val="Header"/>
    <w:uiPriority w:val="99"/>
    <w:rsid w:val="0023168E"/>
  </w:style>
  <w:style w:type="paragraph" w:styleId="Footer">
    <w:name w:val="footer"/>
    <w:basedOn w:val="Normal"/>
    <w:link w:val="FooterChar"/>
    <w:uiPriority w:val="99"/>
    <w:unhideWhenUsed/>
    <w:rsid w:val="0023168E"/>
    <w:pPr>
      <w:tabs>
        <w:tab w:val="center" w:pos="4680"/>
        <w:tab w:val="right" w:pos="9360"/>
      </w:tabs>
    </w:pPr>
  </w:style>
  <w:style w:type="character" w:customStyle="1" w:styleId="FooterChar">
    <w:name w:val="Footer Char"/>
    <w:basedOn w:val="DefaultParagraphFont"/>
    <w:link w:val="Footer"/>
    <w:uiPriority w:val="99"/>
    <w:rsid w:val="0023168E"/>
  </w:style>
  <w:style w:type="paragraph" w:styleId="Title">
    <w:name w:val="Title"/>
    <w:aliases w:val="Title Page"/>
    <w:basedOn w:val="Normal"/>
    <w:next w:val="Normal"/>
    <w:link w:val="TitleChar"/>
    <w:autoRedefine/>
    <w:uiPriority w:val="10"/>
    <w:qFormat/>
    <w:rsid w:val="00574A8F"/>
    <w:pPr>
      <w:spacing w:after="1560" w:line="1200" w:lineRule="auto"/>
      <w:contextualSpacing/>
    </w:pPr>
    <w:rPr>
      <w:rFonts w:eastAsiaTheme="majorEastAsia" w:cstheme="majorBidi"/>
      <w:noProof/>
      <w:spacing w:val="-10"/>
      <w:kern w:val="28"/>
      <w:sz w:val="28"/>
      <w:szCs w:val="56"/>
    </w:rPr>
  </w:style>
  <w:style w:type="character" w:customStyle="1" w:styleId="TitleChar">
    <w:name w:val="Title Char"/>
    <w:aliases w:val="Title Page Char"/>
    <w:basedOn w:val="DefaultParagraphFont"/>
    <w:link w:val="Title"/>
    <w:uiPriority w:val="10"/>
    <w:rsid w:val="00574A8F"/>
    <w:rPr>
      <w:rFonts w:ascii="Times New Roman" w:eastAsiaTheme="majorEastAsia" w:hAnsi="Times New Roman" w:cstheme="majorBidi"/>
      <w:b/>
      <w:noProof/>
      <w:spacing w:val="-10"/>
      <w:kern w:val="28"/>
      <w:sz w:val="28"/>
      <w:szCs w:val="56"/>
    </w:rPr>
  </w:style>
  <w:style w:type="paragraph" w:styleId="ListParagraph">
    <w:name w:val="List Paragraph"/>
    <w:basedOn w:val="Normal"/>
    <w:autoRedefine/>
    <w:uiPriority w:val="34"/>
    <w:qFormat/>
    <w:rsid w:val="0023168E"/>
    <w:pPr>
      <w:spacing w:after="1560" w:line="1200" w:lineRule="auto"/>
      <w:ind w:left="720"/>
      <w:contextualSpacing/>
    </w:pPr>
    <w:rPr>
      <w:b w:val="0"/>
    </w:rPr>
  </w:style>
  <w:style w:type="character" w:customStyle="1" w:styleId="Heading1Char">
    <w:name w:val="Heading 1 Char"/>
    <w:basedOn w:val="DefaultParagraphFont"/>
    <w:link w:val="Heading1"/>
    <w:uiPriority w:val="9"/>
    <w:rsid w:val="008713D9"/>
    <w:rPr>
      <w:rFonts w:ascii="Times New Roman" w:eastAsia="Times New Roman" w:hAnsi="Times New Roman" w:cs="Times New Roman"/>
      <w:b/>
      <w:bCs/>
      <w:caps/>
      <w:kern w:val="36"/>
      <w:sz w:val="24"/>
      <w:szCs w:val="48"/>
      <w:lang w:eastAsia="en-PH"/>
    </w:rPr>
  </w:style>
  <w:style w:type="paragraph" w:customStyle="1" w:styleId="Proposal1">
    <w:name w:val="Proposal 1"/>
    <w:basedOn w:val="Normal"/>
    <w:next w:val="Normal"/>
    <w:link w:val="Proposal1Char"/>
    <w:rsid w:val="00BA40ED"/>
    <w:pPr>
      <w:numPr>
        <w:numId w:val="1"/>
      </w:numPr>
      <w:tabs>
        <w:tab w:val="clear" w:pos="720"/>
        <w:tab w:val="num" w:pos="360"/>
      </w:tabs>
      <w:spacing w:before="240" w:after="120" w:line="360" w:lineRule="auto"/>
      <w:ind w:left="360" w:hanging="360"/>
      <w:jc w:val="left"/>
    </w:pPr>
    <w:rPr>
      <w:rFonts w:eastAsia="Times New Roman" w:cs="Times New Roman"/>
      <w:b w:val="0"/>
      <w:szCs w:val="20"/>
      <w:lang w:val="en-US" w:eastAsia="ko-KR"/>
    </w:rPr>
  </w:style>
  <w:style w:type="paragraph" w:customStyle="1" w:styleId="Proposal2">
    <w:name w:val="Proposal 2"/>
    <w:basedOn w:val="Proposal1"/>
    <w:rsid w:val="00BA40ED"/>
    <w:pPr>
      <w:numPr>
        <w:ilvl w:val="1"/>
      </w:numPr>
      <w:tabs>
        <w:tab w:val="clear" w:pos="1440"/>
        <w:tab w:val="num" w:pos="360"/>
        <w:tab w:val="num" w:pos="900"/>
      </w:tabs>
      <w:spacing w:before="120"/>
      <w:ind w:left="900" w:hanging="540"/>
    </w:pPr>
  </w:style>
  <w:style w:type="character" w:styleId="PlaceholderText">
    <w:name w:val="Placeholder Text"/>
    <w:basedOn w:val="DefaultParagraphFont"/>
    <w:uiPriority w:val="99"/>
    <w:semiHidden/>
    <w:rsid w:val="00BA40ED"/>
    <w:rPr>
      <w:color w:val="808080"/>
    </w:rPr>
  </w:style>
  <w:style w:type="character" w:customStyle="1" w:styleId="Proposal1Char">
    <w:name w:val="Proposal 1 Char"/>
    <w:basedOn w:val="DefaultParagraphFont"/>
    <w:link w:val="Proposal1"/>
    <w:rsid w:val="00BA40ED"/>
    <w:rPr>
      <w:rFonts w:ascii="Times New Roman" w:eastAsia="Times New Roman" w:hAnsi="Times New Roman" w:cs="Times New Roman"/>
      <w:sz w:val="24"/>
      <w:szCs w:val="20"/>
      <w:lang w:val="en-US" w:eastAsia="ko-KR"/>
    </w:rPr>
  </w:style>
  <w:style w:type="character" w:customStyle="1" w:styleId="Heading2Char">
    <w:name w:val="Heading 2 Char"/>
    <w:basedOn w:val="DefaultParagraphFont"/>
    <w:link w:val="Heading2"/>
    <w:uiPriority w:val="9"/>
    <w:rsid w:val="00916614"/>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390D06"/>
    <w:pPr>
      <w:keepNext/>
      <w:keepLines/>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2">
    <w:name w:val="toc 2"/>
    <w:basedOn w:val="Normal"/>
    <w:next w:val="Normal"/>
    <w:autoRedefine/>
    <w:uiPriority w:val="39"/>
    <w:unhideWhenUsed/>
    <w:rsid w:val="00390D06"/>
    <w:pPr>
      <w:spacing w:after="100" w:line="259" w:lineRule="auto"/>
      <w:ind w:left="220"/>
      <w:jc w:val="left"/>
    </w:pPr>
    <w:rPr>
      <w:rFonts w:asciiTheme="minorHAnsi" w:eastAsiaTheme="minorEastAsia" w:hAnsiTheme="minorHAnsi" w:cs="Times New Roman"/>
      <w:b w:val="0"/>
      <w:sz w:val="22"/>
      <w:lang w:val="en-US"/>
    </w:rPr>
  </w:style>
  <w:style w:type="paragraph" w:styleId="TOC1">
    <w:name w:val="toc 1"/>
    <w:basedOn w:val="Normal"/>
    <w:next w:val="Normal"/>
    <w:autoRedefine/>
    <w:uiPriority w:val="39"/>
    <w:unhideWhenUsed/>
    <w:rsid w:val="00390D06"/>
    <w:pPr>
      <w:spacing w:after="100" w:line="259" w:lineRule="auto"/>
      <w:jc w:val="left"/>
    </w:pPr>
    <w:rPr>
      <w:rFonts w:eastAsiaTheme="minorEastAsia" w:cs="Times New Roman"/>
      <w:b w:val="0"/>
      <w:lang w:val="en-US"/>
    </w:rPr>
  </w:style>
  <w:style w:type="paragraph" w:styleId="TOC3">
    <w:name w:val="toc 3"/>
    <w:basedOn w:val="Normal"/>
    <w:next w:val="Normal"/>
    <w:autoRedefine/>
    <w:uiPriority w:val="39"/>
    <w:unhideWhenUsed/>
    <w:rsid w:val="00390D06"/>
    <w:pPr>
      <w:spacing w:after="100" w:line="259" w:lineRule="auto"/>
      <w:ind w:left="440"/>
      <w:jc w:val="left"/>
    </w:pPr>
    <w:rPr>
      <w:rFonts w:asciiTheme="minorHAnsi" w:eastAsiaTheme="minorEastAsia" w:hAnsiTheme="minorHAnsi" w:cs="Times New Roman"/>
      <w:b w:val="0"/>
      <w:sz w:val="22"/>
      <w:lang w:val="en-US"/>
    </w:rPr>
  </w:style>
  <w:style w:type="character" w:styleId="Hyperlink">
    <w:name w:val="Hyperlink"/>
    <w:basedOn w:val="DefaultParagraphFont"/>
    <w:uiPriority w:val="99"/>
    <w:unhideWhenUsed/>
    <w:rsid w:val="00390D06"/>
    <w:rPr>
      <w:color w:val="0563C1" w:themeColor="hyperlink"/>
      <w:u w:val="single"/>
    </w:rPr>
  </w:style>
  <w:style w:type="paragraph" w:customStyle="1" w:styleId="BodyofResearch">
    <w:name w:val="Body of Research"/>
    <w:basedOn w:val="Normal"/>
    <w:link w:val="BodyofResearchChar"/>
    <w:autoRedefine/>
    <w:qFormat/>
    <w:rsid w:val="00FD2CE7"/>
    <w:pPr>
      <w:widowControl w:val="0"/>
      <w:spacing w:after="240" w:line="360" w:lineRule="auto"/>
      <w:ind w:left="720"/>
      <w:jc w:val="both"/>
    </w:pPr>
    <w:rPr>
      <w:rFonts w:eastAsia="Times New Roman" w:cs="Times New Roman"/>
      <w:b w:val="0"/>
      <w:szCs w:val="20"/>
      <w:lang w:eastAsia="en-PH"/>
    </w:rPr>
  </w:style>
  <w:style w:type="character" w:customStyle="1" w:styleId="BodyofResearchChar">
    <w:name w:val="Body of Research Char"/>
    <w:basedOn w:val="DefaultParagraphFont"/>
    <w:link w:val="BodyofResearch"/>
    <w:rsid w:val="00FD2CE7"/>
    <w:rPr>
      <w:rFonts w:ascii="Times New Roman" w:eastAsia="Times New Roman" w:hAnsi="Times New Roman" w:cs="Times New Roman"/>
      <w:sz w:val="24"/>
      <w:szCs w:val="20"/>
      <w:lang w:eastAsia="en-PH"/>
    </w:rPr>
  </w:style>
  <w:style w:type="character" w:customStyle="1" w:styleId="Heading3Char">
    <w:name w:val="Heading 3 Char"/>
    <w:basedOn w:val="DefaultParagraphFont"/>
    <w:link w:val="Heading3"/>
    <w:uiPriority w:val="9"/>
    <w:rsid w:val="00016E1F"/>
    <w:rPr>
      <w:rFonts w:ascii="Times New Roman" w:eastAsiaTheme="majorEastAsia" w:hAnsi="Times New Roman" w:cstheme="majorBidi"/>
      <w:i/>
      <w:sz w:val="24"/>
      <w:szCs w:val="24"/>
    </w:rPr>
  </w:style>
  <w:style w:type="table" w:styleId="TableGrid">
    <w:name w:val="Table Grid"/>
    <w:basedOn w:val="TableNormal"/>
    <w:uiPriority w:val="39"/>
    <w:rsid w:val="00345573"/>
    <w:pPr>
      <w:spacing w:after="0" w:line="240" w:lineRule="auto"/>
    </w:pPr>
    <w:rPr>
      <w:rFonts w:ascii="Calibri" w:eastAsia="Times New Roman" w:hAnsi="Calibri" w:cs="Times New Roman"/>
      <w:sz w:val="20"/>
      <w:szCs w:val="20"/>
      <w:lang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
    <w:name w:val="Style1"/>
    <w:basedOn w:val="DefaultParagraphFont"/>
    <w:uiPriority w:val="1"/>
    <w:rsid w:val="00345573"/>
    <w:rPr>
      <w:rFonts w:ascii="Times New Roman" w:hAnsi="Times New Roman"/>
      <w:caps/>
      <w:smallCaps w:val="0"/>
      <w:vanish w:val="0"/>
      <w:sz w:val="24"/>
    </w:rPr>
  </w:style>
  <w:style w:type="paragraph" w:customStyle="1" w:styleId="References">
    <w:name w:val="References"/>
    <w:basedOn w:val="Normal"/>
    <w:link w:val="ReferencesChar"/>
    <w:autoRedefine/>
    <w:qFormat/>
    <w:rsid w:val="00F24CF8"/>
    <w:pPr>
      <w:spacing w:before="120" w:after="360"/>
      <w:jc w:val="both"/>
    </w:pPr>
    <w:rPr>
      <w:rFonts w:eastAsia="Times New Roman" w:cs="Arial"/>
      <w:b w:val="0"/>
      <w:lang w:val="en-US" w:eastAsia="ko-KR"/>
    </w:rPr>
  </w:style>
  <w:style w:type="character" w:customStyle="1" w:styleId="ReferencesChar">
    <w:name w:val="References Char"/>
    <w:basedOn w:val="DefaultParagraphFont"/>
    <w:link w:val="References"/>
    <w:rsid w:val="00F24CF8"/>
    <w:rPr>
      <w:rFonts w:ascii="Times New Roman" w:eastAsia="Times New Roman" w:hAnsi="Times New Roman" w:cs="Arial"/>
      <w:sz w:val="24"/>
      <w:lang w:val="en-US" w:eastAsia="ko-KR"/>
    </w:rPr>
  </w:style>
  <w:style w:type="paragraph" w:customStyle="1" w:styleId="forTOC">
    <w:name w:val="for TOC"/>
    <w:basedOn w:val="TOC1"/>
    <w:autoRedefine/>
    <w:qFormat/>
    <w:rsid w:val="007E0EB0"/>
    <w:pPr>
      <w:ind w:left="72"/>
    </w:pPr>
    <w:rPr>
      <w:b/>
      <w:szCs w:val="20"/>
      <w:lang w:eastAsia="en-PH"/>
    </w:rPr>
  </w:style>
  <w:style w:type="paragraph" w:styleId="NormalWeb">
    <w:name w:val="Normal (Web)"/>
    <w:basedOn w:val="Normal"/>
    <w:uiPriority w:val="99"/>
    <w:unhideWhenUsed/>
    <w:rsid w:val="003C76CC"/>
    <w:pPr>
      <w:spacing w:before="100" w:beforeAutospacing="1" w:after="100" w:afterAutospacing="1"/>
      <w:jc w:val="left"/>
    </w:pPr>
    <w:rPr>
      <w:rFonts w:eastAsia="Times New Roman" w:cs="Times New Roman"/>
      <w:b w:val="0"/>
      <w:szCs w:val="24"/>
      <w:lang w:val="en-US"/>
    </w:rPr>
  </w:style>
  <w:style w:type="paragraph" w:customStyle="1" w:styleId="paragraph">
    <w:name w:val="paragraph"/>
    <w:basedOn w:val="Normal"/>
    <w:rsid w:val="00756F94"/>
    <w:pPr>
      <w:spacing w:before="100" w:beforeAutospacing="1" w:after="100" w:afterAutospacing="1"/>
      <w:jc w:val="left"/>
    </w:pPr>
    <w:rPr>
      <w:rFonts w:eastAsia="Times New Roman" w:cs="Times New Roman"/>
      <w:b w:val="0"/>
      <w:szCs w:val="24"/>
      <w:lang w:val="en-US"/>
    </w:rPr>
  </w:style>
  <w:style w:type="character" w:customStyle="1" w:styleId="normaltextrun">
    <w:name w:val="normaltextrun"/>
    <w:basedOn w:val="DefaultParagraphFont"/>
    <w:rsid w:val="00756F94"/>
  </w:style>
  <w:style w:type="character" w:customStyle="1" w:styleId="eop">
    <w:name w:val="eop"/>
    <w:basedOn w:val="DefaultParagraphFont"/>
    <w:rsid w:val="00756F94"/>
  </w:style>
  <w:style w:type="character" w:customStyle="1" w:styleId="tabchar">
    <w:name w:val="tabchar"/>
    <w:basedOn w:val="DefaultParagraphFont"/>
    <w:rsid w:val="00756F94"/>
  </w:style>
  <w:style w:type="paragraph" w:styleId="Caption">
    <w:name w:val="caption"/>
    <w:basedOn w:val="Normal"/>
    <w:next w:val="Normal"/>
    <w:uiPriority w:val="35"/>
    <w:unhideWhenUsed/>
    <w:qFormat/>
    <w:rsid w:val="00A4328C"/>
    <w:pPr>
      <w:spacing w:after="200"/>
    </w:pPr>
    <w:rPr>
      <w:i/>
      <w:iCs/>
      <w:color w:val="44546A" w:themeColor="text2"/>
      <w:sz w:val="18"/>
      <w:szCs w:val="18"/>
    </w:rPr>
  </w:style>
  <w:style w:type="paragraph" w:customStyle="1" w:styleId="Abstract">
    <w:name w:val="Abstract"/>
    <w:qFormat/>
    <w:rsid w:val="009564CE"/>
    <w:pPr>
      <w:spacing w:after="0" w:line="240" w:lineRule="auto"/>
      <w:jc w:val="both"/>
    </w:pPr>
    <w:rPr>
      <w:rFonts w:ascii="Times New Roman" w:hAnsi="Times New Roman"/>
      <w:sz w:val="24"/>
      <w:lang w:eastAsia="en-PH"/>
    </w:rPr>
  </w:style>
  <w:style w:type="paragraph" w:customStyle="1" w:styleId="Appendix">
    <w:name w:val="Appendix"/>
    <w:basedOn w:val="BodyofResearch"/>
    <w:autoRedefine/>
    <w:qFormat/>
    <w:rsid w:val="00D45744"/>
    <w:pPr>
      <w:spacing w:before="100" w:beforeAutospacing="1" w:after="100" w:afterAutospacing="1" w:line="240" w:lineRule="auto"/>
      <w:ind w:left="0"/>
      <w:jc w:val="center"/>
    </w:pPr>
    <w:rPr>
      <w:rFonts w:eastAsiaTheme="minorHAnsi" w:cs="Arial"/>
      <w:b/>
      <w:caps/>
      <w:kern w:val="2"/>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14947">
      <w:bodyDiv w:val="1"/>
      <w:marLeft w:val="0"/>
      <w:marRight w:val="0"/>
      <w:marTop w:val="0"/>
      <w:marBottom w:val="0"/>
      <w:divBdr>
        <w:top w:val="none" w:sz="0" w:space="0" w:color="auto"/>
        <w:left w:val="none" w:sz="0" w:space="0" w:color="auto"/>
        <w:bottom w:val="none" w:sz="0" w:space="0" w:color="auto"/>
        <w:right w:val="none" w:sz="0" w:space="0" w:color="auto"/>
      </w:divBdr>
    </w:div>
    <w:div w:id="164631902">
      <w:bodyDiv w:val="1"/>
      <w:marLeft w:val="0"/>
      <w:marRight w:val="0"/>
      <w:marTop w:val="0"/>
      <w:marBottom w:val="0"/>
      <w:divBdr>
        <w:top w:val="none" w:sz="0" w:space="0" w:color="auto"/>
        <w:left w:val="none" w:sz="0" w:space="0" w:color="auto"/>
        <w:bottom w:val="none" w:sz="0" w:space="0" w:color="auto"/>
        <w:right w:val="none" w:sz="0" w:space="0" w:color="auto"/>
      </w:divBdr>
    </w:div>
    <w:div w:id="330178176">
      <w:bodyDiv w:val="1"/>
      <w:marLeft w:val="0"/>
      <w:marRight w:val="0"/>
      <w:marTop w:val="0"/>
      <w:marBottom w:val="0"/>
      <w:divBdr>
        <w:top w:val="none" w:sz="0" w:space="0" w:color="auto"/>
        <w:left w:val="none" w:sz="0" w:space="0" w:color="auto"/>
        <w:bottom w:val="none" w:sz="0" w:space="0" w:color="auto"/>
        <w:right w:val="none" w:sz="0" w:space="0" w:color="auto"/>
      </w:divBdr>
    </w:div>
    <w:div w:id="616837034">
      <w:bodyDiv w:val="1"/>
      <w:marLeft w:val="0"/>
      <w:marRight w:val="0"/>
      <w:marTop w:val="0"/>
      <w:marBottom w:val="0"/>
      <w:divBdr>
        <w:top w:val="none" w:sz="0" w:space="0" w:color="auto"/>
        <w:left w:val="none" w:sz="0" w:space="0" w:color="auto"/>
        <w:bottom w:val="none" w:sz="0" w:space="0" w:color="auto"/>
        <w:right w:val="none" w:sz="0" w:space="0" w:color="auto"/>
      </w:divBdr>
    </w:div>
    <w:div w:id="868645441">
      <w:bodyDiv w:val="1"/>
      <w:marLeft w:val="0"/>
      <w:marRight w:val="0"/>
      <w:marTop w:val="0"/>
      <w:marBottom w:val="0"/>
      <w:divBdr>
        <w:top w:val="none" w:sz="0" w:space="0" w:color="auto"/>
        <w:left w:val="none" w:sz="0" w:space="0" w:color="auto"/>
        <w:bottom w:val="none" w:sz="0" w:space="0" w:color="auto"/>
        <w:right w:val="none" w:sz="0" w:space="0" w:color="auto"/>
      </w:divBdr>
    </w:div>
    <w:div w:id="892233574">
      <w:bodyDiv w:val="1"/>
      <w:marLeft w:val="0"/>
      <w:marRight w:val="0"/>
      <w:marTop w:val="0"/>
      <w:marBottom w:val="0"/>
      <w:divBdr>
        <w:top w:val="none" w:sz="0" w:space="0" w:color="auto"/>
        <w:left w:val="none" w:sz="0" w:space="0" w:color="auto"/>
        <w:bottom w:val="none" w:sz="0" w:space="0" w:color="auto"/>
        <w:right w:val="none" w:sz="0" w:space="0" w:color="auto"/>
      </w:divBdr>
    </w:div>
    <w:div w:id="920599090">
      <w:bodyDiv w:val="1"/>
      <w:marLeft w:val="0"/>
      <w:marRight w:val="0"/>
      <w:marTop w:val="0"/>
      <w:marBottom w:val="0"/>
      <w:divBdr>
        <w:top w:val="none" w:sz="0" w:space="0" w:color="auto"/>
        <w:left w:val="none" w:sz="0" w:space="0" w:color="auto"/>
        <w:bottom w:val="none" w:sz="0" w:space="0" w:color="auto"/>
        <w:right w:val="none" w:sz="0" w:space="0" w:color="auto"/>
      </w:divBdr>
    </w:div>
    <w:div w:id="924073813">
      <w:bodyDiv w:val="1"/>
      <w:marLeft w:val="0"/>
      <w:marRight w:val="0"/>
      <w:marTop w:val="0"/>
      <w:marBottom w:val="0"/>
      <w:divBdr>
        <w:top w:val="none" w:sz="0" w:space="0" w:color="auto"/>
        <w:left w:val="none" w:sz="0" w:space="0" w:color="auto"/>
        <w:bottom w:val="none" w:sz="0" w:space="0" w:color="auto"/>
        <w:right w:val="none" w:sz="0" w:space="0" w:color="auto"/>
      </w:divBdr>
    </w:div>
    <w:div w:id="1521123188">
      <w:bodyDiv w:val="1"/>
      <w:marLeft w:val="0"/>
      <w:marRight w:val="0"/>
      <w:marTop w:val="0"/>
      <w:marBottom w:val="0"/>
      <w:divBdr>
        <w:top w:val="none" w:sz="0" w:space="0" w:color="auto"/>
        <w:left w:val="none" w:sz="0" w:space="0" w:color="auto"/>
        <w:bottom w:val="none" w:sz="0" w:space="0" w:color="auto"/>
        <w:right w:val="none" w:sz="0" w:space="0" w:color="auto"/>
      </w:divBdr>
    </w:div>
    <w:div w:id="1704281197">
      <w:bodyDiv w:val="1"/>
      <w:marLeft w:val="0"/>
      <w:marRight w:val="0"/>
      <w:marTop w:val="0"/>
      <w:marBottom w:val="0"/>
      <w:divBdr>
        <w:top w:val="none" w:sz="0" w:space="0" w:color="auto"/>
        <w:left w:val="none" w:sz="0" w:space="0" w:color="auto"/>
        <w:bottom w:val="none" w:sz="0" w:space="0" w:color="auto"/>
        <w:right w:val="none" w:sz="0" w:space="0" w:color="auto"/>
      </w:divBdr>
    </w:div>
    <w:div w:id="1728408706">
      <w:bodyDiv w:val="1"/>
      <w:marLeft w:val="0"/>
      <w:marRight w:val="0"/>
      <w:marTop w:val="0"/>
      <w:marBottom w:val="0"/>
      <w:divBdr>
        <w:top w:val="none" w:sz="0" w:space="0" w:color="auto"/>
        <w:left w:val="none" w:sz="0" w:space="0" w:color="auto"/>
        <w:bottom w:val="none" w:sz="0" w:space="0" w:color="auto"/>
        <w:right w:val="none" w:sz="0" w:space="0" w:color="auto"/>
      </w:divBdr>
    </w:div>
    <w:div w:id="1750078859">
      <w:bodyDiv w:val="1"/>
      <w:marLeft w:val="0"/>
      <w:marRight w:val="0"/>
      <w:marTop w:val="0"/>
      <w:marBottom w:val="0"/>
      <w:divBdr>
        <w:top w:val="none" w:sz="0" w:space="0" w:color="auto"/>
        <w:left w:val="none" w:sz="0" w:space="0" w:color="auto"/>
        <w:bottom w:val="none" w:sz="0" w:space="0" w:color="auto"/>
        <w:right w:val="none" w:sz="0" w:space="0" w:color="auto"/>
      </w:divBdr>
    </w:div>
    <w:div w:id="1765034877">
      <w:bodyDiv w:val="1"/>
      <w:marLeft w:val="0"/>
      <w:marRight w:val="0"/>
      <w:marTop w:val="0"/>
      <w:marBottom w:val="0"/>
      <w:divBdr>
        <w:top w:val="none" w:sz="0" w:space="0" w:color="auto"/>
        <w:left w:val="none" w:sz="0" w:space="0" w:color="auto"/>
        <w:bottom w:val="none" w:sz="0" w:space="0" w:color="auto"/>
        <w:right w:val="none" w:sz="0" w:space="0" w:color="auto"/>
      </w:divBdr>
    </w:div>
    <w:div w:id="1996494315">
      <w:bodyDiv w:val="1"/>
      <w:marLeft w:val="0"/>
      <w:marRight w:val="0"/>
      <w:marTop w:val="0"/>
      <w:marBottom w:val="0"/>
      <w:divBdr>
        <w:top w:val="none" w:sz="0" w:space="0" w:color="auto"/>
        <w:left w:val="none" w:sz="0" w:space="0" w:color="auto"/>
        <w:bottom w:val="none" w:sz="0" w:space="0" w:color="auto"/>
        <w:right w:val="none" w:sz="0" w:space="0" w:color="auto"/>
      </w:divBdr>
      <w:divsChild>
        <w:div w:id="1246573454">
          <w:marLeft w:val="0"/>
          <w:marRight w:val="0"/>
          <w:marTop w:val="0"/>
          <w:marBottom w:val="0"/>
          <w:divBdr>
            <w:top w:val="none" w:sz="0" w:space="0" w:color="auto"/>
            <w:left w:val="none" w:sz="0" w:space="0" w:color="auto"/>
            <w:bottom w:val="none" w:sz="0" w:space="0" w:color="auto"/>
            <w:right w:val="none" w:sz="0" w:space="0" w:color="auto"/>
          </w:divBdr>
          <w:divsChild>
            <w:div w:id="1946497370">
              <w:marLeft w:val="0"/>
              <w:marRight w:val="0"/>
              <w:marTop w:val="0"/>
              <w:marBottom w:val="0"/>
              <w:divBdr>
                <w:top w:val="none" w:sz="0" w:space="0" w:color="auto"/>
                <w:left w:val="none" w:sz="0" w:space="0" w:color="auto"/>
                <w:bottom w:val="none" w:sz="0" w:space="0" w:color="auto"/>
                <w:right w:val="none" w:sz="0" w:space="0" w:color="auto"/>
              </w:divBdr>
            </w:div>
            <w:div w:id="1329752404">
              <w:marLeft w:val="0"/>
              <w:marRight w:val="0"/>
              <w:marTop w:val="0"/>
              <w:marBottom w:val="0"/>
              <w:divBdr>
                <w:top w:val="none" w:sz="0" w:space="0" w:color="auto"/>
                <w:left w:val="none" w:sz="0" w:space="0" w:color="auto"/>
                <w:bottom w:val="none" w:sz="0" w:space="0" w:color="auto"/>
                <w:right w:val="none" w:sz="0" w:space="0" w:color="auto"/>
              </w:divBdr>
            </w:div>
            <w:div w:id="1661498711">
              <w:marLeft w:val="0"/>
              <w:marRight w:val="0"/>
              <w:marTop w:val="0"/>
              <w:marBottom w:val="0"/>
              <w:divBdr>
                <w:top w:val="none" w:sz="0" w:space="0" w:color="auto"/>
                <w:left w:val="none" w:sz="0" w:space="0" w:color="auto"/>
                <w:bottom w:val="none" w:sz="0" w:space="0" w:color="auto"/>
                <w:right w:val="none" w:sz="0" w:space="0" w:color="auto"/>
              </w:divBdr>
            </w:div>
            <w:div w:id="654266270">
              <w:marLeft w:val="0"/>
              <w:marRight w:val="0"/>
              <w:marTop w:val="0"/>
              <w:marBottom w:val="0"/>
              <w:divBdr>
                <w:top w:val="none" w:sz="0" w:space="0" w:color="auto"/>
                <w:left w:val="none" w:sz="0" w:space="0" w:color="auto"/>
                <w:bottom w:val="none" w:sz="0" w:space="0" w:color="auto"/>
                <w:right w:val="none" w:sz="0" w:space="0" w:color="auto"/>
              </w:divBdr>
            </w:div>
            <w:div w:id="207032226">
              <w:marLeft w:val="0"/>
              <w:marRight w:val="0"/>
              <w:marTop w:val="0"/>
              <w:marBottom w:val="0"/>
              <w:divBdr>
                <w:top w:val="none" w:sz="0" w:space="0" w:color="auto"/>
                <w:left w:val="none" w:sz="0" w:space="0" w:color="auto"/>
                <w:bottom w:val="none" w:sz="0" w:space="0" w:color="auto"/>
                <w:right w:val="none" w:sz="0" w:space="0" w:color="auto"/>
              </w:divBdr>
            </w:div>
            <w:div w:id="1334524676">
              <w:marLeft w:val="0"/>
              <w:marRight w:val="0"/>
              <w:marTop w:val="0"/>
              <w:marBottom w:val="0"/>
              <w:divBdr>
                <w:top w:val="none" w:sz="0" w:space="0" w:color="auto"/>
                <w:left w:val="none" w:sz="0" w:space="0" w:color="auto"/>
                <w:bottom w:val="none" w:sz="0" w:space="0" w:color="auto"/>
                <w:right w:val="none" w:sz="0" w:space="0" w:color="auto"/>
              </w:divBdr>
            </w:div>
            <w:div w:id="886842599">
              <w:marLeft w:val="0"/>
              <w:marRight w:val="0"/>
              <w:marTop w:val="0"/>
              <w:marBottom w:val="0"/>
              <w:divBdr>
                <w:top w:val="none" w:sz="0" w:space="0" w:color="auto"/>
                <w:left w:val="none" w:sz="0" w:space="0" w:color="auto"/>
                <w:bottom w:val="none" w:sz="0" w:space="0" w:color="auto"/>
                <w:right w:val="none" w:sz="0" w:space="0" w:color="auto"/>
              </w:divBdr>
            </w:div>
            <w:div w:id="1017345195">
              <w:marLeft w:val="0"/>
              <w:marRight w:val="0"/>
              <w:marTop w:val="0"/>
              <w:marBottom w:val="0"/>
              <w:divBdr>
                <w:top w:val="none" w:sz="0" w:space="0" w:color="auto"/>
                <w:left w:val="none" w:sz="0" w:space="0" w:color="auto"/>
                <w:bottom w:val="none" w:sz="0" w:space="0" w:color="auto"/>
                <w:right w:val="none" w:sz="0" w:space="0" w:color="auto"/>
              </w:divBdr>
            </w:div>
            <w:div w:id="1542936825">
              <w:marLeft w:val="0"/>
              <w:marRight w:val="0"/>
              <w:marTop w:val="0"/>
              <w:marBottom w:val="0"/>
              <w:divBdr>
                <w:top w:val="none" w:sz="0" w:space="0" w:color="auto"/>
                <w:left w:val="none" w:sz="0" w:space="0" w:color="auto"/>
                <w:bottom w:val="none" w:sz="0" w:space="0" w:color="auto"/>
                <w:right w:val="none" w:sz="0" w:space="0" w:color="auto"/>
              </w:divBdr>
            </w:div>
            <w:div w:id="1564758202">
              <w:marLeft w:val="0"/>
              <w:marRight w:val="0"/>
              <w:marTop w:val="0"/>
              <w:marBottom w:val="0"/>
              <w:divBdr>
                <w:top w:val="none" w:sz="0" w:space="0" w:color="auto"/>
                <w:left w:val="none" w:sz="0" w:space="0" w:color="auto"/>
                <w:bottom w:val="none" w:sz="0" w:space="0" w:color="auto"/>
                <w:right w:val="none" w:sz="0" w:space="0" w:color="auto"/>
              </w:divBdr>
            </w:div>
            <w:div w:id="2119792879">
              <w:marLeft w:val="0"/>
              <w:marRight w:val="0"/>
              <w:marTop w:val="0"/>
              <w:marBottom w:val="0"/>
              <w:divBdr>
                <w:top w:val="none" w:sz="0" w:space="0" w:color="auto"/>
                <w:left w:val="none" w:sz="0" w:space="0" w:color="auto"/>
                <w:bottom w:val="none" w:sz="0" w:space="0" w:color="auto"/>
                <w:right w:val="none" w:sz="0" w:space="0" w:color="auto"/>
              </w:divBdr>
            </w:div>
            <w:div w:id="139621030">
              <w:marLeft w:val="0"/>
              <w:marRight w:val="0"/>
              <w:marTop w:val="0"/>
              <w:marBottom w:val="0"/>
              <w:divBdr>
                <w:top w:val="none" w:sz="0" w:space="0" w:color="auto"/>
                <w:left w:val="none" w:sz="0" w:space="0" w:color="auto"/>
                <w:bottom w:val="none" w:sz="0" w:space="0" w:color="auto"/>
                <w:right w:val="none" w:sz="0" w:space="0" w:color="auto"/>
              </w:divBdr>
            </w:div>
            <w:div w:id="22370610">
              <w:marLeft w:val="0"/>
              <w:marRight w:val="0"/>
              <w:marTop w:val="0"/>
              <w:marBottom w:val="0"/>
              <w:divBdr>
                <w:top w:val="none" w:sz="0" w:space="0" w:color="auto"/>
                <w:left w:val="none" w:sz="0" w:space="0" w:color="auto"/>
                <w:bottom w:val="none" w:sz="0" w:space="0" w:color="auto"/>
                <w:right w:val="none" w:sz="0" w:space="0" w:color="auto"/>
              </w:divBdr>
            </w:div>
            <w:div w:id="41638205">
              <w:marLeft w:val="0"/>
              <w:marRight w:val="0"/>
              <w:marTop w:val="0"/>
              <w:marBottom w:val="0"/>
              <w:divBdr>
                <w:top w:val="none" w:sz="0" w:space="0" w:color="auto"/>
                <w:left w:val="none" w:sz="0" w:space="0" w:color="auto"/>
                <w:bottom w:val="none" w:sz="0" w:space="0" w:color="auto"/>
                <w:right w:val="none" w:sz="0" w:space="0" w:color="auto"/>
              </w:divBdr>
            </w:div>
            <w:div w:id="243496136">
              <w:marLeft w:val="0"/>
              <w:marRight w:val="0"/>
              <w:marTop w:val="0"/>
              <w:marBottom w:val="0"/>
              <w:divBdr>
                <w:top w:val="none" w:sz="0" w:space="0" w:color="auto"/>
                <w:left w:val="none" w:sz="0" w:space="0" w:color="auto"/>
                <w:bottom w:val="none" w:sz="0" w:space="0" w:color="auto"/>
                <w:right w:val="none" w:sz="0" w:space="0" w:color="auto"/>
              </w:divBdr>
            </w:div>
            <w:div w:id="102717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7257">
      <w:bodyDiv w:val="1"/>
      <w:marLeft w:val="0"/>
      <w:marRight w:val="0"/>
      <w:marTop w:val="0"/>
      <w:marBottom w:val="0"/>
      <w:divBdr>
        <w:top w:val="none" w:sz="0" w:space="0" w:color="auto"/>
        <w:left w:val="none" w:sz="0" w:space="0" w:color="auto"/>
        <w:bottom w:val="none" w:sz="0" w:space="0" w:color="auto"/>
        <w:right w:val="none" w:sz="0" w:space="0" w:color="auto"/>
      </w:divBdr>
    </w:div>
    <w:div w:id="2051608974">
      <w:bodyDiv w:val="1"/>
      <w:marLeft w:val="0"/>
      <w:marRight w:val="0"/>
      <w:marTop w:val="0"/>
      <w:marBottom w:val="0"/>
      <w:divBdr>
        <w:top w:val="none" w:sz="0" w:space="0" w:color="auto"/>
        <w:left w:val="none" w:sz="0" w:space="0" w:color="auto"/>
        <w:bottom w:val="none" w:sz="0" w:space="0" w:color="auto"/>
        <w:right w:val="none" w:sz="0" w:space="0" w:color="auto"/>
      </w:divBdr>
    </w:div>
    <w:div w:id="2128963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s://replika.ai/about/story" TargetMode="External"/><Relationship Id="rId47" Type="http://schemas.openxmlformats.org/officeDocument/2006/relationships/hyperlink" Target="https://books.google.com.ph/books?id=IQDQAgAAQBAJ&amp;printsec=frontcover&amp;hl=tl&amp;source=gbs_ge_summary_r&amp;cad=0" TargetMode="External"/><Relationship Id="rId63" Type="http://schemas.openxmlformats.org/officeDocument/2006/relationships/image" Target="media/image28.jpg"/><Relationship Id="rId68"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hyperlink" Target="https://www.wordstream.com/blog/ws/2017/10/04/chatbots?fbclid=IwAR2a7NNhze4qlZVEDqPlGOpXqFlYvRtj5uviSuuXHtsNYDc5zo0YqbYRePM" TargetMode="External"/><Relationship Id="rId45" Type="http://schemas.openxmlformats.org/officeDocument/2006/relationships/hyperlink" Target="http://ijses.com/wp-content/uploads/2017/11/264-IJSES-V1N10.pdf" TargetMode="External"/><Relationship Id="rId53" Type="http://schemas.openxmlformats.org/officeDocument/2006/relationships/hyperlink" Target="mailto:http://www.joace.org/uploadfile/2014/0801/20140801025000959.pdf" TargetMode="External"/><Relationship Id="rId58" Type="http://schemas.openxmlformats.org/officeDocument/2006/relationships/hyperlink" Target="https://www.who.int/health-topics/obesity" TargetMode="External"/><Relationship Id="rId66" Type="http://schemas.openxmlformats.org/officeDocument/2006/relationships/image" Target="media/image31.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26.jpeg"/><Relationship Id="rId19" Type="http://schemas.openxmlformats.org/officeDocument/2006/relationships/image" Target="media/image5.JP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asianjournal.com/magazines/something-filipino-magazine/new-cookbook-features-100-classic-filipino-recipes-for-beginners/" TargetMode="External"/><Relationship Id="rId48" Type="http://schemas.openxmlformats.org/officeDocument/2006/relationships/hyperlink" Target="https://dl.acm.org/doi/abs/10.1145/3267305.3274191" TargetMode="External"/><Relationship Id="rId56" Type="http://schemas.openxmlformats.org/officeDocument/2006/relationships/hyperlink" Target="https://www.who.int/campaigns/connecting-the-world-to-combat-coronavirus/healthyathome/healthyathome---healthy-diet" TargetMode="External"/><Relationship Id="rId64" Type="http://schemas.openxmlformats.org/officeDocument/2006/relationships/image" Target="media/image29.png"/><Relationship Id="rId69" Type="http://schemas.openxmlformats.org/officeDocument/2006/relationships/image" Target="media/image34.png"/><Relationship Id="rId8" Type="http://schemas.openxmlformats.org/officeDocument/2006/relationships/webSettings" Target="webSettings.xml"/><Relationship Id="rId51" Type="http://schemas.openxmlformats.org/officeDocument/2006/relationships/hyperlink" Target="mailto:http://www.ijfcc.org/papers/217-S3011.pdf" TargetMode="External"/><Relationship Id="rId72" Type="http://schemas.openxmlformats.org/officeDocument/2006/relationships/image" Target="media/image37.JP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5.xml"/><Relationship Id="rId46" Type="http://schemas.openxmlformats.org/officeDocument/2006/relationships/hyperlink" Target="https://dl.acm.org/doi/abs/10.1145/2559206.2581226"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hyperlink" Target="https://qz.com/1698337/replika-this-app-is-trying-to-replicate-you/" TargetMode="External"/><Relationship Id="rId54" Type="http://schemas.openxmlformats.org/officeDocument/2006/relationships/hyperlink" Target="https://ieeexplore.ieee.org/abstract/document/8693218" TargetMode="External"/><Relationship Id="rId62" Type="http://schemas.openxmlformats.org/officeDocument/2006/relationships/image" Target="media/image27.jpeg"/><Relationship Id="rId70"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mailto:https://sci-hub.do/https://doi.org/10.1145/3125649.3125650" TargetMode="External"/><Relationship Id="rId57" Type="http://schemas.openxmlformats.org/officeDocument/2006/relationships/hyperlink" Target="https://www.who.int/health-topics/malnutrition"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hyperlink" Target="https://ieeexplore.ieee.org/abstract/document/7726127" TargetMode="External"/><Relationship Id="rId52" Type="http://schemas.openxmlformats.org/officeDocument/2006/relationships/hyperlink" Target="https://www.researchgate.net/profile/Menal-Dahiya/publication/321864990_A_Tool_of_Conversation_Chatbot/links/5a360b02aca27247eddea031/A-Tool-of-Conversation-Chatbot.pdf" TargetMode="External"/><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hyperlink" Target="https://www.livemint.com/Leisure/9qxHySM4lFMueViQqWb1HK/Bread-and-beer-the-worlds-first-recipes.html" TargetMode="External"/><Relationship Id="rId34" Type="http://schemas.openxmlformats.org/officeDocument/2006/relationships/image" Target="media/image20.JPG"/><Relationship Id="rId50" Type="http://schemas.openxmlformats.org/officeDocument/2006/relationships/hyperlink" Target="https://ieeexplore.ieee.org/abstract/document/9103370" TargetMode="External"/><Relationship Id="rId55" Type="http://schemas.openxmlformats.org/officeDocument/2006/relationships/hyperlink" Target="https://www.taylorfrancis.com/books/mono/10.4324/9780203029732/world-health-organization-kelley-lee" TargetMode="External"/><Relationship Id="rId7" Type="http://schemas.openxmlformats.org/officeDocument/2006/relationships/settings" Target="settings.xml"/><Relationship Id="rId71" Type="http://schemas.openxmlformats.org/officeDocument/2006/relationships/image" Target="media/image36.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c\Downloads\Capstone_Project_Proposal_Template(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5E040483250AF41B0BF9FD7F1CE860B" ma:contentTypeVersion="5" ma:contentTypeDescription="Create a new document." ma:contentTypeScope="" ma:versionID="4281e57ed804f21ce848c2ec24c790bd">
  <xsd:schema xmlns:xsd="http://www.w3.org/2001/XMLSchema" xmlns:xs="http://www.w3.org/2001/XMLSchema" xmlns:p="http://schemas.microsoft.com/office/2006/metadata/properties" xmlns:ns2="a07572b2-c45f-4def-a323-6b56526e77ac" targetNamespace="http://schemas.microsoft.com/office/2006/metadata/properties" ma:root="true" ma:fieldsID="64d79fd936d38f805517a1cbdbd46ca4" ns2:_="">
    <xsd:import namespace="a07572b2-c45f-4def-a323-6b56526e77a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7572b2-c45f-4def-a323-6b56526e77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DCD45-24C9-426B-ABBD-1C23FA7AB96B}">
  <ds:schemaRefs>
    <ds:schemaRef ds:uri="http://schemas.microsoft.com/sharepoint/v3/contenttype/forms"/>
  </ds:schemaRefs>
</ds:datastoreItem>
</file>

<file path=customXml/itemProps2.xml><?xml version="1.0" encoding="utf-8"?>
<ds:datastoreItem xmlns:ds="http://schemas.openxmlformats.org/officeDocument/2006/customXml" ds:itemID="{BCC21ADC-DF1B-4E76-AD9E-71EB5CB1281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3F165C9-D848-4560-BC7B-ADC5853E2E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7572b2-c45f-4def-a323-6b56526e77a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3B981A9-71CC-413B-A9DA-5DC1BBE31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Capstone_Project_Proposal_Template(2)</Template>
  <TotalTime>859</TotalTime>
  <Pages>164</Pages>
  <Words>27421</Words>
  <Characters>156303</Characters>
  <Application>Microsoft Office Word</Application>
  <DocSecurity>0</DocSecurity>
  <Lines>1302</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c:creator>
  <cp:keywords/>
  <dc:description/>
  <cp:lastModifiedBy>Preciosa</cp:lastModifiedBy>
  <cp:revision>142</cp:revision>
  <dcterms:created xsi:type="dcterms:W3CDTF">2021-11-28T09:21:00Z</dcterms:created>
  <dcterms:modified xsi:type="dcterms:W3CDTF">2021-12-21T12:59:00Z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0x01010005E040483250AF41B0BF9FD7F1CE860B</vt:lpwstr>
  </property>
</Properties>
</file>